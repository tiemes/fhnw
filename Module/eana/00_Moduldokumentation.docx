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id w:val="276753018"/>
        <w:docPartObj>
          <w:docPartGallery w:val="Cover Pages"/>
          <w:docPartUnique/>
        </w:docPartObj>
      </w:sdtPr>
      <w:sdtEndPr/>
      <w:sdtContent>
        <w:p w:rsidR="00AF65CF" w:rsidRDefault="00AF65CF"/>
        <w:p w:rsidR="00AF65CF" w:rsidRDefault="00AF65CF">
          <w:pPr>
            <w:jc w:val="left"/>
          </w:pPr>
          <w:r>
            <w:rPr>
              <w:noProof/>
              <w:lang w:eastAsia="de-CH"/>
            </w:rPr>
            <mc:AlternateContent>
              <mc:Choice Requires="wps">
                <w:drawing>
                  <wp:anchor distT="0" distB="0" distL="182880" distR="182880" simplePos="0" relativeHeight="251660288" behindDoc="0" locked="0" layoutInCell="1" allowOverlap="1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54000</wp14:pctPosVOffset>
                        </wp:positionV>
                      </mc:Choice>
                      <mc:Fallback>
                        <wp:positionV relativeFrom="page">
                          <wp:posOffset>5773420</wp:posOffset>
                        </wp:positionV>
                      </mc:Fallback>
                    </mc:AlternateContent>
                    <wp:extent cx="5318125" cy="6720840"/>
                    <wp:effectExtent l="0" t="0" r="0" b="0"/>
                    <wp:wrapSquare wrapText="bothSides"/>
                    <wp:docPr id="131" name="Textfeld 13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318125" cy="672084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AF65CF" w:rsidRPr="003E53D8" w:rsidRDefault="00BC41FA">
                                <w:pPr>
                                  <w:pStyle w:val="NoSpacing"/>
                                  <w:spacing w:before="40" w:after="560" w:line="216" w:lineRule="auto"/>
                                  <w:rPr>
                                    <w:color w:val="5B9BD5" w:themeColor="accent1"/>
                                    <w:sz w:val="64"/>
                                    <w:szCs w:val="64"/>
                                    <w:lang w:val="de-CH"/>
                                  </w:rPr>
                                </w:pPr>
                                <w:sdt>
                                  <w:sdtPr>
                                    <w:rPr>
                                      <w:color w:val="5B9BD5" w:themeColor="accent1"/>
                                      <w:sz w:val="64"/>
                                      <w:szCs w:val="64"/>
                                      <w:lang w:val="de-CH"/>
                                    </w:rPr>
                                    <w:alias w:val="Titel"/>
                                    <w:tag w:val=""/>
                                    <w:id w:val="151731938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D76052" w:rsidRPr="00D76052">
                                      <w:rPr>
                                        <w:color w:val="5B9BD5" w:themeColor="accent1"/>
                                        <w:sz w:val="64"/>
                                        <w:szCs w:val="64"/>
                                        <w:lang w:val="de-CH"/>
                                      </w:rPr>
                                      <w:t>Moduldokumentation</w:t>
                                    </w:r>
                                  </w:sdtContent>
                                </w:sdt>
                              </w:p>
                              <w:p w:rsidR="00AF65CF" w:rsidRDefault="00D76052" w:rsidP="00AF65CF">
                                <w:pPr>
                                  <w:rPr>
                                    <w:sz w:val="40"/>
                                    <w:szCs w:val="40"/>
                                  </w:rPr>
                                </w:pPr>
                                <w:r>
                                  <w:rPr>
                                    <w:sz w:val="40"/>
                                    <w:szCs w:val="40"/>
                                  </w:rPr>
                                  <w:t>Modul Einführung in die Analysis (eana)</w:t>
                                </w:r>
                              </w:p>
                              <w:p w:rsidR="00AF65CF" w:rsidRPr="00AF65CF" w:rsidRDefault="00AF65CF" w:rsidP="00AF65CF">
                                <w:pPr>
                                  <w:rPr>
                                    <w:sz w:val="40"/>
                                    <w:szCs w:val="40"/>
                                  </w:rPr>
                                </w:pPr>
                                <w:r w:rsidRPr="00AF65CF">
                                  <w:rPr>
                                    <w:sz w:val="32"/>
                                    <w:szCs w:val="32"/>
                                  </w:rPr>
                                  <w:t>Simon Wächter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page">
                      <wp14:pctHeight>35000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feld 131" o:spid="_x0000_s1026" type="#_x0000_t202" style="position:absolute;margin-left:367.55pt;margin-top:0;width:418.75pt;height:529.2pt;z-index:251660288;visibility:visible;mso-wrap-style:square;mso-width-percent:0;mso-height-percent:350;mso-top-percent:540;mso-wrap-distance-left:14.4pt;mso-wrap-distance-top:0;mso-wrap-distance-right:14.4pt;mso-wrap-distance-bottom:0;mso-position-horizontal:right;mso-position-horizontal-relative:margin;mso-position-vertical-relative:page;mso-width-percent:0;mso-height-percent:350;mso-top-percent:54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" filled="f" stroked="f" strokeweight=".5pt">
                    <v:textbox style="mso-fit-shape-to-text:t" inset="0,0,0,0">
                      <w:txbxContent>
                        <w:p w:rsidR="00AF65CF" w:rsidRPr="003E53D8" w:rsidRDefault="001D7916">
                          <w:pPr>
                            <w:pStyle w:val="NoSpacing"/>
                            <w:spacing w:before="40" w:after="560" w:line="216" w:lineRule="auto"/>
                            <w:rPr>
                              <w:color w:val="5B9BD5" w:themeColor="accent1"/>
                              <w:sz w:val="64"/>
                              <w:szCs w:val="64"/>
                              <w:lang w:val="de-CH"/>
                            </w:rPr>
                          </w:pPr>
                          <w:sdt>
                            <w:sdtPr>
                              <w:rPr>
                                <w:color w:val="5B9BD5" w:themeColor="accent1"/>
                                <w:sz w:val="64"/>
                                <w:szCs w:val="64"/>
                                <w:lang w:val="de-CH"/>
                              </w:rPr>
                              <w:alias w:val="Titel"/>
                              <w:tag w:val=""/>
                              <w:id w:val="151731938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EndPr/>
                            <w:sdtContent>
                              <w:r w:rsidR="00D76052" w:rsidRPr="00D76052">
                                <w:rPr>
                                  <w:color w:val="5B9BD5" w:themeColor="accent1"/>
                                  <w:sz w:val="64"/>
                                  <w:szCs w:val="64"/>
                                  <w:lang w:val="de-CH"/>
                                </w:rPr>
                                <w:t>Moduldokumentation</w:t>
                              </w:r>
                            </w:sdtContent>
                          </w:sdt>
                        </w:p>
                        <w:p w:rsidR="00AF65CF" w:rsidRDefault="00D76052" w:rsidP="00AF65CF">
                          <w:pPr>
                            <w:rPr>
                              <w:sz w:val="40"/>
                              <w:szCs w:val="40"/>
                            </w:rPr>
                          </w:pPr>
                          <w:r>
                            <w:rPr>
                              <w:sz w:val="40"/>
                              <w:szCs w:val="40"/>
                            </w:rPr>
                            <w:t>Modul Einführung in die Analysis (eana)</w:t>
                          </w:r>
                        </w:p>
                        <w:p w:rsidR="00AF65CF" w:rsidRPr="00AF65CF" w:rsidRDefault="00AF65CF" w:rsidP="00AF65CF">
                          <w:pPr>
                            <w:rPr>
                              <w:sz w:val="40"/>
                              <w:szCs w:val="40"/>
                            </w:rPr>
                          </w:pPr>
                          <w:r w:rsidRPr="00AF65CF">
                            <w:rPr>
                              <w:sz w:val="32"/>
                              <w:szCs w:val="32"/>
                            </w:rPr>
                            <w:t>Simon Wächter</w:t>
                          </w:r>
                        </w:p>
                      </w:txbxContent>
                    </v:textbox>
                    <w10:wrap type="square" anchorx="margin" anchory="page"/>
                  </v:shape>
                </w:pict>
              </mc:Fallback>
            </mc:AlternateContent>
          </w:r>
          <w:r>
            <w:rPr>
              <w:noProof/>
              <w:lang w:eastAsia="de-CH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245745</wp:posOffset>
                        </wp:positionV>
                      </mc:Fallback>
                    </mc:AlternateContent>
                    <wp:extent cx="594360" cy="987552"/>
                    <wp:effectExtent l="0" t="0" r="0" b="5080"/>
                    <wp:wrapNone/>
                    <wp:docPr id="132" name="Rechteck 132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spect="1"/>
                          </wps:cNvSpPr>
                          <wps:spPr>
                            <a:xfrm>
                              <a:off x="0" y="0"/>
                              <a:ext cx="594360" cy="987552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FFFFFF" w:themeColor="background1"/>
                                    <w:sz w:val="24"/>
                                    <w:szCs w:val="24"/>
                                  </w:rPr>
                                  <w:alias w:val="Jahr"/>
                                  <w:tag w:val=""/>
                                  <w:id w:val="-785116381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17-02-20T00:00:00Z">
                                    <w:dateFormat w:val="yyyy"/>
                                    <w:lid w:val="de-DE"/>
                                    <w:storeMappedDataAs w:val="dateTime"/>
                                    <w:calendar w:val="gregorian"/>
                                  </w:date>
                                </w:sdtPr>
                                <w:sdtEndPr/>
                                <w:sdtContent>
                                  <w:p w:rsidR="00AF65CF" w:rsidRDefault="005C62A4">
                                    <w:pPr>
                                      <w:pStyle w:val="NoSpacing"/>
                                      <w:jc w:val="right"/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  <w:lang w:val="de-DE"/>
                                      </w:rPr>
                                      <w:t>2017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45720" tIns="45720" rIns="4572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7600</wp14:pctWidth>
                    </wp14:sizeRelH>
                    <wp14:sizeRelV relativeFrom="page">
                      <wp14:pctHeight>9800</wp14:pctHeight>
                    </wp14:sizeRelV>
                  </wp:anchor>
                </w:drawing>
              </mc:Choice>
              <mc:Fallback>
                <w:pict>
                  <v:rect id="Rechteck 132" o:spid="_x0000_s1027" style="position:absolute;margin-left:-4.4pt;margin-top:0;width:46.8pt;height:77.75pt;z-index:251659264;visibility:visible;mso-wrap-style:square;mso-width-percent:76;mso-height-percent:98;mso-top-percent:23;mso-wrap-distance-left:9pt;mso-wrap-distance-top:0;mso-wrap-distance-right:9pt;mso-wrap-distance-bottom:0;mso-position-horizontal:right;mso-position-horizontal-relative:margin;mso-position-vertical-relative:page;mso-width-percent:76;mso-height-percent:98;mso-top-percent:23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" fillcolor="#5b9bd5 [3204]" stroked="f" strokeweight="1pt">
                    <v:path arrowok="t"/>
                    <o:lock v:ext="edit" aspectratio="t"/>
                    <v:textbox inset="3.6pt,,3.6pt">
                      <w:txbxContent>
                        <w:sdt>
                          <w:sdtPr>
                            <w:rPr>
                              <w:color w:val="FFFFFF" w:themeColor="background1"/>
                              <w:sz w:val="24"/>
                              <w:szCs w:val="24"/>
                            </w:rPr>
                            <w:alias w:val="Jahr"/>
                            <w:tag w:val=""/>
                            <w:id w:val="-785116381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17-02-20T00:00:00Z">
                              <w:dateFormat w:val="yyyy"/>
                              <w:lid w:val="de-DE"/>
                              <w:storeMappedDataAs w:val="dateTime"/>
                              <w:calendar w:val="gregorian"/>
                            </w:date>
                          </w:sdtPr>
                          <w:sdtEndPr/>
                          <w:sdtContent>
                            <w:p w:rsidR="00AF65CF" w:rsidRDefault="005C62A4">
                              <w:pPr>
                                <w:pStyle w:val="NoSpacing"/>
                                <w:jc w:val="right"/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 w:val="24"/>
                                  <w:szCs w:val="24"/>
                                  <w:lang w:val="de-DE"/>
                                </w:rPr>
                                <w:t>2017</w:t>
                              </w:r>
                            </w:p>
                          </w:sdtContent>
                        </w:sdt>
                      </w:txbxContent>
                    </v:textbox>
                    <w10:wrap anchorx="margin" anchory="page"/>
                  </v:rect>
                </w:pict>
              </mc:Fallback>
            </mc:AlternateContent>
          </w:r>
          <w: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de-DE"/>
        </w:rPr>
        <w:id w:val="181637268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AF65CF" w:rsidRDefault="00AF65CF">
          <w:pPr>
            <w:pStyle w:val="TOCHeading"/>
          </w:pPr>
          <w:r>
            <w:rPr>
              <w:lang w:val="de-DE"/>
            </w:rPr>
            <w:t>Inhalt</w:t>
          </w:r>
        </w:p>
        <w:bookmarkStart w:id="0" w:name="_GoBack"/>
        <w:bookmarkEnd w:id="0"/>
        <w:p w:rsidR="00BC28F1" w:rsidRDefault="00AF65CF">
          <w:pPr>
            <w:pStyle w:val="TOC1"/>
            <w:rPr>
              <w:rFonts w:eastAsiaTheme="minorEastAsia"/>
              <w:noProof/>
              <w:lang w:eastAsia="de-CH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77289452" w:history="1">
            <w:r w:rsidR="00BC28F1" w:rsidRPr="00C75085">
              <w:rPr>
                <w:rStyle w:val="Hyperlink"/>
                <w:noProof/>
              </w:rPr>
              <w:t>1</w:t>
            </w:r>
            <w:r w:rsidR="00BC28F1">
              <w:rPr>
                <w:rFonts w:eastAsiaTheme="minorEastAsia"/>
                <w:noProof/>
                <w:lang w:eastAsia="de-CH"/>
              </w:rPr>
              <w:tab/>
            </w:r>
            <w:r w:rsidR="00BC28F1" w:rsidRPr="00C75085">
              <w:rPr>
                <w:rStyle w:val="Hyperlink"/>
                <w:noProof/>
              </w:rPr>
              <w:t>Einleitung</w:t>
            </w:r>
            <w:r w:rsidR="00BC28F1">
              <w:rPr>
                <w:noProof/>
                <w:webHidden/>
              </w:rPr>
              <w:tab/>
            </w:r>
            <w:r w:rsidR="00BC28F1">
              <w:rPr>
                <w:noProof/>
                <w:webHidden/>
              </w:rPr>
              <w:fldChar w:fldCharType="begin"/>
            </w:r>
            <w:r w:rsidR="00BC28F1">
              <w:rPr>
                <w:noProof/>
                <w:webHidden/>
              </w:rPr>
              <w:instrText xml:space="preserve"> PAGEREF _Toc477289452 \h </w:instrText>
            </w:r>
            <w:r w:rsidR="00BC28F1">
              <w:rPr>
                <w:noProof/>
                <w:webHidden/>
              </w:rPr>
            </w:r>
            <w:r w:rsidR="00BC28F1">
              <w:rPr>
                <w:noProof/>
                <w:webHidden/>
              </w:rPr>
              <w:fldChar w:fldCharType="separate"/>
            </w:r>
            <w:r w:rsidR="00BC28F1">
              <w:rPr>
                <w:noProof/>
                <w:webHidden/>
              </w:rPr>
              <w:t>3</w:t>
            </w:r>
            <w:r w:rsidR="00BC28F1">
              <w:rPr>
                <w:noProof/>
                <w:webHidden/>
              </w:rPr>
              <w:fldChar w:fldCharType="end"/>
            </w:r>
          </w:hyperlink>
        </w:p>
        <w:p w:rsidR="00BC28F1" w:rsidRDefault="00BC28F1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7289453" w:history="1">
            <w:r w:rsidRPr="00C75085">
              <w:rPr>
                <w:rStyle w:val="Hyperlink"/>
                <w:noProof/>
              </w:rPr>
              <w:t>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C75085">
              <w:rPr>
                <w:rStyle w:val="Hyperlink"/>
                <w:noProof/>
              </w:rPr>
              <w:t>Einleitung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_Toc477289453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28F1" w:rsidRDefault="00BC28F1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7289454" w:history="1">
            <w:r w:rsidRPr="00C75085">
              <w:rPr>
                <w:rStyle w:val="Hyperlink"/>
                <w:noProof/>
              </w:rPr>
              <w:t>1.2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C75085">
              <w:rPr>
                <w:rStyle w:val="Hyperlink"/>
                <w:noProof/>
              </w:rPr>
              <w:t>Lernziele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_Toc477289454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28F1" w:rsidRDefault="00BC28F1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7289455" w:history="1">
            <w:r w:rsidRPr="00C75085">
              <w:rPr>
                <w:rStyle w:val="Hyperlink"/>
                <w:noProof/>
              </w:rPr>
              <w:t>1.3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C75085">
              <w:rPr>
                <w:rStyle w:val="Hyperlink"/>
                <w:noProof/>
              </w:rPr>
              <w:t>Prüfungen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_Toc477289455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28F1" w:rsidRDefault="00BC28F1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77289456" w:history="1">
            <w:r w:rsidRPr="00C75085">
              <w:rPr>
                <w:rStyle w:val="Hyperlink"/>
                <w:noProof/>
              </w:rPr>
              <w:t>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C75085">
              <w:rPr>
                <w:rStyle w:val="Hyperlink"/>
                <w:noProof/>
              </w:rPr>
              <w:t>Woche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_Toc477289456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28F1" w:rsidRDefault="00BC28F1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7289457" w:history="1">
            <w:r w:rsidRPr="00C75085">
              <w:rPr>
                <w:rStyle w:val="Hyperlink"/>
                <w:noProof/>
              </w:rPr>
              <w:t>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C75085">
              <w:rPr>
                <w:rStyle w:val="Hyperlink"/>
                <w:noProof/>
              </w:rPr>
              <w:t>Einleitung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_Toc477289457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28F1" w:rsidRDefault="00BC28F1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7289458" w:history="1">
            <w:r w:rsidRPr="00C75085">
              <w:rPr>
                <w:rStyle w:val="Hyperlink"/>
                <w:noProof/>
              </w:rPr>
              <w:t>2.2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C75085">
              <w:rPr>
                <w:rStyle w:val="Hyperlink"/>
                <w:noProof/>
              </w:rPr>
              <w:t>Mengen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_Toc477289458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28F1" w:rsidRDefault="00BC28F1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7289459" w:history="1">
            <w:r w:rsidRPr="00C75085">
              <w:rPr>
                <w:rStyle w:val="Hyperlink"/>
                <w:noProof/>
              </w:rPr>
              <w:t>2.2.1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C75085">
              <w:rPr>
                <w:rStyle w:val="Hyperlink"/>
                <w:noProof/>
              </w:rPr>
              <w:t>Mengen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_Toc477289459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28F1" w:rsidRDefault="00BC28F1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7289460" w:history="1">
            <w:r w:rsidRPr="00C75085">
              <w:rPr>
                <w:rStyle w:val="Hyperlink"/>
                <w:noProof/>
              </w:rPr>
              <w:t>2.2.2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C75085">
              <w:rPr>
                <w:rStyle w:val="Hyperlink"/>
                <w:noProof/>
              </w:rPr>
              <w:t>Natürliche Zahlen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_Toc477289460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28F1" w:rsidRDefault="00BC28F1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7289461" w:history="1">
            <w:r w:rsidRPr="00C75085">
              <w:rPr>
                <w:rStyle w:val="Hyperlink"/>
                <w:noProof/>
              </w:rPr>
              <w:t>2.2.3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C75085">
              <w:rPr>
                <w:rStyle w:val="Hyperlink"/>
                <w:noProof/>
              </w:rPr>
              <w:t>Ganze Zahlen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_Toc477289461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28F1" w:rsidRDefault="00BC28F1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7289462" w:history="1">
            <w:r w:rsidRPr="00C75085">
              <w:rPr>
                <w:rStyle w:val="Hyperlink"/>
                <w:noProof/>
              </w:rPr>
              <w:t>2.2.4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C75085">
              <w:rPr>
                <w:rStyle w:val="Hyperlink"/>
                <w:noProof/>
              </w:rPr>
              <w:t>Rationale Zahlen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_Toc477289462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28F1" w:rsidRDefault="00BC28F1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7289463" w:history="1">
            <w:r w:rsidRPr="00C75085">
              <w:rPr>
                <w:rStyle w:val="Hyperlink"/>
                <w:noProof/>
              </w:rPr>
              <w:t>2.2.5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C75085">
              <w:rPr>
                <w:rStyle w:val="Hyperlink"/>
                <w:noProof/>
              </w:rPr>
              <w:t>Reelle Zahlen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_Toc477289463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28F1" w:rsidRDefault="00BC28F1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7289464" w:history="1">
            <w:r w:rsidRPr="00C75085">
              <w:rPr>
                <w:rStyle w:val="Hyperlink"/>
                <w:noProof/>
              </w:rPr>
              <w:t>2.2.6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C75085">
              <w:rPr>
                <w:rStyle w:val="Hyperlink"/>
                <w:noProof/>
              </w:rPr>
              <w:t>Intervalle (Teilmengen der reellen Zahlen)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_Toc477289464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28F1" w:rsidRDefault="00BC28F1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7289465" w:history="1">
            <w:r w:rsidRPr="00C75085">
              <w:rPr>
                <w:rStyle w:val="Hyperlink"/>
                <w:noProof/>
              </w:rPr>
              <w:t>2.2.7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C75085">
              <w:rPr>
                <w:rStyle w:val="Hyperlink"/>
                <w:noProof/>
              </w:rPr>
              <w:t>Komplexe Zahlen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_Toc477289465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28F1" w:rsidRDefault="00BC28F1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7289466" w:history="1">
            <w:r w:rsidRPr="00C75085">
              <w:rPr>
                <w:rStyle w:val="Hyperlink"/>
                <w:noProof/>
              </w:rPr>
              <w:t>2.3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C75085">
              <w:rPr>
                <w:rStyle w:val="Hyperlink"/>
                <w:noProof/>
              </w:rPr>
              <w:t>Heron Verfahren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_Toc477289466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28F1" w:rsidRDefault="00BC28F1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77289467" w:history="1">
            <w:r w:rsidRPr="00C75085">
              <w:rPr>
                <w:rStyle w:val="Hyperlink"/>
                <w:noProof/>
              </w:rPr>
              <w:t>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C75085">
              <w:rPr>
                <w:rStyle w:val="Hyperlink"/>
                <w:noProof/>
              </w:rPr>
              <w:t>Woche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_Toc477289467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28F1" w:rsidRDefault="00BC28F1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7289468" w:history="1">
            <w:r w:rsidRPr="00C75085">
              <w:rPr>
                <w:rStyle w:val="Hyperlink"/>
                <w:noProof/>
              </w:rPr>
              <w:t>3.1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C75085">
              <w:rPr>
                <w:rStyle w:val="Hyperlink"/>
                <w:noProof/>
              </w:rPr>
              <w:t>Zahlenfolgen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_Toc477289468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28F1" w:rsidRDefault="00BC28F1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7289469" w:history="1">
            <w:r w:rsidRPr="00C75085">
              <w:rPr>
                <w:rStyle w:val="Hyperlink"/>
                <w:noProof/>
              </w:rPr>
              <w:t>3.2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C75085">
              <w:rPr>
                <w:rStyle w:val="Hyperlink"/>
                <w:noProof/>
              </w:rPr>
              <w:t>Darstellung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_Toc477289469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28F1" w:rsidRDefault="00BC28F1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7289470" w:history="1">
            <w:r w:rsidRPr="00C75085">
              <w:rPr>
                <w:rStyle w:val="Hyperlink"/>
                <w:noProof/>
              </w:rPr>
              <w:t>3.3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C75085">
              <w:rPr>
                <w:rStyle w:val="Hyperlink"/>
                <w:noProof/>
              </w:rPr>
              <w:t>Monotonie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_Toc477289470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28F1" w:rsidRDefault="00BC28F1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7289471" w:history="1">
            <w:r w:rsidRPr="00C75085">
              <w:rPr>
                <w:rStyle w:val="Hyperlink"/>
                <w:noProof/>
              </w:rPr>
              <w:t>3.4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C75085">
              <w:rPr>
                <w:rStyle w:val="Hyperlink"/>
                <w:noProof/>
              </w:rPr>
              <w:t>Beschränktheit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_Toc477289471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28F1" w:rsidRDefault="00BC28F1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7289472" w:history="1">
            <w:r w:rsidRPr="00C75085">
              <w:rPr>
                <w:rStyle w:val="Hyperlink"/>
                <w:noProof/>
              </w:rPr>
              <w:t>3.5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C75085">
              <w:rPr>
                <w:rStyle w:val="Hyperlink"/>
                <w:noProof/>
              </w:rPr>
              <w:t>Betrag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_Toc477289472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28F1" w:rsidRDefault="00BC28F1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7289473" w:history="1">
            <w:r w:rsidRPr="00C75085">
              <w:rPr>
                <w:rStyle w:val="Hyperlink"/>
                <w:noProof/>
              </w:rPr>
              <w:t>3.6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C75085">
              <w:rPr>
                <w:rStyle w:val="Hyperlink"/>
                <w:noProof/>
              </w:rPr>
              <w:t>Konvergenz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_Toc477289473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28F1" w:rsidRDefault="00BC28F1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7289474" w:history="1">
            <w:r w:rsidRPr="00C75085">
              <w:rPr>
                <w:rStyle w:val="Hyperlink"/>
                <w:noProof/>
              </w:rPr>
              <w:t>3.7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C75085">
              <w:rPr>
                <w:rStyle w:val="Hyperlink"/>
                <w:noProof/>
              </w:rPr>
              <w:t>Grenzwert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_Toc477289474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28F1" w:rsidRDefault="00BC28F1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7289475" w:history="1">
            <w:r w:rsidRPr="00C75085">
              <w:rPr>
                <w:rStyle w:val="Hyperlink"/>
                <w:noProof/>
              </w:rPr>
              <w:t>3.8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C75085">
              <w:rPr>
                <w:rStyle w:val="Hyperlink"/>
                <w:noProof/>
              </w:rPr>
              <w:t>Zusammenfassung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_Toc477289475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28F1" w:rsidRDefault="00BC28F1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77289476" w:history="1">
            <w:r w:rsidRPr="00C75085">
              <w:rPr>
                <w:rStyle w:val="Hyperlink"/>
                <w:noProof/>
              </w:rPr>
              <w:t>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C75085">
              <w:rPr>
                <w:rStyle w:val="Hyperlink"/>
                <w:noProof/>
              </w:rPr>
              <w:t>Woche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_Toc477289476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28F1" w:rsidRDefault="00BC28F1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7289477" w:history="1">
            <w:r w:rsidRPr="00C75085">
              <w:rPr>
                <w:rStyle w:val="Hyperlink"/>
                <w:noProof/>
              </w:rPr>
              <w:t>4.1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C75085">
              <w:rPr>
                <w:rStyle w:val="Hyperlink"/>
                <w:noProof/>
              </w:rPr>
              <w:t>Reihen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_Toc477289477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28F1" w:rsidRDefault="00BC28F1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7289478" w:history="1">
            <w:r w:rsidRPr="00C75085">
              <w:rPr>
                <w:rStyle w:val="Hyperlink"/>
                <w:noProof/>
              </w:rPr>
              <w:t>4.1.1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C75085">
              <w:rPr>
                <w:rStyle w:val="Hyperlink"/>
                <w:noProof/>
              </w:rPr>
              <w:t>Einführendes Beispiel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_Toc477289478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28F1" w:rsidRDefault="00BC28F1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7289479" w:history="1">
            <w:r w:rsidRPr="00C75085">
              <w:rPr>
                <w:rStyle w:val="Hyperlink"/>
                <w:noProof/>
              </w:rPr>
              <w:t>4.1.2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C75085">
              <w:rPr>
                <w:rStyle w:val="Hyperlink"/>
                <w:noProof/>
              </w:rPr>
              <w:t>Unendliche Reihe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_Toc477289479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28F1" w:rsidRDefault="00BC28F1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7289480" w:history="1">
            <w:r w:rsidRPr="00C75085">
              <w:rPr>
                <w:rStyle w:val="Hyperlink"/>
                <w:noProof/>
              </w:rPr>
              <w:t>4.1.3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C75085">
              <w:rPr>
                <w:rStyle w:val="Hyperlink"/>
                <w:noProof/>
              </w:rPr>
              <w:t>Reihe einer Folge und Reihenentwicklung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_Toc477289480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28F1" w:rsidRDefault="00BC28F1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7289481" w:history="1">
            <w:r w:rsidRPr="00C75085">
              <w:rPr>
                <w:rStyle w:val="Hyperlink"/>
                <w:noProof/>
              </w:rPr>
              <w:t>4.1.4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C75085">
              <w:rPr>
                <w:rStyle w:val="Hyperlink"/>
                <w:noProof/>
              </w:rPr>
              <w:t>Grenzwert von Reihen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_Toc477289481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28F1" w:rsidRDefault="00BC28F1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7289482" w:history="1">
            <w:r w:rsidRPr="00C75085">
              <w:rPr>
                <w:rStyle w:val="Hyperlink"/>
                <w:noProof/>
              </w:rPr>
              <w:t>4.1.5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C75085">
              <w:rPr>
                <w:rStyle w:val="Hyperlink"/>
                <w:noProof/>
              </w:rPr>
              <w:t>Notwendiges Konvergenzkriterium für Reihen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_Toc477289482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28F1" w:rsidRDefault="00BC28F1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7289483" w:history="1">
            <w:r w:rsidRPr="00C75085">
              <w:rPr>
                <w:rStyle w:val="Hyperlink"/>
                <w:noProof/>
              </w:rPr>
              <w:t>4.1.6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C75085">
              <w:rPr>
                <w:rStyle w:val="Hyperlink"/>
                <w:noProof/>
              </w:rPr>
              <w:t>Rechenregeln für konvergente Reihen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_Toc477289483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28F1" w:rsidRDefault="00BC28F1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7289484" w:history="1">
            <w:r w:rsidRPr="00C75085">
              <w:rPr>
                <w:rStyle w:val="Hyperlink"/>
                <w:noProof/>
              </w:rPr>
              <w:t>4.1.7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C75085">
              <w:rPr>
                <w:rStyle w:val="Hyperlink"/>
                <w:noProof/>
              </w:rPr>
              <w:t>Berechnungen in Matlab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_Toc477289484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28F1" w:rsidRDefault="00BC28F1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7289485" w:history="1">
            <w:r w:rsidRPr="00C75085">
              <w:rPr>
                <w:rStyle w:val="Hyperlink"/>
                <w:noProof/>
              </w:rPr>
              <w:t>4.2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C75085">
              <w:rPr>
                <w:rStyle w:val="Hyperlink"/>
                <w:noProof/>
              </w:rPr>
              <w:t>Geometrische Reihen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_Toc477289485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28F1" w:rsidRDefault="00BC28F1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7289486" w:history="1">
            <w:r w:rsidRPr="00C75085">
              <w:rPr>
                <w:rStyle w:val="Hyperlink"/>
                <w:noProof/>
              </w:rPr>
              <w:t>4.2.1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C75085">
              <w:rPr>
                <w:rStyle w:val="Hyperlink"/>
                <w:noProof/>
              </w:rPr>
              <w:t>Geometrische Folgen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_Toc477289486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28F1" w:rsidRDefault="00BC28F1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7289487" w:history="1">
            <w:r w:rsidRPr="00C75085">
              <w:rPr>
                <w:rStyle w:val="Hyperlink"/>
                <w:noProof/>
              </w:rPr>
              <w:t>4.2.2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C75085">
              <w:rPr>
                <w:rStyle w:val="Hyperlink"/>
                <w:noProof/>
              </w:rPr>
              <w:t>Konvergenzkriterien für geometrische Folgen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_Toc477289487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28F1" w:rsidRDefault="00BC28F1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7289488" w:history="1">
            <w:r w:rsidRPr="00C75085">
              <w:rPr>
                <w:rStyle w:val="Hyperlink"/>
                <w:noProof/>
              </w:rPr>
              <w:t>4.2.3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C75085">
              <w:rPr>
                <w:rStyle w:val="Hyperlink"/>
                <w:noProof/>
              </w:rPr>
              <w:t>Geometrische Folge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_Toc477289488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28F1" w:rsidRDefault="00BC28F1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7289489" w:history="1">
            <w:r w:rsidRPr="00C75085">
              <w:rPr>
                <w:rStyle w:val="Hyperlink"/>
                <w:noProof/>
              </w:rPr>
              <w:t>4.2.4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C75085">
              <w:rPr>
                <w:rStyle w:val="Hyperlink"/>
                <w:noProof/>
              </w:rPr>
              <w:t>Konvergenz und Divergenz der geometrischen Reihe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_Toc477289489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28F1" w:rsidRDefault="00BC28F1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77289490" w:history="1">
            <w:r w:rsidRPr="00C75085">
              <w:rPr>
                <w:rStyle w:val="Hyperlink"/>
                <w:noProof/>
              </w:rPr>
              <w:t>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C75085">
              <w:rPr>
                <w:rStyle w:val="Hyperlink"/>
                <w:noProof/>
              </w:rPr>
              <w:t>Woche 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_Toc477289490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28F1" w:rsidRDefault="00BC28F1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7289491" w:history="1">
            <w:r w:rsidRPr="00C75085">
              <w:rPr>
                <w:rStyle w:val="Hyperlink"/>
                <w:noProof/>
              </w:rPr>
              <w:t>5.1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C75085">
              <w:rPr>
                <w:rStyle w:val="Hyperlink"/>
                <w:noProof/>
              </w:rPr>
              <w:t>Funktionen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_Toc477289491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28F1" w:rsidRDefault="00BC28F1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7289492" w:history="1">
            <w:r w:rsidRPr="00C75085">
              <w:rPr>
                <w:rStyle w:val="Hyperlink"/>
                <w:noProof/>
              </w:rPr>
              <w:t>5.1.1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C75085">
              <w:rPr>
                <w:rStyle w:val="Hyperlink"/>
                <w:noProof/>
              </w:rPr>
              <w:t>Graph einer Funktion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_Toc477289492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28F1" w:rsidRDefault="00BC28F1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7289493" w:history="1">
            <w:r w:rsidRPr="00C75085">
              <w:rPr>
                <w:rStyle w:val="Hyperlink"/>
                <w:noProof/>
              </w:rPr>
              <w:t>5.1.2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C75085">
              <w:rPr>
                <w:rStyle w:val="Hyperlink"/>
                <w:noProof/>
              </w:rPr>
              <w:t>Definition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_Toc477289493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28F1" w:rsidRDefault="00BC28F1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7289494" w:history="1">
            <w:r w:rsidRPr="00C75085">
              <w:rPr>
                <w:rStyle w:val="Hyperlink"/>
                <w:noProof/>
              </w:rPr>
              <w:t>5.1.3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C75085">
              <w:rPr>
                <w:rStyle w:val="Hyperlink"/>
                <w:noProof/>
              </w:rPr>
              <w:t>Polynomfunktion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_Toc477289494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28F1" w:rsidRDefault="00BC28F1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7289495" w:history="1">
            <w:r w:rsidRPr="00C75085">
              <w:rPr>
                <w:rStyle w:val="Hyperlink"/>
                <w:noProof/>
              </w:rPr>
              <w:t>5.1.4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C75085">
              <w:rPr>
                <w:rStyle w:val="Hyperlink"/>
                <w:noProof/>
              </w:rPr>
              <w:t>Rationale Funktion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_Toc477289495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28F1" w:rsidRDefault="00BC28F1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7289496" w:history="1">
            <w:r w:rsidRPr="00C75085">
              <w:rPr>
                <w:rStyle w:val="Hyperlink"/>
                <w:noProof/>
              </w:rPr>
              <w:t>5.1.5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C75085">
              <w:rPr>
                <w:rStyle w:val="Hyperlink"/>
                <w:noProof/>
              </w:rPr>
              <w:t>Polstellen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_Toc477289496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28F1" w:rsidRDefault="00BC28F1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7289497" w:history="1">
            <w:r w:rsidRPr="00C75085">
              <w:rPr>
                <w:rStyle w:val="Hyperlink"/>
                <w:noProof/>
              </w:rPr>
              <w:t>5.2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C75085">
              <w:rPr>
                <w:rStyle w:val="Hyperlink"/>
                <w:noProof/>
              </w:rPr>
              <w:t>Grenzwerte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_Toc477289497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28F1" w:rsidRDefault="00BC28F1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7289498" w:history="1">
            <w:r w:rsidRPr="00C75085">
              <w:rPr>
                <w:rStyle w:val="Hyperlink"/>
                <w:noProof/>
              </w:rPr>
              <w:t>5.2.1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C75085">
              <w:rPr>
                <w:rStyle w:val="Hyperlink"/>
                <w:noProof/>
              </w:rPr>
              <w:t>Beispiele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_Toc477289498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28F1" w:rsidRDefault="00BC28F1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7289499" w:history="1">
            <w:r w:rsidRPr="00C75085">
              <w:rPr>
                <w:rStyle w:val="Hyperlink"/>
                <w:noProof/>
              </w:rPr>
              <w:t>5.2.2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C75085">
              <w:rPr>
                <w:rStyle w:val="Hyperlink"/>
                <w:noProof/>
              </w:rPr>
              <w:t>Grenzwert einer Funktion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_Toc477289499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28F1" w:rsidRDefault="00BC28F1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7289500" w:history="1">
            <w:r w:rsidRPr="00C75085">
              <w:rPr>
                <w:rStyle w:val="Hyperlink"/>
                <w:noProof/>
              </w:rPr>
              <w:t>5.3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C75085">
              <w:rPr>
                <w:rStyle w:val="Hyperlink"/>
                <w:noProof/>
              </w:rPr>
              <w:t>Stetigkeit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_Toc477289500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28F1" w:rsidRDefault="00BC28F1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7289501" w:history="1">
            <w:r w:rsidRPr="00C75085">
              <w:rPr>
                <w:rStyle w:val="Hyperlink"/>
                <w:noProof/>
              </w:rPr>
              <w:t>5.3.1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C75085">
              <w:rPr>
                <w:rStyle w:val="Hyperlink"/>
                <w:noProof/>
              </w:rPr>
              <w:t>Stetigkeit einer Funktion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_Toc477289501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28F1" w:rsidRDefault="00BC28F1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7289502" w:history="1">
            <w:r w:rsidRPr="00C75085">
              <w:rPr>
                <w:rStyle w:val="Hyperlink"/>
                <w:noProof/>
              </w:rPr>
              <w:t>5.3.2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C75085">
              <w:rPr>
                <w:rStyle w:val="Hyperlink"/>
                <w:noProof/>
              </w:rPr>
              <w:t>Hebbare Unstetigkeitsstelle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_Toc477289502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28F1" w:rsidRDefault="00BC28F1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7289503" w:history="1">
            <w:r w:rsidRPr="00C75085">
              <w:rPr>
                <w:rStyle w:val="Hyperlink"/>
                <w:noProof/>
              </w:rPr>
              <w:t>5.3.3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C75085">
              <w:rPr>
                <w:rStyle w:val="Hyperlink"/>
                <w:noProof/>
              </w:rPr>
              <w:t>Zwischenwertsatz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_Toc477289503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C28F1" w:rsidRDefault="00BC28F1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77289504" w:history="1">
            <w:r w:rsidRPr="00C75085">
              <w:rPr>
                <w:rStyle w:val="Hyperlink"/>
                <w:noProof/>
              </w:rPr>
              <w:t>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C75085">
              <w:rPr>
                <w:rStyle w:val="Hyperlink"/>
                <w:noProof/>
              </w:rPr>
              <w:t>Woche 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_Toc477289504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F65CF" w:rsidRDefault="00AF65CF">
          <w:r>
            <w:rPr>
              <w:b/>
              <w:bCs/>
              <w:lang w:val="de-DE"/>
            </w:rPr>
            <w:fldChar w:fldCharType="end"/>
          </w:r>
        </w:p>
      </w:sdtContent>
    </w:sdt>
    <w:p w:rsidR="00AF65CF" w:rsidRDefault="00AF65CF">
      <w:pPr>
        <w:jc w:val="left"/>
      </w:pPr>
      <w:r>
        <w:br w:type="page"/>
      </w:r>
    </w:p>
    <w:p w:rsidR="003A70B0" w:rsidRDefault="003A70B0" w:rsidP="003A70B0">
      <w:pPr>
        <w:pStyle w:val="Heading1"/>
      </w:pPr>
      <w:bookmarkStart w:id="1" w:name="_Toc430435984"/>
      <w:bookmarkStart w:id="2" w:name="_Toc431304092"/>
      <w:bookmarkStart w:id="3" w:name="_Toc477289452"/>
      <w:r>
        <w:lastRenderedPageBreak/>
        <w:t>Einleitung</w:t>
      </w:r>
      <w:bookmarkEnd w:id="1"/>
      <w:bookmarkEnd w:id="2"/>
      <w:bookmarkEnd w:id="3"/>
    </w:p>
    <w:p w:rsidR="003A70B0" w:rsidRDefault="003A70B0" w:rsidP="003A70B0">
      <w:pPr>
        <w:pStyle w:val="Heading2"/>
      </w:pPr>
      <w:bookmarkStart w:id="4" w:name="_Toc430422362"/>
      <w:bookmarkStart w:id="5" w:name="_Toc430435985"/>
      <w:bookmarkStart w:id="6" w:name="_Toc431304093"/>
      <w:bookmarkStart w:id="7" w:name="_Toc477289453"/>
      <w:r>
        <w:t>Einleitung</w:t>
      </w:r>
      <w:bookmarkEnd w:id="4"/>
      <w:bookmarkEnd w:id="5"/>
      <w:bookmarkEnd w:id="6"/>
      <w:bookmarkEnd w:id="7"/>
    </w:p>
    <w:p w:rsidR="003A70B0" w:rsidRDefault="003A70B0" w:rsidP="003A70B0">
      <w:r>
        <w:t xml:space="preserve">Dieses Dokument stellt die Moduldokumentation für das Modul </w:t>
      </w:r>
      <w:r w:rsidR="00EE1449">
        <w:t>eana</w:t>
      </w:r>
      <w:r>
        <w:t xml:space="preserve"> dar. Allfällige Unterlagen sind im Modulordner zu finden.</w:t>
      </w:r>
    </w:p>
    <w:p w:rsidR="003A70B0" w:rsidRDefault="003A70B0" w:rsidP="003A70B0">
      <w:pPr>
        <w:pStyle w:val="Heading2"/>
      </w:pPr>
      <w:bookmarkStart w:id="8" w:name="_Toc430422363"/>
      <w:bookmarkStart w:id="9" w:name="_Toc430435986"/>
      <w:bookmarkStart w:id="10" w:name="_Toc431304094"/>
      <w:bookmarkStart w:id="11" w:name="_Toc477289454"/>
      <w:r>
        <w:t>Lernziele</w:t>
      </w:r>
      <w:bookmarkEnd w:id="8"/>
      <w:bookmarkEnd w:id="9"/>
      <w:bookmarkEnd w:id="10"/>
      <w:bookmarkEnd w:id="11"/>
    </w:p>
    <w:p w:rsidR="003A70B0" w:rsidRDefault="003A70B0" w:rsidP="003A70B0">
      <w:r>
        <w:t>Das Modul beinhaltet folgende Lernziele:</w:t>
      </w:r>
    </w:p>
    <w:p w:rsidR="00085780" w:rsidRDefault="00085780" w:rsidP="00085780">
      <w:pPr>
        <w:pStyle w:val="ListParagraph"/>
        <w:numPr>
          <w:ilvl w:val="0"/>
          <w:numId w:val="2"/>
        </w:numPr>
      </w:pPr>
      <w:r>
        <w:t>Berechnen von Grenzwerten einfacher Folgen und Funktionen</w:t>
      </w:r>
    </w:p>
    <w:p w:rsidR="00085780" w:rsidRDefault="00085780" w:rsidP="00085780">
      <w:pPr>
        <w:pStyle w:val="ListParagraph"/>
        <w:numPr>
          <w:ilvl w:val="0"/>
          <w:numId w:val="2"/>
        </w:numPr>
      </w:pPr>
      <w:r>
        <w:t>Interpretation und Berechnung der Ableitung einer Funktion</w:t>
      </w:r>
    </w:p>
    <w:p w:rsidR="00085780" w:rsidRDefault="00085780" w:rsidP="00E0659E">
      <w:pPr>
        <w:pStyle w:val="ListParagraph"/>
        <w:numPr>
          <w:ilvl w:val="0"/>
          <w:numId w:val="2"/>
        </w:numPr>
      </w:pPr>
      <w:r>
        <w:t>Interpretation und Berechnung des Integrals von ausgewählten Funktionen</w:t>
      </w:r>
    </w:p>
    <w:p w:rsidR="00085780" w:rsidRDefault="00085780" w:rsidP="00147D19">
      <w:pPr>
        <w:pStyle w:val="ListParagraph"/>
        <w:numPr>
          <w:ilvl w:val="0"/>
          <w:numId w:val="2"/>
        </w:numPr>
      </w:pPr>
      <w:r>
        <w:t>Verstehen und Anwenden ausgewählter numerischer Näherungsverfahren für die näherungsweise Berechnung</w:t>
      </w:r>
    </w:p>
    <w:p w:rsidR="00085780" w:rsidRDefault="00085780" w:rsidP="00085780">
      <w:pPr>
        <w:pStyle w:val="ListParagraph"/>
        <w:numPr>
          <w:ilvl w:val="1"/>
          <w:numId w:val="2"/>
        </w:numPr>
      </w:pPr>
      <w:r>
        <w:t>von Funktionswerten und Funktionen (Taylor-Approximation)</w:t>
      </w:r>
    </w:p>
    <w:p w:rsidR="00085780" w:rsidRDefault="00085780" w:rsidP="00085780">
      <w:pPr>
        <w:pStyle w:val="ListParagraph"/>
        <w:numPr>
          <w:ilvl w:val="1"/>
          <w:numId w:val="2"/>
        </w:numPr>
      </w:pPr>
      <w:r>
        <w:t>von Nullstellen von Funktionen (Newton-Verfahren)</w:t>
      </w:r>
    </w:p>
    <w:p w:rsidR="00085780" w:rsidRDefault="00085780" w:rsidP="00085780">
      <w:pPr>
        <w:pStyle w:val="ListParagraph"/>
        <w:numPr>
          <w:ilvl w:val="1"/>
          <w:numId w:val="2"/>
        </w:numPr>
      </w:pPr>
      <w:r>
        <w:t>von bestimmten Integralen (Riemannsche Summen)</w:t>
      </w:r>
    </w:p>
    <w:p w:rsidR="00085780" w:rsidRDefault="00085780" w:rsidP="00D47AE2">
      <w:pPr>
        <w:pStyle w:val="ListParagraph"/>
        <w:numPr>
          <w:ilvl w:val="0"/>
          <w:numId w:val="2"/>
        </w:numPr>
      </w:pPr>
      <w:r>
        <w:t>Anwenden der Konzepte und Verfahren der Analysis auf technische Fragestellungen und Probleme</w:t>
      </w:r>
    </w:p>
    <w:p w:rsidR="003A70B0" w:rsidRDefault="00085780" w:rsidP="00085780">
      <w:pPr>
        <w:pStyle w:val="ListParagraph"/>
        <w:numPr>
          <w:ilvl w:val="0"/>
          <w:numId w:val="2"/>
        </w:numPr>
      </w:pPr>
      <w:r>
        <w:t>Numerische Berechnung von ausgewählten Problemen mit Matlab</w:t>
      </w:r>
    </w:p>
    <w:p w:rsidR="003A70B0" w:rsidRDefault="003A70B0" w:rsidP="003A70B0">
      <w:pPr>
        <w:pStyle w:val="Heading2"/>
      </w:pPr>
      <w:bookmarkStart w:id="12" w:name="_Toc430422364"/>
      <w:bookmarkStart w:id="13" w:name="_Toc430435987"/>
      <w:bookmarkStart w:id="14" w:name="_Toc431304095"/>
      <w:bookmarkStart w:id="15" w:name="_Toc477289455"/>
      <w:r>
        <w:t>Prüfungen</w:t>
      </w:r>
      <w:bookmarkEnd w:id="12"/>
      <w:bookmarkEnd w:id="13"/>
      <w:bookmarkEnd w:id="14"/>
      <w:bookmarkEnd w:id="15"/>
    </w:p>
    <w:p w:rsidR="007505F2" w:rsidRDefault="007505F2" w:rsidP="007505F2">
      <w:r>
        <w:t>Die Modulnote setzt sich zu 50% aus zwei Semesterprüfungen zu je 25% und einer Modulschlussprüfung zu 50% zusammen.</w:t>
      </w:r>
    </w:p>
    <w:p w:rsidR="00AF65CF" w:rsidRDefault="00AF65CF" w:rsidP="00AF65CF"/>
    <w:p w:rsidR="00973D65" w:rsidRDefault="00973D65" w:rsidP="00973D65">
      <w:pPr>
        <w:pStyle w:val="Heading1"/>
      </w:pPr>
      <w:bookmarkStart w:id="16" w:name="_Toc477289456"/>
      <w:r>
        <w:lastRenderedPageBreak/>
        <w:t>Woche 1</w:t>
      </w:r>
      <w:bookmarkEnd w:id="16"/>
    </w:p>
    <w:p w:rsidR="00973D65" w:rsidRDefault="00D33099" w:rsidP="00D33099">
      <w:pPr>
        <w:pStyle w:val="Heading2"/>
      </w:pPr>
      <w:bookmarkStart w:id="17" w:name="_Toc477289457"/>
      <w:r>
        <w:t>Einleitung</w:t>
      </w:r>
      <w:bookmarkEnd w:id="17"/>
    </w:p>
    <w:p w:rsidR="00D33099" w:rsidRDefault="004E7E7B" w:rsidP="00AF65CF">
      <w:r>
        <w:rPr>
          <w:noProof/>
          <w:lang w:eastAsia="de-CH"/>
        </w:rPr>
        <w:drawing>
          <wp:inline distT="0" distB="0" distL="0" distR="0" wp14:anchorId="67FFFEF7" wp14:editId="62E5436A">
            <wp:extent cx="5760720" cy="3750310"/>
            <wp:effectExtent l="0" t="0" r="0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5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099" w:rsidRDefault="00D33099" w:rsidP="00D33099">
      <w:pPr>
        <w:pStyle w:val="Heading2"/>
      </w:pPr>
      <w:bookmarkStart w:id="18" w:name="_Toc477289458"/>
      <w:r>
        <w:t>Mengen</w:t>
      </w:r>
      <w:bookmarkEnd w:id="18"/>
    </w:p>
    <w:p w:rsidR="004E7E7B" w:rsidRDefault="004E7E7B" w:rsidP="004E7E7B">
      <w:pPr>
        <w:pStyle w:val="Heading3"/>
      </w:pPr>
      <w:bookmarkStart w:id="19" w:name="_Toc477289459"/>
      <w:r>
        <w:t>Mengen</w:t>
      </w:r>
      <w:bookmarkEnd w:id="19"/>
    </w:p>
    <w:p w:rsidR="004E7E7B" w:rsidRDefault="004E7E7B" w:rsidP="004E7E7B">
      <w:r>
        <w:rPr>
          <w:noProof/>
          <w:lang w:eastAsia="de-CH"/>
        </w:rPr>
        <w:drawing>
          <wp:inline distT="0" distB="0" distL="0" distR="0" wp14:anchorId="105812C0" wp14:editId="1DD4100A">
            <wp:extent cx="5760720" cy="3020695"/>
            <wp:effectExtent l="0" t="0" r="0" b="825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2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7E7B" w:rsidRDefault="004E7E7B" w:rsidP="004E7E7B">
      <w:r>
        <w:rPr>
          <w:noProof/>
          <w:lang w:eastAsia="de-CH"/>
        </w:rPr>
        <w:lastRenderedPageBreak/>
        <w:drawing>
          <wp:inline distT="0" distB="0" distL="0" distR="0" wp14:anchorId="6B7823A0" wp14:editId="7AFBA2B7">
            <wp:extent cx="5760720" cy="2282190"/>
            <wp:effectExtent l="0" t="0" r="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8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7E7B" w:rsidRPr="004E7E7B" w:rsidRDefault="004E7E7B" w:rsidP="004E7E7B">
      <w:r>
        <w:rPr>
          <w:noProof/>
          <w:lang w:eastAsia="de-CH"/>
        </w:rPr>
        <w:drawing>
          <wp:inline distT="0" distB="0" distL="0" distR="0" wp14:anchorId="229E2E68" wp14:editId="29672339">
            <wp:extent cx="5760720" cy="3593465"/>
            <wp:effectExtent l="0" t="0" r="0" b="698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9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099" w:rsidRDefault="00D33099" w:rsidP="00D33099">
      <w:pPr>
        <w:pStyle w:val="Heading3"/>
      </w:pPr>
      <w:bookmarkStart w:id="20" w:name="_Toc477289460"/>
      <w:r>
        <w:lastRenderedPageBreak/>
        <w:t>Natürliche Zahlen</w:t>
      </w:r>
      <w:bookmarkEnd w:id="20"/>
    </w:p>
    <w:p w:rsidR="00D33099" w:rsidRDefault="004E7E7B" w:rsidP="00AF65CF">
      <w:r>
        <w:rPr>
          <w:noProof/>
          <w:lang w:eastAsia="de-CH"/>
        </w:rPr>
        <w:drawing>
          <wp:inline distT="0" distB="0" distL="0" distR="0" wp14:anchorId="74BF1A92" wp14:editId="626B3D36">
            <wp:extent cx="5760720" cy="32575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7E7B" w:rsidRDefault="004E7E7B" w:rsidP="00AF65CF">
      <w:r>
        <w:rPr>
          <w:noProof/>
          <w:lang w:eastAsia="de-CH"/>
        </w:rPr>
        <w:drawing>
          <wp:inline distT="0" distB="0" distL="0" distR="0" wp14:anchorId="4718294B" wp14:editId="04F4F293">
            <wp:extent cx="5760720" cy="3232150"/>
            <wp:effectExtent l="0" t="0" r="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099" w:rsidRDefault="00D33099" w:rsidP="00D33099">
      <w:pPr>
        <w:pStyle w:val="Heading3"/>
      </w:pPr>
      <w:bookmarkStart w:id="21" w:name="_Toc477289461"/>
      <w:r>
        <w:lastRenderedPageBreak/>
        <w:t>Ganze Zahlen</w:t>
      </w:r>
      <w:bookmarkEnd w:id="21"/>
    </w:p>
    <w:p w:rsidR="00D33099" w:rsidRDefault="006C351B" w:rsidP="00AF65CF">
      <w:r>
        <w:rPr>
          <w:noProof/>
          <w:lang w:eastAsia="de-CH"/>
        </w:rPr>
        <w:drawing>
          <wp:inline distT="0" distB="0" distL="0" distR="0" wp14:anchorId="440A9A17" wp14:editId="65C63008">
            <wp:extent cx="5760720" cy="3693795"/>
            <wp:effectExtent l="0" t="0" r="0" b="190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9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51B" w:rsidRDefault="006C351B" w:rsidP="00AF65CF">
      <w:r>
        <w:rPr>
          <w:noProof/>
          <w:lang w:eastAsia="de-CH"/>
        </w:rPr>
        <w:drawing>
          <wp:inline distT="0" distB="0" distL="0" distR="0" wp14:anchorId="7F2D8E46" wp14:editId="11B81ECD">
            <wp:extent cx="5760720" cy="360108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099" w:rsidRDefault="00D33099" w:rsidP="00D33099">
      <w:pPr>
        <w:pStyle w:val="Heading3"/>
      </w:pPr>
      <w:bookmarkStart w:id="22" w:name="_Toc477289462"/>
      <w:r>
        <w:lastRenderedPageBreak/>
        <w:t>Rationale Zahlen</w:t>
      </w:r>
      <w:bookmarkEnd w:id="22"/>
    </w:p>
    <w:p w:rsidR="00D33099" w:rsidRDefault="006C351B" w:rsidP="00AF65CF">
      <w:r>
        <w:rPr>
          <w:noProof/>
          <w:lang w:eastAsia="de-CH"/>
        </w:rPr>
        <w:drawing>
          <wp:inline distT="0" distB="0" distL="0" distR="0" wp14:anchorId="5F824C41" wp14:editId="24B432C8">
            <wp:extent cx="5760720" cy="3695065"/>
            <wp:effectExtent l="0" t="0" r="0" b="6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9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51B" w:rsidRDefault="006C351B" w:rsidP="00AF65CF">
      <w:r>
        <w:rPr>
          <w:noProof/>
          <w:lang w:eastAsia="de-CH"/>
        </w:rPr>
        <w:drawing>
          <wp:inline distT="0" distB="0" distL="0" distR="0" wp14:anchorId="300CDBFA" wp14:editId="785FDDEF">
            <wp:extent cx="5760720" cy="3371215"/>
            <wp:effectExtent l="0" t="0" r="0" b="63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7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51B" w:rsidRDefault="006C351B" w:rsidP="00AF65CF">
      <w:r>
        <w:rPr>
          <w:noProof/>
          <w:lang w:eastAsia="de-CH"/>
        </w:rPr>
        <w:lastRenderedPageBreak/>
        <w:drawing>
          <wp:inline distT="0" distB="0" distL="0" distR="0" wp14:anchorId="10D20B0B" wp14:editId="64FE6A27">
            <wp:extent cx="5760720" cy="385381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5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099" w:rsidRDefault="00D33099" w:rsidP="00D33099">
      <w:pPr>
        <w:pStyle w:val="Heading3"/>
      </w:pPr>
      <w:bookmarkStart w:id="23" w:name="_Toc477289463"/>
      <w:r>
        <w:t>Reelle Zahlen</w:t>
      </w:r>
      <w:bookmarkEnd w:id="23"/>
    </w:p>
    <w:p w:rsidR="00D33099" w:rsidRDefault="006C351B" w:rsidP="00AF65CF">
      <w:r>
        <w:rPr>
          <w:noProof/>
          <w:lang w:eastAsia="de-CH"/>
        </w:rPr>
        <w:drawing>
          <wp:inline distT="0" distB="0" distL="0" distR="0" wp14:anchorId="0F3B4D1C" wp14:editId="7109F712">
            <wp:extent cx="5760720" cy="3332480"/>
            <wp:effectExtent l="0" t="0" r="0" b="127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3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51B" w:rsidRDefault="006C351B" w:rsidP="00AF65CF">
      <w:r>
        <w:rPr>
          <w:noProof/>
          <w:lang w:eastAsia="de-CH"/>
        </w:rPr>
        <w:lastRenderedPageBreak/>
        <w:drawing>
          <wp:inline distT="0" distB="0" distL="0" distR="0" wp14:anchorId="26586DD1" wp14:editId="2979C391">
            <wp:extent cx="5760720" cy="3692525"/>
            <wp:effectExtent l="0" t="0" r="0" b="317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9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51B" w:rsidRDefault="006C351B" w:rsidP="00AF65CF">
      <w:r>
        <w:rPr>
          <w:noProof/>
          <w:lang w:eastAsia="de-CH"/>
        </w:rPr>
        <w:drawing>
          <wp:inline distT="0" distB="0" distL="0" distR="0" wp14:anchorId="3F5066F2" wp14:editId="0A8A2084">
            <wp:extent cx="5760720" cy="3771265"/>
            <wp:effectExtent l="0" t="0" r="0" b="63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7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51B" w:rsidRDefault="006C351B" w:rsidP="00AF65CF">
      <w:r>
        <w:rPr>
          <w:noProof/>
          <w:lang w:eastAsia="de-CH"/>
        </w:rPr>
        <w:lastRenderedPageBreak/>
        <w:drawing>
          <wp:inline distT="0" distB="0" distL="0" distR="0" wp14:anchorId="700E302E" wp14:editId="6B5B58CF">
            <wp:extent cx="5760720" cy="368236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8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306B" w:rsidRDefault="00AA44DA" w:rsidP="00CC610F">
      <w:pPr>
        <w:pStyle w:val="Heading3"/>
      </w:pPr>
      <w:bookmarkStart w:id="24" w:name="_Toc477289464"/>
      <w:r>
        <w:t>Intervalle (</w:t>
      </w:r>
      <w:r w:rsidR="005E306B">
        <w:t>Teilmengen der reellen Zahlen</w:t>
      </w:r>
      <w:r>
        <w:t>)</w:t>
      </w:r>
      <w:bookmarkEnd w:id="24"/>
    </w:p>
    <w:p w:rsidR="005E306B" w:rsidRDefault="00C31B53" w:rsidP="00AF65CF">
      <w:r>
        <w:rPr>
          <w:noProof/>
          <w:lang w:eastAsia="de-CH"/>
        </w:rPr>
        <w:drawing>
          <wp:inline distT="0" distB="0" distL="0" distR="0" wp14:anchorId="2A6AE008" wp14:editId="61215CDC">
            <wp:extent cx="5760720" cy="3598545"/>
            <wp:effectExtent l="0" t="0" r="0" b="19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9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1B53" w:rsidRDefault="00C31B53" w:rsidP="00AF65CF">
      <w:r>
        <w:rPr>
          <w:noProof/>
          <w:lang w:eastAsia="de-CH"/>
        </w:rPr>
        <w:lastRenderedPageBreak/>
        <w:drawing>
          <wp:inline distT="0" distB="0" distL="0" distR="0" wp14:anchorId="57F44879" wp14:editId="518D4104">
            <wp:extent cx="5760720" cy="297434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7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1B53" w:rsidRDefault="00C31B53" w:rsidP="00C31B53">
      <w:pPr>
        <w:pStyle w:val="Heading3"/>
      </w:pPr>
      <w:bookmarkStart w:id="25" w:name="_Toc477289465"/>
      <w:r>
        <w:t>Komplexe Zahlen</w:t>
      </w:r>
      <w:bookmarkEnd w:id="25"/>
    </w:p>
    <w:p w:rsidR="00C31B53" w:rsidRDefault="00AA44DA" w:rsidP="00AF65CF">
      <w:r>
        <w:rPr>
          <w:noProof/>
          <w:lang w:eastAsia="de-CH"/>
        </w:rPr>
        <w:drawing>
          <wp:inline distT="0" distB="0" distL="0" distR="0" wp14:anchorId="33042858" wp14:editId="418C9568">
            <wp:extent cx="5760720" cy="3710305"/>
            <wp:effectExtent l="0" t="0" r="0" b="444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1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4DA" w:rsidRDefault="00AA44DA" w:rsidP="00AF65CF">
      <w:r>
        <w:rPr>
          <w:noProof/>
          <w:lang w:eastAsia="de-CH"/>
        </w:rPr>
        <w:lastRenderedPageBreak/>
        <w:drawing>
          <wp:inline distT="0" distB="0" distL="0" distR="0" wp14:anchorId="494C7DAA" wp14:editId="167DB628">
            <wp:extent cx="5760720" cy="425132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5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099" w:rsidRDefault="00D33099" w:rsidP="00D33099">
      <w:pPr>
        <w:pStyle w:val="Heading2"/>
      </w:pPr>
      <w:bookmarkStart w:id="26" w:name="_Toc477289466"/>
      <w:r>
        <w:t>Heron Verfahren</w:t>
      </w:r>
      <w:bookmarkEnd w:id="26"/>
    </w:p>
    <w:p w:rsidR="00D33099" w:rsidRDefault="00596EE2" w:rsidP="00AF65CF">
      <w:r>
        <w:rPr>
          <w:noProof/>
          <w:lang w:eastAsia="de-CH"/>
        </w:rPr>
        <w:drawing>
          <wp:inline distT="0" distB="0" distL="0" distR="0" wp14:anchorId="6FC1D660" wp14:editId="7A4A0367">
            <wp:extent cx="5760720" cy="316738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6EE2" w:rsidRDefault="00596EE2" w:rsidP="00AF65CF">
      <w:r>
        <w:rPr>
          <w:noProof/>
          <w:lang w:eastAsia="de-CH"/>
        </w:rPr>
        <w:lastRenderedPageBreak/>
        <w:drawing>
          <wp:inline distT="0" distB="0" distL="0" distR="0" wp14:anchorId="0471813B" wp14:editId="11775CD3">
            <wp:extent cx="5760720" cy="3653790"/>
            <wp:effectExtent l="0" t="0" r="0" b="381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5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96EE2">
        <w:rPr>
          <w:noProof/>
          <w:lang w:eastAsia="de-CH"/>
        </w:rPr>
        <w:t xml:space="preserve"> </w:t>
      </w:r>
      <w:r>
        <w:rPr>
          <w:noProof/>
          <w:lang w:eastAsia="de-CH"/>
        </w:rPr>
        <w:drawing>
          <wp:inline distT="0" distB="0" distL="0" distR="0" wp14:anchorId="2B30BA75" wp14:editId="076DF000">
            <wp:extent cx="5760720" cy="3442335"/>
            <wp:effectExtent l="0" t="0" r="0" b="571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6EE2" w:rsidRDefault="00596EE2" w:rsidP="00AF65CF"/>
    <w:p w:rsidR="00085780" w:rsidRDefault="00085780" w:rsidP="00085780">
      <w:pPr>
        <w:pStyle w:val="Heading1"/>
      </w:pPr>
      <w:bookmarkStart w:id="27" w:name="_Toc477289467"/>
      <w:r>
        <w:lastRenderedPageBreak/>
        <w:t>Woche 2</w:t>
      </w:r>
      <w:bookmarkEnd w:id="27"/>
    </w:p>
    <w:p w:rsidR="00085780" w:rsidRDefault="00D066E5" w:rsidP="00D066E5">
      <w:pPr>
        <w:pStyle w:val="Heading2"/>
      </w:pPr>
      <w:bookmarkStart w:id="28" w:name="_Toc477289468"/>
      <w:r>
        <w:t>Zahlenfolgen</w:t>
      </w:r>
      <w:bookmarkEnd w:id="28"/>
    </w:p>
    <w:p w:rsidR="00D066E5" w:rsidRDefault="0048635A" w:rsidP="0048635A">
      <w:r>
        <w:rPr>
          <w:noProof/>
          <w:lang w:eastAsia="de-CH"/>
        </w:rPr>
        <w:drawing>
          <wp:inline distT="0" distB="0" distL="0" distR="0" wp14:anchorId="1F9CED25" wp14:editId="6242604F">
            <wp:extent cx="5760720" cy="370522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E5" w:rsidRDefault="00D066E5" w:rsidP="00D066E5">
      <w:pPr>
        <w:pStyle w:val="Heading2"/>
      </w:pPr>
      <w:bookmarkStart w:id="29" w:name="_Toc477289469"/>
      <w:r>
        <w:t>Darstellung</w:t>
      </w:r>
      <w:bookmarkEnd w:id="29"/>
    </w:p>
    <w:p w:rsidR="00D066E5" w:rsidRDefault="0048635A" w:rsidP="00AF65CF">
      <w:r>
        <w:rPr>
          <w:noProof/>
          <w:lang w:eastAsia="de-CH"/>
        </w:rPr>
        <w:drawing>
          <wp:inline distT="0" distB="0" distL="0" distR="0" wp14:anchorId="2775958F" wp14:editId="64F76723">
            <wp:extent cx="5760720" cy="295529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5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54B0" w:rsidRDefault="005754B0" w:rsidP="00AF65CF">
      <w:r>
        <w:rPr>
          <w:noProof/>
          <w:lang w:eastAsia="de-CH"/>
        </w:rPr>
        <w:lastRenderedPageBreak/>
        <w:drawing>
          <wp:inline distT="0" distB="0" distL="0" distR="0" wp14:anchorId="023CA1E7" wp14:editId="6B1BDBE1">
            <wp:extent cx="5035923" cy="2526287"/>
            <wp:effectExtent l="0" t="0" r="0" b="762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54974" cy="2535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54B0" w:rsidRDefault="005754B0" w:rsidP="00AF65CF">
      <w:r>
        <w:rPr>
          <w:noProof/>
          <w:lang w:eastAsia="de-CH"/>
        </w:rPr>
        <w:drawing>
          <wp:inline distT="0" distB="0" distL="0" distR="0" wp14:anchorId="26CF3317" wp14:editId="75E7B692">
            <wp:extent cx="5035550" cy="3105589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52109" cy="3115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54B0" w:rsidRDefault="005754B0" w:rsidP="00AF65CF">
      <w:r>
        <w:rPr>
          <w:noProof/>
          <w:lang w:eastAsia="de-CH"/>
        </w:rPr>
        <w:drawing>
          <wp:inline distT="0" distB="0" distL="0" distR="0" wp14:anchorId="5553E83D" wp14:editId="0F0146E7">
            <wp:extent cx="5036257" cy="3139888"/>
            <wp:effectExtent l="0" t="0" r="0" b="381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46934" cy="314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54B0" w:rsidRDefault="005754B0" w:rsidP="00AF65CF">
      <w:r>
        <w:rPr>
          <w:noProof/>
          <w:lang w:eastAsia="de-CH"/>
        </w:rPr>
        <w:lastRenderedPageBreak/>
        <w:drawing>
          <wp:inline distT="0" distB="0" distL="0" distR="0" wp14:anchorId="3F09BE1F" wp14:editId="73CF798F">
            <wp:extent cx="5760720" cy="370522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FDC" w:rsidRDefault="008C1FDC" w:rsidP="00AF65CF">
      <w:r>
        <w:rPr>
          <w:noProof/>
          <w:lang w:eastAsia="de-CH"/>
        </w:rPr>
        <w:drawing>
          <wp:inline distT="0" distB="0" distL="0" distR="0" wp14:anchorId="79775C08" wp14:editId="73128D1F">
            <wp:extent cx="5760720" cy="3706495"/>
            <wp:effectExtent l="0" t="0" r="0" b="825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0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FDC" w:rsidRDefault="008C1FDC" w:rsidP="00AF65CF">
      <w:r>
        <w:rPr>
          <w:noProof/>
          <w:lang w:eastAsia="de-CH"/>
        </w:rPr>
        <w:lastRenderedPageBreak/>
        <w:drawing>
          <wp:inline distT="0" distB="0" distL="0" distR="0" wp14:anchorId="29BCE5F5" wp14:editId="4ECEC00B">
            <wp:extent cx="4807323" cy="3193754"/>
            <wp:effectExtent l="0" t="0" r="0" b="6985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810399" cy="3195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FDC" w:rsidRDefault="008C1FDC" w:rsidP="00AF65CF">
      <w:r>
        <w:rPr>
          <w:noProof/>
          <w:lang w:eastAsia="de-CH"/>
        </w:rPr>
        <w:drawing>
          <wp:inline distT="0" distB="0" distL="0" distR="0" wp14:anchorId="6CAA503E" wp14:editId="5CD54A17">
            <wp:extent cx="5533390" cy="2329367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548036" cy="2335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FDC" w:rsidRDefault="008C1FDC" w:rsidP="00AF65CF">
      <w:r>
        <w:rPr>
          <w:noProof/>
          <w:lang w:eastAsia="de-CH"/>
        </w:rPr>
        <w:drawing>
          <wp:inline distT="0" distB="0" distL="0" distR="0" wp14:anchorId="7D884006" wp14:editId="6F0D270E">
            <wp:extent cx="5533465" cy="2869204"/>
            <wp:effectExtent l="0" t="0" r="0" b="762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566485" cy="2886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FDC" w:rsidRDefault="008C1FDC" w:rsidP="00AF65CF">
      <w:r>
        <w:rPr>
          <w:noProof/>
          <w:lang w:eastAsia="de-CH"/>
        </w:rPr>
        <w:lastRenderedPageBreak/>
        <w:drawing>
          <wp:inline distT="0" distB="0" distL="0" distR="0" wp14:anchorId="66A02E1C" wp14:editId="2A15C2E9">
            <wp:extent cx="5760720" cy="3679190"/>
            <wp:effectExtent l="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82498" cy="3693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FDC" w:rsidRDefault="008C1FDC" w:rsidP="00AF65CF">
      <w:r>
        <w:rPr>
          <w:noProof/>
          <w:lang w:eastAsia="de-CH"/>
        </w:rPr>
        <w:drawing>
          <wp:inline distT="0" distB="0" distL="0" distR="0" wp14:anchorId="1FE33D36" wp14:editId="6BB00EEA">
            <wp:extent cx="5760720" cy="3171825"/>
            <wp:effectExtent l="0" t="0" r="0" b="9525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8C2" w:rsidRDefault="004218C2" w:rsidP="00AF65CF">
      <w:r>
        <w:rPr>
          <w:noProof/>
          <w:lang w:eastAsia="de-CH"/>
        </w:rPr>
        <w:lastRenderedPageBreak/>
        <w:drawing>
          <wp:inline distT="0" distB="0" distL="0" distR="0" wp14:anchorId="5C392017" wp14:editId="16910094">
            <wp:extent cx="5760720" cy="3703955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0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E5" w:rsidRDefault="00D066E5" w:rsidP="00D066E5">
      <w:pPr>
        <w:pStyle w:val="Heading2"/>
      </w:pPr>
      <w:bookmarkStart w:id="30" w:name="_Toc477289470"/>
      <w:r>
        <w:t>Monotonie</w:t>
      </w:r>
      <w:bookmarkEnd w:id="30"/>
    </w:p>
    <w:p w:rsidR="00D066E5" w:rsidRDefault="00455514" w:rsidP="00455514">
      <w:r>
        <w:rPr>
          <w:noProof/>
          <w:lang w:eastAsia="de-CH"/>
        </w:rPr>
        <w:drawing>
          <wp:inline distT="0" distB="0" distL="0" distR="0" wp14:anchorId="53CFE8A9" wp14:editId="6A1D6C64">
            <wp:extent cx="4713194" cy="2925484"/>
            <wp:effectExtent l="0" t="0" r="0" b="8255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729907" cy="2935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5514" w:rsidRDefault="00455514" w:rsidP="00455514">
      <w:r>
        <w:rPr>
          <w:noProof/>
          <w:lang w:eastAsia="de-CH"/>
        </w:rPr>
        <w:lastRenderedPageBreak/>
        <w:drawing>
          <wp:inline distT="0" distB="0" distL="0" distR="0" wp14:anchorId="05D41FBC" wp14:editId="35D215E3">
            <wp:extent cx="4565276" cy="2410961"/>
            <wp:effectExtent l="0" t="0" r="6985" b="889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622911" cy="2441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5514" w:rsidRDefault="00455514" w:rsidP="00455514">
      <w:r>
        <w:rPr>
          <w:noProof/>
          <w:lang w:eastAsia="de-CH"/>
        </w:rPr>
        <w:drawing>
          <wp:inline distT="0" distB="0" distL="0" distR="0" wp14:anchorId="579E6DD8" wp14:editId="73E8E323">
            <wp:extent cx="4995582" cy="2807812"/>
            <wp:effectExtent l="0" t="0" r="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020521" cy="2821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5514" w:rsidRDefault="00455514" w:rsidP="00455514">
      <w:r>
        <w:rPr>
          <w:noProof/>
          <w:lang w:eastAsia="de-CH"/>
        </w:rPr>
        <w:drawing>
          <wp:inline distT="0" distB="0" distL="0" distR="0" wp14:anchorId="485EB697" wp14:editId="748FA8E0">
            <wp:extent cx="5385547" cy="3455607"/>
            <wp:effectExtent l="0" t="0" r="5715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392276" cy="345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0FA1" w:rsidRDefault="005B0FA1" w:rsidP="00455514">
      <w:r>
        <w:rPr>
          <w:noProof/>
          <w:lang w:eastAsia="de-CH"/>
        </w:rPr>
        <w:lastRenderedPageBreak/>
        <w:drawing>
          <wp:inline distT="0" distB="0" distL="0" distR="0" wp14:anchorId="464E9A67" wp14:editId="5086332A">
            <wp:extent cx="5760720" cy="3613785"/>
            <wp:effectExtent l="0" t="0" r="0" b="5715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1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E5" w:rsidRDefault="00D066E5" w:rsidP="00D066E5">
      <w:pPr>
        <w:pStyle w:val="Heading2"/>
      </w:pPr>
      <w:bookmarkStart w:id="31" w:name="_Toc477289471"/>
      <w:r>
        <w:t>Beschränktheit</w:t>
      </w:r>
      <w:bookmarkEnd w:id="31"/>
    </w:p>
    <w:p w:rsidR="00D066E5" w:rsidRDefault="002F3BE5" w:rsidP="00AF65CF">
      <w:r>
        <w:rPr>
          <w:noProof/>
          <w:lang w:eastAsia="de-CH"/>
        </w:rPr>
        <w:drawing>
          <wp:inline distT="0" distB="0" distL="0" distR="0" wp14:anchorId="4765B29E" wp14:editId="23822181">
            <wp:extent cx="5760720" cy="3789680"/>
            <wp:effectExtent l="0" t="0" r="0" b="127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8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3BE5" w:rsidRPr="002F3BE5" w:rsidRDefault="002F3BE5" w:rsidP="00AF65CF">
      <w:r>
        <w:rPr>
          <w:noProof/>
          <w:lang w:eastAsia="de-CH"/>
        </w:rPr>
        <w:lastRenderedPageBreak/>
        <w:drawing>
          <wp:inline distT="0" distB="0" distL="0" distR="0" wp14:anchorId="524C1DFD" wp14:editId="4D2761BB">
            <wp:extent cx="5760720" cy="3633470"/>
            <wp:effectExtent l="0" t="0" r="0" b="508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3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3BE5" w:rsidRPr="002F3BE5" w:rsidRDefault="002F3BE5" w:rsidP="00AF65CF">
      <w:r>
        <w:rPr>
          <w:noProof/>
          <w:lang w:eastAsia="de-CH"/>
        </w:rPr>
        <w:drawing>
          <wp:inline distT="0" distB="0" distL="0" distR="0" wp14:anchorId="7ADD0F35" wp14:editId="0D9D6103">
            <wp:extent cx="5775512" cy="3446717"/>
            <wp:effectExtent l="0" t="0" r="0" b="1905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83022" cy="3451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3BE5" w:rsidRDefault="002F3BE5" w:rsidP="00F02F1D">
      <w:pPr>
        <w:pStyle w:val="Heading2"/>
      </w:pPr>
      <w:bookmarkStart w:id="32" w:name="_Toc477289472"/>
      <w:r w:rsidRPr="00F02F1D">
        <w:lastRenderedPageBreak/>
        <w:t>Betrag</w:t>
      </w:r>
      <w:bookmarkEnd w:id="32"/>
    </w:p>
    <w:p w:rsidR="00F02F1D" w:rsidRDefault="00F02F1D" w:rsidP="00AF65CF">
      <w:r>
        <w:rPr>
          <w:noProof/>
          <w:lang w:eastAsia="de-CH"/>
        </w:rPr>
        <w:drawing>
          <wp:inline distT="0" distB="0" distL="0" distR="0" wp14:anchorId="699F7433" wp14:editId="2539A6A4">
            <wp:extent cx="5311588" cy="3036364"/>
            <wp:effectExtent l="0" t="0" r="381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332338" cy="3048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2F1D" w:rsidRDefault="00F02F1D" w:rsidP="00AF65CF">
      <w:r>
        <w:rPr>
          <w:noProof/>
          <w:lang w:eastAsia="de-CH"/>
        </w:rPr>
        <w:drawing>
          <wp:inline distT="0" distB="0" distL="0" distR="0" wp14:anchorId="2FBA9A73" wp14:editId="24C40273">
            <wp:extent cx="4820771" cy="2153192"/>
            <wp:effectExtent l="0" t="0" r="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832884" cy="2158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2F1D" w:rsidRPr="00F02F1D" w:rsidRDefault="00F02F1D" w:rsidP="00AF65CF">
      <w:r>
        <w:rPr>
          <w:noProof/>
          <w:lang w:eastAsia="de-CH"/>
        </w:rPr>
        <w:drawing>
          <wp:inline distT="0" distB="0" distL="0" distR="0" wp14:anchorId="0E9EB2FF" wp14:editId="7945A378">
            <wp:extent cx="5331759" cy="3419330"/>
            <wp:effectExtent l="0" t="0" r="254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336225" cy="3422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6E5" w:rsidRDefault="00D066E5" w:rsidP="00D066E5">
      <w:pPr>
        <w:pStyle w:val="Heading2"/>
      </w:pPr>
      <w:bookmarkStart w:id="33" w:name="_Toc477289473"/>
      <w:r>
        <w:lastRenderedPageBreak/>
        <w:t>Konvergenz</w:t>
      </w:r>
      <w:bookmarkEnd w:id="33"/>
    </w:p>
    <w:p w:rsidR="00D066E5" w:rsidRDefault="00F02F1D" w:rsidP="00AF65CF">
      <w:r>
        <w:rPr>
          <w:noProof/>
          <w:lang w:eastAsia="de-CH"/>
        </w:rPr>
        <w:drawing>
          <wp:inline distT="0" distB="0" distL="0" distR="0" wp14:anchorId="7F9D33B1" wp14:editId="4CD50C4E">
            <wp:extent cx="4807323" cy="3185274"/>
            <wp:effectExtent l="0" t="0" r="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844000" cy="3209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2F1D" w:rsidRDefault="00F02F1D" w:rsidP="00AF65CF">
      <w:r>
        <w:rPr>
          <w:noProof/>
          <w:lang w:eastAsia="de-CH"/>
        </w:rPr>
        <w:drawing>
          <wp:inline distT="0" distB="0" distL="0" distR="0" wp14:anchorId="2445E1AE" wp14:editId="27EFA5C8">
            <wp:extent cx="5009029" cy="3167636"/>
            <wp:effectExtent l="0" t="0" r="127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030866" cy="318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2F1D" w:rsidRDefault="00F02F1D" w:rsidP="00AF65CF">
      <w:r>
        <w:rPr>
          <w:noProof/>
          <w:lang w:eastAsia="de-CH"/>
        </w:rPr>
        <w:drawing>
          <wp:inline distT="0" distB="0" distL="0" distR="0" wp14:anchorId="2FB7ADC4" wp14:editId="34921650">
            <wp:extent cx="5015753" cy="2060594"/>
            <wp:effectExtent l="0" t="0" r="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038958" cy="2070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83A" w:rsidRDefault="00B3583A" w:rsidP="00B3583A">
      <w:pPr>
        <w:pStyle w:val="Heading2"/>
      </w:pPr>
      <w:bookmarkStart w:id="34" w:name="_Toc477289474"/>
      <w:r>
        <w:lastRenderedPageBreak/>
        <w:t>Grenzwert</w:t>
      </w:r>
      <w:bookmarkEnd w:id="34"/>
    </w:p>
    <w:p w:rsidR="00F02F1D" w:rsidRDefault="00F02F1D" w:rsidP="00AF65CF">
      <w:r>
        <w:rPr>
          <w:noProof/>
          <w:lang w:eastAsia="de-CH"/>
        </w:rPr>
        <w:drawing>
          <wp:inline distT="0" distB="0" distL="0" distR="0" wp14:anchorId="636EDA4B" wp14:editId="2EB96A48">
            <wp:extent cx="5760720" cy="3696335"/>
            <wp:effectExtent l="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9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05F2" w:rsidRDefault="00B3583A" w:rsidP="00AF65CF">
      <w:r>
        <w:rPr>
          <w:noProof/>
          <w:lang w:eastAsia="de-CH"/>
        </w:rPr>
        <w:drawing>
          <wp:inline distT="0" distB="0" distL="0" distR="0" wp14:anchorId="1A2F0960" wp14:editId="19876AB7">
            <wp:extent cx="5760720" cy="3709670"/>
            <wp:effectExtent l="0" t="0" r="0" b="508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0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83A" w:rsidRDefault="00B3583A" w:rsidP="00AF65CF">
      <w:r>
        <w:rPr>
          <w:noProof/>
          <w:lang w:eastAsia="de-CH"/>
        </w:rPr>
        <w:lastRenderedPageBreak/>
        <w:drawing>
          <wp:inline distT="0" distB="0" distL="0" distR="0" wp14:anchorId="7B15A2DA" wp14:editId="08158421">
            <wp:extent cx="5760720" cy="3359785"/>
            <wp:effectExtent l="0" t="0" r="0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12F7" w:rsidRDefault="00A112F7" w:rsidP="00AF65CF">
      <w:r>
        <w:rPr>
          <w:noProof/>
          <w:lang w:eastAsia="de-CH"/>
        </w:rPr>
        <w:drawing>
          <wp:inline distT="0" distB="0" distL="0" distR="0" wp14:anchorId="3C7A8E13" wp14:editId="44A94F8F">
            <wp:extent cx="5760720" cy="3338830"/>
            <wp:effectExtent l="0" t="0" r="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12F7" w:rsidRDefault="00A112F7" w:rsidP="00AF65CF">
      <w:r>
        <w:rPr>
          <w:noProof/>
          <w:lang w:eastAsia="de-CH"/>
        </w:rPr>
        <w:lastRenderedPageBreak/>
        <w:drawing>
          <wp:inline distT="0" distB="0" distL="0" distR="0" wp14:anchorId="2E5E06EE" wp14:editId="683C941A">
            <wp:extent cx="5760720" cy="2708910"/>
            <wp:effectExtent l="0" t="0" r="0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C1D" w:rsidRDefault="00792C1D" w:rsidP="00AF65CF">
      <w:r>
        <w:rPr>
          <w:noProof/>
          <w:lang w:eastAsia="de-CH"/>
        </w:rPr>
        <w:drawing>
          <wp:inline distT="0" distB="0" distL="0" distR="0" wp14:anchorId="770A99C3" wp14:editId="6CB9B264">
            <wp:extent cx="5760720" cy="3643630"/>
            <wp:effectExtent l="0" t="0" r="0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4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C1D" w:rsidRDefault="008A04E7" w:rsidP="00AF65CF">
      <w:r>
        <w:rPr>
          <w:noProof/>
          <w:lang w:eastAsia="de-CH"/>
        </w:rPr>
        <w:lastRenderedPageBreak/>
        <w:drawing>
          <wp:inline distT="0" distB="0" distL="0" distR="0" wp14:anchorId="2AFD9D8A" wp14:editId="5E9190AC">
            <wp:extent cx="4875026" cy="2823882"/>
            <wp:effectExtent l="0" t="0" r="1905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893729" cy="2834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4E7" w:rsidRDefault="008A04E7" w:rsidP="00AF65CF">
      <w:r>
        <w:rPr>
          <w:noProof/>
          <w:lang w:eastAsia="de-CH"/>
        </w:rPr>
        <w:drawing>
          <wp:inline distT="0" distB="0" distL="0" distR="0" wp14:anchorId="1167F2A6" wp14:editId="5BD48DD0">
            <wp:extent cx="4867835" cy="2295480"/>
            <wp:effectExtent l="0" t="0" r="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889571" cy="230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369" w:rsidRDefault="00735369" w:rsidP="00AF65CF">
      <w:r>
        <w:rPr>
          <w:noProof/>
          <w:lang w:eastAsia="de-CH"/>
        </w:rPr>
        <w:drawing>
          <wp:inline distT="0" distB="0" distL="0" distR="0" wp14:anchorId="045157A8" wp14:editId="3F9C7B82">
            <wp:extent cx="4874895" cy="3129026"/>
            <wp:effectExtent l="0" t="0" r="1905" b="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885604" cy="313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4E7" w:rsidRDefault="00735369" w:rsidP="00735369">
      <w:pPr>
        <w:pStyle w:val="Heading2"/>
      </w:pPr>
      <w:bookmarkStart w:id="35" w:name="_Toc477289475"/>
      <w:r>
        <w:lastRenderedPageBreak/>
        <w:t>Zusammenfassung</w:t>
      </w:r>
      <w:bookmarkEnd w:id="35"/>
    </w:p>
    <w:p w:rsidR="00735369" w:rsidRDefault="00735369" w:rsidP="00AF65CF">
      <w:r>
        <w:rPr>
          <w:noProof/>
          <w:lang w:eastAsia="de-CH"/>
        </w:rPr>
        <w:drawing>
          <wp:inline distT="0" distB="0" distL="0" distR="0" wp14:anchorId="713AFBE5" wp14:editId="7EDE7FF1">
            <wp:extent cx="4564734" cy="3005418"/>
            <wp:effectExtent l="0" t="0" r="7620" b="508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580035" cy="3015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369" w:rsidRDefault="00735369" w:rsidP="00AF65CF">
      <w:r>
        <w:rPr>
          <w:noProof/>
          <w:lang w:eastAsia="de-CH"/>
        </w:rPr>
        <w:drawing>
          <wp:inline distT="0" distB="0" distL="0" distR="0" wp14:anchorId="38DF3537" wp14:editId="660951C6">
            <wp:extent cx="4612341" cy="3006258"/>
            <wp:effectExtent l="0" t="0" r="0" b="381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625631" cy="301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369" w:rsidRDefault="00F8159E" w:rsidP="00AF65CF">
      <w:r>
        <w:rPr>
          <w:noProof/>
          <w:lang w:eastAsia="de-CH"/>
        </w:rPr>
        <w:drawing>
          <wp:inline distT="0" distB="0" distL="0" distR="0" wp14:anchorId="0E930E1F" wp14:editId="3A917209">
            <wp:extent cx="4551829" cy="2576460"/>
            <wp:effectExtent l="0" t="0" r="1270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566293" cy="2584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159E" w:rsidRDefault="00F8159E" w:rsidP="00AF65CF">
      <w:r>
        <w:rPr>
          <w:noProof/>
          <w:lang w:eastAsia="de-CH"/>
        </w:rPr>
        <w:lastRenderedPageBreak/>
        <w:drawing>
          <wp:inline distT="0" distB="0" distL="0" distR="0" wp14:anchorId="78D094A3" wp14:editId="74E33B74">
            <wp:extent cx="5760720" cy="3374390"/>
            <wp:effectExtent l="0" t="0" r="2540" b="127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7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159E" w:rsidRDefault="00F8159E" w:rsidP="00AF65CF">
      <w:r>
        <w:rPr>
          <w:noProof/>
          <w:lang w:eastAsia="de-CH"/>
        </w:rPr>
        <w:drawing>
          <wp:inline distT="0" distB="0" distL="0" distR="0" wp14:anchorId="4C6CD64A" wp14:editId="0665A62F">
            <wp:extent cx="5760720" cy="3592195"/>
            <wp:effectExtent l="0" t="0" r="0" b="8255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9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159E" w:rsidRDefault="00F8159E" w:rsidP="00AF65CF">
      <w:r>
        <w:rPr>
          <w:noProof/>
          <w:lang w:eastAsia="de-CH"/>
        </w:rPr>
        <w:lastRenderedPageBreak/>
        <w:drawing>
          <wp:inline distT="0" distB="0" distL="0" distR="0" wp14:anchorId="04A50FA0" wp14:editId="4B552997">
            <wp:extent cx="5760720" cy="3245485"/>
            <wp:effectExtent l="0" t="0" r="0" b="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6734" w:rsidRDefault="00526734" w:rsidP="00AF65CF">
      <w:r>
        <w:rPr>
          <w:noProof/>
          <w:lang w:eastAsia="de-CH"/>
        </w:rPr>
        <w:drawing>
          <wp:inline distT="0" distB="0" distL="0" distR="0" wp14:anchorId="1D29761A" wp14:editId="5AA47AAB">
            <wp:extent cx="5760720" cy="4079875"/>
            <wp:effectExtent l="0" t="0" r="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7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5310" w:rsidRDefault="00525310" w:rsidP="00525310">
      <w:pPr>
        <w:pStyle w:val="Heading1"/>
      </w:pPr>
      <w:bookmarkStart w:id="36" w:name="_Toc477289476"/>
      <w:r>
        <w:lastRenderedPageBreak/>
        <w:t>Woche 3</w:t>
      </w:r>
      <w:bookmarkEnd w:id="36"/>
    </w:p>
    <w:p w:rsidR="00525310" w:rsidRDefault="002D6B02" w:rsidP="002D6B02">
      <w:pPr>
        <w:pStyle w:val="Heading2"/>
      </w:pPr>
      <w:bookmarkStart w:id="37" w:name="_Toc477289477"/>
      <w:r>
        <w:t>Reihen</w:t>
      </w:r>
      <w:bookmarkEnd w:id="37"/>
    </w:p>
    <w:p w:rsidR="002D6B02" w:rsidRDefault="005C0F67" w:rsidP="002D6B02">
      <w:pPr>
        <w:pStyle w:val="Heading3"/>
      </w:pPr>
      <w:bookmarkStart w:id="38" w:name="_Toc477289478"/>
      <w:r>
        <w:t>Einführendes Beispiel</w:t>
      </w:r>
      <w:bookmarkEnd w:id="38"/>
    </w:p>
    <w:p w:rsidR="002D6B02" w:rsidRDefault="000F358A" w:rsidP="002D6B02">
      <w:r>
        <w:rPr>
          <w:noProof/>
          <w:lang w:eastAsia="de-CH"/>
        </w:rPr>
        <w:drawing>
          <wp:inline distT="0" distB="0" distL="0" distR="0" wp14:anchorId="7302C6F0" wp14:editId="4C96D6B4">
            <wp:extent cx="5760720" cy="37338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358A" w:rsidRDefault="000F358A" w:rsidP="002D6B02">
      <w:r>
        <w:rPr>
          <w:noProof/>
          <w:lang w:eastAsia="de-CH"/>
        </w:rPr>
        <w:drawing>
          <wp:inline distT="0" distB="0" distL="0" distR="0" wp14:anchorId="51B7986C" wp14:editId="0B5F49B2">
            <wp:extent cx="5760720" cy="35433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358A" w:rsidRDefault="000F358A" w:rsidP="002D6B02">
      <w:r>
        <w:rPr>
          <w:noProof/>
          <w:lang w:eastAsia="de-CH"/>
        </w:rPr>
        <w:lastRenderedPageBreak/>
        <w:drawing>
          <wp:inline distT="0" distB="0" distL="0" distR="0" wp14:anchorId="619AD8B3" wp14:editId="0C783D39">
            <wp:extent cx="5760720" cy="2740660"/>
            <wp:effectExtent l="0" t="0" r="0" b="254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4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58A1" w:rsidRDefault="00C858A1" w:rsidP="00C858A1">
      <w:pPr>
        <w:pStyle w:val="Heading3"/>
      </w:pPr>
      <w:bookmarkStart w:id="39" w:name="_Toc477289479"/>
      <w:r>
        <w:t>Unendliche Reihe</w:t>
      </w:r>
      <w:bookmarkEnd w:id="39"/>
    </w:p>
    <w:p w:rsidR="000F358A" w:rsidRPr="002D6B02" w:rsidRDefault="000F358A" w:rsidP="002D6B02">
      <w:r>
        <w:rPr>
          <w:noProof/>
          <w:lang w:eastAsia="de-CH"/>
        </w:rPr>
        <w:drawing>
          <wp:inline distT="0" distB="0" distL="0" distR="0" wp14:anchorId="7BD16049" wp14:editId="2A67D3A5">
            <wp:extent cx="5760720" cy="2928620"/>
            <wp:effectExtent l="0" t="0" r="0" b="508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B02" w:rsidRDefault="00C858A1" w:rsidP="002D6B02">
      <w:pPr>
        <w:pStyle w:val="Heading3"/>
      </w:pPr>
      <w:bookmarkStart w:id="40" w:name="_Toc477289480"/>
      <w:r>
        <w:lastRenderedPageBreak/>
        <w:t>Reihe einer Folge und Reihenentwicklung</w:t>
      </w:r>
      <w:bookmarkEnd w:id="40"/>
    </w:p>
    <w:p w:rsidR="00C858A1" w:rsidRPr="00C858A1" w:rsidRDefault="00C858A1" w:rsidP="00C858A1">
      <w:r>
        <w:rPr>
          <w:noProof/>
          <w:lang w:eastAsia="de-CH"/>
        </w:rPr>
        <w:drawing>
          <wp:inline distT="0" distB="0" distL="0" distR="0" wp14:anchorId="6C2F35FC" wp14:editId="6A36E49A">
            <wp:extent cx="5760720" cy="3606165"/>
            <wp:effectExtent l="0" t="0" r="0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B02" w:rsidRDefault="000F358A" w:rsidP="00AF65CF">
      <w:r>
        <w:rPr>
          <w:noProof/>
          <w:lang w:eastAsia="de-CH"/>
        </w:rPr>
        <w:drawing>
          <wp:inline distT="0" distB="0" distL="0" distR="0" wp14:anchorId="56ECE30D" wp14:editId="58CF5445">
            <wp:extent cx="5760720" cy="3693795"/>
            <wp:effectExtent l="0" t="0" r="0" b="1905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9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358A" w:rsidRDefault="000F358A" w:rsidP="00AF65CF">
      <w:r>
        <w:rPr>
          <w:noProof/>
          <w:lang w:eastAsia="de-CH"/>
        </w:rPr>
        <w:lastRenderedPageBreak/>
        <w:drawing>
          <wp:inline distT="0" distB="0" distL="0" distR="0" wp14:anchorId="24E0C026" wp14:editId="5D38268E">
            <wp:extent cx="5760720" cy="3525520"/>
            <wp:effectExtent l="0" t="0" r="0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2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1E90" w:rsidRDefault="00D91E90" w:rsidP="00AF65CF">
      <w:r>
        <w:rPr>
          <w:noProof/>
          <w:lang w:eastAsia="de-CH"/>
        </w:rPr>
        <w:drawing>
          <wp:inline distT="0" distB="0" distL="0" distR="0" wp14:anchorId="4E2BEAA1" wp14:editId="05D5028D">
            <wp:extent cx="5760720" cy="3712210"/>
            <wp:effectExtent l="0" t="0" r="0" b="254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B02" w:rsidRDefault="003D73F1" w:rsidP="002D6B02">
      <w:pPr>
        <w:pStyle w:val="Heading3"/>
      </w:pPr>
      <w:bookmarkStart w:id="41" w:name="_Toc477289481"/>
      <w:r>
        <w:lastRenderedPageBreak/>
        <w:t>Grenzwert von Reihen</w:t>
      </w:r>
      <w:bookmarkEnd w:id="41"/>
    </w:p>
    <w:p w:rsidR="002D6B02" w:rsidRDefault="00D91E90" w:rsidP="00AF65CF">
      <w:r>
        <w:rPr>
          <w:noProof/>
          <w:lang w:eastAsia="de-CH"/>
        </w:rPr>
        <w:drawing>
          <wp:inline distT="0" distB="0" distL="0" distR="0" wp14:anchorId="57CF8974" wp14:editId="4FD903C0">
            <wp:extent cx="5760720" cy="3697605"/>
            <wp:effectExtent l="0" t="0" r="0" b="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9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2ADD" w:rsidRDefault="00062ADD" w:rsidP="00062ADD">
      <w:pPr>
        <w:pStyle w:val="Heading3"/>
      </w:pPr>
      <w:bookmarkStart w:id="42" w:name="_Toc477289482"/>
      <w:r>
        <w:t>Notwendiges Konvergenzkriterium für Reihen</w:t>
      </w:r>
      <w:bookmarkEnd w:id="42"/>
    </w:p>
    <w:p w:rsidR="00D91E90" w:rsidRDefault="00D91E90" w:rsidP="00AF65CF">
      <w:r>
        <w:rPr>
          <w:noProof/>
          <w:lang w:eastAsia="de-CH"/>
        </w:rPr>
        <w:drawing>
          <wp:inline distT="0" distB="0" distL="0" distR="0" wp14:anchorId="5371CA12" wp14:editId="4F61EEE7">
            <wp:extent cx="5760720" cy="3201670"/>
            <wp:effectExtent l="0" t="0" r="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0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3DA" w:rsidRDefault="00B243DA" w:rsidP="00B243DA">
      <w:pPr>
        <w:pStyle w:val="Heading3"/>
      </w:pPr>
      <w:bookmarkStart w:id="43" w:name="_Toc477289483"/>
      <w:r>
        <w:lastRenderedPageBreak/>
        <w:t>Rechenregeln für konvergente Reihen</w:t>
      </w:r>
      <w:bookmarkEnd w:id="43"/>
    </w:p>
    <w:p w:rsidR="00D91E90" w:rsidRDefault="00D91E90" w:rsidP="00AF65CF">
      <w:r>
        <w:rPr>
          <w:noProof/>
          <w:lang w:eastAsia="de-CH"/>
        </w:rPr>
        <w:drawing>
          <wp:inline distT="0" distB="0" distL="0" distR="0" wp14:anchorId="7B16F000" wp14:editId="3A023945">
            <wp:extent cx="5760720" cy="3481705"/>
            <wp:effectExtent l="0" t="0" r="0" b="4445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8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1E90" w:rsidRDefault="00D91E90" w:rsidP="00D91E90">
      <w:pPr>
        <w:pStyle w:val="Heading3"/>
      </w:pPr>
      <w:bookmarkStart w:id="44" w:name="_Toc477289484"/>
      <w:r>
        <w:t>Berechnungen in Matlab</w:t>
      </w:r>
      <w:bookmarkEnd w:id="44"/>
    </w:p>
    <w:p w:rsidR="00D91E90" w:rsidRDefault="00D91E90" w:rsidP="00AF65CF">
      <w:r>
        <w:rPr>
          <w:noProof/>
          <w:lang w:eastAsia="de-CH"/>
        </w:rPr>
        <w:drawing>
          <wp:inline distT="0" distB="0" distL="0" distR="0" wp14:anchorId="025BDCEB" wp14:editId="1936D67A">
            <wp:extent cx="5760720" cy="3689350"/>
            <wp:effectExtent l="0" t="0" r="0" b="635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8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1E90" w:rsidRDefault="00D91E90" w:rsidP="00AF65CF">
      <w:r>
        <w:rPr>
          <w:noProof/>
          <w:lang w:eastAsia="de-CH"/>
        </w:rPr>
        <w:lastRenderedPageBreak/>
        <w:drawing>
          <wp:inline distT="0" distB="0" distL="0" distR="0" wp14:anchorId="67CEB527" wp14:editId="000877CE">
            <wp:extent cx="5760720" cy="3684270"/>
            <wp:effectExtent l="0" t="0" r="0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8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B02" w:rsidRDefault="002D6B02" w:rsidP="002D6B02">
      <w:pPr>
        <w:pStyle w:val="Heading2"/>
      </w:pPr>
      <w:bookmarkStart w:id="45" w:name="_Toc477289485"/>
      <w:r>
        <w:t>Geometrische Reihen</w:t>
      </w:r>
      <w:bookmarkEnd w:id="45"/>
    </w:p>
    <w:p w:rsidR="002D6B02" w:rsidRDefault="002D6B02" w:rsidP="002D6B02">
      <w:pPr>
        <w:pStyle w:val="Heading3"/>
      </w:pPr>
      <w:bookmarkStart w:id="46" w:name="_Toc477289486"/>
      <w:r>
        <w:t>Geometrische Folgen</w:t>
      </w:r>
      <w:bookmarkEnd w:id="46"/>
    </w:p>
    <w:p w:rsidR="002D6B02" w:rsidRDefault="00E502F8" w:rsidP="00AF65CF">
      <w:r>
        <w:rPr>
          <w:noProof/>
          <w:lang w:eastAsia="de-CH"/>
        </w:rPr>
        <w:drawing>
          <wp:inline distT="0" distB="0" distL="0" distR="0" wp14:anchorId="5FE8DD1F" wp14:editId="0377CC74">
            <wp:extent cx="5760720" cy="3460115"/>
            <wp:effectExtent l="0" t="0" r="0" b="6985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6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2B46" w:rsidRDefault="00852B46" w:rsidP="00AF65CF">
      <w:r>
        <w:rPr>
          <w:noProof/>
          <w:lang w:eastAsia="de-CH"/>
        </w:rPr>
        <w:lastRenderedPageBreak/>
        <w:drawing>
          <wp:inline distT="0" distB="0" distL="0" distR="0" wp14:anchorId="25EB2541" wp14:editId="49010169">
            <wp:extent cx="5760720" cy="3695700"/>
            <wp:effectExtent l="0" t="0" r="0" b="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B02" w:rsidRDefault="0023454B" w:rsidP="002D6B02">
      <w:pPr>
        <w:pStyle w:val="Heading3"/>
      </w:pPr>
      <w:bookmarkStart w:id="47" w:name="_Toc477289487"/>
      <w:r>
        <w:t>Konvergenzkriterien für geometrische Folgen</w:t>
      </w:r>
      <w:bookmarkEnd w:id="47"/>
    </w:p>
    <w:p w:rsidR="002D6B02" w:rsidRDefault="00A914A3" w:rsidP="00AF65CF">
      <w:r>
        <w:rPr>
          <w:noProof/>
          <w:lang w:eastAsia="de-CH"/>
        </w:rPr>
        <w:drawing>
          <wp:inline distT="0" distB="0" distL="0" distR="0" wp14:anchorId="469FE7F8" wp14:editId="7F92F23A">
            <wp:extent cx="5760720" cy="2530475"/>
            <wp:effectExtent l="0" t="0" r="0" b="3175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3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3CE7" w:rsidRDefault="00F73CE7" w:rsidP="00F73CE7">
      <w:pPr>
        <w:pStyle w:val="Heading3"/>
      </w:pPr>
      <w:bookmarkStart w:id="48" w:name="_Toc477289488"/>
      <w:r>
        <w:lastRenderedPageBreak/>
        <w:t>Geometrische Folge</w:t>
      </w:r>
      <w:bookmarkEnd w:id="48"/>
    </w:p>
    <w:p w:rsidR="00A914A3" w:rsidRDefault="00A914A3" w:rsidP="00AF65CF">
      <w:r>
        <w:rPr>
          <w:noProof/>
          <w:lang w:eastAsia="de-CH"/>
        </w:rPr>
        <w:drawing>
          <wp:inline distT="0" distB="0" distL="0" distR="0" wp14:anchorId="436392CE" wp14:editId="5E03CCDD">
            <wp:extent cx="5760720" cy="3646805"/>
            <wp:effectExtent l="0" t="0" r="0" b="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4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14A3" w:rsidRDefault="00A914A3" w:rsidP="00AF65CF">
      <w:r>
        <w:rPr>
          <w:noProof/>
          <w:lang w:eastAsia="de-CH"/>
        </w:rPr>
        <w:drawing>
          <wp:inline distT="0" distB="0" distL="0" distR="0" wp14:anchorId="52D726EE" wp14:editId="22FD60D7">
            <wp:extent cx="5760720" cy="3729355"/>
            <wp:effectExtent l="0" t="0" r="0" b="4445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2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3CE7" w:rsidRDefault="00F73CE7" w:rsidP="00F73CE7">
      <w:pPr>
        <w:pStyle w:val="Heading3"/>
      </w:pPr>
      <w:bookmarkStart w:id="49" w:name="_Toc477289489"/>
      <w:r>
        <w:lastRenderedPageBreak/>
        <w:t>Konvergenz und Divergenz der geometrischen Reihe</w:t>
      </w:r>
      <w:bookmarkEnd w:id="49"/>
    </w:p>
    <w:p w:rsidR="001458C0" w:rsidRDefault="001458C0" w:rsidP="00AF65CF">
      <w:r>
        <w:rPr>
          <w:noProof/>
          <w:lang w:eastAsia="de-CH"/>
        </w:rPr>
        <w:drawing>
          <wp:inline distT="0" distB="0" distL="0" distR="0" wp14:anchorId="6D78CC8E" wp14:editId="4E4C431E">
            <wp:extent cx="5760720" cy="3469005"/>
            <wp:effectExtent l="0" t="0" r="0" b="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58C0" w:rsidRDefault="001458C0" w:rsidP="00AF65CF">
      <w:r>
        <w:rPr>
          <w:noProof/>
          <w:lang w:eastAsia="de-CH"/>
        </w:rPr>
        <w:drawing>
          <wp:inline distT="0" distB="0" distL="0" distR="0" wp14:anchorId="5EB7C684" wp14:editId="4B479004">
            <wp:extent cx="5760720" cy="3727450"/>
            <wp:effectExtent l="0" t="0" r="0" b="635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58C0" w:rsidRDefault="001458C0" w:rsidP="00AF65CF">
      <w:r>
        <w:rPr>
          <w:noProof/>
          <w:lang w:eastAsia="de-CH"/>
        </w:rPr>
        <w:lastRenderedPageBreak/>
        <w:drawing>
          <wp:inline distT="0" distB="0" distL="0" distR="0" wp14:anchorId="136CD008" wp14:editId="50758FEF">
            <wp:extent cx="5760720" cy="3383915"/>
            <wp:effectExtent l="0" t="0" r="0" b="6985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8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B02" w:rsidRDefault="002D6B02" w:rsidP="00AF65CF"/>
    <w:p w:rsidR="006F7B2E" w:rsidRDefault="006F7B2E" w:rsidP="006F7B2E">
      <w:pPr>
        <w:pStyle w:val="Heading1"/>
      </w:pPr>
      <w:bookmarkStart w:id="50" w:name="_Toc477289490"/>
      <w:r>
        <w:lastRenderedPageBreak/>
        <w:t>Woche 4</w:t>
      </w:r>
      <w:bookmarkEnd w:id="50"/>
    </w:p>
    <w:p w:rsidR="006F7B2E" w:rsidRDefault="008C3C63" w:rsidP="008C3C63">
      <w:pPr>
        <w:pStyle w:val="Heading2"/>
      </w:pPr>
      <w:bookmarkStart w:id="51" w:name="_Toc477289491"/>
      <w:r>
        <w:t>Funktionen</w:t>
      </w:r>
      <w:bookmarkEnd w:id="51"/>
    </w:p>
    <w:p w:rsidR="003B0CE9" w:rsidRPr="003B0CE9" w:rsidRDefault="003B0CE9" w:rsidP="003B0CE9">
      <w:pPr>
        <w:pStyle w:val="Heading3"/>
      </w:pPr>
      <w:bookmarkStart w:id="52" w:name="_Toc477289492"/>
      <w:r>
        <w:t>Graph einer Funktion</w:t>
      </w:r>
      <w:bookmarkEnd w:id="52"/>
    </w:p>
    <w:p w:rsidR="008C3C63" w:rsidRDefault="008C3C63" w:rsidP="00AF65CF">
      <w:r>
        <w:rPr>
          <w:noProof/>
          <w:lang w:eastAsia="de-CH"/>
        </w:rPr>
        <w:drawing>
          <wp:inline distT="0" distB="0" distL="0" distR="0" wp14:anchorId="5C768DAA" wp14:editId="7CC00E17">
            <wp:extent cx="5760720" cy="3769995"/>
            <wp:effectExtent l="0" t="0" r="0" b="1905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6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3C63" w:rsidRDefault="008C3C63" w:rsidP="00AF65CF">
      <w:r>
        <w:rPr>
          <w:noProof/>
          <w:lang w:eastAsia="de-CH"/>
        </w:rPr>
        <w:drawing>
          <wp:inline distT="0" distB="0" distL="0" distR="0" wp14:anchorId="0152EB98" wp14:editId="75A516A1">
            <wp:extent cx="5760720" cy="3011170"/>
            <wp:effectExtent l="0" t="0" r="0" b="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1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3C63" w:rsidRDefault="008C3C63" w:rsidP="00AF65CF">
      <w:r>
        <w:rPr>
          <w:noProof/>
          <w:lang w:eastAsia="de-CH"/>
        </w:rPr>
        <w:lastRenderedPageBreak/>
        <w:drawing>
          <wp:inline distT="0" distB="0" distL="0" distR="0" wp14:anchorId="226B9D96" wp14:editId="3F7064D2">
            <wp:extent cx="5760720" cy="3699510"/>
            <wp:effectExtent l="0" t="0" r="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9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3C63" w:rsidRDefault="008C3C63" w:rsidP="00AF65CF">
      <w:r>
        <w:rPr>
          <w:noProof/>
          <w:lang w:eastAsia="de-CH"/>
        </w:rPr>
        <w:drawing>
          <wp:inline distT="0" distB="0" distL="0" distR="0" wp14:anchorId="4B2183D0" wp14:editId="74744DB8">
            <wp:extent cx="5760720" cy="3039745"/>
            <wp:effectExtent l="0" t="0" r="0" b="8255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0CE9" w:rsidRDefault="003B0CE9" w:rsidP="003B0CE9">
      <w:pPr>
        <w:pStyle w:val="Heading3"/>
      </w:pPr>
      <w:bookmarkStart w:id="53" w:name="_Toc477289493"/>
      <w:r>
        <w:lastRenderedPageBreak/>
        <w:t>Definition</w:t>
      </w:r>
      <w:bookmarkEnd w:id="53"/>
    </w:p>
    <w:p w:rsidR="00DF6508" w:rsidRDefault="00DF6508" w:rsidP="00AF65CF">
      <w:r>
        <w:rPr>
          <w:noProof/>
          <w:lang w:eastAsia="de-CH"/>
        </w:rPr>
        <w:drawing>
          <wp:inline distT="0" distB="0" distL="0" distR="0" wp14:anchorId="422EAA8A" wp14:editId="64A245AF">
            <wp:extent cx="5760720" cy="3751580"/>
            <wp:effectExtent l="0" t="0" r="0" b="127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5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3C63" w:rsidRDefault="00B557D4" w:rsidP="00AF65CF">
      <w:r>
        <w:rPr>
          <w:noProof/>
          <w:lang w:eastAsia="de-CH"/>
        </w:rPr>
        <w:drawing>
          <wp:inline distT="0" distB="0" distL="0" distR="0" wp14:anchorId="6877D8B8" wp14:editId="79FA4D38">
            <wp:extent cx="5760720" cy="3590290"/>
            <wp:effectExtent l="0" t="0" r="0" b="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9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57D4" w:rsidRDefault="00B557D4" w:rsidP="00AF65CF">
      <w:r>
        <w:rPr>
          <w:noProof/>
          <w:lang w:eastAsia="de-CH"/>
        </w:rPr>
        <w:lastRenderedPageBreak/>
        <w:drawing>
          <wp:inline distT="0" distB="0" distL="0" distR="0" wp14:anchorId="6950AF50" wp14:editId="46AE1703">
            <wp:extent cx="5760720" cy="3146425"/>
            <wp:effectExtent l="0" t="0" r="0" b="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4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57D4" w:rsidRDefault="00B557D4" w:rsidP="00AF65CF">
      <w:r>
        <w:rPr>
          <w:noProof/>
          <w:lang w:eastAsia="de-CH"/>
        </w:rPr>
        <w:drawing>
          <wp:inline distT="0" distB="0" distL="0" distR="0" wp14:anchorId="6524A240" wp14:editId="4A31623D">
            <wp:extent cx="5760720" cy="3138170"/>
            <wp:effectExtent l="0" t="0" r="0" b="508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3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0CE9" w:rsidRDefault="00DF42E3" w:rsidP="003B0CE9">
      <w:pPr>
        <w:pStyle w:val="Heading3"/>
      </w:pPr>
      <w:bookmarkStart w:id="54" w:name="_Toc477289494"/>
      <w:r>
        <w:lastRenderedPageBreak/>
        <w:t>Polynomfunktion</w:t>
      </w:r>
      <w:bookmarkEnd w:id="54"/>
    </w:p>
    <w:p w:rsidR="00B557D4" w:rsidRDefault="00B557D4" w:rsidP="00AF65CF">
      <w:r>
        <w:rPr>
          <w:noProof/>
          <w:lang w:eastAsia="de-CH"/>
        </w:rPr>
        <w:drawing>
          <wp:inline distT="0" distB="0" distL="0" distR="0" wp14:anchorId="253BE43B" wp14:editId="41D640B1">
            <wp:extent cx="5760720" cy="3659505"/>
            <wp:effectExtent l="0" t="0" r="0" b="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5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57D4" w:rsidRDefault="00B557D4" w:rsidP="00AF65CF">
      <w:r>
        <w:rPr>
          <w:noProof/>
          <w:lang w:eastAsia="de-CH"/>
        </w:rPr>
        <w:drawing>
          <wp:inline distT="0" distB="0" distL="0" distR="0" wp14:anchorId="1EA7A5CD" wp14:editId="35C9DAB0">
            <wp:extent cx="5760720" cy="3673475"/>
            <wp:effectExtent l="0" t="0" r="0" b="3175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7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57D4" w:rsidRDefault="00B557D4" w:rsidP="00AF65CF">
      <w:r>
        <w:rPr>
          <w:noProof/>
          <w:lang w:eastAsia="de-CH"/>
        </w:rPr>
        <w:lastRenderedPageBreak/>
        <w:drawing>
          <wp:inline distT="0" distB="0" distL="0" distR="0" wp14:anchorId="0B5FD1BC" wp14:editId="2F1D414D">
            <wp:extent cx="5760720" cy="3525520"/>
            <wp:effectExtent l="0" t="0" r="0" b="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2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57D4" w:rsidRDefault="00B557D4" w:rsidP="00AF65CF">
      <w:r>
        <w:rPr>
          <w:noProof/>
          <w:lang w:eastAsia="de-CH"/>
        </w:rPr>
        <w:drawing>
          <wp:inline distT="0" distB="0" distL="0" distR="0" wp14:anchorId="02EBA34C" wp14:editId="5BB1B274">
            <wp:extent cx="5760720" cy="3481705"/>
            <wp:effectExtent l="0" t="0" r="0" b="4445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8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42E3" w:rsidRDefault="00DF42E3" w:rsidP="00DF42E3">
      <w:pPr>
        <w:pStyle w:val="Heading3"/>
      </w:pPr>
      <w:bookmarkStart w:id="55" w:name="_Toc477289495"/>
      <w:r>
        <w:lastRenderedPageBreak/>
        <w:t>Rationale Funktion</w:t>
      </w:r>
      <w:bookmarkEnd w:id="55"/>
    </w:p>
    <w:p w:rsidR="00861CAE" w:rsidRDefault="00861CAE" w:rsidP="00AF65CF">
      <w:r>
        <w:rPr>
          <w:noProof/>
          <w:lang w:eastAsia="de-CH"/>
        </w:rPr>
        <w:drawing>
          <wp:inline distT="0" distB="0" distL="0" distR="0" wp14:anchorId="42E606FE" wp14:editId="5C15BBF0">
            <wp:extent cx="5760720" cy="3723005"/>
            <wp:effectExtent l="0" t="0" r="0" b="0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2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A10" w:rsidRDefault="006F3A10" w:rsidP="006F3A10">
      <w:pPr>
        <w:pStyle w:val="Heading3"/>
      </w:pPr>
      <w:bookmarkStart w:id="56" w:name="_Toc477289496"/>
      <w:r>
        <w:t>Polstellen</w:t>
      </w:r>
      <w:bookmarkEnd w:id="56"/>
    </w:p>
    <w:p w:rsidR="008309E9" w:rsidRDefault="008309E9" w:rsidP="00AF65CF">
      <w:r>
        <w:rPr>
          <w:noProof/>
          <w:lang w:eastAsia="de-CH"/>
        </w:rPr>
        <w:drawing>
          <wp:inline distT="0" distB="0" distL="0" distR="0" wp14:anchorId="1A3B2836" wp14:editId="31ED0FCA">
            <wp:extent cx="5760720" cy="3729355"/>
            <wp:effectExtent l="0" t="0" r="0" b="4445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2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09E9" w:rsidRDefault="008309E9" w:rsidP="00AF65CF">
      <w:r>
        <w:rPr>
          <w:noProof/>
          <w:lang w:eastAsia="de-CH"/>
        </w:rPr>
        <w:lastRenderedPageBreak/>
        <w:drawing>
          <wp:inline distT="0" distB="0" distL="0" distR="0" wp14:anchorId="6E36C61F" wp14:editId="1214A404">
            <wp:extent cx="5760720" cy="3712210"/>
            <wp:effectExtent l="0" t="0" r="0" b="254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1FC7" w:rsidRDefault="004C1FC7" w:rsidP="00AF65CF">
      <w:r>
        <w:rPr>
          <w:noProof/>
          <w:lang w:eastAsia="de-CH"/>
        </w:rPr>
        <w:drawing>
          <wp:inline distT="0" distB="0" distL="0" distR="0" wp14:anchorId="2464438D" wp14:editId="7522A277">
            <wp:extent cx="5760720" cy="2686685"/>
            <wp:effectExtent l="0" t="0" r="0" b="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8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57D4" w:rsidRDefault="00C65EEE" w:rsidP="00AF65CF">
      <w:r>
        <w:rPr>
          <w:noProof/>
          <w:lang w:eastAsia="de-CH"/>
        </w:rPr>
        <w:lastRenderedPageBreak/>
        <w:drawing>
          <wp:inline distT="0" distB="0" distL="0" distR="0" wp14:anchorId="7FE1F518" wp14:editId="335BB90C">
            <wp:extent cx="5760720" cy="3457575"/>
            <wp:effectExtent l="0" t="0" r="0" b="9525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6769" w:rsidRDefault="00456769" w:rsidP="00AF65CF">
      <w:r>
        <w:rPr>
          <w:noProof/>
          <w:lang w:eastAsia="de-CH"/>
        </w:rPr>
        <w:drawing>
          <wp:inline distT="0" distB="0" distL="0" distR="0" wp14:anchorId="487394D7" wp14:editId="7CA9834A">
            <wp:extent cx="5760720" cy="3717925"/>
            <wp:effectExtent l="0" t="0" r="0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1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6769" w:rsidRDefault="00456769" w:rsidP="00AF65CF">
      <w:r>
        <w:rPr>
          <w:noProof/>
          <w:lang w:eastAsia="de-CH"/>
        </w:rPr>
        <w:lastRenderedPageBreak/>
        <w:drawing>
          <wp:inline distT="0" distB="0" distL="0" distR="0" wp14:anchorId="5103FAEB" wp14:editId="0053CA7A">
            <wp:extent cx="5760720" cy="2916555"/>
            <wp:effectExtent l="0" t="0" r="0" b="0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1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D1B" w:rsidRDefault="00C12D1B" w:rsidP="00AF65CF">
      <w:r>
        <w:rPr>
          <w:noProof/>
          <w:lang w:eastAsia="de-CH"/>
        </w:rPr>
        <w:drawing>
          <wp:inline distT="0" distB="0" distL="0" distR="0" wp14:anchorId="5BE8D88F" wp14:editId="7FD5E966">
            <wp:extent cx="5760720" cy="3485515"/>
            <wp:effectExtent l="0" t="0" r="0" b="635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8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3C63" w:rsidRDefault="008C3C63" w:rsidP="008C3C63">
      <w:pPr>
        <w:pStyle w:val="Heading2"/>
      </w:pPr>
      <w:bookmarkStart w:id="57" w:name="_Toc477289497"/>
      <w:r>
        <w:lastRenderedPageBreak/>
        <w:t>Grenzwerte</w:t>
      </w:r>
      <w:bookmarkEnd w:id="57"/>
    </w:p>
    <w:p w:rsidR="00C349B1" w:rsidRPr="00C349B1" w:rsidRDefault="00C349B1" w:rsidP="00C349B1">
      <w:pPr>
        <w:pStyle w:val="Heading3"/>
      </w:pPr>
      <w:bookmarkStart w:id="58" w:name="_Toc477289498"/>
      <w:r>
        <w:t>Beispiele</w:t>
      </w:r>
      <w:bookmarkEnd w:id="58"/>
    </w:p>
    <w:p w:rsidR="008C3C63" w:rsidRDefault="005615D8" w:rsidP="00AF65CF">
      <w:r>
        <w:rPr>
          <w:noProof/>
          <w:lang w:eastAsia="de-CH"/>
        </w:rPr>
        <w:drawing>
          <wp:inline distT="0" distB="0" distL="0" distR="0" wp14:anchorId="4294A20E" wp14:editId="6D5CC1B8">
            <wp:extent cx="5760720" cy="3693160"/>
            <wp:effectExtent l="0" t="0" r="0" b="254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9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714" w:rsidRDefault="00FF0714" w:rsidP="00AF65CF">
      <w:r>
        <w:rPr>
          <w:noProof/>
          <w:lang w:eastAsia="de-CH"/>
        </w:rPr>
        <w:drawing>
          <wp:inline distT="0" distB="0" distL="0" distR="0" wp14:anchorId="1898663C" wp14:editId="0A2179DF">
            <wp:extent cx="5760720" cy="3439160"/>
            <wp:effectExtent l="0" t="0" r="0" b="8890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714" w:rsidRDefault="00FF0714" w:rsidP="00AF65CF">
      <w:r>
        <w:rPr>
          <w:noProof/>
          <w:lang w:eastAsia="de-CH"/>
        </w:rPr>
        <w:lastRenderedPageBreak/>
        <w:drawing>
          <wp:inline distT="0" distB="0" distL="0" distR="0" wp14:anchorId="6C3B0027" wp14:editId="0E77C695">
            <wp:extent cx="5760720" cy="3477895"/>
            <wp:effectExtent l="0" t="0" r="0" b="8255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7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549C" w:rsidRDefault="004E549C" w:rsidP="00AF65CF">
      <w:r>
        <w:rPr>
          <w:noProof/>
          <w:lang w:eastAsia="de-CH"/>
        </w:rPr>
        <w:drawing>
          <wp:inline distT="0" distB="0" distL="0" distR="0" wp14:anchorId="6015118F" wp14:editId="0F844326">
            <wp:extent cx="5760720" cy="2058670"/>
            <wp:effectExtent l="0" t="0" r="0" b="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5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49DE" w:rsidRDefault="006849DE" w:rsidP="00AF65CF">
      <w:r>
        <w:rPr>
          <w:noProof/>
          <w:lang w:eastAsia="de-CH"/>
        </w:rPr>
        <w:lastRenderedPageBreak/>
        <w:drawing>
          <wp:inline distT="0" distB="0" distL="0" distR="0" wp14:anchorId="17011B9F" wp14:editId="4971325E">
            <wp:extent cx="5760720" cy="3688080"/>
            <wp:effectExtent l="0" t="0" r="0" b="7620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8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46AE" w:rsidRDefault="00D146AE" w:rsidP="00AF65CF">
      <w:r>
        <w:rPr>
          <w:noProof/>
          <w:lang w:eastAsia="de-CH"/>
        </w:rPr>
        <w:drawing>
          <wp:inline distT="0" distB="0" distL="0" distR="0" wp14:anchorId="3E3A0678" wp14:editId="49FF6A05">
            <wp:extent cx="5760720" cy="3042920"/>
            <wp:effectExtent l="0" t="0" r="0" b="5080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49B1" w:rsidRDefault="00C349B1" w:rsidP="00C349B1">
      <w:pPr>
        <w:pStyle w:val="Heading3"/>
      </w:pPr>
      <w:bookmarkStart w:id="59" w:name="_Toc477289499"/>
      <w:r>
        <w:lastRenderedPageBreak/>
        <w:t>Grenzwert einer Funktion</w:t>
      </w:r>
      <w:bookmarkEnd w:id="59"/>
    </w:p>
    <w:p w:rsidR="00813C6F" w:rsidRDefault="00813C6F" w:rsidP="00AF65CF">
      <w:r>
        <w:rPr>
          <w:noProof/>
          <w:lang w:eastAsia="de-CH"/>
        </w:rPr>
        <w:drawing>
          <wp:inline distT="0" distB="0" distL="0" distR="0" wp14:anchorId="75373680" wp14:editId="4955FC2F">
            <wp:extent cx="5760720" cy="3695700"/>
            <wp:effectExtent l="0" t="0" r="0" b="0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3C6F" w:rsidRDefault="00813C6F" w:rsidP="00AF65CF">
      <w:r>
        <w:rPr>
          <w:noProof/>
          <w:lang w:eastAsia="de-CH"/>
        </w:rPr>
        <w:drawing>
          <wp:inline distT="0" distB="0" distL="0" distR="0" wp14:anchorId="19BB6F8C" wp14:editId="62D1B581">
            <wp:extent cx="5760720" cy="3540760"/>
            <wp:effectExtent l="0" t="0" r="0" b="2540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4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5C2C" w:rsidRDefault="00F55C2C" w:rsidP="00AF65CF">
      <w:r>
        <w:rPr>
          <w:noProof/>
          <w:lang w:eastAsia="de-CH"/>
        </w:rPr>
        <w:lastRenderedPageBreak/>
        <w:drawing>
          <wp:inline distT="0" distB="0" distL="0" distR="0" wp14:anchorId="2AEF93FF" wp14:editId="20474621">
            <wp:extent cx="5760720" cy="3090545"/>
            <wp:effectExtent l="0" t="0" r="0" b="0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3D5A" w:rsidRDefault="00F23D5A" w:rsidP="00AF65CF">
      <w:r>
        <w:rPr>
          <w:noProof/>
          <w:lang w:eastAsia="de-CH"/>
        </w:rPr>
        <w:drawing>
          <wp:inline distT="0" distB="0" distL="0" distR="0" wp14:anchorId="4027570C" wp14:editId="79A70564">
            <wp:extent cx="5760720" cy="3670300"/>
            <wp:effectExtent l="0" t="0" r="0" b="6350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064B" w:rsidRDefault="0083064B" w:rsidP="00AF65CF">
      <w:r>
        <w:rPr>
          <w:noProof/>
          <w:lang w:eastAsia="de-CH"/>
        </w:rPr>
        <w:lastRenderedPageBreak/>
        <w:drawing>
          <wp:inline distT="0" distB="0" distL="0" distR="0" wp14:anchorId="21342A85" wp14:editId="6E36476E">
            <wp:extent cx="5760720" cy="3696970"/>
            <wp:effectExtent l="0" t="0" r="0" b="0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9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717" w:rsidRDefault="00017717" w:rsidP="00AF65CF">
      <w:r>
        <w:rPr>
          <w:noProof/>
          <w:lang w:eastAsia="de-CH"/>
        </w:rPr>
        <w:drawing>
          <wp:inline distT="0" distB="0" distL="0" distR="0" wp14:anchorId="4B6D1513" wp14:editId="59E3D7B2">
            <wp:extent cx="5760720" cy="3697605"/>
            <wp:effectExtent l="0" t="0" r="0" b="0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9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3C63" w:rsidRDefault="008C3C63" w:rsidP="008C3C63">
      <w:pPr>
        <w:pStyle w:val="Heading2"/>
      </w:pPr>
      <w:bookmarkStart w:id="60" w:name="_Toc477289500"/>
      <w:r>
        <w:lastRenderedPageBreak/>
        <w:t>Stetigkeit</w:t>
      </w:r>
      <w:bookmarkEnd w:id="60"/>
    </w:p>
    <w:p w:rsidR="00C349B1" w:rsidRPr="00C349B1" w:rsidRDefault="00C349B1" w:rsidP="00C349B1">
      <w:pPr>
        <w:pStyle w:val="Heading3"/>
      </w:pPr>
      <w:bookmarkStart w:id="61" w:name="_Toc477289501"/>
      <w:r>
        <w:t>Stetigkeit einer Funktion</w:t>
      </w:r>
      <w:bookmarkEnd w:id="61"/>
    </w:p>
    <w:p w:rsidR="008C3C63" w:rsidRDefault="00943EB1" w:rsidP="00AF65CF">
      <w:r>
        <w:rPr>
          <w:noProof/>
          <w:lang w:eastAsia="de-CH"/>
        </w:rPr>
        <w:drawing>
          <wp:inline distT="0" distB="0" distL="0" distR="0" wp14:anchorId="1EFDA77A" wp14:editId="7DC7C69B">
            <wp:extent cx="5760720" cy="3620770"/>
            <wp:effectExtent l="0" t="0" r="0" b="0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2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3EB1" w:rsidRDefault="00216DA8" w:rsidP="00AF65CF">
      <w:r>
        <w:rPr>
          <w:noProof/>
          <w:lang w:eastAsia="de-CH"/>
        </w:rPr>
        <w:drawing>
          <wp:inline distT="0" distB="0" distL="0" distR="0" wp14:anchorId="1ABD2747" wp14:editId="1D9561F6">
            <wp:extent cx="5760720" cy="2616835"/>
            <wp:effectExtent l="0" t="0" r="0" b="0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1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3EB1" w:rsidRDefault="00216DA8" w:rsidP="00AF65CF">
      <w:r>
        <w:rPr>
          <w:noProof/>
          <w:lang w:eastAsia="de-CH"/>
        </w:rPr>
        <w:lastRenderedPageBreak/>
        <w:drawing>
          <wp:inline distT="0" distB="0" distL="0" distR="0" wp14:anchorId="3F685C6A" wp14:editId="4CA7F297">
            <wp:extent cx="5760720" cy="3539490"/>
            <wp:effectExtent l="0" t="0" r="0" b="3810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3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6DA8" w:rsidRDefault="00216DA8" w:rsidP="00AF65CF">
      <w:r>
        <w:rPr>
          <w:noProof/>
          <w:lang w:eastAsia="de-CH"/>
        </w:rPr>
        <w:drawing>
          <wp:inline distT="0" distB="0" distL="0" distR="0" wp14:anchorId="3EEE26C8" wp14:editId="7394E503">
            <wp:extent cx="5760720" cy="2694940"/>
            <wp:effectExtent l="0" t="0" r="0" b="0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9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0DDF" w:rsidRDefault="00FC0DDF" w:rsidP="00AF65CF">
      <w:r>
        <w:rPr>
          <w:noProof/>
          <w:lang w:eastAsia="de-CH"/>
        </w:rPr>
        <w:lastRenderedPageBreak/>
        <w:drawing>
          <wp:inline distT="0" distB="0" distL="0" distR="0" wp14:anchorId="5EAF1686" wp14:editId="1BDB086F">
            <wp:extent cx="5760720" cy="3700780"/>
            <wp:effectExtent l="0" t="0" r="0" b="0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0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49B1" w:rsidRDefault="00C349B1" w:rsidP="00C349B1">
      <w:pPr>
        <w:pStyle w:val="Heading3"/>
      </w:pPr>
      <w:bookmarkStart w:id="62" w:name="_Toc477289502"/>
      <w:r>
        <w:t>Hebbare Unstetigkeitsstelle</w:t>
      </w:r>
      <w:bookmarkEnd w:id="62"/>
    </w:p>
    <w:p w:rsidR="00281877" w:rsidRDefault="00281877" w:rsidP="00AF65CF">
      <w:r>
        <w:rPr>
          <w:noProof/>
          <w:lang w:eastAsia="de-CH"/>
        </w:rPr>
        <w:drawing>
          <wp:inline distT="0" distB="0" distL="0" distR="0" wp14:anchorId="1EABE6BC" wp14:editId="54781C21">
            <wp:extent cx="5760720" cy="3437255"/>
            <wp:effectExtent l="0" t="0" r="0" b="0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3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72AC" w:rsidRDefault="006572AC" w:rsidP="00AF65CF">
      <w:r>
        <w:rPr>
          <w:noProof/>
          <w:lang w:eastAsia="de-CH"/>
        </w:rPr>
        <w:lastRenderedPageBreak/>
        <w:drawing>
          <wp:inline distT="0" distB="0" distL="0" distR="0" wp14:anchorId="3E0FEAAD" wp14:editId="2F09E982">
            <wp:extent cx="5760720" cy="2620645"/>
            <wp:effectExtent l="0" t="0" r="0" b="8255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2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49B1" w:rsidRDefault="00C349B1" w:rsidP="00C349B1">
      <w:pPr>
        <w:pStyle w:val="Heading3"/>
      </w:pPr>
      <w:bookmarkStart w:id="63" w:name="_Toc477289503"/>
      <w:r>
        <w:t>Zwischenwertsatz</w:t>
      </w:r>
      <w:bookmarkEnd w:id="63"/>
    </w:p>
    <w:p w:rsidR="00C73B49" w:rsidRDefault="00C73B49" w:rsidP="00AF65CF">
      <w:r>
        <w:rPr>
          <w:noProof/>
          <w:lang w:eastAsia="de-CH"/>
        </w:rPr>
        <w:drawing>
          <wp:inline distT="0" distB="0" distL="0" distR="0" wp14:anchorId="5D0664BA" wp14:editId="3EB89BB4">
            <wp:extent cx="5760720" cy="3637280"/>
            <wp:effectExtent l="0" t="0" r="0" b="1270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3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6DA8" w:rsidRDefault="00C73B49" w:rsidP="00AF65CF">
      <w:r>
        <w:rPr>
          <w:noProof/>
          <w:lang w:eastAsia="de-CH"/>
        </w:rPr>
        <w:lastRenderedPageBreak/>
        <w:drawing>
          <wp:inline distT="0" distB="0" distL="0" distR="0" wp14:anchorId="7F15342B" wp14:editId="15F48F85">
            <wp:extent cx="5760720" cy="2750185"/>
            <wp:effectExtent l="0" t="0" r="0" b="0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5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3EB1" w:rsidRDefault="00943EB1" w:rsidP="00AF65CF"/>
    <w:p w:rsidR="001F4460" w:rsidRDefault="001F4460" w:rsidP="001F4460">
      <w:pPr>
        <w:pStyle w:val="Heading1"/>
      </w:pPr>
      <w:bookmarkStart w:id="64" w:name="_Toc477289504"/>
      <w:r>
        <w:lastRenderedPageBreak/>
        <w:t>Woche 5</w:t>
      </w:r>
      <w:bookmarkEnd w:id="64"/>
    </w:p>
    <w:p w:rsidR="001F4460" w:rsidRDefault="001F4460" w:rsidP="00AF65CF"/>
    <w:sectPr w:rsidR="001F4460" w:rsidSect="00164DB6">
      <w:headerReference w:type="default" r:id="rId136"/>
      <w:footerReference w:type="default" r:id="rId137"/>
      <w:pgSz w:w="11906" w:h="16838"/>
      <w:pgMar w:top="1417" w:right="1417" w:bottom="1134" w:left="1417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BC41FA" w:rsidRDefault="00BC41FA" w:rsidP="006B5E49">
      <w:pPr>
        <w:spacing w:after="0" w:line="240" w:lineRule="auto"/>
      </w:pPr>
      <w:r>
        <w:separator/>
      </w:r>
    </w:p>
  </w:endnote>
  <w:endnote w:type="continuationSeparator" w:id="0">
    <w:p w:rsidR="00BC41FA" w:rsidRDefault="00BC41FA" w:rsidP="006B5E4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8C1085" w:rsidRPr="003037A4" w:rsidRDefault="003037A4">
    <w:pPr>
      <w:pStyle w:val="Footer"/>
      <w:rPr>
        <w:lang w:val="en-US"/>
      </w:rPr>
    </w:pPr>
    <w:r>
      <w:rPr>
        <w:noProof/>
      </w:rPr>
      <w:fldChar w:fldCharType="begin"/>
    </w:r>
    <w:r w:rsidRPr="003037A4">
      <w:rPr>
        <w:noProof/>
        <w:lang w:val="en-US"/>
      </w:rPr>
      <w:instrText xml:space="preserve"> FILENAME   \* MERGEFORMAT </w:instrText>
    </w:r>
    <w:r>
      <w:rPr>
        <w:noProof/>
      </w:rPr>
      <w:fldChar w:fldCharType="separate"/>
    </w:r>
    <w:r w:rsidR="002603F1">
      <w:rPr>
        <w:noProof/>
        <w:lang w:val="en-US"/>
      </w:rPr>
      <w:t>00_Moduldokumentation.docx</w:t>
    </w:r>
    <w:r>
      <w:rPr>
        <w:noProof/>
      </w:rPr>
      <w:fldChar w:fldCharType="end"/>
    </w:r>
    <w:r w:rsidRPr="003037A4">
      <w:rPr>
        <w:noProof/>
      </w:rPr>
      <w:ptab w:relativeTo="margin" w:alignment="center" w:leader="none"/>
    </w:r>
    <w:r>
      <w:rPr>
        <w:noProof/>
      </w:rPr>
      <w:t>S</w:t>
    </w:r>
    <w:r w:rsidR="00AF7A48">
      <w:rPr>
        <w:noProof/>
      </w:rPr>
      <w:t>imon Wächter</w:t>
    </w:r>
    <w:r w:rsidRPr="003037A4">
      <w:rPr>
        <w:noProof/>
      </w:rPr>
      <w:ptab w:relativeTo="margin" w:alignment="right" w:leader="none"/>
    </w:r>
    <w:r w:rsidR="003D5735">
      <w:rPr>
        <w:noProof/>
      </w:rPr>
      <w:t>Seite</w:t>
    </w:r>
    <w:r w:rsidR="0067227E">
      <w:rPr>
        <w:noProof/>
      </w:rPr>
      <w:t xml:space="preserve"> </w:t>
    </w:r>
    <w:r w:rsidR="0067227E">
      <w:rPr>
        <w:noProof/>
      </w:rPr>
      <w:fldChar w:fldCharType="begin"/>
    </w:r>
    <w:r w:rsidR="0067227E">
      <w:rPr>
        <w:noProof/>
      </w:rPr>
      <w:instrText xml:space="preserve"> PAGE  \* Arabic  \* MERGEFORMAT </w:instrText>
    </w:r>
    <w:r w:rsidR="0067227E">
      <w:rPr>
        <w:noProof/>
      </w:rPr>
      <w:fldChar w:fldCharType="separate"/>
    </w:r>
    <w:r w:rsidR="00BC28F1">
      <w:rPr>
        <w:noProof/>
      </w:rPr>
      <w:t>8</w:t>
    </w:r>
    <w:r w:rsidR="0067227E">
      <w:rPr>
        <w:noProof/>
      </w:rPr>
      <w:fldChar w:fldCharType="end"/>
    </w:r>
    <w:r w:rsidR="0067227E">
      <w:rPr>
        <w:noProof/>
      </w:rPr>
      <w:t xml:space="preserve"> von</w:t>
    </w:r>
    <w:r w:rsidR="003D5735">
      <w:rPr>
        <w:noProof/>
      </w:rPr>
      <w:t xml:space="preserve"> </w:t>
    </w:r>
    <w:r w:rsidR="0067227E">
      <w:rPr>
        <w:noProof/>
      </w:rPr>
      <w:fldChar w:fldCharType="begin"/>
    </w:r>
    <w:r w:rsidR="0067227E">
      <w:rPr>
        <w:noProof/>
      </w:rPr>
      <w:instrText xml:space="preserve"> NUMPAGES   \* MERGEFORMAT </w:instrText>
    </w:r>
    <w:r w:rsidR="0067227E">
      <w:rPr>
        <w:noProof/>
      </w:rPr>
      <w:fldChar w:fldCharType="separate"/>
    </w:r>
    <w:r w:rsidR="00BC28F1">
      <w:rPr>
        <w:noProof/>
      </w:rPr>
      <w:t>65</w:t>
    </w:r>
    <w:r w:rsidR="0067227E">
      <w:rPr>
        <w:noProof/>
      </w:rPr>
      <w:fldChar w:fldCharType="end"/>
    </w:r>
    <w:r w:rsidR="0067227E">
      <w:rPr>
        <w:noProof/>
      </w:rPr>
      <w:t xml:space="preserve">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BC41FA" w:rsidRDefault="00BC41FA" w:rsidP="006B5E49">
      <w:pPr>
        <w:spacing w:after="0" w:line="240" w:lineRule="auto"/>
      </w:pPr>
      <w:r>
        <w:separator/>
      </w:r>
    </w:p>
  </w:footnote>
  <w:footnote w:type="continuationSeparator" w:id="0">
    <w:p w:rsidR="00BC41FA" w:rsidRDefault="00BC41FA" w:rsidP="006B5E4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6E35E8" w:rsidRDefault="002603F1" w:rsidP="006E35E8">
    <w:pPr>
      <w:pStyle w:val="Header"/>
      <w:tabs>
        <w:tab w:val="clear" w:pos="4536"/>
        <w:tab w:val="clear" w:pos="9072"/>
        <w:tab w:val="left" w:pos="3945"/>
      </w:tabs>
      <w:jc w:val="center"/>
    </w:pPr>
    <w:r>
      <w:t>Moduldokumentation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419F3DA0"/>
    <w:multiLevelType w:val="hybridMultilevel"/>
    <w:tmpl w:val="A588D5EA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8674EA4"/>
    <w:multiLevelType w:val="multilevel"/>
    <w:tmpl w:val="08070025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2"/>
  <w:attachedTemplate r:id="rId1"/>
  <w:defaultTabStop w:val="708"/>
  <w:autoHyphenation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76052"/>
    <w:rsid w:val="0001007A"/>
    <w:rsid w:val="00017717"/>
    <w:rsid w:val="00057AA2"/>
    <w:rsid w:val="00062ADD"/>
    <w:rsid w:val="00085780"/>
    <w:rsid w:val="000A251E"/>
    <w:rsid w:val="000E01D5"/>
    <w:rsid w:val="000E0DEE"/>
    <w:rsid w:val="000F358A"/>
    <w:rsid w:val="00105030"/>
    <w:rsid w:val="0012397E"/>
    <w:rsid w:val="001458C0"/>
    <w:rsid w:val="00160860"/>
    <w:rsid w:val="00164748"/>
    <w:rsid w:val="00164DB6"/>
    <w:rsid w:val="001A52D5"/>
    <w:rsid w:val="001A6B64"/>
    <w:rsid w:val="001D7916"/>
    <w:rsid w:val="001E32AD"/>
    <w:rsid w:val="001E7918"/>
    <w:rsid w:val="001F4460"/>
    <w:rsid w:val="00216DA8"/>
    <w:rsid w:val="0023454B"/>
    <w:rsid w:val="002603F1"/>
    <w:rsid w:val="0026725B"/>
    <w:rsid w:val="00281877"/>
    <w:rsid w:val="002865EA"/>
    <w:rsid w:val="002D6B02"/>
    <w:rsid w:val="002F3BE5"/>
    <w:rsid w:val="002F44A6"/>
    <w:rsid w:val="003037A4"/>
    <w:rsid w:val="0033460C"/>
    <w:rsid w:val="00342602"/>
    <w:rsid w:val="0038683A"/>
    <w:rsid w:val="003917D7"/>
    <w:rsid w:val="003A70B0"/>
    <w:rsid w:val="003B0CE9"/>
    <w:rsid w:val="003B27B1"/>
    <w:rsid w:val="003D5735"/>
    <w:rsid w:val="003D73F1"/>
    <w:rsid w:val="003E53D8"/>
    <w:rsid w:val="004218C2"/>
    <w:rsid w:val="004254A8"/>
    <w:rsid w:val="00455514"/>
    <w:rsid w:val="00456769"/>
    <w:rsid w:val="0048635A"/>
    <w:rsid w:val="004B0DC9"/>
    <w:rsid w:val="004B5461"/>
    <w:rsid w:val="004B776C"/>
    <w:rsid w:val="004C1FC7"/>
    <w:rsid w:val="004E549C"/>
    <w:rsid w:val="004E7E7B"/>
    <w:rsid w:val="004F4A61"/>
    <w:rsid w:val="00510030"/>
    <w:rsid w:val="00525310"/>
    <w:rsid w:val="00526734"/>
    <w:rsid w:val="00551E34"/>
    <w:rsid w:val="005615D8"/>
    <w:rsid w:val="005754B0"/>
    <w:rsid w:val="00596EE2"/>
    <w:rsid w:val="005A17D0"/>
    <w:rsid w:val="005B0FA1"/>
    <w:rsid w:val="005C0F67"/>
    <w:rsid w:val="005C62A4"/>
    <w:rsid w:val="005E306B"/>
    <w:rsid w:val="006572AC"/>
    <w:rsid w:val="0067227E"/>
    <w:rsid w:val="006849DE"/>
    <w:rsid w:val="00695C4B"/>
    <w:rsid w:val="006A6BF8"/>
    <w:rsid w:val="006B5E49"/>
    <w:rsid w:val="006C351B"/>
    <w:rsid w:val="006D13FA"/>
    <w:rsid w:val="006D62FC"/>
    <w:rsid w:val="006E2F0C"/>
    <w:rsid w:val="006E35E8"/>
    <w:rsid w:val="006F3A10"/>
    <w:rsid w:val="006F7B2E"/>
    <w:rsid w:val="00735369"/>
    <w:rsid w:val="00742A9C"/>
    <w:rsid w:val="007505F2"/>
    <w:rsid w:val="00783AEF"/>
    <w:rsid w:val="00792C1D"/>
    <w:rsid w:val="007B0CD9"/>
    <w:rsid w:val="007B68D0"/>
    <w:rsid w:val="00813C6F"/>
    <w:rsid w:val="0083064B"/>
    <w:rsid w:val="008309E9"/>
    <w:rsid w:val="00852B46"/>
    <w:rsid w:val="00861CAE"/>
    <w:rsid w:val="008A04E7"/>
    <w:rsid w:val="008C1085"/>
    <w:rsid w:val="008C1FDC"/>
    <w:rsid w:val="008C3C63"/>
    <w:rsid w:val="008D68BE"/>
    <w:rsid w:val="00923291"/>
    <w:rsid w:val="00943EB1"/>
    <w:rsid w:val="0095096E"/>
    <w:rsid w:val="009637E6"/>
    <w:rsid w:val="00973D65"/>
    <w:rsid w:val="00990E7F"/>
    <w:rsid w:val="009B342F"/>
    <w:rsid w:val="00A112F7"/>
    <w:rsid w:val="00A25A57"/>
    <w:rsid w:val="00A914A3"/>
    <w:rsid w:val="00AA1D18"/>
    <w:rsid w:val="00AA44DA"/>
    <w:rsid w:val="00AF65CF"/>
    <w:rsid w:val="00AF7A48"/>
    <w:rsid w:val="00B243DA"/>
    <w:rsid w:val="00B25571"/>
    <w:rsid w:val="00B3583A"/>
    <w:rsid w:val="00B557D4"/>
    <w:rsid w:val="00B70D48"/>
    <w:rsid w:val="00B7241C"/>
    <w:rsid w:val="00B81793"/>
    <w:rsid w:val="00BB78F3"/>
    <w:rsid w:val="00BC28F1"/>
    <w:rsid w:val="00BC41FA"/>
    <w:rsid w:val="00BC693F"/>
    <w:rsid w:val="00BC7B70"/>
    <w:rsid w:val="00BF0C5F"/>
    <w:rsid w:val="00C12D1B"/>
    <w:rsid w:val="00C31B53"/>
    <w:rsid w:val="00C349B1"/>
    <w:rsid w:val="00C36948"/>
    <w:rsid w:val="00C569D5"/>
    <w:rsid w:val="00C6413D"/>
    <w:rsid w:val="00C65EEE"/>
    <w:rsid w:val="00C722FD"/>
    <w:rsid w:val="00C73B49"/>
    <w:rsid w:val="00C858A1"/>
    <w:rsid w:val="00CC1F1F"/>
    <w:rsid w:val="00CC610F"/>
    <w:rsid w:val="00D066E5"/>
    <w:rsid w:val="00D146AE"/>
    <w:rsid w:val="00D2184D"/>
    <w:rsid w:val="00D33099"/>
    <w:rsid w:val="00D76052"/>
    <w:rsid w:val="00D91E90"/>
    <w:rsid w:val="00DD04C4"/>
    <w:rsid w:val="00DD6959"/>
    <w:rsid w:val="00DE60A2"/>
    <w:rsid w:val="00DF1936"/>
    <w:rsid w:val="00DF42E3"/>
    <w:rsid w:val="00DF6508"/>
    <w:rsid w:val="00E376F9"/>
    <w:rsid w:val="00E502F8"/>
    <w:rsid w:val="00E52C9A"/>
    <w:rsid w:val="00E571CE"/>
    <w:rsid w:val="00EB766F"/>
    <w:rsid w:val="00EE1449"/>
    <w:rsid w:val="00F02F1D"/>
    <w:rsid w:val="00F15E36"/>
    <w:rsid w:val="00F23D5A"/>
    <w:rsid w:val="00F34BB8"/>
    <w:rsid w:val="00F40999"/>
    <w:rsid w:val="00F44376"/>
    <w:rsid w:val="00F55C2C"/>
    <w:rsid w:val="00F73CE7"/>
    <w:rsid w:val="00F8159E"/>
    <w:rsid w:val="00F969C9"/>
    <w:rsid w:val="00FC0DDF"/>
    <w:rsid w:val="00FD6B13"/>
    <w:rsid w:val="00FD7876"/>
    <w:rsid w:val="00FE42FE"/>
    <w:rsid w:val="00FF0714"/>
    <w:rsid w:val="00FF5F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C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;"/>
  <w14:docId w14:val="63B2B500"/>
  <w15:chartTrackingRefBased/>
  <w15:docId w15:val="{2A9DC599-899A-405F-96F5-7DEB8DB1627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de-CH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  <w:rsid w:val="00AF65CF"/>
    <w:pPr>
      <w:jc w:val="both"/>
    </w:pPr>
  </w:style>
  <w:style w:type="paragraph" w:styleId="Heading1">
    <w:name w:val="heading 1"/>
    <w:basedOn w:val="Normal"/>
    <w:next w:val="Normal"/>
    <w:link w:val="Heading1Char"/>
    <w:uiPriority w:val="9"/>
    <w:qFormat/>
    <w:rsid w:val="00DE60A2"/>
    <w:pPr>
      <w:keepNext/>
      <w:keepLines/>
      <w:pageBreakBefore/>
      <w:numPr>
        <w:numId w:val="1"/>
      </w:numPr>
      <w:spacing w:before="240" w:after="0"/>
      <w:ind w:left="431" w:hanging="431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A52D5"/>
    <w:pPr>
      <w:keepNext/>
      <w:keepLines/>
      <w:numPr>
        <w:ilvl w:val="1"/>
        <w:numId w:val="1"/>
      </w:numPr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A52D5"/>
    <w:pPr>
      <w:keepNext/>
      <w:keepLines/>
      <w:numPr>
        <w:ilvl w:val="2"/>
        <w:numId w:val="1"/>
      </w:numPr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865EA"/>
    <w:pPr>
      <w:keepNext/>
      <w:keepLines/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865EA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865EA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865EA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865EA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865EA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164DB6"/>
    <w:pPr>
      <w:spacing w:after="0" w:line="240" w:lineRule="auto"/>
    </w:pPr>
    <w:rPr>
      <w:rFonts w:eastAsiaTheme="minorEastAsia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164DB6"/>
    <w:rPr>
      <w:rFonts w:eastAsiaTheme="minorEastAsia"/>
      <w:lang w:val="en-US"/>
    </w:rPr>
  </w:style>
  <w:style w:type="character" w:customStyle="1" w:styleId="Heading1Char">
    <w:name w:val="Heading 1 Char"/>
    <w:basedOn w:val="DefaultParagraphFont"/>
    <w:link w:val="Heading1"/>
    <w:uiPriority w:val="9"/>
    <w:rsid w:val="00DE60A2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164748"/>
    <w:pPr>
      <w:numPr>
        <w:numId w:val="0"/>
      </w:numPr>
      <w:outlineLvl w:val="9"/>
    </w:pPr>
    <w:rPr>
      <w:lang w:val="en-US"/>
    </w:rPr>
  </w:style>
  <w:style w:type="paragraph" w:styleId="Title">
    <w:name w:val="Title"/>
    <w:basedOn w:val="Normal"/>
    <w:next w:val="Normal"/>
    <w:link w:val="TitleChar"/>
    <w:uiPriority w:val="10"/>
    <w:qFormat/>
    <w:rsid w:val="00105030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0503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2Char">
    <w:name w:val="Heading 2 Char"/>
    <w:basedOn w:val="DefaultParagraphFont"/>
    <w:link w:val="Heading2"/>
    <w:uiPriority w:val="9"/>
    <w:rsid w:val="001A52D5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1A52D5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ListParagraph">
    <w:name w:val="List Paragraph"/>
    <w:basedOn w:val="Normal"/>
    <w:uiPriority w:val="34"/>
    <w:qFormat/>
    <w:rsid w:val="002865EA"/>
    <w:pPr>
      <w:ind w:left="720"/>
      <w:contextualSpacing/>
    </w:pPr>
  </w:style>
  <w:style w:type="character" w:customStyle="1" w:styleId="Heading4Char">
    <w:name w:val="Heading 4 Char"/>
    <w:basedOn w:val="DefaultParagraphFont"/>
    <w:link w:val="Heading4"/>
    <w:uiPriority w:val="9"/>
    <w:semiHidden/>
    <w:rsid w:val="002865EA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865EA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865EA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865EA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865EA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865EA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TOC1">
    <w:name w:val="toc 1"/>
    <w:basedOn w:val="Normal"/>
    <w:next w:val="Normal"/>
    <w:autoRedefine/>
    <w:uiPriority w:val="39"/>
    <w:unhideWhenUsed/>
    <w:rsid w:val="00DE60A2"/>
    <w:pPr>
      <w:tabs>
        <w:tab w:val="left" w:pos="440"/>
        <w:tab w:val="right" w:leader="dot" w:pos="9062"/>
      </w:tabs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057AA2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057AA2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057AA2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6B5E4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B5E49"/>
  </w:style>
  <w:style w:type="paragraph" w:styleId="Footer">
    <w:name w:val="footer"/>
    <w:basedOn w:val="Normal"/>
    <w:link w:val="FooterChar"/>
    <w:uiPriority w:val="99"/>
    <w:unhideWhenUsed/>
    <w:rsid w:val="006B5E4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B5E4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117" Type="http://schemas.openxmlformats.org/officeDocument/2006/relationships/image" Target="media/image109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38" Type="http://schemas.openxmlformats.org/officeDocument/2006/relationships/fontTable" Target="fontTable.xml"/><Relationship Id="rId16" Type="http://schemas.openxmlformats.org/officeDocument/2006/relationships/image" Target="media/image8.png"/><Relationship Id="rId107" Type="http://schemas.openxmlformats.org/officeDocument/2006/relationships/image" Target="media/image99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28" Type="http://schemas.openxmlformats.org/officeDocument/2006/relationships/image" Target="media/image120.png"/><Relationship Id="rId5" Type="http://schemas.openxmlformats.org/officeDocument/2006/relationships/settings" Target="settings.xml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18" Type="http://schemas.openxmlformats.org/officeDocument/2006/relationships/image" Target="media/image110.png"/><Relationship Id="rId134" Type="http://schemas.openxmlformats.org/officeDocument/2006/relationships/image" Target="media/image126.png"/><Relationship Id="rId139" Type="http://schemas.openxmlformats.org/officeDocument/2006/relationships/theme" Target="theme/theme1.xml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103" Type="http://schemas.openxmlformats.org/officeDocument/2006/relationships/image" Target="media/image95.png"/><Relationship Id="rId108" Type="http://schemas.openxmlformats.org/officeDocument/2006/relationships/image" Target="media/image100.png"/><Relationship Id="rId116" Type="http://schemas.openxmlformats.org/officeDocument/2006/relationships/image" Target="media/image108.png"/><Relationship Id="rId124" Type="http://schemas.openxmlformats.org/officeDocument/2006/relationships/image" Target="media/image116.png"/><Relationship Id="rId129" Type="http://schemas.openxmlformats.org/officeDocument/2006/relationships/image" Target="media/image121.png"/><Relationship Id="rId137" Type="http://schemas.openxmlformats.org/officeDocument/2006/relationships/footer" Target="footer1.xml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14" Type="http://schemas.openxmlformats.org/officeDocument/2006/relationships/image" Target="media/image106.png"/><Relationship Id="rId119" Type="http://schemas.openxmlformats.org/officeDocument/2006/relationships/image" Target="media/image111.png"/><Relationship Id="rId127" Type="http://schemas.openxmlformats.org/officeDocument/2006/relationships/image" Target="media/image11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30" Type="http://schemas.openxmlformats.org/officeDocument/2006/relationships/image" Target="media/image122.png"/><Relationship Id="rId135" Type="http://schemas.openxmlformats.org/officeDocument/2006/relationships/image" Target="media/image127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10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image" Target="media/image112.png"/><Relationship Id="rId125" Type="http://schemas.openxmlformats.org/officeDocument/2006/relationships/image" Target="media/image117.png"/><Relationship Id="rId7" Type="http://schemas.openxmlformats.org/officeDocument/2006/relationships/footnotes" Target="foot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customXml" Target="../customXml/item2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131" Type="http://schemas.openxmlformats.org/officeDocument/2006/relationships/image" Target="media/image123.png"/><Relationship Id="rId136" Type="http://schemas.openxmlformats.org/officeDocument/2006/relationships/header" Target="header1.xml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swaechter\Downloads\fhnw\Template\Template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2017-02-20T00:00:00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B7AEAF9B-5AD9-447E-A977-7504A0DB276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Template.dotx</Template>
  <TotalTime>0</TotalTime>
  <Pages>66</Pages>
  <Words>932</Words>
  <Characters>5877</Characters>
  <Application>Microsoft Office Word</Application>
  <DocSecurity>0</DocSecurity>
  <Lines>48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Moduldokumentation</vt:lpstr>
    </vt:vector>
  </TitlesOfParts>
  <Company/>
  <LinksUpToDate>false</LinksUpToDate>
  <CharactersWithSpaces>6796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Moduldokumentation</dc:title>
  <dc:subject>Modul</dc:subject>
  <dc:creator>swaechter</dc:creator>
  <cp:keywords/>
  <dc:description/>
  <cp:lastModifiedBy>Wächter Simon (s)</cp:lastModifiedBy>
  <cp:revision>88</cp:revision>
  <dcterms:created xsi:type="dcterms:W3CDTF">2017-02-20T14:49:00Z</dcterms:created>
  <dcterms:modified xsi:type="dcterms:W3CDTF">2017-03-14T20:15:00Z</dcterms:modified>
</cp:coreProperties>
</file>
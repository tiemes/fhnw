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0466C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76052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D7605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1D791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76052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D7605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8F1D89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7898337" w:history="1">
            <w:r w:rsidR="008F1D89" w:rsidRPr="00D769CE">
              <w:rPr>
                <w:rStyle w:val="Hyperlink"/>
                <w:noProof/>
              </w:rPr>
              <w:t>1</w:t>
            </w:r>
            <w:r w:rsidR="008F1D89">
              <w:rPr>
                <w:rFonts w:eastAsiaTheme="minorEastAsia"/>
                <w:noProof/>
                <w:lang w:eastAsia="de-CH"/>
              </w:rPr>
              <w:tab/>
            </w:r>
            <w:r w:rsidR="008F1D89" w:rsidRPr="00D769CE">
              <w:rPr>
                <w:rStyle w:val="Hyperlink"/>
                <w:noProof/>
              </w:rPr>
              <w:t>Einleitung</w:t>
            </w:r>
            <w:r w:rsidR="008F1D89">
              <w:rPr>
                <w:noProof/>
                <w:webHidden/>
              </w:rPr>
              <w:tab/>
            </w:r>
            <w:r w:rsidR="008F1D89">
              <w:rPr>
                <w:noProof/>
                <w:webHidden/>
              </w:rPr>
              <w:fldChar w:fldCharType="begin"/>
            </w:r>
            <w:r w:rsidR="008F1D89">
              <w:rPr>
                <w:noProof/>
                <w:webHidden/>
              </w:rPr>
              <w:instrText xml:space="preserve"> PAGEREF _Toc477898337 \h </w:instrText>
            </w:r>
            <w:r w:rsidR="008F1D89">
              <w:rPr>
                <w:noProof/>
                <w:webHidden/>
              </w:rPr>
            </w:r>
            <w:r w:rsidR="008F1D89">
              <w:rPr>
                <w:noProof/>
                <w:webHidden/>
              </w:rPr>
              <w:fldChar w:fldCharType="separate"/>
            </w:r>
            <w:r w:rsidR="008F1D89">
              <w:rPr>
                <w:noProof/>
                <w:webHidden/>
              </w:rPr>
              <w:t>3</w:t>
            </w:r>
            <w:r w:rsidR="008F1D89"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38" w:history="1">
            <w:r w:rsidRPr="00D769C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39" w:history="1">
            <w:r w:rsidRPr="00D769C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40" w:history="1">
            <w:r w:rsidRPr="00D769C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8341" w:history="1">
            <w:r w:rsidRPr="00D769C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42" w:history="1">
            <w:r w:rsidRPr="00D769C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43" w:history="1">
            <w:r w:rsidRPr="00D769C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44" w:history="1">
            <w:r w:rsidRPr="00D769CE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45" w:history="1">
            <w:r w:rsidRPr="00D769CE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46" w:history="1">
            <w:r w:rsidRPr="00D769CE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47" w:history="1">
            <w:r w:rsidRPr="00D769CE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48" w:history="1">
            <w:r w:rsidRPr="00D769CE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49" w:history="1">
            <w:r w:rsidRPr="00D769CE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50" w:history="1">
            <w:r w:rsidRPr="00D769CE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51" w:history="1">
            <w:r w:rsidRPr="00D769CE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8352" w:history="1">
            <w:r w:rsidRPr="00D769C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53" w:history="1">
            <w:r w:rsidRPr="00D769CE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54" w:history="1">
            <w:r w:rsidRPr="00D769CE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55" w:history="1">
            <w:r w:rsidRPr="00D769CE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56" w:history="1">
            <w:r w:rsidRPr="00D769CE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57" w:history="1">
            <w:r w:rsidRPr="00D769CE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58" w:history="1">
            <w:r w:rsidRPr="00D769CE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59" w:history="1">
            <w:r w:rsidRPr="00D769CE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60" w:history="1">
            <w:r w:rsidRPr="00D769CE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8361" w:history="1">
            <w:r w:rsidRPr="00D769C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62" w:history="1">
            <w:r w:rsidRPr="00D769CE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63" w:history="1">
            <w:r w:rsidRPr="00D769CE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64" w:history="1">
            <w:r w:rsidRPr="00D769CE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65" w:history="1">
            <w:r w:rsidRPr="00D769CE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66" w:history="1">
            <w:r w:rsidRPr="00D769CE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67" w:history="1">
            <w:r w:rsidRPr="00D769CE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68" w:history="1">
            <w:r w:rsidRPr="00D769CE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69" w:history="1">
            <w:r w:rsidRPr="00D769CE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70" w:history="1">
            <w:r w:rsidRPr="00D769CE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71" w:history="1">
            <w:r w:rsidRPr="00D769CE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72" w:history="1">
            <w:r w:rsidRPr="00D769CE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73" w:history="1">
            <w:r w:rsidRPr="00D769CE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74" w:history="1">
            <w:r w:rsidRPr="00D769CE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8375" w:history="1">
            <w:r w:rsidRPr="00D769CE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76" w:history="1">
            <w:r w:rsidRPr="00D769CE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77" w:history="1">
            <w:r w:rsidRPr="00D769CE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78" w:history="1">
            <w:r w:rsidRPr="00D769CE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79" w:history="1">
            <w:r w:rsidRPr="00D769CE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80" w:history="1">
            <w:r w:rsidRPr="00D769CE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81" w:history="1">
            <w:r w:rsidRPr="00D769CE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82" w:history="1">
            <w:r w:rsidRPr="00D769CE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83" w:history="1">
            <w:r w:rsidRPr="00D769CE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84" w:history="1">
            <w:r w:rsidRPr="00D769CE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85" w:history="1">
            <w:r w:rsidRPr="00D769CE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86" w:history="1">
            <w:r w:rsidRPr="00D769CE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87" w:history="1">
            <w:r w:rsidRPr="00D769CE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8388" w:history="1">
            <w:r w:rsidRPr="00D769CE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1D89" w:rsidRDefault="008F1D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8389" w:history="1">
            <w:r w:rsidRPr="00D769CE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769CE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789833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789833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789833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E0659E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47D1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D47AE2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7898340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7898341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77898342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67FFFEF7" wp14:editId="62E5436A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77898343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77898344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05812C0" wp14:editId="1DD4100A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6B7823A0" wp14:editId="7AFBA2B7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229E2E68" wp14:editId="29672339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77898345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74BF1A92" wp14:editId="626B3D36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718294B" wp14:editId="04F4F293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77898346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440A9A17" wp14:editId="65C63008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7F2D8E46" wp14:editId="11B81EC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77898347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5F824C41" wp14:editId="24B432C8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00CDBFA" wp14:editId="785FDDE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10D20B0B" wp14:editId="64FE6A27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77898348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0F3B4D1C" wp14:editId="7109F712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26586DD1" wp14:editId="2979C391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F5066F2" wp14:editId="0A8A208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00E302E" wp14:editId="6B5B58CF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77898349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2A6AE008" wp14:editId="61215CDC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57F44879" wp14:editId="518D4104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77898350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33042858" wp14:editId="418C9568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494C7DAA" wp14:editId="167DB628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77898351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6FC1D660" wp14:editId="7A4A0367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0471813B" wp14:editId="11775CD3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2B30BA75" wp14:editId="076DF000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77898352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77898353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1F9CED25" wp14:editId="6242604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77898354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2775958F" wp14:editId="64F76723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23CA1E7" wp14:editId="6B1BDBE1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6CF3317" wp14:editId="75E7B692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553E83D" wp14:editId="0F0146E7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3F09BE1F" wp14:editId="73CF798F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9775C08" wp14:editId="73128D1F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9BCE5F5" wp14:editId="4ECEC00B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6CAA503E" wp14:editId="5CD54A17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884006" wp14:editId="6F0D270E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66A02E1C" wp14:editId="2A15C2E9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1FE33D36" wp14:editId="6BB00EEA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5C392017" wp14:editId="16910094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77898355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53CFE8A9" wp14:editId="6A1D6C6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05D41FBC" wp14:editId="35D215E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579E6DD8" wp14:editId="73E8E323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485EB697" wp14:editId="748FA8E0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464E9A67" wp14:editId="5086332A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77898356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4765B29E" wp14:editId="23822181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524C1DFD" wp14:editId="4D2761BB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7ADD0F35" wp14:editId="0D9D6103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77898357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99F7433" wp14:editId="2539A6A4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A9A73" wp14:editId="24C40273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0E9EB2FF" wp14:editId="7945A378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77898358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7F9D33B1" wp14:editId="4CD50C4E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445E1AE" wp14:editId="27EFA5C8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7ADC4" wp14:editId="34921650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77898359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36EDA4B" wp14:editId="2EB96A48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1A2F0960" wp14:editId="19876AB7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7B15A2DA" wp14:editId="08158421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3C7A8E13" wp14:editId="44A94F8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2E5E06EE" wp14:editId="683C941A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770A99C3" wp14:editId="6CB9B264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2AFD9D8A" wp14:editId="5E9190AC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1167F2A6" wp14:editId="5BD48DD0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45157A8" wp14:editId="3F9C7B82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77898360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13AFBE5" wp14:editId="7EDE7FF1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8DF3537" wp14:editId="660951C6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0E930E1F" wp14:editId="3A917209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78D094A3" wp14:editId="74E33B74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4C6CD64A" wp14:editId="0665A62F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04A50FA0" wp14:editId="4B552997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1D29761A" wp14:editId="5AA47AAB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77898361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77898362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77898363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7302C6F0" wp14:editId="4C96D6B4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1B7986C" wp14:editId="0B5F49B2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619AD8B3" wp14:editId="0C783D39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77898364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7BD16049" wp14:editId="2A67D3A5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77898365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6C2F35FC" wp14:editId="6A36E49A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56ECE30D" wp14:editId="58CF5445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24E0C026" wp14:editId="5D38268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E2BEAA1" wp14:editId="05D5028D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77898366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57CF8974" wp14:editId="4FD903C0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77898367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5371CA12" wp14:editId="4F61EEE7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77898368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7B16F000" wp14:editId="3A023945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77898369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025BDCEB" wp14:editId="1936D67A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67CEB527" wp14:editId="000877CE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77898370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77898371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5FE8DD1F" wp14:editId="0377CC74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5EB2541" wp14:editId="49010169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77898372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69FE7F8" wp14:editId="7F92F23A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77898373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436392CE" wp14:editId="5E03CCDD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52D726EE" wp14:editId="22FD60D7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77898374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6D78CC8E" wp14:editId="4E4C431E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B7C684" wp14:editId="4B479004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136CD008" wp14:editId="50758FEF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77898375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77898376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77898377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5C768DAA" wp14:editId="7CC00E17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152EB98" wp14:editId="75A516A1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26B9D96" wp14:editId="3F7064D2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4B2183D0" wp14:editId="74744DB8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77898378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422EAA8A" wp14:editId="64A245A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877D8B8" wp14:editId="79FA4D38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6950AF50" wp14:editId="46AE1703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524A240" wp14:editId="4A31623D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77898379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253BE43B" wp14:editId="41D640B1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EA7A5CD" wp14:editId="35C9DAB0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0B5FD1BC" wp14:editId="2F1D414D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02EBA34C" wp14:editId="5BB1B274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77898380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2E606FE" wp14:editId="5C15BBF0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77898381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1A3B2836" wp14:editId="31ED0FCA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6E36C61F" wp14:editId="1214A404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2464438D" wp14:editId="7522A277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7FE1F518" wp14:editId="335BB90C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487394D7" wp14:editId="7CA9834A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5103FAEB" wp14:editId="0053CA7A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5BE8D88F" wp14:editId="7FD5E966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77898382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77898383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4294A20E" wp14:editId="6D5CC1B8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898663C" wp14:editId="0A2179DF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6C3B0027" wp14:editId="0E77C695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6015118F" wp14:editId="0F844326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17011B9F" wp14:editId="4971325E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3E3A0678" wp14:editId="49FF6A0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77898384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5373680" wp14:editId="4955FC2F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19BB6F8C" wp14:editId="62D1B581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2AEF93FF" wp14:editId="20474621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4027570C" wp14:editId="79A70564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21342A85" wp14:editId="6E36476E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B6D1513" wp14:editId="59E3D7B2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77898385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77898386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1EFDA77A" wp14:editId="7DC7C69B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1ABD2747" wp14:editId="1D9561F6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3F685C6A" wp14:editId="4CA7F297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3EEE26C8" wp14:editId="7394E503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5EAF1686" wp14:editId="1BDB086F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77898387"/>
      <w:proofErr w:type="spellStart"/>
      <w:r>
        <w:t>Hebbare</w:t>
      </w:r>
      <w:proofErr w:type="spellEnd"/>
      <w:r>
        <w:t xml:space="preserve">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1EABE6BC" wp14:editId="54781C21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3E0FEAAD" wp14:editId="2F09E982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77898388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5D0664BA" wp14:editId="3EB89BB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7F15342B" wp14:editId="15F48F85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77898389"/>
      <w:r>
        <w:lastRenderedPageBreak/>
        <w:t>Woche 6</w:t>
      </w:r>
      <w:bookmarkEnd w:id="64"/>
    </w:p>
    <w:p w:rsidR="00161EDD" w:rsidRDefault="00161EDD" w:rsidP="00AF65CF"/>
    <w:sectPr w:rsidR="00161EDD" w:rsidSect="00164DB6">
      <w:headerReference w:type="default" r:id="rId136"/>
      <w:footerReference w:type="default" r:id="rId13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66C4" w:rsidRDefault="000466C4" w:rsidP="006B5E49">
      <w:pPr>
        <w:spacing w:after="0" w:line="240" w:lineRule="auto"/>
      </w:pPr>
      <w:r>
        <w:separator/>
      </w:r>
    </w:p>
  </w:endnote>
  <w:endnote w:type="continuationSeparator" w:id="0">
    <w:p w:rsidR="000466C4" w:rsidRDefault="000466C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603F1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8F1D89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8F1D89">
      <w:rPr>
        <w:noProof/>
      </w:rPr>
      <w:t>65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66C4" w:rsidRDefault="000466C4" w:rsidP="006B5E49">
      <w:pPr>
        <w:spacing w:after="0" w:line="240" w:lineRule="auto"/>
      </w:pPr>
      <w:r>
        <w:separator/>
      </w:r>
    </w:p>
  </w:footnote>
  <w:footnote w:type="continuationSeparator" w:id="0">
    <w:p w:rsidR="000466C4" w:rsidRDefault="000466C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603F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466C4"/>
    <w:rsid w:val="00057AA2"/>
    <w:rsid w:val="00062ADD"/>
    <w:rsid w:val="00085780"/>
    <w:rsid w:val="000A251E"/>
    <w:rsid w:val="000E01D5"/>
    <w:rsid w:val="000E0DEE"/>
    <w:rsid w:val="000F358A"/>
    <w:rsid w:val="00105030"/>
    <w:rsid w:val="0012397E"/>
    <w:rsid w:val="001458C0"/>
    <w:rsid w:val="00160860"/>
    <w:rsid w:val="00161EDD"/>
    <w:rsid w:val="00164748"/>
    <w:rsid w:val="00164DB6"/>
    <w:rsid w:val="001A52D5"/>
    <w:rsid w:val="001A6B64"/>
    <w:rsid w:val="001D7916"/>
    <w:rsid w:val="001E32AD"/>
    <w:rsid w:val="001E7918"/>
    <w:rsid w:val="001F4460"/>
    <w:rsid w:val="00216DA8"/>
    <w:rsid w:val="0023454B"/>
    <w:rsid w:val="002603F1"/>
    <w:rsid w:val="0026725B"/>
    <w:rsid w:val="00281877"/>
    <w:rsid w:val="002865EA"/>
    <w:rsid w:val="002D6B02"/>
    <w:rsid w:val="002F3BE5"/>
    <w:rsid w:val="002F44A6"/>
    <w:rsid w:val="003037A4"/>
    <w:rsid w:val="0033460C"/>
    <w:rsid w:val="00342602"/>
    <w:rsid w:val="0038683A"/>
    <w:rsid w:val="003917D7"/>
    <w:rsid w:val="003A70B0"/>
    <w:rsid w:val="003B0CE9"/>
    <w:rsid w:val="003B27B1"/>
    <w:rsid w:val="003D5735"/>
    <w:rsid w:val="003D73F1"/>
    <w:rsid w:val="003E53D8"/>
    <w:rsid w:val="004218C2"/>
    <w:rsid w:val="004254A8"/>
    <w:rsid w:val="00455514"/>
    <w:rsid w:val="00456769"/>
    <w:rsid w:val="0048635A"/>
    <w:rsid w:val="004B0DC9"/>
    <w:rsid w:val="004B5461"/>
    <w:rsid w:val="004B776C"/>
    <w:rsid w:val="004C1FC7"/>
    <w:rsid w:val="004E549C"/>
    <w:rsid w:val="004E7E7B"/>
    <w:rsid w:val="004F4A61"/>
    <w:rsid w:val="00510030"/>
    <w:rsid w:val="00525310"/>
    <w:rsid w:val="00526734"/>
    <w:rsid w:val="00551E34"/>
    <w:rsid w:val="005615D8"/>
    <w:rsid w:val="005754B0"/>
    <w:rsid w:val="00596EE2"/>
    <w:rsid w:val="005A17D0"/>
    <w:rsid w:val="005B0FA1"/>
    <w:rsid w:val="005C0F67"/>
    <w:rsid w:val="005C62A4"/>
    <w:rsid w:val="005E306B"/>
    <w:rsid w:val="006572AC"/>
    <w:rsid w:val="0067227E"/>
    <w:rsid w:val="006849DE"/>
    <w:rsid w:val="00695C4B"/>
    <w:rsid w:val="006A6BF8"/>
    <w:rsid w:val="006B5E49"/>
    <w:rsid w:val="006C351B"/>
    <w:rsid w:val="006D13FA"/>
    <w:rsid w:val="006D62FC"/>
    <w:rsid w:val="006E2F0C"/>
    <w:rsid w:val="006E35E8"/>
    <w:rsid w:val="006F3A10"/>
    <w:rsid w:val="006F7B2E"/>
    <w:rsid w:val="00735369"/>
    <w:rsid w:val="00742A9C"/>
    <w:rsid w:val="007505F2"/>
    <w:rsid w:val="00783AEF"/>
    <w:rsid w:val="00792C1D"/>
    <w:rsid w:val="007B0CD9"/>
    <w:rsid w:val="007B68D0"/>
    <w:rsid w:val="00813C6F"/>
    <w:rsid w:val="0083064B"/>
    <w:rsid w:val="008309E9"/>
    <w:rsid w:val="00852B46"/>
    <w:rsid w:val="00861CAE"/>
    <w:rsid w:val="008A04E7"/>
    <w:rsid w:val="008C1085"/>
    <w:rsid w:val="008C1FDC"/>
    <w:rsid w:val="008C3C63"/>
    <w:rsid w:val="008D68BE"/>
    <w:rsid w:val="008F1D89"/>
    <w:rsid w:val="00923291"/>
    <w:rsid w:val="00943EB1"/>
    <w:rsid w:val="0095096E"/>
    <w:rsid w:val="009637E6"/>
    <w:rsid w:val="00973D65"/>
    <w:rsid w:val="00990E7F"/>
    <w:rsid w:val="009B342F"/>
    <w:rsid w:val="00A112F7"/>
    <w:rsid w:val="00A25A57"/>
    <w:rsid w:val="00A914A3"/>
    <w:rsid w:val="00AA1D18"/>
    <w:rsid w:val="00AA44DA"/>
    <w:rsid w:val="00AF65CF"/>
    <w:rsid w:val="00AF7A48"/>
    <w:rsid w:val="00B243DA"/>
    <w:rsid w:val="00B25571"/>
    <w:rsid w:val="00B3583A"/>
    <w:rsid w:val="00B557D4"/>
    <w:rsid w:val="00B70D48"/>
    <w:rsid w:val="00B7241C"/>
    <w:rsid w:val="00B81793"/>
    <w:rsid w:val="00BB78F3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69D5"/>
    <w:rsid w:val="00C6413D"/>
    <w:rsid w:val="00C65EEE"/>
    <w:rsid w:val="00C722FD"/>
    <w:rsid w:val="00C73B49"/>
    <w:rsid w:val="00C858A1"/>
    <w:rsid w:val="00CC1F1F"/>
    <w:rsid w:val="00CC610F"/>
    <w:rsid w:val="00D066E5"/>
    <w:rsid w:val="00D146AE"/>
    <w:rsid w:val="00D2184D"/>
    <w:rsid w:val="00D33099"/>
    <w:rsid w:val="00D76052"/>
    <w:rsid w:val="00D91E90"/>
    <w:rsid w:val="00DD04C4"/>
    <w:rsid w:val="00DD6959"/>
    <w:rsid w:val="00DE60A2"/>
    <w:rsid w:val="00DF1936"/>
    <w:rsid w:val="00DF42E3"/>
    <w:rsid w:val="00DF6508"/>
    <w:rsid w:val="00E376F9"/>
    <w:rsid w:val="00E502F8"/>
    <w:rsid w:val="00E52C9A"/>
    <w:rsid w:val="00E571CE"/>
    <w:rsid w:val="00EB766F"/>
    <w:rsid w:val="00EE1449"/>
    <w:rsid w:val="00F02F1D"/>
    <w:rsid w:val="00F15E36"/>
    <w:rsid w:val="00F23D5A"/>
    <w:rsid w:val="00F34BB8"/>
    <w:rsid w:val="00F40999"/>
    <w:rsid w:val="00F44376"/>
    <w:rsid w:val="00F55C2C"/>
    <w:rsid w:val="00F73CE7"/>
    <w:rsid w:val="00F8159E"/>
    <w:rsid w:val="00F969C9"/>
    <w:rsid w:val="00FC0DDF"/>
    <w:rsid w:val="00FD6B13"/>
    <w:rsid w:val="00FD7876"/>
    <w:rsid w:val="00FE42F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72F4A4C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18ED24C-F239-4146-874A-0BDC213EA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66</Pages>
  <Words>933</Words>
  <Characters>5884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6804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90</cp:revision>
  <dcterms:created xsi:type="dcterms:W3CDTF">2017-02-20T14:49:00Z</dcterms:created>
  <dcterms:modified xsi:type="dcterms:W3CDTF">2017-03-21T21:23:00Z</dcterms:modified>
</cp:coreProperties>
</file>
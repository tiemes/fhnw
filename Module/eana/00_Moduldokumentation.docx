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D2184D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76052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D7605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1D791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76052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D7605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A17D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672380" w:history="1">
            <w:r w:rsidR="005A17D0" w:rsidRPr="000B0AAE">
              <w:rPr>
                <w:rStyle w:val="Hyperlink"/>
                <w:noProof/>
              </w:rPr>
              <w:t>1</w:t>
            </w:r>
            <w:r w:rsidR="005A17D0">
              <w:rPr>
                <w:rFonts w:eastAsiaTheme="minorEastAsia"/>
                <w:noProof/>
                <w:lang w:eastAsia="de-CH"/>
              </w:rPr>
              <w:tab/>
            </w:r>
            <w:r w:rsidR="005A17D0" w:rsidRPr="000B0AAE">
              <w:rPr>
                <w:rStyle w:val="Hyperlink"/>
                <w:noProof/>
              </w:rPr>
              <w:t>Einleitung</w:t>
            </w:r>
            <w:r w:rsidR="005A17D0">
              <w:rPr>
                <w:noProof/>
                <w:webHidden/>
              </w:rPr>
              <w:tab/>
            </w:r>
            <w:r w:rsidR="005A17D0">
              <w:rPr>
                <w:noProof/>
                <w:webHidden/>
              </w:rPr>
              <w:fldChar w:fldCharType="begin"/>
            </w:r>
            <w:r w:rsidR="005A17D0">
              <w:rPr>
                <w:noProof/>
                <w:webHidden/>
              </w:rPr>
              <w:instrText xml:space="preserve"> PAGEREF _Toc476672380 \h </w:instrText>
            </w:r>
            <w:r w:rsidR="005A17D0">
              <w:rPr>
                <w:noProof/>
                <w:webHidden/>
              </w:rPr>
            </w:r>
            <w:r w:rsidR="005A17D0">
              <w:rPr>
                <w:noProof/>
                <w:webHidden/>
              </w:rPr>
              <w:fldChar w:fldCharType="separate"/>
            </w:r>
            <w:r w:rsidR="005A17D0">
              <w:rPr>
                <w:noProof/>
                <w:webHidden/>
              </w:rPr>
              <w:t>3</w:t>
            </w:r>
            <w:r w:rsidR="005A17D0"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81" w:history="1">
            <w:r w:rsidRPr="000B0AA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82" w:history="1">
            <w:r w:rsidRPr="000B0AA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83" w:history="1">
            <w:r w:rsidRPr="000B0AA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672384" w:history="1">
            <w:r w:rsidRPr="000B0AA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85" w:history="1">
            <w:r w:rsidRPr="000B0AA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86" w:history="1">
            <w:r w:rsidRPr="000B0AA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87" w:history="1">
            <w:r w:rsidRPr="000B0AAE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88" w:history="1">
            <w:r w:rsidRPr="000B0AAE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89" w:history="1">
            <w:r w:rsidRPr="000B0AAE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90" w:history="1">
            <w:r w:rsidRPr="000B0AAE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91" w:history="1">
            <w:r w:rsidRPr="000B0AAE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92" w:history="1">
            <w:r w:rsidRPr="000B0AAE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93" w:history="1">
            <w:r w:rsidRPr="000B0AAE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94" w:history="1">
            <w:r w:rsidRPr="000B0AAE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672395" w:history="1">
            <w:r w:rsidRPr="000B0AA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96" w:history="1">
            <w:r w:rsidRPr="000B0AAE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97" w:history="1">
            <w:r w:rsidRPr="000B0AAE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98" w:history="1">
            <w:r w:rsidRPr="000B0AAE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399" w:history="1">
            <w:r w:rsidRPr="000B0AAE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00" w:history="1">
            <w:r w:rsidRPr="000B0AAE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01" w:history="1">
            <w:r w:rsidRPr="000B0AAE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02" w:history="1">
            <w:r w:rsidRPr="000B0AAE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03" w:history="1">
            <w:r w:rsidRPr="000B0AAE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672404" w:history="1">
            <w:r w:rsidRPr="000B0AA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05" w:history="1">
            <w:r w:rsidRPr="000B0AAE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06" w:history="1">
            <w:r w:rsidRPr="000B0AAE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07" w:history="1">
            <w:r w:rsidRPr="000B0AAE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08" w:history="1">
            <w:r w:rsidRPr="000B0AAE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09" w:history="1">
            <w:r w:rsidRPr="000B0AAE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10" w:history="1">
            <w:r w:rsidRPr="000B0AAE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11" w:history="1">
            <w:r w:rsidRPr="000B0AAE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12" w:history="1">
            <w:r w:rsidRPr="000B0AAE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13" w:history="1">
            <w:r w:rsidRPr="000B0AAE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14" w:history="1">
            <w:r w:rsidRPr="000B0AAE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15" w:history="1">
            <w:r w:rsidRPr="000B0AAE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16" w:history="1">
            <w:r w:rsidRPr="000B0AAE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2417" w:history="1">
            <w:r w:rsidRPr="000B0AAE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17D0" w:rsidRDefault="005A17D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672418" w:history="1">
            <w:r w:rsidRPr="000B0AAE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0AAE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667238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667238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667238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E0659E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47D1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D47AE2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6672383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6672384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76672385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67FFFEF7" wp14:editId="62E5436A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76672386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76672387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05812C0" wp14:editId="1DD4100A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6B7823A0" wp14:editId="7AFBA2B7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229E2E68" wp14:editId="29672339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76672388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74BF1A92" wp14:editId="626B3D36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718294B" wp14:editId="04F4F293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76672389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440A9A17" wp14:editId="65C63008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7F2D8E46" wp14:editId="11B81EC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76672390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5F824C41" wp14:editId="24B432C8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00CDBFA" wp14:editId="785FDDE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10D20B0B" wp14:editId="64FE6A27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76672391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0F3B4D1C" wp14:editId="7109F712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26586DD1" wp14:editId="2979C391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F5066F2" wp14:editId="0A8A208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00E302E" wp14:editId="6B5B58CF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76672392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2A6AE008" wp14:editId="61215CDC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57F44879" wp14:editId="518D4104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76672393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33042858" wp14:editId="418C9568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494C7DAA" wp14:editId="167DB628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76672394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6FC1D660" wp14:editId="7A4A0367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0471813B" wp14:editId="11775CD3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2B30BA75" wp14:editId="076DF000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76672395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76672396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1F9CED25" wp14:editId="6242604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76672397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2775958F" wp14:editId="64F76723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23CA1E7" wp14:editId="6B1BDBE1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6CF3317" wp14:editId="75E7B692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553E83D" wp14:editId="0F0146E7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3F09BE1F" wp14:editId="73CF798F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9775C08" wp14:editId="73128D1F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9BCE5F5" wp14:editId="4ECEC00B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6CAA503E" wp14:editId="5CD54A17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884006" wp14:editId="6F0D270E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66A02E1C" wp14:editId="2A15C2E9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1FE33D36" wp14:editId="6BB00EEA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5C392017" wp14:editId="16910094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76672398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53CFE8A9" wp14:editId="6A1D6C6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05D41FBC" wp14:editId="35D215E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579E6DD8" wp14:editId="73E8E323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485EB697" wp14:editId="748FA8E0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464E9A67" wp14:editId="5086332A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76672399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4765B29E" wp14:editId="23822181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524C1DFD" wp14:editId="4D2761BB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7ADD0F35" wp14:editId="0D9D6103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76672400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99F7433" wp14:editId="2539A6A4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A9A73" wp14:editId="24C40273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0E9EB2FF" wp14:editId="7945A378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76672401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7F9D33B1" wp14:editId="4CD50C4E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445E1AE" wp14:editId="27EFA5C8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7ADC4" wp14:editId="34921650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76672402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36EDA4B" wp14:editId="2EB96A48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1A2F0960" wp14:editId="19876AB7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7B15A2DA" wp14:editId="08158421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3C7A8E13" wp14:editId="44A94F8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2E5E06EE" wp14:editId="683C941A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770A99C3" wp14:editId="6CB9B264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2AFD9D8A" wp14:editId="5E9190AC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1167F2A6" wp14:editId="5BD48DD0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45157A8" wp14:editId="3F9C7B82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76672403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13AFBE5" wp14:editId="7EDE7FF1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8DF3537" wp14:editId="660951C6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0E930E1F" wp14:editId="3A917209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78D094A3" wp14:editId="74E33B74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4C6CD64A" wp14:editId="0665A62F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04A50FA0" wp14:editId="4B552997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1D29761A" wp14:editId="5AA47AAB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76672404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76672405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76672406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7302C6F0" wp14:editId="4C96D6B4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1B7986C" wp14:editId="0B5F49B2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619AD8B3" wp14:editId="0C783D39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76672407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7BD16049" wp14:editId="2A67D3A5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76672408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6C2F35FC" wp14:editId="6A36E49A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56ECE30D" wp14:editId="58CF5445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24E0C026" wp14:editId="5D38268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E2BEAA1" wp14:editId="05D5028D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76672409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57CF8974" wp14:editId="4FD903C0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76672410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5371CA12" wp14:editId="4F61EEE7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76672411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7B16F000" wp14:editId="3A023945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76672412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025BDCEB" wp14:editId="1936D67A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67CEB527" wp14:editId="000877CE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76672413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76672414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5FE8DD1F" wp14:editId="0377CC74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5EB2541" wp14:editId="49010169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76672415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69FE7F8" wp14:editId="7F92F23A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76672416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436392CE" wp14:editId="5E03CCDD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52D726EE" wp14:editId="22FD60D7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76672417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6D78CC8E" wp14:editId="4E4C431E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B7C684" wp14:editId="4B479004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136CD008" wp14:editId="50758FEF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76672418"/>
      <w:r>
        <w:lastRenderedPageBreak/>
        <w:t>Woche 4</w:t>
      </w:r>
      <w:bookmarkEnd w:id="50"/>
    </w:p>
    <w:p w:rsidR="006F7B2E" w:rsidRDefault="006F7B2E" w:rsidP="00AF65CF"/>
    <w:sectPr w:rsidR="006F7B2E" w:rsidSect="00164DB6">
      <w:headerReference w:type="default" r:id="rId95"/>
      <w:footerReference w:type="default" r:id="rId9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184D" w:rsidRDefault="00D2184D" w:rsidP="006B5E49">
      <w:pPr>
        <w:spacing w:after="0" w:line="240" w:lineRule="auto"/>
      </w:pPr>
      <w:r>
        <w:separator/>
      </w:r>
    </w:p>
  </w:endnote>
  <w:endnote w:type="continuationSeparator" w:id="0">
    <w:p w:rsidR="00D2184D" w:rsidRDefault="00D2184D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603F1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5A17D0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5A17D0">
      <w:rPr>
        <w:noProof/>
      </w:rPr>
      <w:t>44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184D" w:rsidRDefault="00D2184D" w:rsidP="006B5E49">
      <w:pPr>
        <w:spacing w:after="0" w:line="240" w:lineRule="auto"/>
      </w:pPr>
      <w:r>
        <w:separator/>
      </w:r>
    </w:p>
  </w:footnote>
  <w:footnote w:type="continuationSeparator" w:id="0">
    <w:p w:rsidR="00D2184D" w:rsidRDefault="00D2184D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603F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57AA2"/>
    <w:rsid w:val="00062ADD"/>
    <w:rsid w:val="00085780"/>
    <w:rsid w:val="000A251E"/>
    <w:rsid w:val="000E01D5"/>
    <w:rsid w:val="000E0DEE"/>
    <w:rsid w:val="000F358A"/>
    <w:rsid w:val="00105030"/>
    <w:rsid w:val="0012397E"/>
    <w:rsid w:val="001458C0"/>
    <w:rsid w:val="00160860"/>
    <w:rsid w:val="00164748"/>
    <w:rsid w:val="00164DB6"/>
    <w:rsid w:val="001A52D5"/>
    <w:rsid w:val="001A6B64"/>
    <w:rsid w:val="001D7916"/>
    <w:rsid w:val="001E32AD"/>
    <w:rsid w:val="0023454B"/>
    <w:rsid w:val="002603F1"/>
    <w:rsid w:val="0026725B"/>
    <w:rsid w:val="002865EA"/>
    <w:rsid w:val="002D6B02"/>
    <w:rsid w:val="002F3BE5"/>
    <w:rsid w:val="002F44A6"/>
    <w:rsid w:val="003037A4"/>
    <w:rsid w:val="0033460C"/>
    <w:rsid w:val="00342602"/>
    <w:rsid w:val="0038683A"/>
    <w:rsid w:val="003917D7"/>
    <w:rsid w:val="003A70B0"/>
    <w:rsid w:val="003B27B1"/>
    <w:rsid w:val="003D5735"/>
    <w:rsid w:val="003D73F1"/>
    <w:rsid w:val="003E53D8"/>
    <w:rsid w:val="004218C2"/>
    <w:rsid w:val="004254A8"/>
    <w:rsid w:val="00455514"/>
    <w:rsid w:val="0048635A"/>
    <w:rsid w:val="004B0DC9"/>
    <w:rsid w:val="004B5461"/>
    <w:rsid w:val="004B776C"/>
    <w:rsid w:val="004E7E7B"/>
    <w:rsid w:val="004F4A61"/>
    <w:rsid w:val="00510030"/>
    <w:rsid w:val="00525310"/>
    <w:rsid w:val="00526734"/>
    <w:rsid w:val="00551E34"/>
    <w:rsid w:val="005754B0"/>
    <w:rsid w:val="00596EE2"/>
    <w:rsid w:val="005A17D0"/>
    <w:rsid w:val="005B0FA1"/>
    <w:rsid w:val="005C0F67"/>
    <w:rsid w:val="005C62A4"/>
    <w:rsid w:val="005E306B"/>
    <w:rsid w:val="0067227E"/>
    <w:rsid w:val="00695C4B"/>
    <w:rsid w:val="006A6BF8"/>
    <w:rsid w:val="006B5E49"/>
    <w:rsid w:val="006C351B"/>
    <w:rsid w:val="006D13FA"/>
    <w:rsid w:val="006D62FC"/>
    <w:rsid w:val="006E2F0C"/>
    <w:rsid w:val="006E35E8"/>
    <w:rsid w:val="006F7B2E"/>
    <w:rsid w:val="00735369"/>
    <w:rsid w:val="00742A9C"/>
    <w:rsid w:val="007505F2"/>
    <w:rsid w:val="00783AEF"/>
    <w:rsid w:val="00792C1D"/>
    <w:rsid w:val="007B0CD9"/>
    <w:rsid w:val="007B68D0"/>
    <w:rsid w:val="00852B46"/>
    <w:rsid w:val="008A04E7"/>
    <w:rsid w:val="008C1085"/>
    <w:rsid w:val="008C1FDC"/>
    <w:rsid w:val="008D68BE"/>
    <w:rsid w:val="00923291"/>
    <w:rsid w:val="0095096E"/>
    <w:rsid w:val="009637E6"/>
    <w:rsid w:val="00973D65"/>
    <w:rsid w:val="00990E7F"/>
    <w:rsid w:val="009B342F"/>
    <w:rsid w:val="00A112F7"/>
    <w:rsid w:val="00A25A57"/>
    <w:rsid w:val="00A914A3"/>
    <w:rsid w:val="00AA44DA"/>
    <w:rsid w:val="00AF65CF"/>
    <w:rsid w:val="00AF7A48"/>
    <w:rsid w:val="00B243DA"/>
    <w:rsid w:val="00B25571"/>
    <w:rsid w:val="00B3583A"/>
    <w:rsid w:val="00B70D48"/>
    <w:rsid w:val="00B7241C"/>
    <w:rsid w:val="00B81793"/>
    <w:rsid w:val="00BB78F3"/>
    <w:rsid w:val="00BC693F"/>
    <w:rsid w:val="00BC7B70"/>
    <w:rsid w:val="00BF0C5F"/>
    <w:rsid w:val="00C31B53"/>
    <w:rsid w:val="00C36948"/>
    <w:rsid w:val="00C569D5"/>
    <w:rsid w:val="00C6413D"/>
    <w:rsid w:val="00C722FD"/>
    <w:rsid w:val="00C858A1"/>
    <w:rsid w:val="00CC1F1F"/>
    <w:rsid w:val="00CC610F"/>
    <w:rsid w:val="00D066E5"/>
    <w:rsid w:val="00D2184D"/>
    <w:rsid w:val="00D33099"/>
    <w:rsid w:val="00D76052"/>
    <w:rsid w:val="00D91E90"/>
    <w:rsid w:val="00DD04C4"/>
    <w:rsid w:val="00DD6959"/>
    <w:rsid w:val="00DE60A2"/>
    <w:rsid w:val="00DF1936"/>
    <w:rsid w:val="00E376F9"/>
    <w:rsid w:val="00E502F8"/>
    <w:rsid w:val="00E52C9A"/>
    <w:rsid w:val="00E571CE"/>
    <w:rsid w:val="00EB766F"/>
    <w:rsid w:val="00EE1449"/>
    <w:rsid w:val="00F02F1D"/>
    <w:rsid w:val="00F15E36"/>
    <w:rsid w:val="00F34BB8"/>
    <w:rsid w:val="00F40999"/>
    <w:rsid w:val="00F44376"/>
    <w:rsid w:val="00F73CE7"/>
    <w:rsid w:val="00F8159E"/>
    <w:rsid w:val="00F969C9"/>
    <w:rsid w:val="00FD6B13"/>
    <w:rsid w:val="00FD7876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71B8F82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508BFEC-537F-4F92-84FE-2633BB9354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45</Pages>
  <Words>721</Words>
  <Characters>4543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55</cp:revision>
  <dcterms:created xsi:type="dcterms:W3CDTF">2017-02-20T14:49:00Z</dcterms:created>
  <dcterms:modified xsi:type="dcterms:W3CDTF">2017-03-07T16:50:00Z</dcterms:modified>
</cp:coreProperties>
</file>
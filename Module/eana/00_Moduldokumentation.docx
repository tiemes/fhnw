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B77CFD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76052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D7605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B77CFD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76052"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D7605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FA2B6A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8494718" w:history="1">
            <w:r w:rsidR="00FA2B6A" w:rsidRPr="00467E13">
              <w:rPr>
                <w:rStyle w:val="Hyperlink"/>
                <w:noProof/>
              </w:rPr>
              <w:t>1</w:t>
            </w:r>
            <w:r w:rsidR="00FA2B6A">
              <w:rPr>
                <w:rFonts w:eastAsiaTheme="minorEastAsia"/>
                <w:noProof/>
                <w:lang w:eastAsia="de-CH"/>
              </w:rPr>
              <w:tab/>
            </w:r>
            <w:r w:rsidR="00FA2B6A" w:rsidRPr="00467E13">
              <w:rPr>
                <w:rStyle w:val="Hyperlink"/>
                <w:noProof/>
              </w:rPr>
              <w:t>Einleitung</w:t>
            </w:r>
            <w:r w:rsidR="00FA2B6A">
              <w:rPr>
                <w:noProof/>
                <w:webHidden/>
              </w:rPr>
              <w:tab/>
            </w:r>
            <w:r w:rsidR="00FA2B6A">
              <w:rPr>
                <w:noProof/>
                <w:webHidden/>
              </w:rPr>
              <w:fldChar w:fldCharType="begin"/>
            </w:r>
            <w:r w:rsidR="00FA2B6A">
              <w:rPr>
                <w:noProof/>
                <w:webHidden/>
              </w:rPr>
              <w:instrText xml:space="preserve"> PAGEREF _Toc478494718 \h </w:instrText>
            </w:r>
            <w:r w:rsidR="00FA2B6A">
              <w:rPr>
                <w:noProof/>
                <w:webHidden/>
              </w:rPr>
            </w:r>
            <w:r w:rsidR="00FA2B6A">
              <w:rPr>
                <w:noProof/>
                <w:webHidden/>
              </w:rPr>
              <w:fldChar w:fldCharType="separate"/>
            </w:r>
            <w:r w:rsidR="00FA2B6A">
              <w:rPr>
                <w:noProof/>
                <w:webHidden/>
              </w:rPr>
              <w:t>3</w:t>
            </w:r>
            <w:r w:rsidR="00FA2B6A"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19" w:history="1">
            <w:r w:rsidRPr="00467E1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20" w:history="1">
            <w:r w:rsidRPr="00467E1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21" w:history="1">
            <w:r w:rsidRPr="00467E1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4722" w:history="1">
            <w:r w:rsidRPr="00467E1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23" w:history="1">
            <w:r w:rsidRPr="00467E1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24" w:history="1">
            <w:r w:rsidRPr="00467E13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25" w:history="1">
            <w:r w:rsidRPr="00467E13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26" w:history="1">
            <w:r w:rsidRPr="00467E13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27" w:history="1">
            <w:r w:rsidRPr="00467E13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28" w:history="1">
            <w:r w:rsidRPr="00467E13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29" w:history="1">
            <w:r w:rsidRPr="00467E13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30" w:history="1">
            <w:r w:rsidRPr="00467E13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31" w:history="1">
            <w:r w:rsidRPr="00467E13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32" w:history="1">
            <w:r w:rsidRPr="00467E13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4733" w:history="1">
            <w:r w:rsidRPr="00467E13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34" w:history="1">
            <w:r w:rsidRPr="00467E13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35" w:history="1">
            <w:r w:rsidRPr="00467E13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36" w:history="1">
            <w:r w:rsidRPr="00467E13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37" w:history="1">
            <w:r w:rsidRPr="00467E13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38" w:history="1">
            <w:r w:rsidRPr="00467E13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39" w:history="1">
            <w:r w:rsidRPr="00467E13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40" w:history="1">
            <w:r w:rsidRPr="00467E13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41" w:history="1">
            <w:r w:rsidRPr="00467E13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4742" w:history="1">
            <w:r w:rsidRPr="00467E13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43" w:history="1">
            <w:r w:rsidRPr="00467E13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44" w:history="1">
            <w:r w:rsidRPr="00467E13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45" w:history="1">
            <w:r w:rsidRPr="00467E13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46" w:history="1">
            <w:r w:rsidRPr="00467E13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47" w:history="1">
            <w:r w:rsidRPr="00467E13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48" w:history="1">
            <w:r w:rsidRPr="00467E13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49" w:history="1">
            <w:r w:rsidRPr="00467E13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50" w:history="1">
            <w:r w:rsidRPr="00467E13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51" w:history="1">
            <w:r w:rsidRPr="00467E13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52" w:history="1">
            <w:r w:rsidRPr="00467E13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53" w:history="1">
            <w:r w:rsidRPr="00467E13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54" w:history="1">
            <w:r w:rsidRPr="00467E13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55" w:history="1">
            <w:r w:rsidRPr="00467E13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4756" w:history="1">
            <w:r w:rsidRPr="00467E13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57" w:history="1">
            <w:r w:rsidRPr="00467E13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58" w:history="1">
            <w:r w:rsidRPr="00467E13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59" w:history="1">
            <w:r w:rsidRPr="00467E13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60" w:history="1">
            <w:r w:rsidRPr="00467E13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61" w:history="1">
            <w:r w:rsidRPr="00467E13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62" w:history="1">
            <w:r w:rsidRPr="00467E13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63" w:history="1">
            <w:r w:rsidRPr="00467E13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64" w:history="1">
            <w:r w:rsidRPr="00467E13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65" w:history="1">
            <w:r w:rsidRPr="00467E13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66" w:history="1">
            <w:r w:rsidRPr="00467E13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67" w:history="1">
            <w:r w:rsidRPr="00467E13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68" w:history="1">
            <w:r w:rsidRPr="00467E13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69" w:history="1">
            <w:r w:rsidRPr="00467E13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4770" w:history="1">
            <w:r w:rsidRPr="00467E13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71" w:history="1">
            <w:r w:rsidRPr="00467E13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72" w:history="1">
            <w:r w:rsidRPr="00467E13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Monotonieverhalten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73" w:history="1">
            <w:r w:rsidRPr="00467E13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74" w:history="1">
            <w:r w:rsidRPr="00467E13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Beschränktheit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75" w:history="1">
            <w:r w:rsidRPr="00467E13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76" w:history="1">
            <w:r w:rsidRPr="00467E13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77" w:history="1">
            <w:r w:rsidRPr="00467E13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Potenz- und 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78" w:history="1">
            <w:r w:rsidRPr="00467E13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Potenzfunktionen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79" w:history="1">
            <w:r w:rsidRPr="00467E13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80" w:history="1">
            <w:r w:rsidRPr="00467E13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Exponential- und 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81" w:history="1">
            <w:r w:rsidRPr="00467E13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Exponentialfunktion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8494782" w:history="1">
            <w:r w:rsidRPr="00467E13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B6A" w:rsidRDefault="00FA2B6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8494783" w:history="1">
            <w:r w:rsidRPr="00467E13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67E13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_Toc478494783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849471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849471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849472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E0659E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47D1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D47AE2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8494721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8494722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78494723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67FFFEF7" wp14:editId="62E5436A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78494724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78494725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05812C0" wp14:editId="1DD4100A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6B7823A0" wp14:editId="7AFBA2B7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229E2E68" wp14:editId="29672339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78494726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74BF1A92" wp14:editId="626B3D36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718294B" wp14:editId="04F4F293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78494727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440A9A17" wp14:editId="65C63008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7F2D8E46" wp14:editId="11B81EC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78494728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5F824C41" wp14:editId="24B432C8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00CDBFA" wp14:editId="785FDDE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10D20B0B" wp14:editId="64FE6A27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78494729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0F3B4D1C" wp14:editId="7109F712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26586DD1" wp14:editId="2979C391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F5066F2" wp14:editId="0A8A208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00E302E" wp14:editId="6B5B58CF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78494730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2A6AE008" wp14:editId="61215CDC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57F44879" wp14:editId="518D4104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78494731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33042858" wp14:editId="418C9568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494C7DAA" wp14:editId="167DB628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78494732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6FC1D660" wp14:editId="7A4A0367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0471813B" wp14:editId="11775CD3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2B30BA75" wp14:editId="076DF000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78494733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78494734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1F9CED25" wp14:editId="6242604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78494735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2775958F" wp14:editId="64F76723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23CA1E7" wp14:editId="6B1BDBE1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6CF3317" wp14:editId="75E7B692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553E83D" wp14:editId="0F0146E7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3F09BE1F" wp14:editId="73CF798F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9775C08" wp14:editId="73128D1F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9BCE5F5" wp14:editId="4ECEC00B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6CAA503E" wp14:editId="5CD54A17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884006" wp14:editId="6F0D270E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66A02E1C" wp14:editId="2A15C2E9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1FE33D36" wp14:editId="6BB00EEA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5C392017" wp14:editId="16910094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78494736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53CFE8A9" wp14:editId="6A1D6C6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05D41FBC" wp14:editId="35D215E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579E6DD8" wp14:editId="73E8E323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485EB697" wp14:editId="748FA8E0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464E9A67" wp14:editId="5086332A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78494737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4765B29E" wp14:editId="23822181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524C1DFD" wp14:editId="4D2761BB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7ADD0F35" wp14:editId="0D9D6103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78494738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99F7433" wp14:editId="2539A6A4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A9A73" wp14:editId="24C40273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0E9EB2FF" wp14:editId="7945A378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78494739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7F9D33B1" wp14:editId="4CD50C4E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445E1AE" wp14:editId="27EFA5C8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7ADC4" wp14:editId="34921650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78494740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36EDA4B" wp14:editId="2EB96A48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1A2F0960" wp14:editId="19876AB7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7B15A2DA" wp14:editId="08158421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3C7A8E13" wp14:editId="44A94F8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2E5E06EE" wp14:editId="683C941A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770A99C3" wp14:editId="6CB9B264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2AFD9D8A" wp14:editId="5E9190AC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1167F2A6" wp14:editId="5BD48DD0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45157A8" wp14:editId="3F9C7B82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78494741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13AFBE5" wp14:editId="7EDE7FF1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8DF3537" wp14:editId="660951C6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0E930E1F" wp14:editId="3A917209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78D094A3" wp14:editId="74E33B74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4C6CD64A" wp14:editId="0665A62F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04A50FA0" wp14:editId="4B552997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1D29761A" wp14:editId="5AA47AAB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78494742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78494743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78494744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7302C6F0" wp14:editId="4C96D6B4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1B7986C" wp14:editId="0B5F49B2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619AD8B3" wp14:editId="0C783D39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78494745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7BD16049" wp14:editId="2A67D3A5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78494746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6C2F35FC" wp14:editId="6A36E49A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56ECE30D" wp14:editId="58CF5445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24E0C026" wp14:editId="5D38268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E2BEAA1" wp14:editId="05D5028D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78494747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57CF8974" wp14:editId="4FD903C0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78494748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5371CA12" wp14:editId="4F61EEE7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78494749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7B16F000" wp14:editId="3A023945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78494750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025BDCEB" wp14:editId="1936D67A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67CEB527" wp14:editId="000877CE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78494751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78494752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5FE8DD1F" wp14:editId="0377CC74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5EB2541" wp14:editId="49010169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78494753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69FE7F8" wp14:editId="7F92F23A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78494754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436392CE" wp14:editId="5E03CCDD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52D726EE" wp14:editId="22FD60D7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78494755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6D78CC8E" wp14:editId="4E4C431E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B7C684" wp14:editId="4B479004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136CD008" wp14:editId="50758FEF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78494756"/>
      <w:r>
        <w:lastRenderedPageBreak/>
        <w:t>Woche 4</w:t>
      </w:r>
      <w:r w:rsidR="00161EDD">
        <w:t xml:space="preserve"> &amp; 5</w:t>
      </w:r>
      <w:bookmarkEnd w:id="50"/>
    </w:p>
    <w:p w:rsidR="006F7B2E" w:rsidRDefault="008C3C63" w:rsidP="008C3C63">
      <w:pPr>
        <w:pStyle w:val="Heading2"/>
      </w:pPr>
      <w:bookmarkStart w:id="51" w:name="_Toc478494757"/>
      <w:r>
        <w:t>Funktionen</w:t>
      </w:r>
      <w:bookmarkEnd w:id="51"/>
    </w:p>
    <w:p w:rsidR="003B0CE9" w:rsidRPr="003B0CE9" w:rsidRDefault="003B0CE9" w:rsidP="003B0CE9">
      <w:pPr>
        <w:pStyle w:val="Heading3"/>
      </w:pPr>
      <w:bookmarkStart w:id="52" w:name="_Toc478494758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5C768DAA" wp14:editId="7CC00E17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152EB98" wp14:editId="75A516A1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26B9D96" wp14:editId="3F7064D2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4B2183D0" wp14:editId="74744DB8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Heading3"/>
      </w:pPr>
      <w:bookmarkStart w:id="53" w:name="_Toc478494759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422EAA8A" wp14:editId="64A245A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877D8B8" wp14:editId="79FA4D38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6950AF50" wp14:editId="46AE1703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524A240" wp14:editId="4A31623D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Heading3"/>
      </w:pPr>
      <w:bookmarkStart w:id="54" w:name="_Toc478494760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253BE43B" wp14:editId="41D640B1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EA7A5CD" wp14:editId="35C9DAB0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0B5FD1BC" wp14:editId="2F1D414D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02EBA34C" wp14:editId="5BB1B274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Heading3"/>
      </w:pPr>
      <w:bookmarkStart w:id="55" w:name="_Toc478494761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2E606FE" wp14:editId="5C15BBF0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Heading3"/>
      </w:pPr>
      <w:bookmarkStart w:id="56" w:name="_Toc478494762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1A3B2836" wp14:editId="31ED0FCA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6E36C61F" wp14:editId="1214A404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2464438D" wp14:editId="7522A277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7FE1F518" wp14:editId="335BB90C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487394D7" wp14:editId="7CA9834A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5103FAEB" wp14:editId="0053CA7A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5BE8D88F" wp14:editId="7FD5E966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57" w:name="_Toc478494763"/>
      <w:r>
        <w:lastRenderedPageBreak/>
        <w:t>Grenzwerte</w:t>
      </w:r>
      <w:bookmarkEnd w:id="57"/>
    </w:p>
    <w:p w:rsidR="00C349B1" w:rsidRPr="00C349B1" w:rsidRDefault="00C349B1" w:rsidP="00C349B1">
      <w:pPr>
        <w:pStyle w:val="Heading3"/>
      </w:pPr>
      <w:bookmarkStart w:id="58" w:name="_Toc478494764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4294A20E" wp14:editId="6D5CC1B8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898663C" wp14:editId="0A2179DF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6C3B0027" wp14:editId="0E77C695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6015118F" wp14:editId="0F844326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17011B9F" wp14:editId="4971325E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3E3A0678" wp14:editId="49FF6A0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59" w:name="_Toc478494765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5373680" wp14:editId="4955FC2F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19BB6F8C" wp14:editId="62D1B581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2AEF93FF" wp14:editId="20474621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4027570C" wp14:editId="79A70564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21342A85" wp14:editId="6E36476E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B6D1513" wp14:editId="59E3D7B2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60" w:name="_Toc478494766"/>
      <w:r>
        <w:lastRenderedPageBreak/>
        <w:t>Stetigkeit</w:t>
      </w:r>
      <w:bookmarkEnd w:id="60"/>
    </w:p>
    <w:p w:rsidR="00C349B1" w:rsidRPr="00C349B1" w:rsidRDefault="00C349B1" w:rsidP="00C349B1">
      <w:pPr>
        <w:pStyle w:val="Heading3"/>
      </w:pPr>
      <w:bookmarkStart w:id="61" w:name="_Toc478494767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1EFDA77A" wp14:editId="7DC7C69B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1ABD2747" wp14:editId="1D9561F6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3F685C6A" wp14:editId="4CA7F297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3EEE26C8" wp14:editId="7394E503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5EAF1686" wp14:editId="1BDB086F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2" w:name="_Toc478494768"/>
      <w:r>
        <w:t>Hebbare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1EABE6BC" wp14:editId="54781C21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3E0FEAAD" wp14:editId="2F09E982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3" w:name="_Toc478494769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5D0664BA" wp14:editId="3EB89BB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7F15342B" wp14:editId="15F48F85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61EDD" w:rsidRDefault="00161EDD" w:rsidP="00161EDD">
      <w:pPr>
        <w:pStyle w:val="Heading1"/>
      </w:pPr>
      <w:bookmarkStart w:id="64" w:name="_Toc478494770"/>
      <w:r>
        <w:lastRenderedPageBreak/>
        <w:t>Woche 6</w:t>
      </w:r>
      <w:bookmarkEnd w:id="64"/>
    </w:p>
    <w:p w:rsidR="00161EDD" w:rsidRDefault="00D842A3" w:rsidP="00D842A3">
      <w:pPr>
        <w:pStyle w:val="Heading2"/>
      </w:pPr>
      <w:bookmarkStart w:id="65" w:name="_Toc478494771"/>
      <w:r>
        <w:t>Monotonie</w:t>
      </w:r>
      <w:bookmarkEnd w:id="65"/>
    </w:p>
    <w:p w:rsidR="00842833" w:rsidRPr="00842833" w:rsidRDefault="00842833" w:rsidP="00842833">
      <w:pPr>
        <w:pStyle w:val="Heading3"/>
      </w:pPr>
      <w:bookmarkStart w:id="66" w:name="_Toc478494772"/>
      <w:r>
        <w:t>Monotonieverhalten von Funktionen</w:t>
      </w:r>
      <w:bookmarkEnd w:id="66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697CD610" wp14:editId="7C072EA6">
            <wp:extent cx="5760720" cy="231013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5DD918C9" wp14:editId="6CB06CD5">
            <wp:extent cx="5760720" cy="33534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7" w:name="_Toc478494773"/>
      <w:r>
        <w:lastRenderedPageBreak/>
        <w:t>Beschränktheit</w:t>
      </w:r>
      <w:bookmarkEnd w:id="67"/>
    </w:p>
    <w:p w:rsidR="00832A80" w:rsidRPr="00832A80" w:rsidRDefault="00832A80" w:rsidP="00832A80">
      <w:pPr>
        <w:pStyle w:val="Heading3"/>
      </w:pPr>
      <w:bookmarkStart w:id="68" w:name="_Toc478494774"/>
      <w:r>
        <w:t>Beschränktheit von Funktionen</w:t>
      </w:r>
      <w:bookmarkEnd w:id="68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3EAE7EDC" wp14:editId="2C0A388C">
            <wp:extent cx="5760720" cy="36906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51C0FF3E" wp14:editId="158592DF">
            <wp:extent cx="5760720" cy="36023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9" w:name="_Toc478494775"/>
      <w:r>
        <w:lastRenderedPageBreak/>
        <w:t>Umkehrfunktion</w:t>
      </w:r>
      <w:bookmarkEnd w:id="69"/>
    </w:p>
    <w:p w:rsidR="00832A80" w:rsidRPr="00832A80" w:rsidRDefault="00832A80" w:rsidP="00832A80">
      <w:pPr>
        <w:pStyle w:val="Heading3"/>
      </w:pPr>
      <w:bookmarkStart w:id="70" w:name="_Toc478494776"/>
      <w:r>
        <w:t>Umkehrfunktion</w:t>
      </w:r>
      <w:bookmarkEnd w:id="70"/>
    </w:p>
    <w:p w:rsidR="00D842A3" w:rsidRDefault="003263A3" w:rsidP="00AF65CF">
      <w:r>
        <w:rPr>
          <w:noProof/>
          <w:lang w:eastAsia="de-CH"/>
        </w:rPr>
        <w:drawing>
          <wp:inline distT="0" distB="0" distL="0" distR="0" wp14:anchorId="176956F8" wp14:editId="68757B5C">
            <wp:extent cx="5760720" cy="3815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3" w:rsidRDefault="003263A3" w:rsidP="00AF65CF">
      <w:r>
        <w:rPr>
          <w:noProof/>
          <w:lang w:eastAsia="de-CH"/>
        </w:rPr>
        <w:drawing>
          <wp:inline distT="0" distB="0" distL="0" distR="0" wp14:anchorId="48354CCF" wp14:editId="63CEB39B">
            <wp:extent cx="5760720" cy="34836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40" w:rsidRDefault="00AB3740" w:rsidP="00AF65CF">
      <w:r>
        <w:rPr>
          <w:noProof/>
          <w:lang w:eastAsia="de-CH"/>
        </w:rPr>
        <w:lastRenderedPageBreak/>
        <w:drawing>
          <wp:inline distT="0" distB="0" distL="0" distR="0" wp14:anchorId="2677FF24" wp14:editId="7C333C5B">
            <wp:extent cx="5760720" cy="349948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9E0DE4" w:rsidP="00AF65CF">
      <w:r>
        <w:rPr>
          <w:noProof/>
          <w:lang w:eastAsia="de-CH"/>
        </w:rPr>
        <w:drawing>
          <wp:inline distT="0" distB="0" distL="0" distR="0" wp14:anchorId="2DC01DFC" wp14:editId="1E4C601D">
            <wp:extent cx="5760720" cy="36055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F6022B" w:rsidP="00AF65CF">
      <w:r>
        <w:rPr>
          <w:noProof/>
          <w:lang w:eastAsia="de-CH"/>
        </w:rPr>
        <w:lastRenderedPageBreak/>
        <w:drawing>
          <wp:inline distT="0" distB="0" distL="0" distR="0" wp14:anchorId="192A7A07" wp14:editId="5B26429E">
            <wp:extent cx="5760720" cy="365379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4" w:rsidRDefault="00103B74" w:rsidP="00AF65CF">
      <w:r>
        <w:rPr>
          <w:noProof/>
          <w:lang w:eastAsia="de-CH"/>
        </w:rPr>
        <w:drawing>
          <wp:inline distT="0" distB="0" distL="0" distR="0" wp14:anchorId="7F4F338F" wp14:editId="0BC2F480">
            <wp:extent cx="5760720" cy="31800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E9" w:rsidRDefault="00D23BE9" w:rsidP="00AF65CF">
      <w:r>
        <w:rPr>
          <w:noProof/>
          <w:lang w:eastAsia="de-CH"/>
        </w:rPr>
        <w:lastRenderedPageBreak/>
        <w:drawing>
          <wp:inline distT="0" distB="0" distL="0" distR="0" wp14:anchorId="0D234539" wp14:editId="64CEB5FD">
            <wp:extent cx="5760720" cy="36334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71" w:name="_Toc478494777"/>
      <w:r>
        <w:t>Potenz- und Wurzelfunktionen</w:t>
      </w:r>
      <w:bookmarkEnd w:id="71"/>
    </w:p>
    <w:p w:rsidR="00832A80" w:rsidRPr="00832A80" w:rsidRDefault="00832A80" w:rsidP="00832A80">
      <w:pPr>
        <w:pStyle w:val="Heading3"/>
      </w:pPr>
      <w:bookmarkStart w:id="72" w:name="_Toc478494778"/>
      <w:r>
        <w:t>Potenzfunktionen</w:t>
      </w:r>
      <w:bookmarkEnd w:id="72"/>
    </w:p>
    <w:p w:rsidR="00D842A3" w:rsidRDefault="00F13999" w:rsidP="00AF65CF">
      <w:r>
        <w:rPr>
          <w:noProof/>
          <w:lang w:eastAsia="de-CH"/>
        </w:rPr>
        <w:drawing>
          <wp:inline distT="0" distB="0" distL="0" distR="0" wp14:anchorId="287EE6B4" wp14:editId="23EE7C83">
            <wp:extent cx="5760720" cy="3702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B3" w:rsidRDefault="003229B3" w:rsidP="00AF65CF">
      <w:r>
        <w:rPr>
          <w:noProof/>
          <w:lang w:eastAsia="de-CH"/>
        </w:rPr>
        <w:lastRenderedPageBreak/>
        <w:drawing>
          <wp:inline distT="0" distB="0" distL="0" distR="0" wp14:anchorId="1D32ADE3" wp14:editId="2D6ED9A4">
            <wp:extent cx="5760720" cy="2768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832A80">
      <w:pPr>
        <w:pStyle w:val="Heading3"/>
      </w:pPr>
      <w:bookmarkStart w:id="73" w:name="_Toc478494779"/>
      <w:r>
        <w:t>Wurzelfunktionen</w:t>
      </w:r>
      <w:bookmarkEnd w:id="73"/>
    </w:p>
    <w:p w:rsidR="003D0C64" w:rsidRDefault="003D0C64" w:rsidP="00AF65CF">
      <w:r>
        <w:rPr>
          <w:noProof/>
          <w:lang w:eastAsia="de-CH"/>
        </w:rPr>
        <w:drawing>
          <wp:inline distT="0" distB="0" distL="0" distR="0" wp14:anchorId="528534C4" wp14:editId="7B88F6A8">
            <wp:extent cx="5760720" cy="371284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7769C" w:rsidP="0027769C">
      <w:pPr>
        <w:pStyle w:val="Heading2"/>
      </w:pPr>
      <w:bookmarkStart w:id="74" w:name="_Toc478494780"/>
      <w:r>
        <w:lastRenderedPageBreak/>
        <w:t>Exponential- und Logarithmusfunktion</w:t>
      </w:r>
      <w:bookmarkEnd w:id="74"/>
    </w:p>
    <w:p w:rsidR="00832A80" w:rsidRPr="00832A80" w:rsidRDefault="00832A80" w:rsidP="00832A80">
      <w:pPr>
        <w:pStyle w:val="Heading3"/>
      </w:pPr>
      <w:bookmarkStart w:id="75" w:name="_Toc478494781"/>
      <w:r>
        <w:t>Exponentialfunktion</w:t>
      </w:r>
      <w:bookmarkEnd w:id="75"/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7DD8DB03" wp14:editId="37A9E186">
            <wp:extent cx="5760720" cy="3627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3E34DCB8" wp14:editId="1487271F">
            <wp:extent cx="5760720" cy="37014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D35D85">
      <w:pPr>
        <w:pStyle w:val="Heading3"/>
      </w:pPr>
      <w:bookmarkStart w:id="76" w:name="_Toc478494782"/>
      <w:r>
        <w:lastRenderedPageBreak/>
        <w:t>Logarithmusfunktion</w:t>
      </w:r>
      <w:bookmarkEnd w:id="76"/>
    </w:p>
    <w:p w:rsidR="00207DCF" w:rsidRDefault="00C63E39" w:rsidP="00AF65CF">
      <w:r>
        <w:rPr>
          <w:noProof/>
          <w:lang w:eastAsia="de-CH"/>
        </w:rPr>
        <w:drawing>
          <wp:inline distT="0" distB="0" distL="0" distR="0" wp14:anchorId="10201903" wp14:editId="5D24956C">
            <wp:extent cx="5760720" cy="34886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39" w:rsidRDefault="00C63E39" w:rsidP="00AF65CF">
      <w:r>
        <w:rPr>
          <w:noProof/>
          <w:lang w:eastAsia="de-CH"/>
        </w:rPr>
        <w:drawing>
          <wp:inline distT="0" distB="0" distL="0" distR="0" wp14:anchorId="22A362C4" wp14:editId="7F0A690B">
            <wp:extent cx="5760720" cy="3651885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F0" w:rsidRDefault="00CA5FF0" w:rsidP="00AF65CF"/>
    <w:p w:rsidR="008A7335" w:rsidRDefault="008A7335" w:rsidP="008A7335">
      <w:pPr>
        <w:pStyle w:val="Heading1"/>
      </w:pPr>
      <w:bookmarkStart w:id="77" w:name="_Toc478494783"/>
      <w:r>
        <w:lastRenderedPageBreak/>
        <w:t>Woche 7</w:t>
      </w:r>
      <w:bookmarkEnd w:id="77"/>
    </w:p>
    <w:p w:rsidR="008A7335" w:rsidRDefault="008A7335" w:rsidP="00AF65CF"/>
    <w:sectPr w:rsidR="008A7335" w:rsidSect="00164DB6">
      <w:headerReference w:type="default" r:id="rId154"/>
      <w:footerReference w:type="default" r:id="rId15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7CFD" w:rsidRDefault="00B77CFD" w:rsidP="006B5E49">
      <w:pPr>
        <w:spacing w:after="0" w:line="240" w:lineRule="auto"/>
      </w:pPr>
      <w:r>
        <w:separator/>
      </w:r>
    </w:p>
  </w:endnote>
  <w:endnote w:type="continuationSeparator" w:id="0">
    <w:p w:rsidR="00B77CFD" w:rsidRDefault="00B77CFD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603F1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FA2B6A">
      <w:rPr>
        <w:noProof/>
      </w:rPr>
      <w:t>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FA2B6A">
      <w:rPr>
        <w:noProof/>
      </w:rPr>
      <w:t>74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7CFD" w:rsidRDefault="00B77CFD" w:rsidP="006B5E49">
      <w:pPr>
        <w:spacing w:after="0" w:line="240" w:lineRule="auto"/>
      </w:pPr>
      <w:r>
        <w:separator/>
      </w:r>
    </w:p>
  </w:footnote>
  <w:footnote w:type="continuationSeparator" w:id="0">
    <w:p w:rsidR="00B77CFD" w:rsidRDefault="00B77CFD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603F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466C4"/>
    <w:rsid w:val="00057AA2"/>
    <w:rsid w:val="00062ADD"/>
    <w:rsid w:val="00085780"/>
    <w:rsid w:val="000A251E"/>
    <w:rsid w:val="000E01D5"/>
    <w:rsid w:val="000E0DEE"/>
    <w:rsid w:val="000F358A"/>
    <w:rsid w:val="00103B74"/>
    <w:rsid w:val="00105030"/>
    <w:rsid w:val="0012397E"/>
    <w:rsid w:val="001458C0"/>
    <w:rsid w:val="00160860"/>
    <w:rsid w:val="00161EDD"/>
    <w:rsid w:val="00164748"/>
    <w:rsid w:val="00164DB6"/>
    <w:rsid w:val="001A52D5"/>
    <w:rsid w:val="001A6B64"/>
    <w:rsid w:val="001D7916"/>
    <w:rsid w:val="001E32AD"/>
    <w:rsid w:val="001E7918"/>
    <w:rsid w:val="001F4460"/>
    <w:rsid w:val="00207DCF"/>
    <w:rsid w:val="00216DA8"/>
    <w:rsid w:val="0023454B"/>
    <w:rsid w:val="002603F1"/>
    <w:rsid w:val="0026725B"/>
    <w:rsid w:val="0027769C"/>
    <w:rsid w:val="00281877"/>
    <w:rsid w:val="002865EA"/>
    <w:rsid w:val="002D6B02"/>
    <w:rsid w:val="002F3BE5"/>
    <w:rsid w:val="002F44A6"/>
    <w:rsid w:val="003037A4"/>
    <w:rsid w:val="003229B3"/>
    <w:rsid w:val="003263A3"/>
    <w:rsid w:val="0033460C"/>
    <w:rsid w:val="00342602"/>
    <w:rsid w:val="0038683A"/>
    <w:rsid w:val="003917D7"/>
    <w:rsid w:val="003A70B0"/>
    <w:rsid w:val="003B0CE9"/>
    <w:rsid w:val="003B27B1"/>
    <w:rsid w:val="003D0C64"/>
    <w:rsid w:val="003D5735"/>
    <w:rsid w:val="003D73F1"/>
    <w:rsid w:val="003E53D8"/>
    <w:rsid w:val="004218C2"/>
    <w:rsid w:val="004254A8"/>
    <w:rsid w:val="00455514"/>
    <w:rsid w:val="00456769"/>
    <w:rsid w:val="0048635A"/>
    <w:rsid w:val="004B0DC9"/>
    <w:rsid w:val="004B5461"/>
    <w:rsid w:val="004B776C"/>
    <w:rsid w:val="004C1FC7"/>
    <w:rsid w:val="004E549C"/>
    <w:rsid w:val="004E7E7B"/>
    <w:rsid w:val="004F4A61"/>
    <w:rsid w:val="00510030"/>
    <w:rsid w:val="00525310"/>
    <w:rsid w:val="00526734"/>
    <w:rsid w:val="00551E34"/>
    <w:rsid w:val="005615D8"/>
    <w:rsid w:val="005754B0"/>
    <w:rsid w:val="00596EE2"/>
    <w:rsid w:val="005A17D0"/>
    <w:rsid w:val="005B0FA1"/>
    <w:rsid w:val="005C0F67"/>
    <w:rsid w:val="005C62A4"/>
    <w:rsid w:val="005E306B"/>
    <w:rsid w:val="006572AC"/>
    <w:rsid w:val="0067227E"/>
    <w:rsid w:val="006849DE"/>
    <w:rsid w:val="00695C4B"/>
    <w:rsid w:val="006A6BF8"/>
    <w:rsid w:val="006B5E49"/>
    <w:rsid w:val="006C351B"/>
    <w:rsid w:val="006D13FA"/>
    <w:rsid w:val="006D62FC"/>
    <w:rsid w:val="006E2F0C"/>
    <w:rsid w:val="006E35E8"/>
    <w:rsid w:val="006F3A10"/>
    <w:rsid w:val="006F7B2E"/>
    <w:rsid w:val="00735369"/>
    <w:rsid w:val="00742A9C"/>
    <w:rsid w:val="007505F2"/>
    <w:rsid w:val="00783AEF"/>
    <w:rsid w:val="00792C1D"/>
    <w:rsid w:val="007B0CD9"/>
    <w:rsid w:val="007B68D0"/>
    <w:rsid w:val="00813C6F"/>
    <w:rsid w:val="00824DBF"/>
    <w:rsid w:val="0083064B"/>
    <w:rsid w:val="008309E9"/>
    <w:rsid w:val="00832A80"/>
    <w:rsid w:val="00842833"/>
    <w:rsid w:val="00852B46"/>
    <w:rsid w:val="00861CAE"/>
    <w:rsid w:val="008A04E7"/>
    <w:rsid w:val="008A7335"/>
    <w:rsid w:val="008C1085"/>
    <w:rsid w:val="008C1FDC"/>
    <w:rsid w:val="008C3C63"/>
    <w:rsid w:val="008D68BE"/>
    <w:rsid w:val="008F1D89"/>
    <w:rsid w:val="00923291"/>
    <w:rsid w:val="00943EB1"/>
    <w:rsid w:val="0095096E"/>
    <w:rsid w:val="009637E6"/>
    <w:rsid w:val="00973D65"/>
    <w:rsid w:val="00990E7F"/>
    <w:rsid w:val="009B342F"/>
    <w:rsid w:val="009E0DE4"/>
    <w:rsid w:val="00A112F7"/>
    <w:rsid w:val="00A25A57"/>
    <w:rsid w:val="00A914A3"/>
    <w:rsid w:val="00AA1D18"/>
    <w:rsid w:val="00AA44DA"/>
    <w:rsid w:val="00AB3740"/>
    <w:rsid w:val="00AF65CF"/>
    <w:rsid w:val="00AF7A48"/>
    <w:rsid w:val="00B243DA"/>
    <w:rsid w:val="00B25571"/>
    <w:rsid w:val="00B3583A"/>
    <w:rsid w:val="00B557D4"/>
    <w:rsid w:val="00B70D48"/>
    <w:rsid w:val="00B7241C"/>
    <w:rsid w:val="00B77CFD"/>
    <w:rsid w:val="00B81793"/>
    <w:rsid w:val="00BB78F3"/>
    <w:rsid w:val="00BC28F1"/>
    <w:rsid w:val="00BC41FA"/>
    <w:rsid w:val="00BC693F"/>
    <w:rsid w:val="00BC7B70"/>
    <w:rsid w:val="00BF0C5F"/>
    <w:rsid w:val="00C12D1B"/>
    <w:rsid w:val="00C31B53"/>
    <w:rsid w:val="00C349B1"/>
    <w:rsid w:val="00C36948"/>
    <w:rsid w:val="00C569D5"/>
    <w:rsid w:val="00C63E39"/>
    <w:rsid w:val="00C6413D"/>
    <w:rsid w:val="00C65EEE"/>
    <w:rsid w:val="00C722FD"/>
    <w:rsid w:val="00C73B49"/>
    <w:rsid w:val="00C858A1"/>
    <w:rsid w:val="00CA5FF0"/>
    <w:rsid w:val="00CC1F1F"/>
    <w:rsid w:val="00CC610F"/>
    <w:rsid w:val="00D066E5"/>
    <w:rsid w:val="00D146AE"/>
    <w:rsid w:val="00D2184D"/>
    <w:rsid w:val="00D23BE9"/>
    <w:rsid w:val="00D33099"/>
    <w:rsid w:val="00D35D85"/>
    <w:rsid w:val="00D76052"/>
    <w:rsid w:val="00D842A3"/>
    <w:rsid w:val="00D91E90"/>
    <w:rsid w:val="00DD04C4"/>
    <w:rsid w:val="00DD6959"/>
    <w:rsid w:val="00DE60A2"/>
    <w:rsid w:val="00DF1936"/>
    <w:rsid w:val="00DF42E3"/>
    <w:rsid w:val="00DF6508"/>
    <w:rsid w:val="00E15049"/>
    <w:rsid w:val="00E376F9"/>
    <w:rsid w:val="00E502F8"/>
    <w:rsid w:val="00E52C9A"/>
    <w:rsid w:val="00E571CE"/>
    <w:rsid w:val="00EB766F"/>
    <w:rsid w:val="00EE1449"/>
    <w:rsid w:val="00F02F1D"/>
    <w:rsid w:val="00F13999"/>
    <w:rsid w:val="00F15E36"/>
    <w:rsid w:val="00F23D5A"/>
    <w:rsid w:val="00F34BB8"/>
    <w:rsid w:val="00F40999"/>
    <w:rsid w:val="00F44376"/>
    <w:rsid w:val="00F55C2C"/>
    <w:rsid w:val="00F6022B"/>
    <w:rsid w:val="00F73CE7"/>
    <w:rsid w:val="00F8159E"/>
    <w:rsid w:val="00F969C9"/>
    <w:rsid w:val="00FA2B6A"/>
    <w:rsid w:val="00FC0DDF"/>
    <w:rsid w:val="00FD6B13"/>
    <w:rsid w:val="00FD7876"/>
    <w:rsid w:val="00FE42F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588C792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EF57052-EBE3-4545-81AA-0A7A901FD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75</Pages>
  <Words>1140</Words>
  <Characters>7183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8307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110</cp:revision>
  <dcterms:created xsi:type="dcterms:W3CDTF">2017-02-20T14:49:00Z</dcterms:created>
  <dcterms:modified xsi:type="dcterms:W3CDTF">2017-03-28T18:03:00Z</dcterms:modified>
</cp:coreProperties>
</file>
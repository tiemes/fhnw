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D791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6052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D7605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D791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6052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D7605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F44A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143674" w:history="1">
            <w:r w:rsidR="002F44A6" w:rsidRPr="00E452A7">
              <w:rPr>
                <w:rStyle w:val="Hyperlink"/>
                <w:noProof/>
              </w:rPr>
              <w:t>1</w:t>
            </w:r>
            <w:r w:rsidR="002F44A6">
              <w:rPr>
                <w:rFonts w:eastAsiaTheme="minorEastAsia"/>
                <w:noProof/>
                <w:lang w:eastAsia="de-CH"/>
              </w:rPr>
              <w:tab/>
            </w:r>
            <w:r w:rsidR="002F44A6" w:rsidRPr="00E452A7">
              <w:rPr>
                <w:rStyle w:val="Hyperlink"/>
                <w:noProof/>
              </w:rPr>
              <w:t>Einleitung</w:t>
            </w:r>
            <w:r w:rsidR="002F44A6">
              <w:rPr>
                <w:noProof/>
                <w:webHidden/>
              </w:rPr>
              <w:tab/>
            </w:r>
            <w:r w:rsidR="002F44A6">
              <w:rPr>
                <w:noProof/>
                <w:webHidden/>
              </w:rPr>
              <w:fldChar w:fldCharType="begin"/>
            </w:r>
            <w:r w:rsidR="002F44A6">
              <w:rPr>
                <w:noProof/>
                <w:webHidden/>
              </w:rPr>
              <w:instrText xml:space="preserve"> PAGEREF _Toc476143674 \h </w:instrText>
            </w:r>
            <w:r w:rsidR="002F44A6">
              <w:rPr>
                <w:noProof/>
                <w:webHidden/>
              </w:rPr>
            </w:r>
            <w:r w:rsidR="002F44A6">
              <w:rPr>
                <w:noProof/>
                <w:webHidden/>
              </w:rPr>
              <w:fldChar w:fldCharType="separate"/>
            </w:r>
            <w:r w:rsidR="002F44A6">
              <w:rPr>
                <w:noProof/>
                <w:webHidden/>
              </w:rPr>
              <w:t>2</w:t>
            </w:r>
            <w:r w:rsidR="002F44A6"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75" w:history="1">
            <w:r w:rsidRPr="00E452A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76" w:history="1">
            <w:r w:rsidRPr="00E452A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77" w:history="1">
            <w:r w:rsidRPr="00E452A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3678" w:history="1">
            <w:r w:rsidRPr="00E452A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79" w:history="1">
            <w:r w:rsidRPr="00E452A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0" w:history="1">
            <w:r w:rsidRPr="00E452A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1" w:history="1">
            <w:r w:rsidRPr="00E452A7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2" w:history="1">
            <w:r w:rsidRPr="00E452A7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3" w:history="1">
            <w:r w:rsidRPr="00E452A7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4" w:history="1">
            <w:r w:rsidRPr="00E452A7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5" w:history="1">
            <w:r w:rsidRPr="00E452A7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6" w:history="1">
            <w:r w:rsidRPr="00E452A7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7" w:history="1">
            <w:r w:rsidRPr="00E452A7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88" w:history="1">
            <w:r w:rsidRPr="00E452A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3689" w:history="1">
            <w:r w:rsidRPr="00E452A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0" w:history="1">
            <w:r w:rsidRPr="00E452A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1" w:history="1">
            <w:r w:rsidRPr="00E452A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2" w:history="1">
            <w:r w:rsidRPr="00E452A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3" w:history="1">
            <w:r w:rsidRPr="00E452A7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4" w:history="1">
            <w:r w:rsidRPr="00E452A7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5" w:history="1">
            <w:r w:rsidRPr="00E452A7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6" w:history="1">
            <w:r w:rsidRPr="00E452A7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6143697" w:history="1">
            <w:r w:rsidRPr="00E452A7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44A6" w:rsidRDefault="002F44A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6143698" w:history="1">
            <w:r w:rsidRPr="00E452A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452A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_Toc476143698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614367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614367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614367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E0659E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47D1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D47AE2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6143677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6143678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6143679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404DA514" wp14:editId="7DC2D3FE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6143680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6143681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364BAE69" wp14:editId="106EC4CB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048060A3" wp14:editId="4C080C3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6BCA040E" wp14:editId="400A7802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6143682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CAAC65B" wp14:editId="6E8884E5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065F3E81" wp14:editId="0EED9157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6143683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AED6C1B" wp14:editId="115915D0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21A6836A" wp14:editId="0C0C2B7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6143684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9ED13CE" wp14:editId="271DA4EC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74CB878" wp14:editId="154D990E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5CF5702C" wp14:editId="4EDD29C4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6143685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5981F9E" wp14:editId="0801BAF5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456DF237" wp14:editId="25F1FE13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FACED6D" wp14:editId="381D5639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5881AA90" wp14:editId="017938B3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6143686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280CB19" wp14:editId="41FC4E08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74A66FC" wp14:editId="4C5D73B7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6143687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82D06BA" wp14:editId="3267DFD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560325E1" wp14:editId="51D0FC5C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6143688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596E242C" wp14:editId="716E8226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3783E7A9" wp14:editId="5A5B21F9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53336A7" wp14:editId="48C4A5C5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6143689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6143690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3B184F35" wp14:editId="2EA37986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6143691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5079D847" wp14:editId="6D6B0A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E7A55B3" wp14:editId="763696DB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7463FCE" wp14:editId="4D0A7935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5D8C903" wp14:editId="08A43B01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1F7850B5" wp14:editId="65BD0432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56E734" wp14:editId="63F0851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1D2E9CF9" wp14:editId="2048B93A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20F6A576" wp14:editId="31366CF8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FFF3C6A" wp14:editId="4DBD6B93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76D4C1A9" wp14:editId="5B1679BD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8491F8E" wp14:editId="784C4088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20549938" wp14:editId="6886BDE7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6143692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1430287A" wp14:editId="168D96D5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50E019EF" wp14:editId="404FB446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CC3C216" wp14:editId="0CF9ABF9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61472B19" wp14:editId="024D4E67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6AC5839B" wp14:editId="3656C85F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6143693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3A51C70B" wp14:editId="6E4DC55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38996EDB" wp14:editId="713E9AF3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09CB62DA" wp14:editId="5A9C015D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6143694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DED2128" wp14:editId="7D1DC33C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9D7CE7A" wp14:editId="67191DEC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499DCD76" wp14:editId="45E002D5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6143695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3DD96C7C" wp14:editId="5923B959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A8A5F2D" wp14:editId="39722501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B02612A" wp14:editId="5556853D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6143696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3424E19" wp14:editId="51BB0639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0EEA9D57" wp14:editId="59A2C3E8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5442890D" wp14:editId="17909589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20C56C22" wp14:editId="50D21324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6352E29" wp14:editId="6138ABD1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5624515C" wp14:editId="4A52077E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47F65B25" wp14:editId="51136345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6FD43D2F" wp14:editId="3C3C1C3A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6913A320" wp14:editId="3165FC76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6143697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092FBAE" wp14:editId="11CE20A0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2BC64882" wp14:editId="70D8676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39040C39" wp14:editId="6B55C1E4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53FC4A34" wp14:editId="10B788D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6C0901FB" wp14:editId="309DF9A3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377EBB01" wp14:editId="13D8F89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05C4BF67" wp14:editId="67EF7508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6143698"/>
      <w:r>
        <w:lastRenderedPageBreak/>
        <w:t>Woche 3</w:t>
      </w:r>
      <w:bookmarkEnd w:id="36"/>
    </w:p>
    <w:p w:rsidR="00525310" w:rsidRDefault="00525310" w:rsidP="00AF65CF"/>
    <w:sectPr w:rsidR="00525310" w:rsidSect="00164DB6">
      <w:headerReference w:type="default" r:id="rId74"/>
      <w:footerReference w:type="default" r:id="rId7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7916" w:rsidRDefault="001D7916" w:rsidP="006B5E49">
      <w:pPr>
        <w:spacing w:after="0" w:line="240" w:lineRule="auto"/>
      </w:pPr>
      <w:r>
        <w:separator/>
      </w:r>
    </w:p>
  </w:endnote>
  <w:endnote w:type="continuationSeparator" w:id="0">
    <w:p w:rsidR="001D7916" w:rsidRDefault="001D791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603F1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F44A6">
      <w:rPr>
        <w:noProof/>
      </w:rPr>
      <w:t>8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F44A6">
      <w:rPr>
        <w:noProof/>
      </w:rPr>
      <w:t>32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7916" w:rsidRDefault="001D7916" w:rsidP="006B5E49">
      <w:pPr>
        <w:spacing w:after="0" w:line="240" w:lineRule="auto"/>
      </w:pPr>
      <w:r>
        <w:separator/>
      </w:r>
    </w:p>
  </w:footnote>
  <w:footnote w:type="continuationSeparator" w:id="0">
    <w:p w:rsidR="001D7916" w:rsidRDefault="001D791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603F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57AA2"/>
    <w:rsid w:val="00085780"/>
    <w:rsid w:val="000A251E"/>
    <w:rsid w:val="000E01D5"/>
    <w:rsid w:val="000E0DEE"/>
    <w:rsid w:val="00105030"/>
    <w:rsid w:val="0012397E"/>
    <w:rsid w:val="00160860"/>
    <w:rsid w:val="00164748"/>
    <w:rsid w:val="00164DB6"/>
    <w:rsid w:val="001A52D5"/>
    <w:rsid w:val="001A6B64"/>
    <w:rsid w:val="001D7916"/>
    <w:rsid w:val="001E32AD"/>
    <w:rsid w:val="002603F1"/>
    <w:rsid w:val="0026725B"/>
    <w:rsid w:val="002865EA"/>
    <w:rsid w:val="002F3BE5"/>
    <w:rsid w:val="002F44A6"/>
    <w:rsid w:val="003037A4"/>
    <w:rsid w:val="0033460C"/>
    <w:rsid w:val="00342602"/>
    <w:rsid w:val="0038683A"/>
    <w:rsid w:val="003917D7"/>
    <w:rsid w:val="003A70B0"/>
    <w:rsid w:val="003B27B1"/>
    <w:rsid w:val="003D5735"/>
    <w:rsid w:val="003E53D8"/>
    <w:rsid w:val="004218C2"/>
    <w:rsid w:val="004254A8"/>
    <w:rsid w:val="00455514"/>
    <w:rsid w:val="0048635A"/>
    <w:rsid w:val="004B0DC9"/>
    <w:rsid w:val="004B5461"/>
    <w:rsid w:val="004B776C"/>
    <w:rsid w:val="004E7E7B"/>
    <w:rsid w:val="004F4A61"/>
    <w:rsid w:val="00510030"/>
    <w:rsid w:val="00525310"/>
    <w:rsid w:val="00526734"/>
    <w:rsid w:val="00551E34"/>
    <w:rsid w:val="005754B0"/>
    <w:rsid w:val="00596EE2"/>
    <w:rsid w:val="005B0FA1"/>
    <w:rsid w:val="005C62A4"/>
    <w:rsid w:val="005E306B"/>
    <w:rsid w:val="0067227E"/>
    <w:rsid w:val="00695C4B"/>
    <w:rsid w:val="006A6BF8"/>
    <w:rsid w:val="006B5E49"/>
    <w:rsid w:val="006C351B"/>
    <w:rsid w:val="006D13FA"/>
    <w:rsid w:val="006D62FC"/>
    <w:rsid w:val="006E2F0C"/>
    <w:rsid w:val="006E35E8"/>
    <w:rsid w:val="00735369"/>
    <w:rsid w:val="00742A9C"/>
    <w:rsid w:val="007505F2"/>
    <w:rsid w:val="00783AEF"/>
    <w:rsid w:val="00792C1D"/>
    <w:rsid w:val="007B0CD9"/>
    <w:rsid w:val="007B68D0"/>
    <w:rsid w:val="008A04E7"/>
    <w:rsid w:val="008C1085"/>
    <w:rsid w:val="008C1FDC"/>
    <w:rsid w:val="008D68BE"/>
    <w:rsid w:val="00923291"/>
    <w:rsid w:val="0095096E"/>
    <w:rsid w:val="009637E6"/>
    <w:rsid w:val="00973D65"/>
    <w:rsid w:val="00990E7F"/>
    <w:rsid w:val="009B342F"/>
    <w:rsid w:val="00A112F7"/>
    <w:rsid w:val="00A25A57"/>
    <w:rsid w:val="00AA44DA"/>
    <w:rsid w:val="00AF65CF"/>
    <w:rsid w:val="00AF7A48"/>
    <w:rsid w:val="00B25571"/>
    <w:rsid w:val="00B3583A"/>
    <w:rsid w:val="00B70D48"/>
    <w:rsid w:val="00B7241C"/>
    <w:rsid w:val="00B81793"/>
    <w:rsid w:val="00BB78F3"/>
    <w:rsid w:val="00BC693F"/>
    <w:rsid w:val="00BC7B70"/>
    <w:rsid w:val="00BF0C5F"/>
    <w:rsid w:val="00C31B53"/>
    <w:rsid w:val="00C36948"/>
    <w:rsid w:val="00C569D5"/>
    <w:rsid w:val="00C6413D"/>
    <w:rsid w:val="00C722FD"/>
    <w:rsid w:val="00CC1F1F"/>
    <w:rsid w:val="00CC610F"/>
    <w:rsid w:val="00D066E5"/>
    <w:rsid w:val="00D33099"/>
    <w:rsid w:val="00D76052"/>
    <w:rsid w:val="00DD04C4"/>
    <w:rsid w:val="00DD6959"/>
    <w:rsid w:val="00DE60A2"/>
    <w:rsid w:val="00DF1936"/>
    <w:rsid w:val="00E376F9"/>
    <w:rsid w:val="00E52C9A"/>
    <w:rsid w:val="00E571CE"/>
    <w:rsid w:val="00EB766F"/>
    <w:rsid w:val="00EE1449"/>
    <w:rsid w:val="00F02F1D"/>
    <w:rsid w:val="00F15E36"/>
    <w:rsid w:val="00F34BB8"/>
    <w:rsid w:val="00F40999"/>
    <w:rsid w:val="00F44376"/>
    <w:rsid w:val="00F8159E"/>
    <w:rsid w:val="00F969C9"/>
    <w:rsid w:val="00FD6B13"/>
    <w:rsid w:val="00FD7876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62895C8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CA05D8-C01C-4598-8393-72E12700A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33</Pages>
  <Words>475</Words>
  <Characters>2994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40</cp:revision>
  <dcterms:created xsi:type="dcterms:W3CDTF">2017-02-20T14:49:00Z</dcterms:created>
  <dcterms:modified xsi:type="dcterms:W3CDTF">2017-03-01T13:59:00Z</dcterms:modified>
</cp:coreProperties>
</file>
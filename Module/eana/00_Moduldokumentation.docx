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1446A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4740B"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B4740B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EF596B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4740B"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B4740B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</w:t>
                          </w:r>
                          <w:proofErr w:type="spellStart"/>
                          <w:r>
                            <w:rPr>
                              <w:sz w:val="40"/>
                              <w:szCs w:val="40"/>
                            </w:rPr>
                            <w:t>eana</w:t>
                          </w:r>
                          <w:proofErr w:type="spellEnd"/>
                          <w:r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01238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506781" w:history="1">
            <w:r w:rsidR="00201238" w:rsidRPr="00A334CD">
              <w:rPr>
                <w:rStyle w:val="Hyperlink"/>
                <w:noProof/>
              </w:rPr>
              <w:t>1</w:t>
            </w:r>
            <w:r w:rsidR="00201238">
              <w:rPr>
                <w:rFonts w:eastAsiaTheme="minorEastAsia"/>
                <w:noProof/>
                <w:lang w:eastAsia="de-CH"/>
              </w:rPr>
              <w:tab/>
            </w:r>
            <w:r w:rsidR="00201238" w:rsidRPr="00A334CD">
              <w:rPr>
                <w:rStyle w:val="Hyperlink"/>
                <w:noProof/>
              </w:rPr>
              <w:t>Einleitung</w:t>
            </w:r>
            <w:r w:rsidR="00201238">
              <w:rPr>
                <w:noProof/>
                <w:webHidden/>
              </w:rPr>
              <w:tab/>
            </w:r>
            <w:r w:rsidR="00201238">
              <w:rPr>
                <w:noProof/>
                <w:webHidden/>
              </w:rPr>
              <w:fldChar w:fldCharType="begin"/>
            </w:r>
            <w:r w:rsidR="00201238">
              <w:rPr>
                <w:noProof/>
                <w:webHidden/>
              </w:rPr>
              <w:instrText xml:space="preserve"> PAGEREF _Toc465506781 \h </w:instrText>
            </w:r>
            <w:r w:rsidR="00201238">
              <w:rPr>
                <w:noProof/>
                <w:webHidden/>
              </w:rPr>
            </w:r>
            <w:r w:rsidR="00201238">
              <w:rPr>
                <w:noProof/>
                <w:webHidden/>
              </w:rPr>
              <w:fldChar w:fldCharType="separate"/>
            </w:r>
            <w:r w:rsidR="00201238">
              <w:rPr>
                <w:noProof/>
                <w:webHidden/>
              </w:rPr>
              <w:t>3</w:t>
            </w:r>
            <w:r w:rsidR="00201238"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82" w:history="1">
            <w:r w:rsidRPr="00A334CD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83" w:history="1">
            <w:r w:rsidRPr="00A334CD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84" w:history="1">
            <w:r w:rsidRPr="00A334CD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6785" w:history="1">
            <w:r w:rsidRPr="00A334CD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Woche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86" w:history="1">
            <w:r w:rsidRPr="00A334CD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Repetition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87" w:history="1">
            <w:r w:rsidRPr="00A334CD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88" w:history="1">
            <w:r w:rsidRPr="00A334CD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89" w:history="1">
            <w:r w:rsidRPr="00A334CD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90" w:history="1">
            <w:r w:rsidRPr="00A334CD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91" w:history="1">
            <w:r w:rsidRPr="00A334CD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92" w:history="1">
            <w:r w:rsidRPr="00A334CD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93" w:history="1">
            <w:r w:rsidRPr="00A334CD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94" w:history="1">
            <w:r w:rsidRPr="00A334CD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Anwendung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95" w:history="1">
            <w:r w:rsidRPr="00A334CD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96" w:history="1">
            <w:r w:rsidRPr="00A334CD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Spezielle 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97" w:history="1">
            <w:r w:rsidRPr="00A334CD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Stetige Verzinsung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98" w:history="1">
            <w:r w:rsidRPr="00A334CD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799" w:history="1">
            <w:r w:rsidRPr="00A334CD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00" w:history="1">
            <w:r w:rsidRPr="00A334CD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Anwendung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6801" w:history="1">
            <w:r w:rsidRPr="00A334CD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02" w:history="1">
            <w:r w:rsidRPr="00A334CD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03" w:history="1">
            <w:r w:rsidRPr="00A334CD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Funktionsgrenzwert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04" w:history="1">
            <w:r w:rsidRPr="00A334CD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05" w:history="1">
            <w:r w:rsidRPr="00A334CD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Anwendung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06" w:history="1">
            <w:r w:rsidRPr="00A334CD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07" w:history="1">
            <w:r w:rsidRPr="00A334CD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08" w:history="1">
            <w:r w:rsidRPr="00A334CD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Eigenschaft stetiger 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6809" w:history="1">
            <w:r w:rsidRPr="00A334CD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10" w:history="1">
            <w:r w:rsidRPr="00A334CD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Differentialrechnungen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11" w:history="1">
            <w:r w:rsidRPr="00A334CD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Motivation freier Fall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12" w:history="1">
            <w:r w:rsidRPr="00A334CD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13" w:history="1">
            <w:r w:rsidRPr="00A334CD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14" w:history="1">
            <w:r w:rsidRPr="00A334CD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Differenzierbarkeit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15" w:history="1">
            <w:r w:rsidRPr="00A334CD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Ableitungsregeln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5506816" w:history="1">
            <w:r w:rsidRPr="00A334CD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Anwendung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6817" w:history="1">
            <w:r w:rsidRPr="00A334CD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1238" w:rsidRDefault="00201238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5506818" w:history="1">
            <w:r w:rsidRPr="00A334CD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A334CD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_Toc465506818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550678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550678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4944B1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550678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961EBB" w:rsidP="003A70B0">
      <w:pPr>
        <w:pStyle w:val="ListParagraph"/>
        <w:numPr>
          <w:ilvl w:val="0"/>
          <w:numId w:val="2"/>
        </w:numPr>
      </w:pPr>
      <w:r>
        <w:t>Zahlenfolgen und Konvergenz</w:t>
      </w:r>
    </w:p>
    <w:p w:rsidR="00961EBB" w:rsidRDefault="00961EBB" w:rsidP="003A70B0">
      <w:pPr>
        <w:pStyle w:val="ListParagraph"/>
        <w:numPr>
          <w:ilvl w:val="0"/>
          <w:numId w:val="2"/>
        </w:numPr>
      </w:pPr>
      <w:r>
        <w:t>Ableitungen von Funktionen und Anwendungen</w:t>
      </w:r>
    </w:p>
    <w:p w:rsidR="00961EBB" w:rsidRDefault="00961EBB" w:rsidP="003A70B0">
      <w:pPr>
        <w:pStyle w:val="ListParagraph"/>
        <w:numPr>
          <w:ilvl w:val="0"/>
          <w:numId w:val="2"/>
        </w:numPr>
      </w:pPr>
      <w:r>
        <w:t>Integration</w:t>
      </w:r>
    </w:p>
    <w:p w:rsidR="00961EBB" w:rsidRPr="00135871" w:rsidRDefault="00961EBB" w:rsidP="003A70B0">
      <w:pPr>
        <w:pStyle w:val="ListParagraph"/>
        <w:numPr>
          <w:ilvl w:val="0"/>
          <w:numId w:val="2"/>
        </w:numPr>
      </w:pPr>
      <w:r>
        <w:t>Ausgewählte Funktionen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5506784"/>
      <w:r>
        <w:t>Prüfungen</w:t>
      </w:r>
      <w:bookmarkEnd w:id="12"/>
      <w:bookmarkEnd w:id="13"/>
      <w:bookmarkEnd w:id="14"/>
      <w:bookmarkEnd w:id="15"/>
    </w:p>
    <w:p w:rsidR="0052779B" w:rsidRDefault="0052779B" w:rsidP="0052779B">
      <w:r>
        <w:t xml:space="preserve">Die Modulnote setzt sich zu </w:t>
      </w:r>
      <w:r>
        <w:t>50</w:t>
      </w:r>
      <w:r>
        <w:t>% aus</w:t>
      </w:r>
      <w:r>
        <w:t xml:space="preserve"> zwei Semesterprüfungen zu je 20</w:t>
      </w:r>
      <w:r>
        <w:t>%</w:t>
      </w:r>
      <w:r>
        <w:t xml:space="preserve"> + 10% Aufgabe</w:t>
      </w:r>
      <w:r>
        <w:t xml:space="preserve">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5506785"/>
      <w:r>
        <w:lastRenderedPageBreak/>
        <w:t>Woche 1</w:t>
      </w:r>
      <w:r w:rsidR="008A1140">
        <w:t xml:space="preserve"> &amp; 2</w:t>
      </w:r>
      <w:bookmarkEnd w:id="16"/>
    </w:p>
    <w:p w:rsidR="00AB3C4A" w:rsidRDefault="001A2346" w:rsidP="00AB3C4A">
      <w:pPr>
        <w:pStyle w:val="Heading2"/>
      </w:pPr>
      <w:bookmarkStart w:id="17" w:name="_Toc465506786"/>
      <w:r>
        <w:t>Repetition</w:t>
      </w:r>
      <w:bookmarkEnd w:id="17"/>
    </w:p>
    <w:p w:rsidR="00973D65" w:rsidRDefault="001A2346" w:rsidP="00AB3C4A">
      <w:pPr>
        <w:pStyle w:val="Heading3"/>
      </w:pPr>
      <w:bookmarkStart w:id="18" w:name="_Toc465506787"/>
      <w:r>
        <w:t>M</w:t>
      </w:r>
      <w:r w:rsidR="00AB3C4A">
        <w:t>engen</w:t>
      </w:r>
      <w:bookmarkEnd w:id="18"/>
    </w:p>
    <w:p w:rsidR="00AB3C4A" w:rsidRDefault="00D535FA" w:rsidP="00AF65CF">
      <w:r>
        <w:rPr>
          <w:noProof/>
          <w:lang w:eastAsia="de-CH"/>
        </w:rPr>
        <w:drawing>
          <wp:inline distT="0" distB="0" distL="0" distR="0" wp14:anchorId="2B43CD17" wp14:editId="631FB276">
            <wp:extent cx="5760720" cy="3769995"/>
            <wp:effectExtent l="0" t="0" r="0" b="19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4A" w:rsidRDefault="00AB3C4A" w:rsidP="00AB3C4A">
      <w:pPr>
        <w:pStyle w:val="Heading3"/>
      </w:pPr>
      <w:bookmarkStart w:id="19" w:name="_Toc465506788"/>
      <w:r>
        <w:t>Betrag</w:t>
      </w:r>
      <w:bookmarkEnd w:id="19"/>
    </w:p>
    <w:p w:rsidR="00AB3C4A" w:rsidRDefault="00D535FA" w:rsidP="00AF65CF">
      <w:r>
        <w:rPr>
          <w:noProof/>
          <w:lang w:eastAsia="de-CH"/>
        </w:rPr>
        <w:drawing>
          <wp:inline distT="0" distB="0" distL="0" distR="0" wp14:anchorId="520E412B" wp14:editId="07E6E278">
            <wp:extent cx="5760720" cy="375602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346" w:rsidRDefault="004F760E" w:rsidP="001A2346">
      <w:pPr>
        <w:pStyle w:val="Heading2"/>
      </w:pPr>
      <w:bookmarkStart w:id="20" w:name="_Toc465506789"/>
      <w:r>
        <w:lastRenderedPageBreak/>
        <w:t>Folgen</w:t>
      </w:r>
      <w:bookmarkEnd w:id="20"/>
    </w:p>
    <w:p w:rsidR="001A2346" w:rsidRDefault="004F760E" w:rsidP="007333BF">
      <w:pPr>
        <w:pStyle w:val="Heading3"/>
      </w:pPr>
      <w:bookmarkStart w:id="21" w:name="_Toc465506790"/>
      <w:r>
        <w:t>Definition</w:t>
      </w:r>
      <w:bookmarkEnd w:id="21"/>
    </w:p>
    <w:p w:rsidR="007333BF" w:rsidRPr="007333BF" w:rsidRDefault="00393AE4" w:rsidP="007333BF">
      <w:r>
        <w:rPr>
          <w:noProof/>
          <w:lang w:eastAsia="de-CH"/>
        </w:rPr>
        <w:drawing>
          <wp:inline distT="0" distB="0" distL="0" distR="0" wp14:anchorId="3F8AD2E3" wp14:editId="4BC91845">
            <wp:extent cx="5760720" cy="270764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346" w:rsidRPr="001A2346" w:rsidRDefault="004F760E" w:rsidP="007333BF">
      <w:pPr>
        <w:pStyle w:val="Heading3"/>
      </w:pPr>
      <w:bookmarkStart w:id="22" w:name="_Toc465506791"/>
      <w:r>
        <w:t>Beispiele</w:t>
      </w:r>
      <w:bookmarkEnd w:id="22"/>
    </w:p>
    <w:p w:rsidR="00AB3C4A" w:rsidRDefault="008E194F" w:rsidP="00AF65CF">
      <w:r>
        <w:rPr>
          <w:noProof/>
          <w:lang w:eastAsia="de-CH"/>
        </w:rPr>
        <w:drawing>
          <wp:inline distT="0" distB="0" distL="0" distR="0" wp14:anchorId="7CB4E5AE" wp14:editId="42DC4384">
            <wp:extent cx="5760720" cy="339661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4A" w:rsidRDefault="007333BF" w:rsidP="007333BF">
      <w:pPr>
        <w:pStyle w:val="Heading3"/>
      </w:pPr>
      <w:bookmarkStart w:id="23" w:name="_Toc465506792"/>
      <w:r>
        <w:lastRenderedPageBreak/>
        <w:t>Beschränktheit</w:t>
      </w:r>
      <w:bookmarkEnd w:id="23"/>
    </w:p>
    <w:p w:rsidR="007333BF" w:rsidRDefault="00364E1D" w:rsidP="007333BF">
      <w:r>
        <w:rPr>
          <w:noProof/>
          <w:lang w:eastAsia="de-CH"/>
        </w:rPr>
        <w:drawing>
          <wp:inline distT="0" distB="0" distL="0" distR="0" wp14:anchorId="1716E9CF" wp14:editId="65146F48">
            <wp:extent cx="5760720" cy="3573145"/>
            <wp:effectExtent l="0" t="0" r="0" b="825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F0234B" w:rsidP="00F0234B">
      <w:pPr>
        <w:pStyle w:val="Heading3"/>
      </w:pPr>
      <w:bookmarkStart w:id="24" w:name="_Toc465506793"/>
      <w:r>
        <w:t>Konvergenz</w:t>
      </w:r>
      <w:bookmarkEnd w:id="24"/>
    </w:p>
    <w:p w:rsidR="007333BF" w:rsidRDefault="00364E1D" w:rsidP="007333BF">
      <w:r>
        <w:rPr>
          <w:noProof/>
          <w:lang w:eastAsia="de-CH"/>
        </w:rPr>
        <w:drawing>
          <wp:inline distT="0" distB="0" distL="0" distR="0" wp14:anchorId="5BFE0920" wp14:editId="3BB10703">
            <wp:extent cx="5760720" cy="339407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1D" w:rsidRDefault="00364E1D" w:rsidP="007333BF">
      <w:r>
        <w:rPr>
          <w:noProof/>
          <w:lang w:eastAsia="de-CH"/>
        </w:rPr>
        <w:lastRenderedPageBreak/>
        <w:drawing>
          <wp:inline distT="0" distB="0" distL="0" distR="0" wp14:anchorId="1166D7A2" wp14:editId="316B17A7">
            <wp:extent cx="5760720" cy="356743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B3" w:rsidRDefault="004B27B3" w:rsidP="007333BF">
      <w:r>
        <w:rPr>
          <w:noProof/>
          <w:lang w:eastAsia="de-CH"/>
        </w:rPr>
        <w:drawing>
          <wp:inline distT="0" distB="0" distL="0" distR="0" wp14:anchorId="7477252D" wp14:editId="19DA2271">
            <wp:extent cx="5760720" cy="357124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9B" w:rsidRDefault="00CE169B" w:rsidP="007333BF">
      <w:r>
        <w:rPr>
          <w:noProof/>
          <w:lang w:eastAsia="de-CH"/>
        </w:rPr>
        <w:lastRenderedPageBreak/>
        <w:drawing>
          <wp:inline distT="0" distB="0" distL="0" distR="0" wp14:anchorId="6067FC86" wp14:editId="104F98B8">
            <wp:extent cx="5760720" cy="315087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9B" w:rsidRDefault="00CE169B" w:rsidP="007333BF">
      <w:r>
        <w:rPr>
          <w:noProof/>
          <w:lang w:eastAsia="de-CH"/>
        </w:rPr>
        <w:drawing>
          <wp:inline distT="0" distB="0" distL="0" distR="0" wp14:anchorId="58A27DDE" wp14:editId="6CC3A23C">
            <wp:extent cx="5760720" cy="3618865"/>
            <wp:effectExtent l="0" t="0" r="0" b="63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58" w:rsidRDefault="00885558" w:rsidP="007333BF">
      <w:r>
        <w:rPr>
          <w:noProof/>
          <w:lang w:eastAsia="de-CH"/>
        </w:rPr>
        <w:lastRenderedPageBreak/>
        <w:drawing>
          <wp:inline distT="0" distB="0" distL="0" distR="0" wp14:anchorId="2833C9EA" wp14:editId="65D5E20F">
            <wp:extent cx="5760720" cy="3655060"/>
            <wp:effectExtent l="0" t="0" r="0" b="254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58" w:rsidRDefault="00885558" w:rsidP="007333BF">
      <w:r>
        <w:rPr>
          <w:noProof/>
          <w:lang w:eastAsia="de-CH"/>
        </w:rPr>
        <w:drawing>
          <wp:inline distT="0" distB="0" distL="0" distR="0" wp14:anchorId="594E414C" wp14:editId="2A2BF75F">
            <wp:extent cx="5760720" cy="373507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71" w:rsidRDefault="00F96A71" w:rsidP="007333BF">
      <w:r>
        <w:rPr>
          <w:noProof/>
          <w:lang w:eastAsia="de-CH"/>
        </w:rPr>
        <w:lastRenderedPageBreak/>
        <w:drawing>
          <wp:inline distT="0" distB="0" distL="0" distR="0" wp14:anchorId="73BDCD87" wp14:editId="5382A1F6">
            <wp:extent cx="5760720" cy="226695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F0234B" w:rsidP="00F0234B">
      <w:pPr>
        <w:pStyle w:val="Heading3"/>
      </w:pPr>
      <w:bookmarkStart w:id="25" w:name="_Toc465506794"/>
      <w:r>
        <w:t>Anwendung in Matlab</w:t>
      </w:r>
      <w:bookmarkEnd w:id="25"/>
    </w:p>
    <w:p w:rsidR="007333BF" w:rsidRDefault="00D335C1" w:rsidP="007333BF">
      <w:r>
        <w:rPr>
          <w:noProof/>
          <w:lang w:eastAsia="de-CH"/>
        </w:rPr>
        <w:drawing>
          <wp:inline distT="0" distB="0" distL="0" distR="0" wp14:anchorId="558C4630" wp14:editId="016D87E4">
            <wp:extent cx="5760720" cy="3594735"/>
            <wp:effectExtent l="0" t="0" r="0" b="571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F0234B" w:rsidP="00F0234B">
      <w:pPr>
        <w:pStyle w:val="Heading3"/>
      </w:pPr>
      <w:bookmarkStart w:id="26" w:name="_Toc465506795"/>
      <w:r>
        <w:lastRenderedPageBreak/>
        <w:t>Monotonie</w:t>
      </w:r>
      <w:bookmarkEnd w:id="26"/>
    </w:p>
    <w:p w:rsidR="007333BF" w:rsidRDefault="000B1F65" w:rsidP="007333BF">
      <w:r>
        <w:rPr>
          <w:noProof/>
          <w:lang w:eastAsia="de-CH"/>
        </w:rPr>
        <w:drawing>
          <wp:inline distT="0" distB="0" distL="0" distR="0" wp14:anchorId="6202F13F" wp14:editId="25EDD94D">
            <wp:extent cx="5760720" cy="3573145"/>
            <wp:effectExtent l="0" t="0" r="0" b="825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F65" w:rsidRDefault="000B1F65" w:rsidP="007333BF">
      <w:r>
        <w:rPr>
          <w:noProof/>
          <w:lang w:eastAsia="de-CH"/>
        </w:rPr>
        <w:drawing>
          <wp:inline distT="0" distB="0" distL="0" distR="0" wp14:anchorId="30B634FE" wp14:editId="591BBBD4">
            <wp:extent cx="5760720" cy="3458845"/>
            <wp:effectExtent l="0" t="0" r="0" b="825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F65" w:rsidRDefault="000B1F65" w:rsidP="007333BF">
      <w:r>
        <w:rPr>
          <w:noProof/>
          <w:lang w:eastAsia="de-CH"/>
        </w:rPr>
        <w:lastRenderedPageBreak/>
        <w:drawing>
          <wp:inline distT="0" distB="0" distL="0" distR="0" wp14:anchorId="18019FC4" wp14:editId="115ADD53">
            <wp:extent cx="5760720" cy="3535680"/>
            <wp:effectExtent l="0" t="0" r="0" b="762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F8" w:rsidRDefault="00222CF8" w:rsidP="007333BF">
      <w:r>
        <w:rPr>
          <w:noProof/>
          <w:lang w:eastAsia="de-CH"/>
        </w:rPr>
        <w:drawing>
          <wp:inline distT="0" distB="0" distL="0" distR="0" wp14:anchorId="65E978B1" wp14:editId="48C7F957">
            <wp:extent cx="5760720" cy="3419475"/>
            <wp:effectExtent l="0" t="0" r="0" b="952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881" w:rsidRDefault="00FE7881" w:rsidP="007333BF">
      <w:r>
        <w:rPr>
          <w:noProof/>
          <w:lang w:eastAsia="de-CH"/>
        </w:rPr>
        <w:lastRenderedPageBreak/>
        <w:drawing>
          <wp:inline distT="0" distB="0" distL="0" distR="0" wp14:anchorId="3AB54CAE" wp14:editId="584B9364">
            <wp:extent cx="5760720" cy="364553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93E" w:rsidRDefault="0039693E" w:rsidP="007333BF">
      <w:r>
        <w:rPr>
          <w:noProof/>
          <w:lang w:eastAsia="de-CH"/>
        </w:rPr>
        <w:drawing>
          <wp:inline distT="0" distB="0" distL="0" distR="0" wp14:anchorId="6662378C" wp14:editId="60F9D5FE">
            <wp:extent cx="5760720" cy="34423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BF" w:rsidRDefault="009C71FA" w:rsidP="009C71FA">
      <w:pPr>
        <w:pStyle w:val="Heading3"/>
      </w:pPr>
      <w:bookmarkStart w:id="27" w:name="_Toc465506796"/>
      <w:r>
        <w:lastRenderedPageBreak/>
        <w:t>Spezielle Beispiele</w:t>
      </w:r>
      <w:bookmarkEnd w:id="27"/>
    </w:p>
    <w:p w:rsidR="007333BF" w:rsidRPr="007333BF" w:rsidRDefault="00443421" w:rsidP="007333BF">
      <w:r>
        <w:rPr>
          <w:noProof/>
          <w:lang w:eastAsia="de-CH"/>
        </w:rPr>
        <w:drawing>
          <wp:inline distT="0" distB="0" distL="0" distR="0" wp14:anchorId="6B934CD5" wp14:editId="0CF7863C">
            <wp:extent cx="5760720" cy="3464560"/>
            <wp:effectExtent l="0" t="0" r="0" b="254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4A" w:rsidRDefault="000D56B5" w:rsidP="000038C4">
      <w:pPr>
        <w:pStyle w:val="Heading3"/>
      </w:pPr>
      <w:bookmarkStart w:id="28" w:name="_Toc465506797"/>
      <w:r>
        <w:t>Steti</w:t>
      </w:r>
      <w:r w:rsidR="000038C4">
        <w:t>ge Verzinsung</w:t>
      </w:r>
      <w:bookmarkEnd w:id="28"/>
    </w:p>
    <w:p w:rsidR="00AB3C4A" w:rsidRDefault="00C57275" w:rsidP="00AF65CF">
      <w:r>
        <w:rPr>
          <w:noProof/>
          <w:lang w:eastAsia="de-CH"/>
        </w:rPr>
        <w:drawing>
          <wp:inline distT="0" distB="0" distL="0" distR="0" wp14:anchorId="0EE57335" wp14:editId="13816FB4">
            <wp:extent cx="5760720" cy="369887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0E" w:rsidRDefault="004F760E" w:rsidP="004F760E">
      <w:pPr>
        <w:pStyle w:val="Heading2"/>
      </w:pPr>
      <w:bookmarkStart w:id="29" w:name="_Toc465506798"/>
      <w:r>
        <w:lastRenderedPageBreak/>
        <w:t>Reihen</w:t>
      </w:r>
      <w:bookmarkEnd w:id="29"/>
    </w:p>
    <w:p w:rsidR="004F760E" w:rsidRDefault="004F760E" w:rsidP="004F760E">
      <w:pPr>
        <w:pStyle w:val="Heading3"/>
      </w:pPr>
      <w:bookmarkStart w:id="30" w:name="_Toc465506799"/>
      <w:r>
        <w:t>Definition</w:t>
      </w:r>
      <w:bookmarkEnd w:id="30"/>
    </w:p>
    <w:p w:rsidR="004F760E" w:rsidRDefault="003E6E87" w:rsidP="004F760E">
      <w:r>
        <w:rPr>
          <w:noProof/>
          <w:lang w:eastAsia="de-CH"/>
        </w:rPr>
        <w:drawing>
          <wp:inline distT="0" distB="0" distL="0" distR="0" wp14:anchorId="67A70FC0" wp14:editId="0F141DE8">
            <wp:extent cx="5760720" cy="381508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AC" w:rsidRDefault="00B325AC" w:rsidP="004F760E">
      <w:r>
        <w:rPr>
          <w:noProof/>
          <w:lang w:eastAsia="de-CH"/>
        </w:rPr>
        <w:drawing>
          <wp:inline distT="0" distB="0" distL="0" distR="0" wp14:anchorId="11CC0901" wp14:editId="5B8215EC">
            <wp:extent cx="5760720" cy="2336800"/>
            <wp:effectExtent l="0" t="0" r="0" b="635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AC" w:rsidRDefault="00F16FF2" w:rsidP="004F760E">
      <w:r>
        <w:rPr>
          <w:noProof/>
          <w:lang w:eastAsia="de-CH"/>
        </w:rPr>
        <w:lastRenderedPageBreak/>
        <w:drawing>
          <wp:inline distT="0" distB="0" distL="0" distR="0" wp14:anchorId="288FDF2B" wp14:editId="327145B2">
            <wp:extent cx="5760720" cy="2971165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F2" w:rsidRDefault="00F16FF2" w:rsidP="004F760E">
      <w:r>
        <w:rPr>
          <w:noProof/>
          <w:lang w:eastAsia="de-CH"/>
        </w:rPr>
        <w:drawing>
          <wp:inline distT="0" distB="0" distL="0" distR="0" wp14:anchorId="3E8B85AC" wp14:editId="0993E051">
            <wp:extent cx="5760720" cy="3215640"/>
            <wp:effectExtent l="0" t="0" r="0" b="381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F2" w:rsidRDefault="00D311C7" w:rsidP="004F760E">
      <w:r>
        <w:rPr>
          <w:noProof/>
          <w:lang w:eastAsia="de-CH"/>
        </w:rPr>
        <w:lastRenderedPageBreak/>
        <w:drawing>
          <wp:inline distT="0" distB="0" distL="0" distR="0" wp14:anchorId="09114C2F" wp14:editId="77A468DC">
            <wp:extent cx="5760720" cy="3572510"/>
            <wp:effectExtent l="0" t="0" r="0" b="889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1C7" w:rsidRDefault="003E7713" w:rsidP="004F760E">
      <w:r>
        <w:rPr>
          <w:noProof/>
          <w:lang w:eastAsia="de-CH"/>
        </w:rPr>
        <w:drawing>
          <wp:inline distT="0" distB="0" distL="0" distR="0" wp14:anchorId="7957AC31" wp14:editId="3375BFC6">
            <wp:extent cx="5760720" cy="3434080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0E" w:rsidRDefault="004F760E" w:rsidP="004F760E">
      <w:pPr>
        <w:pStyle w:val="Heading3"/>
      </w:pPr>
      <w:bookmarkStart w:id="31" w:name="_Toc465506800"/>
      <w:r>
        <w:lastRenderedPageBreak/>
        <w:t>Anwendung in Matlab</w:t>
      </w:r>
      <w:bookmarkEnd w:id="31"/>
    </w:p>
    <w:p w:rsidR="004F760E" w:rsidRDefault="00ED0D1F" w:rsidP="004F760E">
      <w:r>
        <w:rPr>
          <w:noProof/>
          <w:lang w:eastAsia="de-CH"/>
        </w:rPr>
        <w:drawing>
          <wp:inline distT="0" distB="0" distL="0" distR="0" wp14:anchorId="474ADF07" wp14:editId="1E5AF00E">
            <wp:extent cx="5760720" cy="3038475"/>
            <wp:effectExtent l="0" t="0" r="0" b="952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3B" w:rsidRDefault="00D5593B" w:rsidP="004F760E"/>
    <w:p w:rsidR="008A1140" w:rsidRDefault="005B3811" w:rsidP="005B3811">
      <w:pPr>
        <w:pStyle w:val="Heading1"/>
      </w:pPr>
      <w:bookmarkStart w:id="32" w:name="_Toc465506801"/>
      <w:r>
        <w:lastRenderedPageBreak/>
        <w:t>Woche 3</w:t>
      </w:r>
      <w:bookmarkEnd w:id="32"/>
    </w:p>
    <w:p w:rsidR="008A1140" w:rsidRDefault="00753EC2" w:rsidP="00753EC2">
      <w:pPr>
        <w:pStyle w:val="Heading2"/>
      </w:pPr>
      <w:bookmarkStart w:id="33" w:name="_Toc465506802"/>
      <w:r>
        <w:t>Stetigkeit</w:t>
      </w:r>
      <w:bookmarkEnd w:id="33"/>
    </w:p>
    <w:p w:rsidR="00753EC2" w:rsidRDefault="00753EC2" w:rsidP="00753EC2">
      <w:pPr>
        <w:pStyle w:val="Heading3"/>
      </w:pPr>
      <w:bookmarkStart w:id="34" w:name="_Toc465506803"/>
      <w:r>
        <w:t>Funktionsgrenzwert</w:t>
      </w:r>
      <w:bookmarkEnd w:id="34"/>
    </w:p>
    <w:p w:rsidR="00753EC2" w:rsidRDefault="00667781" w:rsidP="00753EC2">
      <w:r>
        <w:rPr>
          <w:noProof/>
          <w:lang w:eastAsia="de-CH"/>
        </w:rPr>
        <w:drawing>
          <wp:inline distT="0" distB="0" distL="0" distR="0" wp14:anchorId="21B7FAC4" wp14:editId="2A1BF517">
            <wp:extent cx="5760720" cy="3429000"/>
            <wp:effectExtent l="0" t="0" r="0" b="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C2" w:rsidRDefault="00753EC2" w:rsidP="00753EC2">
      <w:pPr>
        <w:pStyle w:val="Heading3"/>
      </w:pPr>
      <w:bookmarkStart w:id="35" w:name="_Toc465506804"/>
      <w:r>
        <w:t>Beispiele</w:t>
      </w:r>
      <w:bookmarkEnd w:id="35"/>
    </w:p>
    <w:p w:rsidR="00753EC2" w:rsidRDefault="003F2C34" w:rsidP="00753EC2">
      <w:r>
        <w:rPr>
          <w:noProof/>
          <w:lang w:eastAsia="de-CH"/>
        </w:rPr>
        <w:drawing>
          <wp:inline distT="0" distB="0" distL="0" distR="0" wp14:anchorId="0D963C90" wp14:editId="579E258C">
            <wp:extent cx="5760720" cy="3138805"/>
            <wp:effectExtent l="0" t="0" r="0" b="4445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5BF" w:rsidRDefault="005535BF" w:rsidP="00753EC2">
      <w:r>
        <w:rPr>
          <w:noProof/>
          <w:lang w:eastAsia="de-CH"/>
        </w:rPr>
        <w:lastRenderedPageBreak/>
        <w:drawing>
          <wp:inline distT="0" distB="0" distL="0" distR="0" wp14:anchorId="69133F67" wp14:editId="22744091">
            <wp:extent cx="5760720" cy="284099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72" w:rsidRDefault="00165C72" w:rsidP="00753EC2">
      <w:r>
        <w:rPr>
          <w:noProof/>
          <w:lang w:eastAsia="de-CH"/>
        </w:rPr>
        <w:drawing>
          <wp:inline distT="0" distB="0" distL="0" distR="0" wp14:anchorId="60DDAE99" wp14:editId="33801F11">
            <wp:extent cx="5760720" cy="3616960"/>
            <wp:effectExtent l="0" t="0" r="0" b="254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EC2" w:rsidRPr="00753EC2" w:rsidRDefault="007F3BA2" w:rsidP="007F3BA2">
      <w:pPr>
        <w:pStyle w:val="Heading3"/>
      </w:pPr>
      <w:bookmarkStart w:id="36" w:name="_Toc465506805"/>
      <w:r>
        <w:lastRenderedPageBreak/>
        <w:t>Anwendung in Matlab</w:t>
      </w:r>
      <w:bookmarkEnd w:id="36"/>
    </w:p>
    <w:p w:rsidR="007407ED" w:rsidRDefault="00CE7BD0" w:rsidP="004F760E">
      <w:r>
        <w:rPr>
          <w:noProof/>
          <w:lang w:eastAsia="de-CH"/>
        </w:rPr>
        <w:drawing>
          <wp:inline distT="0" distB="0" distL="0" distR="0" wp14:anchorId="55348FD7" wp14:editId="5C7EFB94">
            <wp:extent cx="5760720" cy="2711450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18" w:rsidRDefault="005C5E18" w:rsidP="005C5E18">
      <w:pPr>
        <w:pStyle w:val="Heading3"/>
      </w:pPr>
      <w:bookmarkStart w:id="37" w:name="_Toc465506806"/>
      <w:r>
        <w:t>Stetigkeit</w:t>
      </w:r>
      <w:bookmarkEnd w:id="37"/>
    </w:p>
    <w:p w:rsidR="005C5E18" w:rsidRDefault="0095499E" w:rsidP="004F760E">
      <w:r>
        <w:rPr>
          <w:noProof/>
          <w:lang w:eastAsia="de-CH"/>
        </w:rPr>
        <w:drawing>
          <wp:inline distT="0" distB="0" distL="0" distR="0" wp14:anchorId="0E8639C1" wp14:editId="4E62648C">
            <wp:extent cx="5760720" cy="3086100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18" w:rsidRDefault="0039661A" w:rsidP="0039661A">
      <w:pPr>
        <w:pStyle w:val="Heading3"/>
      </w:pPr>
      <w:bookmarkStart w:id="38" w:name="_Toc465506807"/>
      <w:r>
        <w:lastRenderedPageBreak/>
        <w:t>Beispiele</w:t>
      </w:r>
      <w:bookmarkEnd w:id="38"/>
    </w:p>
    <w:p w:rsidR="005C5E18" w:rsidRDefault="00B37777" w:rsidP="004F760E">
      <w:r>
        <w:rPr>
          <w:noProof/>
          <w:lang w:eastAsia="de-CH"/>
        </w:rPr>
        <w:drawing>
          <wp:inline distT="0" distB="0" distL="0" distR="0" wp14:anchorId="2FB83AFB" wp14:editId="49BB8D25">
            <wp:extent cx="5760720" cy="3681095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47" w:rsidRDefault="002D0547" w:rsidP="004F760E">
      <w:r>
        <w:rPr>
          <w:noProof/>
          <w:lang w:eastAsia="de-CH"/>
        </w:rPr>
        <w:drawing>
          <wp:inline distT="0" distB="0" distL="0" distR="0" wp14:anchorId="3B2295BD" wp14:editId="38D75092">
            <wp:extent cx="5760720" cy="3710305"/>
            <wp:effectExtent l="0" t="0" r="0" b="4445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61A" w:rsidRDefault="0039661A" w:rsidP="0039661A">
      <w:pPr>
        <w:pStyle w:val="Heading3"/>
      </w:pPr>
      <w:bookmarkStart w:id="39" w:name="_Toc465506808"/>
      <w:r>
        <w:lastRenderedPageBreak/>
        <w:t>Eigenschaft stetiger Funktionen</w:t>
      </w:r>
      <w:bookmarkEnd w:id="39"/>
    </w:p>
    <w:p w:rsidR="0039661A" w:rsidRDefault="00EB22A7" w:rsidP="0039661A">
      <w:r>
        <w:rPr>
          <w:noProof/>
          <w:lang w:eastAsia="de-CH"/>
        </w:rPr>
        <w:drawing>
          <wp:inline distT="0" distB="0" distL="0" distR="0" wp14:anchorId="373AD3DF" wp14:editId="66DEDBE4">
            <wp:extent cx="5760720" cy="3712845"/>
            <wp:effectExtent l="0" t="0" r="0" b="190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2A7" w:rsidRDefault="00EB22A7" w:rsidP="0039661A">
      <w:r>
        <w:rPr>
          <w:noProof/>
          <w:lang w:eastAsia="de-CH"/>
        </w:rPr>
        <w:drawing>
          <wp:inline distT="0" distB="0" distL="0" distR="0" wp14:anchorId="0EA6976B" wp14:editId="280B9254">
            <wp:extent cx="5760720" cy="3710305"/>
            <wp:effectExtent l="0" t="0" r="0" b="444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0F" w:rsidRPr="0039661A" w:rsidRDefault="00EB230F" w:rsidP="0039661A"/>
    <w:p w:rsidR="005B3811" w:rsidRDefault="005B3811" w:rsidP="005B3811">
      <w:pPr>
        <w:pStyle w:val="Heading1"/>
      </w:pPr>
      <w:bookmarkStart w:id="40" w:name="_Toc465506809"/>
      <w:r>
        <w:lastRenderedPageBreak/>
        <w:t>Woche 4</w:t>
      </w:r>
      <w:r w:rsidR="00832F84">
        <w:t xml:space="preserve"> &amp; 5</w:t>
      </w:r>
      <w:bookmarkEnd w:id="40"/>
    </w:p>
    <w:p w:rsidR="005B3811" w:rsidRDefault="00672EC7" w:rsidP="00672EC7">
      <w:pPr>
        <w:pStyle w:val="Heading2"/>
      </w:pPr>
      <w:bookmarkStart w:id="41" w:name="_Toc465506810"/>
      <w:r>
        <w:t>Differentialrechnungen</w:t>
      </w:r>
      <w:bookmarkEnd w:id="41"/>
    </w:p>
    <w:p w:rsidR="00672EC7" w:rsidRDefault="007602FE" w:rsidP="007602FE">
      <w:pPr>
        <w:pStyle w:val="Heading3"/>
      </w:pPr>
      <w:bookmarkStart w:id="42" w:name="_Toc465506811"/>
      <w:r>
        <w:t>Motivation freier Fall</w:t>
      </w:r>
      <w:bookmarkEnd w:id="42"/>
    </w:p>
    <w:p w:rsidR="007602FE" w:rsidRDefault="00121AD2" w:rsidP="004F760E">
      <w:r>
        <w:rPr>
          <w:noProof/>
          <w:lang w:eastAsia="de-CH"/>
        </w:rPr>
        <w:drawing>
          <wp:inline distT="0" distB="0" distL="0" distR="0" wp14:anchorId="5EF96BAB" wp14:editId="21A46015">
            <wp:extent cx="5760720" cy="3512185"/>
            <wp:effectExtent l="0" t="0" r="0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D2" w:rsidRDefault="00121AD2" w:rsidP="004F760E">
      <w:r>
        <w:rPr>
          <w:noProof/>
          <w:lang w:eastAsia="de-CH"/>
        </w:rPr>
        <w:drawing>
          <wp:inline distT="0" distB="0" distL="0" distR="0" wp14:anchorId="3A06BAC1" wp14:editId="2F374FA3">
            <wp:extent cx="5760720" cy="3975100"/>
            <wp:effectExtent l="0" t="0" r="0" b="635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D2" w:rsidRDefault="00C030FE" w:rsidP="004F760E">
      <w:r>
        <w:rPr>
          <w:noProof/>
          <w:lang w:eastAsia="de-CH"/>
        </w:rPr>
        <w:lastRenderedPageBreak/>
        <w:drawing>
          <wp:inline distT="0" distB="0" distL="0" distR="0" wp14:anchorId="77F6EBAA" wp14:editId="56BBD596">
            <wp:extent cx="5760720" cy="3997325"/>
            <wp:effectExtent l="0" t="0" r="0" b="317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0FE" w:rsidRDefault="00C030FE" w:rsidP="004F760E">
      <w:r>
        <w:rPr>
          <w:noProof/>
          <w:lang w:eastAsia="de-CH"/>
        </w:rPr>
        <w:drawing>
          <wp:inline distT="0" distB="0" distL="0" distR="0" wp14:anchorId="7EFDCD01" wp14:editId="69AEA6AE">
            <wp:extent cx="5760720" cy="3655060"/>
            <wp:effectExtent l="0" t="0" r="0" b="254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4D" w:rsidRDefault="0000414D" w:rsidP="004F760E">
      <w:r>
        <w:rPr>
          <w:noProof/>
          <w:lang w:eastAsia="de-CH"/>
        </w:rPr>
        <w:lastRenderedPageBreak/>
        <w:drawing>
          <wp:inline distT="0" distB="0" distL="0" distR="0" wp14:anchorId="6C3D6336" wp14:editId="0A13EE14">
            <wp:extent cx="5760720" cy="2588895"/>
            <wp:effectExtent l="0" t="0" r="0" b="1905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67D" w:rsidRDefault="004B467D" w:rsidP="004F760E">
      <w:r>
        <w:rPr>
          <w:noProof/>
          <w:lang w:eastAsia="de-CH"/>
        </w:rPr>
        <w:drawing>
          <wp:inline distT="0" distB="0" distL="0" distR="0" wp14:anchorId="39A138A0" wp14:editId="79063746">
            <wp:extent cx="5760720" cy="1718945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FE" w:rsidRDefault="00286F5C" w:rsidP="00286F5C">
      <w:pPr>
        <w:pStyle w:val="Heading3"/>
      </w:pPr>
      <w:bookmarkStart w:id="43" w:name="_Toc465506812"/>
      <w:r>
        <w:t>Differenzierbarkeit</w:t>
      </w:r>
      <w:bookmarkEnd w:id="43"/>
    </w:p>
    <w:p w:rsidR="00BD5494" w:rsidRDefault="00392D58" w:rsidP="00BD5494">
      <w:r>
        <w:rPr>
          <w:noProof/>
          <w:lang w:eastAsia="de-CH"/>
        </w:rPr>
        <w:drawing>
          <wp:inline distT="0" distB="0" distL="0" distR="0" wp14:anchorId="7E8380DF" wp14:editId="15F3E260">
            <wp:extent cx="5760720" cy="2663190"/>
            <wp:effectExtent l="0" t="0" r="0" b="381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210" w:rsidRDefault="00286F5C" w:rsidP="00286F5C">
      <w:pPr>
        <w:pStyle w:val="Heading3"/>
      </w:pPr>
      <w:bookmarkStart w:id="44" w:name="_Toc465506813"/>
      <w:r>
        <w:lastRenderedPageBreak/>
        <w:t>Beispiele</w:t>
      </w:r>
      <w:bookmarkEnd w:id="44"/>
    </w:p>
    <w:p w:rsidR="00286F5C" w:rsidRDefault="00D32413" w:rsidP="00286F5C">
      <w:r>
        <w:rPr>
          <w:noProof/>
          <w:lang w:eastAsia="de-CH"/>
        </w:rPr>
        <w:drawing>
          <wp:inline distT="0" distB="0" distL="0" distR="0" wp14:anchorId="48403DFD" wp14:editId="6396E6D4">
            <wp:extent cx="5760720" cy="3348355"/>
            <wp:effectExtent l="0" t="0" r="0" b="4445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9E9" w:rsidRDefault="00C57741" w:rsidP="00286F5C">
      <w:r>
        <w:t xml:space="preserve">Die </w:t>
      </w:r>
      <w:r w:rsidR="004179E9">
        <w:t>Aufgabe 1 ergibt «0» und Aufgabe 2 «a».</w:t>
      </w:r>
    </w:p>
    <w:p w:rsidR="00D32413" w:rsidRDefault="00D32413" w:rsidP="00286F5C">
      <w:r>
        <w:rPr>
          <w:noProof/>
          <w:lang w:eastAsia="de-CH"/>
        </w:rPr>
        <w:drawing>
          <wp:inline distT="0" distB="0" distL="0" distR="0" wp14:anchorId="2F223DA4" wp14:editId="4FA38243">
            <wp:extent cx="5760720" cy="3617595"/>
            <wp:effectExtent l="0" t="0" r="0" b="9525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F4" w:rsidRDefault="007F45F4" w:rsidP="00286F5C">
      <w:r>
        <w:rPr>
          <w:noProof/>
          <w:lang w:eastAsia="de-CH"/>
        </w:rPr>
        <w:lastRenderedPageBreak/>
        <w:drawing>
          <wp:inline distT="0" distB="0" distL="0" distR="0" wp14:anchorId="4EC91B55" wp14:editId="142A614D">
            <wp:extent cx="5760720" cy="3117215"/>
            <wp:effectExtent l="0" t="0" r="0" b="698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37" w:rsidRPr="00286F5C" w:rsidRDefault="00832F84" w:rsidP="00832F84">
      <w:pPr>
        <w:pStyle w:val="Heading2"/>
      </w:pPr>
      <w:bookmarkStart w:id="45" w:name="_Toc465506814"/>
      <w:r>
        <w:t>Differenzierbarkeit</w:t>
      </w:r>
      <w:bookmarkEnd w:id="45"/>
    </w:p>
    <w:p w:rsidR="005B3811" w:rsidRDefault="00832F84" w:rsidP="00832F84">
      <w:pPr>
        <w:pStyle w:val="Heading3"/>
      </w:pPr>
      <w:bookmarkStart w:id="46" w:name="_Toc465506815"/>
      <w:r>
        <w:t>Ableitungsregeln</w:t>
      </w:r>
      <w:bookmarkEnd w:id="46"/>
    </w:p>
    <w:p w:rsidR="00832F84" w:rsidRDefault="00B02734" w:rsidP="00832F84">
      <w:r>
        <w:rPr>
          <w:noProof/>
          <w:lang w:eastAsia="de-CH"/>
        </w:rPr>
        <w:drawing>
          <wp:inline distT="0" distB="0" distL="0" distR="0" wp14:anchorId="38E37D26" wp14:editId="0A44DACC">
            <wp:extent cx="5760720" cy="39497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734" w:rsidRDefault="00445342" w:rsidP="00832F84">
      <w:r>
        <w:rPr>
          <w:noProof/>
          <w:lang w:eastAsia="de-CH"/>
        </w:rPr>
        <w:lastRenderedPageBreak/>
        <w:drawing>
          <wp:inline distT="0" distB="0" distL="0" distR="0" wp14:anchorId="0E8A7C3C" wp14:editId="71CCBF25">
            <wp:extent cx="5760720" cy="3289935"/>
            <wp:effectExtent l="0" t="0" r="0" b="5715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342" w:rsidRDefault="00947EE3" w:rsidP="00832F84">
      <w:r>
        <w:rPr>
          <w:noProof/>
          <w:lang w:eastAsia="de-CH"/>
        </w:rPr>
        <w:drawing>
          <wp:inline distT="0" distB="0" distL="0" distR="0" wp14:anchorId="56CDD4DE" wp14:editId="316C2E2D">
            <wp:extent cx="5760720" cy="2817495"/>
            <wp:effectExtent l="0" t="0" r="0" b="190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F3" w:rsidRDefault="00E450F3" w:rsidP="00832F84">
      <w:r>
        <w:rPr>
          <w:noProof/>
          <w:lang w:eastAsia="de-CH"/>
        </w:rPr>
        <w:drawing>
          <wp:inline distT="0" distB="0" distL="0" distR="0" wp14:anchorId="1E3452E9" wp14:editId="585D70F6">
            <wp:extent cx="5760720" cy="666750"/>
            <wp:effectExtent l="0" t="0" r="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33A" w:rsidRDefault="00B3033A" w:rsidP="00832F84"/>
    <w:p w:rsidR="00445342" w:rsidRDefault="004712B9" w:rsidP="00832F84">
      <w:r>
        <w:rPr>
          <w:noProof/>
          <w:lang w:eastAsia="de-CH"/>
        </w:rPr>
        <w:lastRenderedPageBreak/>
        <w:drawing>
          <wp:inline distT="0" distB="0" distL="0" distR="0" wp14:anchorId="13C36FAD" wp14:editId="4B9FFF50">
            <wp:extent cx="5760720" cy="3714115"/>
            <wp:effectExtent l="0" t="0" r="0" b="635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4C" w:rsidRDefault="00054D38" w:rsidP="00832F84">
      <w:r>
        <w:rPr>
          <w:noProof/>
          <w:lang w:eastAsia="de-CH"/>
        </w:rPr>
        <w:drawing>
          <wp:inline distT="0" distB="0" distL="0" distR="0" wp14:anchorId="54127422" wp14:editId="62FE0E8C">
            <wp:extent cx="5753100" cy="2781300"/>
            <wp:effectExtent l="0" t="0" r="0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2B9" w:rsidRDefault="004712B9" w:rsidP="00832F84">
      <w:r>
        <w:rPr>
          <w:noProof/>
          <w:lang w:eastAsia="de-CH"/>
        </w:rPr>
        <w:lastRenderedPageBreak/>
        <w:drawing>
          <wp:inline distT="0" distB="0" distL="0" distR="0" wp14:anchorId="4780F4AA" wp14:editId="3936F580">
            <wp:extent cx="5760720" cy="3620135"/>
            <wp:effectExtent l="0" t="0" r="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84" w:rsidRDefault="00832F84" w:rsidP="00832F84">
      <w:pPr>
        <w:pStyle w:val="Heading3"/>
      </w:pPr>
      <w:bookmarkStart w:id="47" w:name="_Toc465506816"/>
      <w:r>
        <w:t>Anwendung in Matlab</w:t>
      </w:r>
      <w:bookmarkEnd w:id="47"/>
    </w:p>
    <w:p w:rsidR="00832F84" w:rsidRDefault="004712B9" w:rsidP="00832F84">
      <w:r>
        <w:rPr>
          <w:noProof/>
          <w:lang w:eastAsia="de-CH"/>
        </w:rPr>
        <w:drawing>
          <wp:inline distT="0" distB="0" distL="0" distR="0" wp14:anchorId="0C74FDE1" wp14:editId="7F3C5410">
            <wp:extent cx="5760720" cy="3544570"/>
            <wp:effectExtent l="0" t="0" r="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84" w:rsidRPr="00832F84" w:rsidRDefault="00832F84" w:rsidP="00832F84"/>
    <w:p w:rsidR="00832F84" w:rsidRDefault="00832F84" w:rsidP="00832F84">
      <w:pPr>
        <w:pStyle w:val="Heading1"/>
      </w:pPr>
      <w:bookmarkStart w:id="48" w:name="_Toc465506817"/>
      <w:r>
        <w:lastRenderedPageBreak/>
        <w:t>Woche 6</w:t>
      </w:r>
      <w:bookmarkEnd w:id="48"/>
    </w:p>
    <w:p w:rsidR="008A1140" w:rsidRDefault="00541696" w:rsidP="004F760E">
      <w:r>
        <w:t>In Woche 6 fand die 1. Prüfung statt.</w:t>
      </w:r>
    </w:p>
    <w:p w:rsidR="00541696" w:rsidRDefault="00541696" w:rsidP="004F760E"/>
    <w:p w:rsidR="00541696" w:rsidRDefault="00541696" w:rsidP="00541696">
      <w:pPr>
        <w:pStyle w:val="Heading1"/>
      </w:pPr>
      <w:bookmarkStart w:id="49" w:name="_Toc465506818"/>
      <w:r>
        <w:lastRenderedPageBreak/>
        <w:t>Woche 7</w:t>
      </w:r>
      <w:bookmarkEnd w:id="49"/>
    </w:p>
    <w:p w:rsidR="00541696" w:rsidRDefault="00541696" w:rsidP="004F760E"/>
    <w:sectPr w:rsidR="00541696" w:rsidSect="00164DB6">
      <w:headerReference w:type="default" r:id="rId66"/>
      <w:footerReference w:type="default" r:id="rId6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46A5" w:rsidRDefault="001446A5" w:rsidP="006B5E49">
      <w:pPr>
        <w:spacing w:after="0" w:line="240" w:lineRule="auto"/>
      </w:pPr>
      <w:r>
        <w:separator/>
      </w:r>
    </w:p>
  </w:endnote>
  <w:endnote w:type="continuationSeparator" w:id="0">
    <w:p w:rsidR="001446A5" w:rsidRDefault="001446A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E936A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201238">
      <w:rPr>
        <w:noProof/>
      </w:rPr>
      <w:t>13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201238">
      <w:rPr>
        <w:noProof/>
      </w:rPr>
      <w:t>33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46A5" w:rsidRDefault="001446A5" w:rsidP="006B5E49">
      <w:pPr>
        <w:spacing w:after="0" w:line="240" w:lineRule="auto"/>
      </w:pPr>
      <w:r>
        <w:separator/>
      </w:r>
    </w:p>
  </w:footnote>
  <w:footnote w:type="continuationSeparator" w:id="0">
    <w:p w:rsidR="001446A5" w:rsidRDefault="001446A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4944B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38C4"/>
    <w:rsid w:val="0000414D"/>
    <w:rsid w:val="0001007A"/>
    <w:rsid w:val="00020F34"/>
    <w:rsid w:val="00054D38"/>
    <w:rsid w:val="00057AA2"/>
    <w:rsid w:val="000A251E"/>
    <w:rsid w:val="000B1F65"/>
    <w:rsid w:val="000D56B5"/>
    <w:rsid w:val="000E01D5"/>
    <w:rsid w:val="000E0DEE"/>
    <w:rsid w:val="000E635C"/>
    <w:rsid w:val="00105030"/>
    <w:rsid w:val="00121AD2"/>
    <w:rsid w:val="0012397E"/>
    <w:rsid w:val="00135871"/>
    <w:rsid w:val="001446A5"/>
    <w:rsid w:val="00160860"/>
    <w:rsid w:val="00164748"/>
    <w:rsid w:val="00164DB6"/>
    <w:rsid w:val="00165C72"/>
    <w:rsid w:val="001A2346"/>
    <w:rsid w:val="001A52D5"/>
    <w:rsid w:val="001A6B64"/>
    <w:rsid w:val="001E32AD"/>
    <w:rsid w:val="00201238"/>
    <w:rsid w:val="00213D7B"/>
    <w:rsid w:val="00222CF8"/>
    <w:rsid w:val="0026725B"/>
    <w:rsid w:val="002865EA"/>
    <w:rsid w:val="00286F5C"/>
    <w:rsid w:val="002D0547"/>
    <w:rsid w:val="003037A4"/>
    <w:rsid w:val="003211E6"/>
    <w:rsid w:val="0033460C"/>
    <w:rsid w:val="00342602"/>
    <w:rsid w:val="00364E1D"/>
    <w:rsid w:val="0038683A"/>
    <w:rsid w:val="003917D7"/>
    <w:rsid w:val="00392D58"/>
    <w:rsid w:val="00393AE4"/>
    <w:rsid w:val="0039661A"/>
    <w:rsid w:val="0039693E"/>
    <w:rsid w:val="003A70B0"/>
    <w:rsid w:val="003B27B1"/>
    <w:rsid w:val="003D5735"/>
    <w:rsid w:val="003E53D8"/>
    <w:rsid w:val="003E6E87"/>
    <w:rsid w:val="003E7713"/>
    <w:rsid w:val="003F2C34"/>
    <w:rsid w:val="00406C0F"/>
    <w:rsid w:val="004179E9"/>
    <w:rsid w:val="00422D6F"/>
    <w:rsid w:val="004254A8"/>
    <w:rsid w:val="00443421"/>
    <w:rsid w:val="00445342"/>
    <w:rsid w:val="004712B9"/>
    <w:rsid w:val="004944B1"/>
    <w:rsid w:val="004B27B3"/>
    <w:rsid w:val="004B467D"/>
    <w:rsid w:val="004B5461"/>
    <w:rsid w:val="004B776C"/>
    <w:rsid w:val="004F760E"/>
    <w:rsid w:val="00510030"/>
    <w:rsid w:val="0052779B"/>
    <w:rsid w:val="00534C37"/>
    <w:rsid w:val="00541696"/>
    <w:rsid w:val="005535BF"/>
    <w:rsid w:val="00561210"/>
    <w:rsid w:val="005A29A2"/>
    <w:rsid w:val="005B3811"/>
    <w:rsid w:val="005C2624"/>
    <w:rsid w:val="005C5E18"/>
    <w:rsid w:val="005E246E"/>
    <w:rsid w:val="00667781"/>
    <w:rsid w:val="0067227E"/>
    <w:rsid w:val="00672EC7"/>
    <w:rsid w:val="00695C4B"/>
    <w:rsid w:val="006A6BF8"/>
    <w:rsid w:val="006B5E49"/>
    <w:rsid w:val="006D62FC"/>
    <w:rsid w:val="006E2F0C"/>
    <w:rsid w:val="006E35E8"/>
    <w:rsid w:val="006E4D27"/>
    <w:rsid w:val="007333BF"/>
    <w:rsid w:val="007407ED"/>
    <w:rsid w:val="00744CBE"/>
    <w:rsid w:val="00753EC2"/>
    <w:rsid w:val="007602FE"/>
    <w:rsid w:val="007B0CD9"/>
    <w:rsid w:val="007F3BA2"/>
    <w:rsid w:val="007F45F4"/>
    <w:rsid w:val="00832F84"/>
    <w:rsid w:val="00885558"/>
    <w:rsid w:val="008901AF"/>
    <w:rsid w:val="008A1140"/>
    <w:rsid w:val="008C1085"/>
    <w:rsid w:val="008D68BE"/>
    <w:rsid w:val="008E194F"/>
    <w:rsid w:val="008E6DE2"/>
    <w:rsid w:val="00923291"/>
    <w:rsid w:val="00947EE3"/>
    <w:rsid w:val="0095096E"/>
    <w:rsid w:val="0095499E"/>
    <w:rsid w:val="00961EBB"/>
    <w:rsid w:val="009637E6"/>
    <w:rsid w:val="00967A4C"/>
    <w:rsid w:val="00973D65"/>
    <w:rsid w:val="00990E7F"/>
    <w:rsid w:val="009B342F"/>
    <w:rsid w:val="009C71FA"/>
    <w:rsid w:val="00A618FC"/>
    <w:rsid w:val="00AB3C4A"/>
    <w:rsid w:val="00AF65CF"/>
    <w:rsid w:val="00AF7A48"/>
    <w:rsid w:val="00B02734"/>
    <w:rsid w:val="00B25571"/>
    <w:rsid w:val="00B3033A"/>
    <w:rsid w:val="00B325AC"/>
    <w:rsid w:val="00B34C96"/>
    <w:rsid w:val="00B37777"/>
    <w:rsid w:val="00B4740B"/>
    <w:rsid w:val="00B70D48"/>
    <w:rsid w:val="00B7241C"/>
    <w:rsid w:val="00BB78F3"/>
    <w:rsid w:val="00BC2256"/>
    <w:rsid w:val="00BC693F"/>
    <w:rsid w:val="00BC7B70"/>
    <w:rsid w:val="00BD5494"/>
    <w:rsid w:val="00BF0C5F"/>
    <w:rsid w:val="00C030FE"/>
    <w:rsid w:val="00C36948"/>
    <w:rsid w:val="00C569D5"/>
    <w:rsid w:val="00C57275"/>
    <w:rsid w:val="00C57741"/>
    <w:rsid w:val="00C6413D"/>
    <w:rsid w:val="00CC1F1F"/>
    <w:rsid w:val="00CE169B"/>
    <w:rsid w:val="00CE7BD0"/>
    <w:rsid w:val="00D112CC"/>
    <w:rsid w:val="00D311C7"/>
    <w:rsid w:val="00D32413"/>
    <w:rsid w:val="00D335C1"/>
    <w:rsid w:val="00D535FA"/>
    <w:rsid w:val="00D5593B"/>
    <w:rsid w:val="00DD04C4"/>
    <w:rsid w:val="00DD6959"/>
    <w:rsid w:val="00DE60A2"/>
    <w:rsid w:val="00DF1936"/>
    <w:rsid w:val="00E376F9"/>
    <w:rsid w:val="00E450F3"/>
    <w:rsid w:val="00E52C9A"/>
    <w:rsid w:val="00E571CE"/>
    <w:rsid w:val="00E936AF"/>
    <w:rsid w:val="00EB22A7"/>
    <w:rsid w:val="00EB230F"/>
    <w:rsid w:val="00EB766F"/>
    <w:rsid w:val="00ED0D1F"/>
    <w:rsid w:val="00EF596B"/>
    <w:rsid w:val="00F0234B"/>
    <w:rsid w:val="00F16FF2"/>
    <w:rsid w:val="00F249A1"/>
    <w:rsid w:val="00F34BB8"/>
    <w:rsid w:val="00F40999"/>
    <w:rsid w:val="00F44376"/>
    <w:rsid w:val="00F969C9"/>
    <w:rsid w:val="00F96A71"/>
    <w:rsid w:val="00FE42FE"/>
    <w:rsid w:val="00FE7881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3687D34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5924B0-0E66-4003-87D3-135F06697A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34</Pages>
  <Words>604</Words>
  <Characters>3807</Characters>
  <Application>Microsoft Office Word</Application>
  <DocSecurity>0</DocSecurity>
  <Lines>31</Lines>
  <Paragraphs>8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4403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94</cp:revision>
  <dcterms:created xsi:type="dcterms:W3CDTF">2016-09-20T18:48:00Z</dcterms:created>
  <dcterms:modified xsi:type="dcterms:W3CDTF">2016-10-29T10:17:00Z</dcterms:modified>
</cp:coreProperties>
</file>
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01B39" w:rsidRPr="003E53D8" w:rsidRDefault="00101B3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101B39" w:rsidRDefault="00101B3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101B39" w:rsidRPr="00AF65CF" w:rsidRDefault="00101B3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101B39" w:rsidRPr="003E53D8" w:rsidRDefault="00101B39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101B39" w:rsidRDefault="00101B3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101B39" w:rsidRPr="00AF65CF" w:rsidRDefault="00101B3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101B39" w:rsidRDefault="00101B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01B39" w:rsidRDefault="00101B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0110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085999" w:history="1">
            <w:r w:rsidR="0040110E" w:rsidRPr="00551394">
              <w:rPr>
                <w:rStyle w:val="Hyperlink"/>
                <w:noProof/>
              </w:rPr>
              <w:t>1</w:t>
            </w:r>
            <w:r w:rsidR="0040110E">
              <w:rPr>
                <w:rFonts w:eastAsiaTheme="minorEastAsia"/>
                <w:noProof/>
                <w:lang w:eastAsia="de-CH"/>
              </w:rPr>
              <w:tab/>
            </w:r>
            <w:r w:rsidR="0040110E" w:rsidRPr="00551394">
              <w:rPr>
                <w:rStyle w:val="Hyperlink"/>
                <w:noProof/>
              </w:rPr>
              <w:t>Einleitung</w:t>
            </w:r>
            <w:r w:rsidR="0040110E">
              <w:rPr>
                <w:noProof/>
                <w:webHidden/>
              </w:rPr>
              <w:tab/>
            </w:r>
            <w:r w:rsidR="0040110E">
              <w:rPr>
                <w:noProof/>
                <w:webHidden/>
              </w:rPr>
              <w:fldChar w:fldCharType="begin"/>
            </w:r>
            <w:r w:rsidR="0040110E">
              <w:rPr>
                <w:noProof/>
                <w:webHidden/>
              </w:rPr>
              <w:instrText xml:space="preserve"> PAGEREF _Toc479085999 \h </w:instrText>
            </w:r>
            <w:r w:rsidR="0040110E">
              <w:rPr>
                <w:noProof/>
                <w:webHidden/>
              </w:rPr>
            </w:r>
            <w:r w:rsidR="0040110E">
              <w:rPr>
                <w:noProof/>
                <w:webHidden/>
              </w:rPr>
              <w:fldChar w:fldCharType="separate"/>
            </w:r>
            <w:r w:rsidR="0040110E">
              <w:rPr>
                <w:noProof/>
                <w:webHidden/>
              </w:rPr>
              <w:t>4</w:t>
            </w:r>
            <w:r w:rsidR="0040110E"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0" w:history="1">
            <w:r w:rsidRPr="0055139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1" w:history="1">
            <w:r w:rsidRPr="0055139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2" w:history="1">
            <w:r w:rsidRPr="0055139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6003" w:history="1">
            <w:r w:rsidRPr="0055139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4" w:history="1">
            <w:r w:rsidRPr="0055139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5" w:history="1">
            <w:r w:rsidRPr="0055139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6" w:history="1">
            <w:r w:rsidRPr="00551394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7" w:history="1">
            <w:r w:rsidRPr="00551394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8" w:history="1">
            <w:r w:rsidRPr="00551394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09" w:history="1">
            <w:r w:rsidRPr="00551394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0" w:history="1">
            <w:r w:rsidRPr="00551394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1" w:history="1">
            <w:r w:rsidRPr="00551394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2" w:history="1">
            <w:r w:rsidRPr="00551394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3" w:history="1">
            <w:r w:rsidRPr="0055139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6014" w:history="1">
            <w:r w:rsidRPr="0055139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5" w:history="1">
            <w:r w:rsidRPr="0055139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6" w:history="1">
            <w:r w:rsidRPr="0055139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7" w:history="1">
            <w:r w:rsidRPr="00551394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8" w:history="1">
            <w:r w:rsidRPr="00551394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19" w:history="1">
            <w:r w:rsidRPr="00551394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0" w:history="1">
            <w:r w:rsidRPr="00551394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1" w:history="1">
            <w:r w:rsidRPr="00551394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2" w:history="1">
            <w:r w:rsidRPr="00551394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6023" w:history="1">
            <w:r w:rsidRPr="0055139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4" w:history="1">
            <w:r w:rsidRPr="0055139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5" w:history="1">
            <w:r w:rsidRPr="00551394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6" w:history="1">
            <w:r w:rsidRPr="00551394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7" w:history="1">
            <w:r w:rsidRPr="00551394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8" w:history="1">
            <w:r w:rsidRPr="00551394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29" w:history="1">
            <w:r w:rsidRPr="00551394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0" w:history="1">
            <w:r w:rsidRPr="00551394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1" w:history="1">
            <w:r w:rsidRPr="00551394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2" w:history="1">
            <w:r w:rsidRPr="0055139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3" w:history="1">
            <w:r w:rsidRPr="00551394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4" w:history="1">
            <w:r w:rsidRPr="00551394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5" w:history="1">
            <w:r w:rsidRPr="00551394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6" w:history="1">
            <w:r w:rsidRPr="00551394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6037" w:history="1">
            <w:r w:rsidRPr="0055139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8" w:history="1">
            <w:r w:rsidRPr="0055139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39" w:history="1">
            <w:r w:rsidRPr="00551394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0" w:history="1">
            <w:r w:rsidRPr="00551394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1" w:history="1">
            <w:r w:rsidRPr="00551394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2" w:history="1">
            <w:r w:rsidRPr="00551394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3" w:history="1">
            <w:r w:rsidRPr="00551394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4" w:history="1">
            <w:r w:rsidRPr="0055139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5" w:history="1">
            <w:r w:rsidRPr="00551394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6" w:history="1">
            <w:r w:rsidRPr="00551394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7" w:history="1">
            <w:r w:rsidRPr="0055139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8" w:history="1">
            <w:r w:rsidRPr="00551394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49" w:history="1">
            <w:r w:rsidRPr="00551394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0" w:history="1">
            <w:r w:rsidRPr="00551394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6051" w:history="1">
            <w:r w:rsidRPr="0055139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2" w:history="1">
            <w:r w:rsidRPr="0055139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3" w:history="1">
            <w:r w:rsidRPr="00551394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4" w:history="1">
            <w:r w:rsidRPr="0055139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5" w:history="1">
            <w:r w:rsidRPr="00551394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6" w:history="1">
            <w:r w:rsidRPr="00551394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7" w:history="1">
            <w:r w:rsidRPr="00551394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8" w:history="1">
            <w:r w:rsidRPr="00551394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59" w:history="1">
            <w:r w:rsidRPr="00551394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0" w:history="1">
            <w:r w:rsidRPr="00551394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1" w:history="1">
            <w:r w:rsidRPr="00551394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2" w:history="1">
            <w:r w:rsidRPr="00551394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3" w:history="1">
            <w:r w:rsidRPr="00551394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4" w:history="1">
            <w:r w:rsidRPr="00551394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5" w:history="1">
            <w:r w:rsidRPr="00551394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6" w:history="1">
            <w:r w:rsidRPr="00551394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7" w:history="1">
            <w:r w:rsidRPr="00551394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8" w:history="1">
            <w:r w:rsidRPr="00551394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69" w:history="1">
            <w:r w:rsidRPr="00551394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0" w:history="1">
            <w:r w:rsidRPr="00551394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1" w:history="1">
            <w:r w:rsidRPr="00551394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2" w:history="1">
            <w:r w:rsidRPr="00551394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3" w:history="1">
            <w:r w:rsidRPr="00551394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4" w:history="1">
            <w:r w:rsidRPr="00551394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5" w:history="1">
            <w:r w:rsidRPr="00551394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6" w:history="1">
            <w:r w:rsidRPr="00551394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7" w:history="1">
            <w:r w:rsidRPr="00551394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8" w:history="1">
            <w:r w:rsidRPr="00551394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79" w:history="1">
            <w:r w:rsidRPr="00551394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80" w:history="1">
            <w:r w:rsidRPr="00551394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6081" w:history="1">
            <w:r w:rsidRPr="00551394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110E" w:rsidRDefault="0040110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6082" w:history="1">
            <w:r w:rsidRPr="0055139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39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08599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08600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08600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086002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086003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9086004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7FFFEF7" wp14:editId="62E5436A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9086005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9086006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05812C0" wp14:editId="1DD4100A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6B7823A0" wp14:editId="7AFBA2B7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229E2E68" wp14:editId="29672339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9086007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74BF1A92" wp14:editId="626B3D36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718294B" wp14:editId="04F4F293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9086008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40A9A17" wp14:editId="65C63008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7F2D8E46" wp14:editId="11B81EC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9086009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5F824C41" wp14:editId="24B432C8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00CDBFA" wp14:editId="785FDDE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10D20B0B" wp14:editId="64FE6A27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9086010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0F3B4D1C" wp14:editId="7109F712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26586DD1" wp14:editId="2979C391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F5066F2" wp14:editId="0A8A208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00E302E" wp14:editId="6B5B58CF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9086011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A6AE008" wp14:editId="61215CDC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57F44879" wp14:editId="518D4104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9086012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3042858" wp14:editId="418C956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494C7DAA" wp14:editId="167DB628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9086013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6FC1D660" wp14:editId="7A4A0367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0471813B" wp14:editId="11775CD3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2B30BA75" wp14:editId="076DF000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9086014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9086015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1F9CED25" wp14:editId="6242604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9086016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2775958F" wp14:editId="64F76723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23CA1E7" wp14:editId="6B1BDBE1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6CF3317" wp14:editId="75E7B692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553E83D" wp14:editId="0F0146E7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F09BE1F" wp14:editId="73CF798F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9775C08" wp14:editId="73128D1F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9BCE5F5" wp14:editId="4ECEC00B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6CAA503E" wp14:editId="5CD54A17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884006" wp14:editId="6F0D270E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66A02E1C" wp14:editId="2A15C2E9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E33D36" wp14:editId="6BB00EEA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5C392017" wp14:editId="16910094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9086017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53CFE8A9" wp14:editId="6A1D6C6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05D41FBC" wp14:editId="35D215E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579E6DD8" wp14:editId="73E8E323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85EB697" wp14:editId="748FA8E0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464E9A67" wp14:editId="5086332A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9086018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4765B29E" wp14:editId="23822181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524C1DFD" wp14:editId="4D2761BB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7ADD0F35" wp14:editId="0D9D6103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9086019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99F7433" wp14:editId="2539A6A4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A9A73" wp14:editId="24C40273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0E9EB2FF" wp14:editId="7945A378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9086020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7F9D33B1" wp14:editId="4CD50C4E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445E1AE" wp14:editId="27EFA5C8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7ADC4" wp14:editId="34921650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9086021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36EDA4B" wp14:editId="2EB96A48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1A2F0960" wp14:editId="19876AB7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7B15A2DA" wp14:editId="08158421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3C7A8E13" wp14:editId="44A94F8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E5E06EE" wp14:editId="683C941A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770A99C3" wp14:editId="6CB9B264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2AFD9D8A" wp14:editId="5E9190AC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1167F2A6" wp14:editId="5BD48DD0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45157A8" wp14:editId="3F9C7B82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9086022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13AFBE5" wp14:editId="7EDE7FF1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8DF3537" wp14:editId="660951C6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0E930E1F" wp14:editId="3A917209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78D094A3" wp14:editId="74E33B74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4C6CD64A" wp14:editId="0665A62F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04A50FA0" wp14:editId="4B552997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1D29761A" wp14:editId="5AA47AAB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9086023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79086024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79086025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7302C6F0" wp14:editId="4C96D6B4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1B7986C" wp14:editId="0B5F49B2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619AD8B3" wp14:editId="0C783D39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79086026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7BD16049" wp14:editId="2A67D3A5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79086027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6C2F35FC" wp14:editId="6A36E49A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56ECE30D" wp14:editId="58CF5445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24E0C026" wp14:editId="5D38268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E2BEAA1" wp14:editId="05D5028D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79086028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57CF8974" wp14:editId="4FD903C0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79086029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5371CA12" wp14:editId="4F61EEE7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79086030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7B16F000" wp14:editId="3A023945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79086031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025BDCEB" wp14:editId="1936D67A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67CEB527" wp14:editId="000877CE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79086032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79086033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5FE8DD1F" wp14:editId="0377CC74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5EB2541" wp14:editId="49010169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79086034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69FE7F8" wp14:editId="7F92F23A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79086035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436392CE" wp14:editId="5E03CCDD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52D726EE" wp14:editId="22FD60D7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79086036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6D78CC8E" wp14:editId="4E4C431E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B7C684" wp14:editId="4B479004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136CD008" wp14:editId="50758FEF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79086037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79086038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79086039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5C768DAA" wp14:editId="7CC00E17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152EB98" wp14:editId="75A516A1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26B9D96" wp14:editId="3F7064D2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4B2183D0" wp14:editId="74744DB8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79086040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422EAA8A" wp14:editId="64A245A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877D8B8" wp14:editId="79FA4D38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6950AF50" wp14:editId="46AE1703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524A240" wp14:editId="4A31623D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79086041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253BE43B" wp14:editId="41D640B1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EA7A5CD" wp14:editId="35C9DAB0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0B5FD1BC" wp14:editId="2F1D414D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02EBA34C" wp14:editId="5BB1B274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79086042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2E606FE" wp14:editId="5C15BBF0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79086043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1A3B2836" wp14:editId="31ED0FCA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6E36C61F" wp14:editId="1214A404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2464438D" wp14:editId="7522A277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7FE1F518" wp14:editId="335BB90C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487394D7" wp14:editId="7CA9834A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5103FAEB" wp14:editId="0053CA7A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5BE8D88F" wp14:editId="7FD5E966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79086044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79086045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4294A20E" wp14:editId="6D5CC1B8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898663C" wp14:editId="0A2179DF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6C3B0027" wp14:editId="0E77C695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6015118F" wp14:editId="0F844326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17011B9F" wp14:editId="4971325E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3E3A0678" wp14:editId="49FF6A0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79086046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5373680" wp14:editId="4955FC2F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19BB6F8C" wp14:editId="62D1B581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2AEF93FF" wp14:editId="20474621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4027570C" wp14:editId="79A70564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21342A85" wp14:editId="6E36476E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B6D1513" wp14:editId="59E3D7B2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79086047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79086048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1EFDA77A" wp14:editId="7DC7C69B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1ABD2747" wp14:editId="1D9561F6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3F685C6A" wp14:editId="4CA7F297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3EEE26C8" wp14:editId="7394E503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5EAF1686" wp14:editId="1BDB086F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79086049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1EABE6BC" wp14:editId="54781C21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3E0FEAAD" wp14:editId="2F09E982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79086050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5D0664BA" wp14:editId="3EB89BB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7F15342B" wp14:editId="15F48F85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79086051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79086052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79086053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697CD610" wp14:editId="7C072EA6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5DD918C9" wp14:editId="6CB06CD5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79086054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79086055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EAE7EDC" wp14:editId="2C0A388C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51C0FF3E" wp14:editId="158592DF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79086056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79086057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176956F8" wp14:editId="68757B5C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8354CCF" wp14:editId="63CEB39B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2677FF24" wp14:editId="7C333C5B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2DC01DFC" wp14:editId="1E4C601D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192A7A07" wp14:editId="5B26429E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7F4F338F" wp14:editId="0BC2F480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0D234539" wp14:editId="64CEB5FD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79086058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79086059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287EE6B4" wp14:editId="23EE7C83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1D32ADE3" wp14:editId="2D6ED9A4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79086060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528534C4" wp14:editId="7B88F6A8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79086061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79086062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7DD8DB03" wp14:editId="37A9E186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3E34DCB8" wp14:editId="1487271F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79086063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10201903" wp14:editId="5D24956C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22A362C4" wp14:editId="7F0A690B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79086064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68FEB08A" wp14:editId="4D642FC2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79086065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79086066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63C5B121" wp14:editId="41351F95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79086067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138D8124" wp14:editId="6E4F0EE9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3CA95A4D" wp14:editId="716BCAA7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79086068"/>
      <w:r>
        <w:lastRenderedPageBreak/>
        <w:t>Quadrantenbeziehungen</w:t>
      </w:r>
      <w:bookmarkEnd w:id="81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37BFD65A" wp14:editId="573EAE46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2FD8384E" wp14:editId="4D90B21C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79086069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79086070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4E75E4C6" wp14:editId="6B2AC9BC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72B9FC95" wp14:editId="364C6016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79086071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0845CBAE" wp14:editId="763B7435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79086072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EA898F3" wp14:editId="66FE7BED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79086073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79086074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5C508DDE" wp14:editId="2EF954F2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79086075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0531383F" wp14:editId="680219BC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79086076"/>
      <w:r>
        <w:lastRenderedPageBreak/>
        <w:t>Arcus</w:t>
      </w:r>
      <w:r w:rsidR="00124C83">
        <w:t>sinus</w:t>
      </w:r>
      <w:r>
        <w:t>funktion</w:t>
      </w:r>
      <w:bookmarkEnd w:id="89"/>
    </w:p>
    <w:p w:rsidR="00F76F5A" w:rsidRDefault="00F76F5A" w:rsidP="00F76F5A">
      <w:pPr>
        <w:pStyle w:val="Heading3"/>
      </w:pPr>
      <w:bookmarkStart w:id="90" w:name="_Toc479086077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07842949" wp14:editId="21954BD4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64E79153" wp14:editId="2FE29788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79086078"/>
      <w:r>
        <w:lastRenderedPageBreak/>
        <w:t>Arcuscosinusfunktion</w:t>
      </w:r>
      <w:bookmarkEnd w:id="91"/>
    </w:p>
    <w:p w:rsidR="00124C83" w:rsidRDefault="00124C83" w:rsidP="00124C83">
      <w:pPr>
        <w:pStyle w:val="Heading3"/>
      </w:pPr>
      <w:bookmarkStart w:id="92" w:name="_Toc479086079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D90BA59" wp14:editId="0740E3F0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01C05FBC" wp14:editId="491D2201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79086080"/>
      <w:r>
        <w:lastRenderedPageBreak/>
        <w:t>Arcustangensfunktion</w:t>
      </w:r>
      <w:bookmarkEnd w:id="93"/>
    </w:p>
    <w:p w:rsidR="005D2CDA" w:rsidRDefault="005D2CDA" w:rsidP="00057198">
      <w:pPr>
        <w:pStyle w:val="Heading3"/>
      </w:pPr>
      <w:bookmarkStart w:id="94" w:name="_Toc479086081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2361602F" wp14:editId="1DBB5580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2AB17470" wp14:editId="22664695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79086082"/>
      <w:r>
        <w:lastRenderedPageBreak/>
        <w:t>Woche 8</w:t>
      </w:r>
      <w:bookmarkEnd w:id="95"/>
    </w:p>
    <w:p w:rsidR="00E73EBD" w:rsidRDefault="00E73EBD" w:rsidP="00AF65CF"/>
    <w:sectPr w:rsidR="00E73EBD" w:rsidSect="00164DB6">
      <w:headerReference w:type="default" r:id="rId172"/>
      <w:footerReference w:type="default" r:id="rId17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702C" w:rsidRDefault="00B9702C" w:rsidP="006B5E49">
      <w:pPr>
        <w:spacing w:after="0" w:line="240" w:lineRule="auto"/>
      </w:pPr>
      <w:r>
        <w:separator/>
      </w:r>
    </w:p>
  </w:endnote>
  <w:endnote w:type="continuationSeparator" w:id="0">
    <w:p w:rsidR="00B9702C" w:rsidRDefault="00B9702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B39" w:rsidRPr="003037A4" w:rsidRDefault="00101B3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40110E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40110E">
      <w:rPr>
        <w:noProof/>
      </w:rPr>
      <w:t>84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702C" w:rsidRDefault="00B9702C" w:rsidP="006B5E49">
      <w:pPr>
        <w:spacing w:after="0" w:line="240" w:lineRule="auto"/>
      </w:pPr>
      <w:r>
        <w:separator/>
      </w:r>
    </w:p>
  </w:footnote>
  <w:footnote w:type="continuationSeparator" w:id="0">
    <w:p w:rsidR="00B9702C" w:rsidRDefault="00B9702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1B39" w:rsidRDefault="00101B3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466C4"/>
    <w:rsid w:val="00057198"/>
    <w:rsid w:val="00057AA2"/>
    <w:rsid w:val="00062ADD"/>
    <w:rsid w:val="00085780"/>
    <w:rsid w:val="000A251E"/>
    <w:rsid w:val="000B2F65"/>
    <w:rsid w:val="000E01D5"/>
    <w:rsid w:val="000E0DEE"/>
    <w:rsid w:val="000F358A"/>
    <w:rsid w:val="00101B39"/>
    <w:rsid w:val="00103B74"/>
    <w:rsid w:val="00105030"/>
    <w:rsid w:val="0012397E"/>
    <w:rsid w:val="00124C83"/>
    <w:rsid w:val="001458C0"/>
    <w:rsid w:val="00160860"/>
    <w:rsid w:val="00161EDD"/>
    <w:rsid w:val="00164748"/>
    <w:rsid w:val="00164DB6"/>
    <w:rsid w:val="001A52D5"/>
    <w:rsid w:val="001A6B64"/>
    <w:rsid w:val="001D7916"/>
    <w:rsid w:val="001E32AD"/>
    <w:rsid w:val="001E3CF8"/>
    <w:rsid w:val="001E7918"/>
    <w:rsid w:val="001F4460"/>
    <w:rsid w:val="00203F7F"/>
    <w:rsid w:val="00207DCF"/>
    <w:rsid w:val="00216DA8"/>
    <w:rsid w:val="0023454B"/>
    <w:rsid w:val="002603F1"/>
    <w:rsid w:val="0026725B"/>
    <w:rsid w:val="0027769C"/>
    <w:rsid w:val="00281877"/>
    <w:rsid w:val="002865EA"/>
    <w:rsid w:val="002D6B02"/>
    <w:rsid w:val="002F3BE5"/>
    <w:rsid w:val="002F44A6"/>
    <w:rsid w:val="003037A4"/>
    <w:rsid w:val="003229B3"/>
    <w:rsid w:val="003263A3"/>
    <w:rsid w:val="0033460C"/>
    <w:rsid w:val="00342602"/>
    <w:rsid w:val="003531C8"/>
    <w:rsid w:val="003643BF"/>
    <w:rsid w:val="00370FE2"/>
    <w:rsid w:val="0038683A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7E7B"/>
    <w:rsid w:val="004F4A61"/>
    <w:rsid w:val="00510030"/>
    <w:rsid w:val="00525310"/>
    <w:rsid w:val="00526734"/>
    <w:rsid w:val="00551E34"/>
    <w:rsid w:val="005615D8"/>
    <w:rsid w:val="005754B0"/>
    <w:rsid w:val="00596EE2"/>
    <w:rsid w:val="005A17D0"/>
    <w:rsid w:val="005B0FA1"/>
    <w:rsid w:val="005C0F67"/>
    <w:rsid w:val="005C62A4"/>
    <w:rsid w:val="005D2CDA"/>
    <w:rsid w:val="005E306B"/>
    <w:rsid w:val="00634C72"/>
    <w:rsid w:val="006464F3"/>
    <w:rsid w:val="006572AC"/>
    <w:rsid w:val="0067227E"/>
    <w:rsid w:val="006849DE"/>
    <w:rsid w:val="00695C4B"/>
    <w:rsid w:val="006A6BF8"/>
    <w:rsid w:val="006B5E49"/>
    <w:rsid w:val="006C351B"/>
    <w:rsid w:val="006D13FA"/>
    <w:rsid w:val="006D62FC"/>
    <w:rsid w:val="006E2F0C"/>
    <w:rsid w:val="006E35E8"/>
    <w:rsid w:val="006F3A10"/>
    <w:rsid w:val="006F7B2E"/>
    <w:rsid w:val="00735369"/>
    <w:rsid w:val="00742A9C"/>
    <w:rsid w:val="007505F2"/>
    <w:rsid w:val="00783AEF"/>
    <w:rsid w:val="00792C1D"/>
    <w:rsid w:val="007B0CD9"/>
    <w:rsid w:val="007B68D0"/>
    <w:rsid w:val="00813C6F"/>
    <w:rsid w:val="00824DBF"/>
    <w:rsid w:val="0083064B"/>
    <w:rsid w:val="008309E9"/>
    <w:rsid w:val="00832A80"/>
    <w:rsid w:val="00842833"/>
    <w:rsid w:val="00852B46"/>
    <w:rsid w:val="00860B1F"/>
    <w:rsid w:val="00861CAE"/>
    <w:rsid w:val="00873BF0"/>
    <w:rsid w:val="008A04E7"/>
    <w:rsid w:val="008A7335"/>
    <w:rsid w:val="008C1085"/>
    <w:rsid w:val="008C1FDC"/>
    <w:rsid w:val="008C3C63"/>
    <w:rsid w:val="008D5A12"/>
    <w:rsid w:val="008D68BE"/>
    <w:rsid w:val="008D7B55"/>
    <w:rsid w:val="008E4053"/>
    <w:rsid w:val="008F1D89"/>
    <w:rsid w:val="00923291"/>
    <w:rsid w:val="00943EB1"/>
    <w:rsid w:val="0095096E"/>
    <w:rsid w:val="0095328E"/>
    <w:rsid w:val="009637E6"/>
    <w:rsid w:val="00973D65"/>
    <w:rsid w:val="00990E7F"/>
    <w:rsid w:val="009B342F"/>
    <w:rsid w:val="009E0DE4"/>
    <w:rsid w:val="00A112F7"/>
    <w:rsid w:val="00A25A57"/>
    <w:rsid w:val="00A662C7"/>
    <w:rsid w:val="00A862FB"/>
    <w:rsid w:val="00A914A3"/>
    <w:rsid w:val="00AA1D18"/>
    <w:rsid w:val="00AA29B2"/>
    <w:rsid w:val="00AA44DA"/>
    <w:rsid w:val="00AB3740"/>
    <w:rsid w:val="00AF65CF"/>
    <w:rsid w:val="00AF7A48"/>
    <w:rsid w:val="00B243DA"/>
    <w:rsid w:val="00B25571"/>
    <w:rsid w:val="00B3583A"/>
    <w:rsid w:val="00B557D4"/>
    <w:rsid w:val="00B70D48"/>
    <w:rsid w:val="00B7241C"/>
    <w:rsid w:val="00B77CFD"/>
    <w:rsid w:val="00B81793"/>
    <w:rsid w:val="00B9702C"/>
    <w:rsid w:val="00BB78F3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C1F1F"/>
    <w:rsid w:val="00CC610F"/>
    <w:rsid w:val="00D066E5"/>
    <w:rsid w:val="00D146AE"/>
    <w:rsid w:val="00D2184D"/>
    <w:rsid w:val="00D23BE9"/>
    <w:rsid w:val="00D33099"/>
    <w:rsid w:val="00D35D85"/>
    <w:rsid w:val="00D76052"/>
    <w:rsid w:val="00D842A3"/>
    <w:rsid w:val="00D91E90"/>
    <w:rsid w:val="00DD04C4"/>
    <w:rsid w:val="00DD6959"/>
    <w:rsid w:val="00DE60A2"/>
    <w:rsid w:val="00DF1936"/>
    <w:rsid w:val="00DF42E3"/>
    <w:rsid w:val="00DF6508"/>
    <w:rsid w:val="00E15049"/>
    <w:rsid w:val="00E376F9"/>
    <w:rsid w:val="00E502F8"/>
    <w:rsid w:val="00E52C9A"/>
    <w:rsid w:val="00E571CE"/>
    <w:rsid w:val="00E73EBD"/>
    <w:rsid w:val="00EB766F"/>
    <w:rsid w:val="00EC1062"/>
    <w:rsid w:val="00EE1449"/>
    <w:rsid w:val="00F02F1D"/>
    <w:rsid w:val="00F13999"/>
    <w:rsid w:val="00F15E36"/>
    <w:rsid w:val="00F23D5A"/>
    <w:rsid w:val="00F34BB8"/>
    <w:rsid w:val="00F40999"/>
    <w:rsid w:val="00F44376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3E57200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theme" Target="theme/theme1.xml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856174C-4845-4475-B6D3-FECDFCAB8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85</Pages>
  <Words>1450</Words>
  <Characters>9138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10567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136</cp:revision>
  <dcterms:created xsi:type="dcterms:W3CDTF">2017-02-20T14:49:00Z</dcterms:created>
  <dcterms:modified xsi:type="dcterms:W3CDTF">2017-04-04T14:16:00Z</dcterms:modified>
</cp:coreProperties>
</file>
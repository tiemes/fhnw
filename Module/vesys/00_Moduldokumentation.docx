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6A64AF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854C3" w:rsidRPr="00C931E0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3854C3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Verteilte Systeme</w:t>
                                </w:r>
                                <w:r w:rsidR="00C931E0">
                                  <w:rPr>
                                    <w:sz w:val="40"/>
                                    <w:szCs w:val="40"/>
                                  </w:rPr>
                                  <w:t xml:space="preserve"> (vesys)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CE1DBE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3854C3" w:rsidRPr="00C931E0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3854C3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Verteilte Systeme</w:t>
                          </w:r>
                          <w:r w:rsidR="00C931E0">
                            <w:rPr>
                              <w:sz w:val="40"/>
                              <w:szCs w:val="40"/>
                            </w:rPr>
                            <w:t xml:space="preserve"> (vesys)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1-01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A271AB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1-01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A271AB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BC41EF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6140832" w:history="1">
            <w:r w:rsidR="00BC41EF" w:rsidRPr="0022788E">
              <w:rPr>
                <w:rStyle w:val="Hyperlink"/>
                <w:noProof/>
              </w:rPr>
              <w:t>1</w:t>
            </w:r>
            <w:r w:rsidR="00BC41EF">
              <w:rPr>
                <w:rFonts w:eastAsiaTheme="minorEastAsia"/>
                <w:noProof/>
                <w:lang w:eastAsia="de-CH"/>
              </w:rPr>
              <w:tab/>
            </w:r>
            <w:r w:rsidR="00BC41EF" w:rsidRPr="0022788E">
              <w:rPr>
                <w:rStyle w:val="Hyperlink"/>
                <w:noProof/>
              </w:rPr>
              <w:t>Einleitung</w:t>
            </w:r>
            <w:r w:rsidR="00BC41EF">
              <w:rPr>
                <w:noProof/>
                <w:webHidden/>
              </w:rPr>
              <w:tab/>
            </w:r>
            <w:r w:rsidR="00BC41EF">
              <w:rPr>
                <w:noProof/>
                <w:webHidden/>
              </w:rPr>
              <w:fldChar w:fldCharType="begin"/>
            </w:r>
            <w:r w:rsidR="00BC41EF">
              <w:rPr>
                <w:noProof/>
                <w:webHidden/>
              </w:rPr>
              <w:instrText xml:space="preserve"> PAGEREF _Toc476140832 \h </w:instrText>
            </w:r>
            <w:r w:rsidR="00BC41EF">
              <w:rPr>
                <w:noProof/>
                <w:webHidden/>
              </w:rPr>
            </w:r>
            <w:r w:rsidR="00BC41EF">
              <w:rPr>
                <w:noProof/>
                <w:webHidden/>
              </w:rPr>
              <w:fldChar w:fldCharType="separate"/>
            </w:r>
            <w:r w:rsidR="00BC41EF">
              <w:rPr>
                <w:noProof/>
                <w:webHidden/>
              </w:rPr>
              <w:t>4</w:t>
            </w:r>
            <w:r w:rsidR="00BC41EF"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33" w:history="1">
            <w:r w:rsidRPr="0022788E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34" w:history="1">
            <w:r w:rsidRPr="0022788E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35" w:history="1">
            <w:r w:rsidRPr="0022788E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6140836" w:history="1">
            <w:r w:rsidRPr="0022788E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37" w:history="1">
            <w:r w:rsidRPr="0022788E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Definition of Distributed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38" w:history="1">
            <w:r w:rsidRPr="0022788E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39" w:history="1">
            <w:r w:rsidRPr="0022788E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40" w:history="1">
            <w:r w:rsidRPr="0022788E">
              <w:rPr>
                <w:rStyle w:val="Hyperlink"/>
                <w:noProof/>
              </w:rPr>
              <w:t>2.1.3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Pros and Cons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41" w:history="1">
            <w:r w:rsidRPr="0022788E">
              <w:rPr>
                <w:rStyle w:val="Hyperlink"/>
                <w:noProof/>
              </w:rPr>
              <w:t>2.1.4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Interaction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42" w:history="1">
            <w:r w:rsidRPr="0022788E">
              <w:rPr>
                <w:rStyle w:val="Hyperlink"/>
                <w:noProof/>
              </w:rPr>
              <w:t>2.1.5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Client/Server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43" w:history="1">
            <w:r w:rsidRPr="0022788E">
              <w:rPr>
                <w:rStyle w:val="Hyperlink"/>
                <w:noProof/>
              </w:rPr>
              <w:t>2.1.6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Communication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44" w:history="1">
            <w:r w:rsidRPr="0022788E">
              <w:rPr>
                <w:rStyle w:val="Hyperlink"/>
                <w:noProof/>
              </w:rPr>
              <w:t>2.1.7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Communication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45" w:history="1">
            <w:r w:rsidRPr="0022788E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Challenges of Distributed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46" w:history="1">
            <w:r w:rsidRPr="0022788E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Heterogeneity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47" w:history="1">
            <w:r w:rsidRPr="0022788E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Latency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48" w:history="1">
            <w:r w:rsidRPr="0022788E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49" w:history="1">
            <w:r w:rsidRPr="0022788E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Scalability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50" w:history="1">
            <w:r w:rsidRPr="0022788E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Failures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51" w:history="1">
            <w:r w:rsidRPr="0022788E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Concurrency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52" w:history="1">
            <w:r w:rsidRPr="0022788E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Consistency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53" w:history="1">
            <w:r w:rsidRPr="0022788E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Networking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54" w:history="1">
            <w:r w:rsidRPr="0022788E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Protocol &amp; Network 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55" w:history="1">
            <w:r w:rsidRPr="0022788E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IP Socket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56" w:history="1">
            <w:r w:rsidRPr="0022788E">
              <w:rPr>
                <w:rStyle w:val="Hyperlink"/>
                <w:noProof/>
              </w:rPr>
              <w:t>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IP Addressing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57" w:history="1">
            <w:r w:rsidRPr="0022788E">
              <w:rPr>
                <w:rStyle w:val="Hyperlink"/>
                <w:noProof/>
              </w:rPr>
              <w:t>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TCP/UDP Common Port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58" w:history="1">
            <w:r w:rsidRPr="0022788E">
              <w:rPr>
                <w:rStyle w:val="Hyperlink"/>
                <w:noProof/>
              </w:rPr>
              <w:t>2.3.5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InetAddress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59" w:history="1">
            <w:r w:rsidRPr="0022788E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Network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60" w:history="1">
            <w:r w:rsidRPr="0022788E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61" w:history="1">
            <w:r w:rsidRPr="0022788E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62" w:history="1">
            <w:r w:rsidRPr="0022788E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TCP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63" w:history="1">
            <w:r w:rsidRPr="0022788E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Java 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64" w:history="1">
            <w:r w:rsidRPr="0022788E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Sample Client (Echo)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65" w:history="1">
            <w:r w:rsidRPr="0022788E">
              <w:rPr>
                <w:rStyle w:val="Hyperlink"/>
                <w:noProof/>
              </w:rPr>
              <w:t>2.4.5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Sample Client (Mailer)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66" w:history="1">
            <w:r w:rsidRPr="0022788E">
              <w:rPr>
                <w:rStyle w:val="Hyperlink"/>
                <w:noProof/>
              </w:rPr>
              <w:t>2.4.6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ServerSocket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67" w:history="1">
            <w:r w:rsidRPr="0022788E">
              <w:rPr>
                <w:rStyle w:val="Hyperlink"/>
                <w:noProof/>
              </w:rPr>
              <w:t>2.4.7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68" w:history="1">
            <w:r w:rsidRPr="0022788E">
              <w:rPr>
                <w:rStyle w:val="Hyperlink"/>
                <w:noProof/>
              </w:rPr>
              <w:t>2.4.8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Concurrent 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69" w:history="1">
            <w:r w:rsidRPr="0022788E">
              <w:rPr>
                <w:rStyle w:val="Hyperlink"/>
                <w:noProof/>
              </w:rPr>
              <w:t>2.4.9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Concurrent Echo Server (Threaded)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70" w:history="1">
            <w:r w:rsidRPr="0022788E">
              <w:rPr>
                <w:rStyle w:val="Hyperlink"/>
                <w:noProof/>
                <w:lang w:val="en-US"/>
              </w:rPr>
              <w:t>2.4.10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Concurrent Echo Server (Limitierter Threadpool)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71" w:history="1">
            <w:r w:rsidRPr="0022788E">
              <w:rPr>
                <w:rStyle w:val="Hyperlink"/>
                <w:noProof/>
                <w:lang w:val="en-US"/>
              </w:rPr>
              <w:t>2.4.11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Concurrent Echo Server (Dynamischer Threadpool)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6140872" w:history="1">
            <w:r w:rsidRPr="0022788E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73" w:history="1">
            <w:r w:rsidRPr="0022788E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Input and Output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74" w:history="1">
            <w:r w:rsidRPr="0022788E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75" w:history="1">
            <w:r w:rsidRPr="0022788E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76" w:history="1">
            <w:r w:rsidRPr="0022788E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Filter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77" w:history="1">
            <w:r w:rsidRPr="0022788E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FilterOutputStream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78" w:history="1">
            <w:r w:rsidRPr="0022788E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DataOutputStream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79" w:history="1">
            <w:r w:rsidRPr="0022788E">
              <w:rPr>
                <w:rStyle w:val="Hyperlink"/>
                <w:noProof/>
              </w:rPr>
              <w:t>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DataOutputStream with writeInt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80" w:history="1">
            <w:r w:rsidRPr="0022788E">
              <w:rPr>
                <w:rStyle w:val="Hyperlink"/>
                <w:noProof/>
              </w:rPr>
              <w:t>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DataOutputStream with writeUTF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81" w:history="1">
            <w:r w:rsidRPr="0022788E">
              <w:rPr>
                <w:rStyle w:val="Hyperlink"/>
                <w:noProof/>
              </w:rPr>
              <w:t>3.2.5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PrintStream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82" w:history="1">
            <w:r w:rsidRPr="0022788E">
              <w:rPr>
                <w:rStyle w:val="Hyperlink"/>
                <w:noProof/>
              </w:rPr>
              <w:t>3.2.6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FilterInputStream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83" w:history="1">
            <w:r w:rsidRPr="0022788E">
              <w:rPr>
                <w:rStyle w:val="Hyperlink"/>
                <w:noProof/>
                <w:lang w:val="en-US"/>
              </w:rPr>
              <w:t>3.2.7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DataInputStream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84" w:history="1">
            <w:r w:rsidRPr="0022788E">
              <w:rPr>
                <w:rStyle w:val="Hyperlink"/>
                <w:noProof/>
                <w:lang w:val="en-US"/>
              </w:rPr>
              <w:t>3.2.8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DataInputStream with readFully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85" w:history="1">
            <w:r w:rsidRPr="0022788E">
              <w:rPr>
                <w:rStyle w:val="Hyperlink"/>
                <w:noProof/>
                <w:lang w:val="en-US"/>
              </w:rPr>
              <w:t>3.2.9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Filter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86" w:history="1">
            <w:r w:rsidRPr="0022788E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Object Streams &amp; Serialization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87" w:history="1">
            <w:r w:rsidRPr="0022788E">
              <w:rPr>
                <w:rStyle w:val="Hyperlink"/>
                <w:noProof/>
                <w:lang w:val="en-US"/>
              </w:rPr>
              <w:t>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ObjectStream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88" w:history="1">
            <w:r w:rsidRPr="0022788E">
              <w:rPr>
                <w:rStyle w:val="Hyperlink"/>
                <w:noProof/>
                <w:lang w:val="en-US"/>
              </w:rPr>
              <w:t>3.3.2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Serialization with ObjectStream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89" w:history="1">
            <w:r w:rsidRPr="0022788E">
              <w:rPr>
                <w:rStyle w:val="Hyperlink"/>
                <w:noProof/>
                <w:lang w:val="en-US"/>
              </w:rPr>
              <w:t>3.3.3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Serial Version Number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90" w:history="1">
            <w:r w:rsidRPr="0022788E">
              <w:rPr>
                <w:rStyle w:val="Hyperlink"/>
                <w:noProof/>
                <w:lang w:val="en-US"/>
              </w:rPr>
              <w:t>3.3.4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Serialization Customization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91" w:history="1">
            <w:r w:rsidRPr="0022788E">
              <w:rPr>
                <w:rStyle w:val="Hyperlink"/>
                <w:noProof/>
                <w:lang w:val="en-US"/>
              </w:rPr>
              <w:t>3.3.5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Serialization Hints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92" w:history="1">
            <w:r w:rsidRPr="0022788E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Sending and Receiving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93" w:history="1">
            <w:r w:rsidRPr="0022788E">
              <w:rPr>
                <w:rStyle w:val="Hyperlink"/>
                <w:noProof/>
                <w:lang w:val="en-US"/>
              </w:rPr>
              <w:t>3.4.1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Framing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94" w:history="1">
            <w:r w:rsidRPr="0022788E">
              <w:rPr>
                <w:rStyle w:val="Hyperlink"/>
                <w:noProof/>
                <w:lang w:val="en-US"/>
              </w:rPr>
              <w:t>3.4.2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Example of Framing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95" w:history="1">
            <w:r w:rsidRPr="0022788E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96" w:history="1">
            <w:r w:rsidRPr="0022788E">
              <w:rPr>
                <w:rStyle w:val="Hyperlink"/>
                <w:noProof/>
                <w:lang w:val="en-US"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Whole Picture of Input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97" w:history="1">
            <w:r w:rsidRPr="0022788E">
              <w:rPr>
                <w:rStyle w:val="Hyperlink"/>
                <w:noProof/>
                <w:lang w:val="en-US"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Whole Picture of Output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98" w:history="1">
            <w:r w:rsidRPr="0022788E">
              <w:rPr>
                <w:rStyle w:val="Hyperlink"/>
                <w:noProof/>
                <w:lang w:val="en-US"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Reading and Writing Text (Unicode Strings)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899" w:history="1">
            <w:r w:rsidRPr="0022788E">
              <w:rPr>
                <w:rStyle w:val="Hyperlink"/>
                <w:noProof/>
                <w:lang w:val="en-US"/>
              </w:rPr>
              <w:t>3.5.4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Whole Picture of Reader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900" w:history="1">
            <w:r w:rsidRPr="0022788E">
              <w:rPr>
                <w:rStyle w:val="Hyperlink"/>
                <w:noProof/>
                <w:lang w:val="en-US"/>
              </w:rPr>
              <w:t>3.5.5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Whole Picture of Writer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901" w:history="1">
            <w:r w:rsidRPr="0022788E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Controlling Socket Behaviors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902" w:history="1">
            <w:r w:rsidRPr="0022788E">
              <w:rPr>
                <w:rStyle w:val="Hyperlink"/>
                <w:noProof/>
                <w:lang w:val="en-US"/>
              </w:rPr>
              <w:t>3.6.1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Blocking and Timeouts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903" w:history="1">
            <w:r w:rsidRPr="0022788E">
              <w:rPr>
                <w:rStyle w:val="Hyperlink"/>
                <w:noProof/>
                <w:lang w:val="en-US"/>
              </w:rPr>
              <w:t>3.6.2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Send and Receive Buffer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904" w:history="1">
            <w:r w:rsidRPr="0022788E">
              <w:rPr>
                <w:rStyle w:val="Hyperlink"/>
                <w:noProof/>
                <w:lang w:val="en-US"/>
              </w:rPr>
              <w:t>3.6.3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Package Delay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905" w:history="1">
            <w:r w:rsidRPr="0022788E">
              <w:rPr>
                <w:rStyle w:val="Hyperlink"/>
                <w:noProof/>
                <w:lang w:val="en-US"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Closing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906" w:history="1">
            <w:r w:rsidRPr="0022788E">
              <w:rPr>
                <w:rStyle w:val="Hyperlink"/>
                <w:noProof/>
                <w:lang w:val="en-US"/>
              </w:rPr>
              <w:t>3.7.1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Closing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907" w:history="1">
            <w:r w:rsidRPr="0022788E">
              <w:rPr>
                <w:rStyle w:val="Hyperlink"/>
                <w:noProof/>
                <w:lang w:val="en-US"/>
              </w:rPr>
              <w:t>3.7.2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Example of a Close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908" w:history="1">
            <w:r w:rsidRPr="0022788E">
              <w:rPr>
                <w:rStyle w:val="Hyperlink"/>
                <w:noProof/>
                <w:lang w:val="en-US"/>
              </w:rPr>
              <w:t>3.7.3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Example of a Compression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909" w:history="1">
            <w:r w:rsidRPr="0022788E">
              <w:rPr>
                <w:rStyle w:val="Hyperlink"/>
                <w:noProof/>
                <w:lang w:val="en-US"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UDP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910" w:history="1">
            <w:r w:rsidRPr="0022788E">
              <w:rPr>
                <w:rStyle w:val="Hyperlink"/>
                <w:noProof/>
                <w:lang w:val="en-US"/>
              </w:rPr>
              <w:t>3.8.1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UDP (User Datagram Protocol)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911" w:history="1">
            <w:r w:rsidRPr="0022788E">
              <w:rPr>
                <w:rStyle w:val="Hyperlink"/>
                <w:noProof/>
                <w:lang w:val="en-US"/>
              </w:rPr>
              <w:t>3.8.2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Java Classes for Datagram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912" w:history="1">
            <w:r w:rsidRPr="0022788E">
              <w:rPr>
                <w:rStyle w:val="Hyperlink"/>
                <w:noProof/>
                <w:lang w:val="en-US"/>
              </w:rPr>
              <w:t>3.8.3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DatagramSocket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913" w:history="1">
            <w:r w:rsidRPr="0022788E">
              <w:rPr>
                <w:rStyle w:val="Hyperlink"/>
                <w:noProof/>
                <w:lang w:val="en-US"/>
              </w:rPr>
              <w:t>3.8.4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DatagramPacket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914" w:history="1">
            <w:r w:rsidRPr="0022788E">
              <w:rPr>
                <w:rStyle w:val="Hyperlink"/>
                <w:noProof/>
                <w:lang w:val="en-US"/>
              </w:rPr>
              <w:t>3.8.5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Example of a UDP Server and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915" w:history="1">
            <w:r w:rsidRPr="0022788E">
              <w:rPr>
                <w:rStyle w:val="Hyperlink"/>
                <w:noProof/>
                <w:lang w:val="en-US"/>
              </w:rPr>
              <w:t>3.8.6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UDP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0916" w:history="1">
            <w:r w:rsidRPr="0022788E">
              <w:rPr>
                <w:rStyle w:val="Hyperlink"/>
                <w:noProof/>
                <w:lang w:val="en-US"/>
              </w:rPr>
              <w:t>3.8.7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  <w:lang w:val="en-US"/>
              </w:rPr>
              <w:t>Reliable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41EF" w:rsidRDefault="00BC41E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6140917" w:history="1">
            <w:r w:rsidRPr="0022788E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788E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_Toc476140917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76140832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76140833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DD3CE2">
        <w:t>vesys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76140834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70B0" w:rsidRDefault="001618CB" w:rsidP="003A70B0">
      <w:pPr>
        <w:pStyle w:val="ListParagraph"/>
        <w:numPr>
          <w:ilvl w:val="0"/>
          <w:numId w:val="2"/>
        </w:numPr>
      </w:pPr>
      <w:r>
        <w:t>Erstellen einer Verbindung zwischen zwei Rechnern mittels Sockets</w:t>
      </w:r>
    </w:p>
    <w:p w:rsidR="001618CB" w:rsidRDefault="001618CB" w:rsidP="003A70B0">
      <w:pPr>
        <w:pStyle w:val="ListParagraph"/>
        <w:numPr>
          <w:ilvl w:val="0"/>
          <w:numId w:val="2"/>
        </w:numPr>
      </w:pPr>
      <w:r>
        <w:t>Wissen über http Protokoll und Webserver</w:t>
      </w:r>
    </w:p>
    <w:p w:rsidR="001618CB" w:rsidRDefault="001618CB" w:rsidP="003A70B0">
      <w:pPr>
        <w:pStyle w:val="ListParagraph"/>
        <w:numPr>
          <w:ilvl w:val="0"/>
          <w:numId w:val="2"/>
        </w:numPr>
      </w:pPr>
      <w:r>
        <w:t>Implementieren einfacher Servlets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und Programmierung von RMI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von Webservices und Programmierung mittels JAXWS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Verwendung von Webservices mittels WSDL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und Programmierung von REST und deren Unterschiede zu SOA und ROA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der asynchronen Programmierung mittels JMS und Akka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Entscheidung, welche der Technologien für eine Situation geeignet ist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76140835"/>
      <w:r>
        <w:t>Prüfungen</w:t>
      </w:r>
      <w:bookmarkEnd w:id="12"/>
      <w:bookmarkEnd w:id="13"/>
      <w:bookmarkEnd w:id="14"/>
      <w:bookmarkEnd w:id="15"/>
    </w:p>
    <w:p w:rsidR="001618CB" w:rsidRDefault="001618CB" w:rsidP="001618CB">
      <w:r>
        <w:t xml:space="preserve">Die Modulnote setzt sich aus einer Semesterprüfung </w:t>
      </w:r>
      <w:r w:rsidR="00DD4723">
        <w:t xml:space="preserve">zu 50% </w:t>
      </w:r>
      <w:r>
        <w:t>und einer Modulschlussprüfung zu 50% zusammen. Zusätzlich müssen 4 von 8 Übungen erfüllt werden.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76140836"/>
      <w:r>
        <w:lastRenderedPageBreak/>
        <w:t>Woche 1</w:t>
      </w:r>
      <w:bookmarkEnd w:id="16"/>
    </w:p>
    <w:p w:rsidR="00973D65" w:rsidRDefault="001618CB" w:rsidP="001618CB">
      <w:pPr>
        <w:pStyle w:val="Heading2"/>
      </w:pPr>
      <w:bookmarkStart w:id="17" w:name="_Toc476140837"/>
      <w:r>
        <w:t xml:space="preserve">Definition </w:t>
      </w:r>
      <w:proofErr w:type="spellStart"/>
      <w:r>
        <w:t>of</w:t>
      </w:r>
      <w:proofErr w:type="spellEnd"/>
      <w:r>
        <w:t xml:space="preserve"> Distributed Systems</w:t>
      </w:r>
      <w:bookmarkEnd w:id="17"/>
    </w:p>
    <w:p w:rsidR="001618CB" w:rsidRDefault="001618CB" w:rsidP="001618CB">
      <w:pPr>
        <w:pStyle w:val="Heading3"/>
      </w:pPr>
      <w:bookmarkStart w:id="18" w:name="_Toc476140838"/>
      <w:proofErr w:type="spellStart"/>
      <w:r>
        <w:t>Definitions</w:t>
      </w:r>
      <w:bookmarkEnd w:id="18"/>
      <w:proofErr w:type="spellEnd"/>
    </w:p>
    <w:p w:rsidR="00973D65" w:rsidRDefault="00AD71D7" w:rsidP="00AF65CF">
      <w:r>
        <w:rPr>
          <w:noProof/>
          <w:lang w:eastAsia="de-CH"/>
        </w:rPr>
        <w:drawing>
          <wp:inline distT="0" distB="0" distL="0" distR="0" wp14:anchorId="132337C6" wp14:editId="491F7408">
            <wp:extent cx="5760720" cy="29190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19" w:name="_Toc476140839"/>
      <w:proofErr w:type="spellStart"/>
      <w:r>
        <w:t>Classification</w:t>
      </w:r>
      <w:bookmarkEnd w:id="19"/>
      <w:proofErr w:type="spellEnd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56B32D39" wp14:editId="32DAC723">
            <wp:extent cx="5760720" cy="28905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0" w:name="_Toc476140840"/>
      <w:r>
        <w:lastRenderedPageBreak/>
        <w:t xml:space="preserve">Pros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Cons</w:t>
      </w:r>
      <w:bookmarkEnd w:id="20"/>
      <w:proofErr w:type="spellEnd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0E1664FB" wp14:editId="0C2CADCE">
            <wp:extent cx="5760720" cy="31165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1" w:name="_Toc476140841"/>
      <w:r>
        <w:t>Interaction Models</w:t>
      </w:r>
      <w:bookmarkEnd w:id="21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2914694A" wp14:editId="0F18113B">
            <wp:extent cx="5760720" cy="30651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2" w:name="_Toc476140842"/>
      <w:r>
        <w:lastRenderedPageBreak/>
        <w:t>Client/Server Model</w:t>
      </w:r>
      <w:bookmarkEnd w:id="22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2959B3A4" wp14:editId="714D5EAF">
            <wp:extent cx="5760720" cy="2999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3" w:name="_Toc476140843"/>
      <w:r>
        <w:t>Communication Models</w:t>
      </w:r>
      <w:bookmarkEnd w:id="23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4036640C" wp14:editId="01A8FF99">
            <wp:extent cx="5760720" cy="30308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D7" w:rsidRDefault="00AD71D7" w:rsidP="00AF65CF">
      <w:r>
        <w:rPr>
          <w:noProof/>
          <w:lang w:eastAsia="de-CH"/>
        </w:rPr>
        <w:lastRenderedPageBreak/>
        <w:drawing>
          <wp:inline distT="0" distB="0" distL="0" distR="0" wp14:anchorId="4B623EE3" wp14:editId="13136E0C">
            <wp:extent cx="5760720" cy="30168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4" w:name="_Toc476140844"/>
      <w:r>
        <w:t>Communication Styles</w:t>
      </w:r>
      <w:bookmarkEnd w:id="24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6B7190A8" wp14:editId="7EC7761D">
            <wp:extent cx="5236308" cy="2601415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6543" cy="26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D7" w:rsidRDefault="00AD71D7" w:rsidP="00AF65CF">
      <w:r>
        <w:rPr>
          <w:noProof/>
          <w:lang w:eastAsia="de-CH"/>
        </w:rPr>
        <w:drawing>
          <wp:inline distT="0" distB="0" distL="0" distR="0" wp14:anchorId="450B24C1" wp14:editId="578DE172">
            <wp:extent cx="5257232" cy="2876062"/>
            <wp:effectExtent l="0" t="0" r="63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5675" cy="288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2"/>
      </w:pPr>
      <w:bookmarkStart w:id="25" w:name="_Toc476140845"/>
      <w:proofErr w:type="spellStart"/>
      <w:r>
        <w:lastRenderedPageBreak/>
        <w:t>Challenges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Distributed Systems</w:t>
      </w:r>
      <w:bookmarkEnd w:id="25"/>
    </w:p>
    <w:p w:rsidR="001618CB" w:rsidRDefault="001618CB" w:rsidP="00E63D9A">
      <w:pPr>
        <w:pStyle w:val="Heading3"/>
      </w:pPr>
      <w:bookmarkStart w:id="26" w:name="_Toc476140846"/>
      <w:proofErr w:type="spellStart"/>
      <w:r>
        <w:t>Heterogeneity</w:t>
      </w:r>
      <w:bookmarkEnd w:id="26"/>
      <w:proofErr w:type="spellEnd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790EAA60" wp14:editId="42AB2E85">
            <wp:extent cx="5760720" cy="25120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7" w:name="_Toc476140847"/>
      <w:proofErr w:type="spellStart"/>
      <w:r>
        <w:t>Latency</w:t>
      </w:r>
      <w:bookmarkEnd w:id="27"/>
      <w:proofErr w:type="spellEnd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3C2471B8" wp14:editId="5D2B6BAB">
            <wp:extent cx="5760720" cy="1581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8" w:name="_Toc476140848"/>
      <w:r>
        <w:t>Security</w:t>
      </w:r>
      <w:bookmarkEnd w:id="28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65CE786E" wp14:editId="3CEEF0B9">
            <wp:extent cx="5760720" cy="30645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9" w:name="_Toc476140849"/>
      <w:proofErr w:type="spellStart"/>
      <w:r>
        <w:lastRenderedPageBreak/>
        <w:t>Scalability</w:t>
      </w:r>
      <w:bookmarkEnd w:id="29"/>
      <w:proofErr w:type="spellEnd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3595BE1A" wp14:editId="4CAABD91">
            <wp:extent cx="5760720" cy="30308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0" w:name="_Toc476140850"/>
      <w:proofErr w:type="spellStart"/>
      <w:r>
        <w:t>Failures</w:t>
      </w:r>
      <w:bookmarkEnd w:id="30"/>
      <w:proofErr w:type="spellEnd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4D374083" wp14:editId="5BB2BD73">
            <wp:extent cx="5760720" cy="2839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1" w:name="_Toc476140851"/>
      <w:proofErr w:type="spellStart"/>
      <w:r>
        <w:lastRenderedPageBreak/>
        <w:t>Concurrency</w:t>
      </w:r>
      <w:bookmarkEnd w:id="31"/>
      <w:proofErr w:type="spellEnd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731AD923" wp14:editId="68091749">
            <wp:extent cx="5572369" cy="292193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8303" cy="29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2" w:name="_Toc476140852"/>
      <w:proofErr w:type="spellStart"/>
      <w:r>
        <w:t>Consistency</w:t>
      </w:r>
      <w:bookmarkEnd w:id="32"/>
      <w:proofErr w:type="spellEnd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3FCF4A39" wp14:editId="0E5F4C78">
            <wp:extent cx="5369169" cy="2096296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2012" cy="21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2D7DF1" w:rsidP="002D7DF1">
      <w:pPr>
        <w:pStyle w:val="Heading2"/>
      </w:pPr>
      <w:bookmarkStart w:id="33" w:name="_Toc476140853"/>
      <w:r>
        <w:t>Networking</w:t>
      </w:r>
      <w:bookmarkEnd w:id="33"/>
    </w:p>
    <w:p w:rsidR="002D7DF1" w:rsidRDefault="002D7DF1" w:rsidP="002D7DF1">
      <w:pPr>
        <w:pStyle w:val="Heading3"/>
      </w:pPr>
      <w:bookmarkStart w:id="34" w:name="_Toc476140854"/>
      <w:r>
        <w:t>Protocol &amp; Network Levels</w:t>
      </w:r>
      <w:bookmarkEnd w:id="34"/>
    </w:p>
    <w:p w:rsidR="002D7DF1" w:rsidRDefault="009E6AB5" w:rsidP="00AF65CF">
      <w:r>
        <w:rPr>
          <w:noProof/>
          <w:lang w:eastAsia="de-CH"/>
        </w:rPr>
        <w:drawing>
          <wp:inline distT="0" distB="0" distL="0" distR="0" wp14:anchorId="79055050" wp14:editId="5BE6FA28">
            <wp:extent cx="5248837" cy="29385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1309" cy="293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5" w:name="_Toc476140855"/>
      <w:r>
        <w:lastRenderedPageBreak/>
        <w:t>IP Socket Connections</w:t>
      </w:r>
      <w:bookmarkEnd w:id="35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4717BC5A" wp14:editId="74A1B124">
            <wp:extent cx="5760720" cy="31191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6" w:name="_Toc476140856"/>
      <w:r>
        <w:t xml:space="preserve">IP </w:t>
      </w:r>
      <w:proofErr w:type="spellStart"/>
      <w:r>
        <w:t>Addressing</w:t>
      </w:r>
      <w:bookmarkEnd w:id="36"/>
      <w:proofErr w:type="spellEnd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7A15BA38" wp14:editId="2E95F832">
            <wp:extent cx="5760720" cy="29356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7" w:name="_Toc476140857"/>
      <w:r>
        <w:lastRenderedPageBreak/>
        <w:t>TCP/UDP Common Port Numbers</w:t>
      </w:r>
      <w:bookmarkEnd w:id="37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4A5F67C3" wp14:editId="491C7643">
            <wp:extent cx="5760720" cy="31007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8" w:name="_Toc476140858"/>
      <w:proofErr w:type="spellStart"/>
      <w:r>
        <w:t>InetAddress</w:t>
      </w:r>
      <w:bookmarkEnd w:id="38"/>
      <w:proofErr w:type="spellEnd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63F1BAAF" wp14:editId="4B93BD51">
            <wp:extent cx="5760720" cy="30645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9" w:name="_Toc476140859"/>
      <w:r>
        <w:lastRenderedPageBreak/>
        <w:t>Network Interfaces</w:t>
      </w:r>
      <w:bookmarkEnd w:id="39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7DD29BEC" wp14:editId="13B4A23A">
            <wp:extent cx="5760720" cy="29673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2"/>
      </w:pPr>
      <w:bookmarkStart w:id="40" w:name="_Toc476140860"/>
      <w:r>
        <w:t>Sockets</w:t>
      </w:r>
      <w:bookmarkEnd w:id="40"/>
    </w:p>
    <w:p w:rsidR="002D7DF1" w:rsidRDefault="001E0A00" w:rsidP="001E0A00">
      <w:pPr>
        <w:pStyle w:val="Heading3"/>
      </w:pPr>
      <w:bookmarkStart w:id="41" w:name="_Toc476140861"/>
      <w:r>
        <w:t>Sockets</w:t>
      </w:r>
      <w:bookmarkEnd w:id="41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13C0375B" wp14:editId="50185EF2">
            <wp:extent cx="5760720" cy="30321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2" w:name="_Toc476140862"/>
      <w:r>
        <w:lastRenderedPageBreak/>
        <w:t>TCP Sockets</w:t>
      </w:r>
      <w:bookmarkEnd w:id="42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51FF4F4B" wp14:editId="4A91C0DE">
            <wp:extent cx="5760720" cy="300291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3" w:name="_Toc476140863"/>
      <w:r>
        <w:t>Java Socket</w:t>
      </w:r>
      <w:bookmarkEnd w:id="43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54A0EF92" wp14:editId="3D139599">
            <wp:extent cx="5760720" cy="29184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lastRenderedPageBreak/>
        <w:drawing>
          <wp:inline distT="0" distB="0" distL="0" distR="0" wp14:anchorId="335ED517" wp14:editId="5821AA45">
            <wp:extent cx="5760720" cy="2954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drawing>
          <wp:inline distT="0" distB="0" distL="0" distR="0" wp14:anchorId="1E8E0DE2" wp14:editId="4AB75165">
            <wp:extent cx="5760720" cy="29394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4" w:name="_Toc476140864"/>
      <w:r>
        <w:lastRenderedPageBreak/>
        <w:t>Sample Client (Echo)</w:t>
      </w:r>
      <w:bookmarkEnd w:id="44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75BA75AA" wp14:editId="0D410321">
            <wp:extent cx="5760720" cy="30981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5" w:name="_Toc476140865"/>
      <w:r>
        <w:t>Sample Client (Mailer)</w:t>
      </w:r>
      <w:bookmarkEnd w:id="45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1221D2F2" wp14:editId="36A64C1B">
            <wp:extent cx="5760720" cy="28752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lastRenderedPageBreak/>
        <w:drawing>
          <wp:inline distT="0" distB="0" distL="0" distR="0" wp14:anchorId="24C27882" wp14:editId="5395DEC1">
            <wp:extent cx="5760720" cy="3209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6" w:name="_Toc476140866"/>
      <w:proofErr w:type="spellStart"/>
      <w:r>
        <w:t>ServerSocket</w:t>
      </w:r>
      <w:bookmarkEnd w:id="46"/>
      <w:proofErr w:type="spellEnd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378F6F8D" wp14:editId="14B73B1C">
            <wp:extent cx="5760720" cy="237172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drawing>
          <wp:inline distT="0" distB="0" distL="0" distR="0" wp14:anchorId="54634E34" wp14:editId="00BC011A">
            <wp:extent cx="5760720" cy="2813685"/>
            <wp:effectExtent l="0" t="0" r="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7" w:name="_Toc476140867"/>
      <w:r>
        <w:lastRenderedPageBreak/>
        <w:t>Echo Server</w:t>
      </w:r>
      <w:bookmarkEnd w:id="47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4782FE9D" wp14:editId="076EA169">
            <wp:extent cx="5760720" cy="317563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8" w:name="_Toc476140868"/>
      <w:proofErr w:type="spellStart"/>
      <w:r>
        <w:t>Concurrent</w:t>
      </w:r>
      <w:proofErr w:type="spellEnd"/>
      <w:r>
        <w:t xml:space="preserve"> Echo Server</w:t>
      </w:r>
      <w:bookmarkEnd w:id="48"/>
    </w:p>
    <w:p w:rsidR="001E0A00" w:rsidRPr="00690CCB" w:rsidRDefault="00690CCB" w:rsidP="00690CCB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3A32E5F4" wp14:editId="4DAC8CF1">
            <wp:extent cx="5760720" cy="263207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690CCB" w:rsidP="00690CCB">
      <w:pPr>
        <w:pStyle w:val="Heading3"/>
      </w:pPr>
      <w:bookmarkStart w:id="49" w:name="_Toc476140869"/>
      <w:proofErr w:type="spellStart"/>
      <w:r>
        <w:t>Concurrent</w:t>
      </w:r>
      <w:proofErr w:type="spellEnd"/>
      <w:r>
        <w:t xml:space="preserve"> Echo Server (</w:t>
      </w:r>
      <w:proofErr w:type="spellStart"/>
      <w:r>
        <w:t>Threaded</w:t>
      </w:r>
      <w:proofErr w:type="spellEnd"/>
      <w:r>
        <w:t>)</w:t>
      </w:r>
      <w:bookmarkEnd w:id="49"/>
    </w:p>
    <w:p w:rsidR="001E0A00" w:rsidRDefault="009C29C0" w:rsidP="00AF65CF">
      <w:r>
        <w:rPr>
          <w:noProof/>
          <w:lang w:eastAsia="de-CH"/>
        </w:rPr>
        <w:drawing>
          <wp:inline distT="0" distB="0" distL="0" distR="0" wp14:anchorId="6FA7E871" wp14:editId="178D30AA">
            <wp:extent cx="5760720" cy="2207260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9C29C0" w:rsidP="00AF65CF">
      <w:r>
        <w:rPr>
          <w:noProof/>
          <w:lang w:eastAsia="de-CH"/>
        </w:rPr>
        <w:lastRenderedPageBreak/>
        <w:drawing>
          <wp:inline distT="0" distB="0" distL="0" distR="0" wp14:anchorId="1E9095BE" wp14:editId="2BCD6567">
            <wp:extent cx="5760720" cy="333819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CB" w:rsidRPr="00690CCB" w:rsidRDefault="00690CCB" w:rsidP="00690CCB">
      <w:pPr>
        <w:pStyle w:val="Heading3"/>
        <w:rPr>
          <w:lang w:val="en-US"/>
        </w:rPr>
      </w:pPr>
      <w:bookmarkStart w:id="50" w:name="_Toc476140870"/>
      <w:r w:rsidRPr="00690CCB">
        <w:rPr>
          <w:lang w:val="en-US"/>
        </w:rPr>
        <w:t>Concurrent Echo Server (</w:t>
      </w:r>
      <w:proofErr w:type="spellStart"/>
      <w:r w:rsidRPr="00690CCB">
        <w:rPr>
          <w:lang w:val="en-US"/>
        </w:rPr>
        <w:t>Limitierter</w:t>
      </w:r>
      <w:proofErr w:type="spellEnd"/>
      <w:r w:rsidRPr="00690CCB">
        <w:rPr>
          <w:lang w:val="en-US"/>
        </w:rPr>
        <w:t xml:space="preserve"> </w:t>
      </w:r>
      <w:proofErr w:type="spellStart"/>
      <w:r w:rsidRPr="00690CCB">
        <w:rPr>
          <w:lang w:val="en-US"/>
        </w:rPr>
        <w:t>Threadpool</w:t>
      </w:r>
      <w:proofErr w:type="spellEnd"/>
      <w:r w:rsidRPr="00690CCB">
        <w:rPr>
          <w:lang w:val="en-US"/>
        </w:rPr>
        <w:t>)</w:t>
      </w:r>
      <w:bookmarkEnd w:id="50"/>
    </w:p>
    <w:p w:rsidR="002D7DF1" w:rsidRDefault="009C29C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1B7EFEC" wp14:editId="087BD980">
            <wp:extent cx="5760720" cy="30321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9C29C0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253AFCA" wp14:editId="2F8B89E7">
            <wp:extent cx="5760720" cy="3195955"/>
            <wp:effectExtent l="0" t="0" r="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CB" w:rsidRDefault="00690CCB" w:rsidP="00690CCB">
      <w:pPr>
        <w:pStyle w:val="Heading3"/>
        <w:rPr>
          <w:lang w:val="en-US"/>
        </w:rPr>
      </w:pPr>
      <w:bookmarkStart w:id="51" w:name="_Toc476140871"/>
      <w:r>
        <w:rPr>
          <w:lang w:val="en-US"/>
        </w:rPr>
        <w:t>Concurrent Echo Server (</w:t>
      </w:r>
      <w:proofErr w:type="spellStart"/>
      <w:r>
        <w:rPr>
          <w:lang w:val="en-US"/>
        </w:rPr>
        <w:t>Dynamischer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Threadpool</w:t>
      </w:r>
      <w:proofErr w:type="spellEnd"/>
      <w:r>
        <w:rPr>
          <w:lang w:val="en-US"/>
        </w:rPr>
        <w:t>)</w:t>
      </w:r>
      <w:bookmarkEnd w:id="51"/>
    </w:p>
    <w:p w:rsidR="00690CCB" w:rsidRDefault="009C29C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7362FFC" wp14:editId="14DB9634">
            <wp:extent cx="5760720" cy="2867660"/>
            <wp:effectExtent l="0" t="0" r="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D6278C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471DF4D6" wp14:editId="634690D1">
            <wp:extent cx="5760720" cy="30175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78C" w:rsidRPr="00690CCB" w:rsidRDefault="00D6278C" w:rsidP="00AF65CF">
      <w:pPr>
        <w:rPr>
          <w:lang w:val="en-US"/>
        </w:rPr>
      </w:pPr>
    </w:p>
    <w:p w:rsidR="00256002" w:rsidRDefault="00256002" w:rsidP="00256002">
      <w:pPr>
        <w:pStyle w:val="Heading1"/>
      </w:pPr>
      <w:bookmarkStart w:id="52" w:name="_Toc476140872"/>
      <w:r>
        <w:lastRenderedPageBreak/>
        <w:t>Woche 2</w:t>
      </w:r>
      <w:bookmarkEnd w:id="52"/>
    </w:p>
    <w:p w:rsidR="00256002" w:rsidRDefault="00AC4BB5" w:rsidP="00AC4BB5">
      <w:pPr>
        <w:pStyle w:val="Heading2"/>
      </w:pPr>
      <w:bookmarkStart w:id="53" w:name="_Toc476140873"/>
      <w:r>
        <w:t xml:space="preserve">Input </w:t>
      </w:r>
      <w:proofErr w:type="spellStart"/>
      <w:r>
        <w:t>and</w:t>
      </w:r>
      <w:proofErr w:type="spellEnd"/>
      <w:r>
        <w:t xml:space="preserve"> Output Streams</w:t>
      </w:r>
      <w:bookmarkEnd w:id="53"/>
    </w:p>
    <w:p w:rsidR="00AC4BB5" w:rsidRDefault="00AC4BB5" w:rsidP="00AC4BB5">
      <w:pPr>
        <w:pStyle w:val="Heading3"/>
      </w:pPr>
      <w:bookmarkStart w:id="54" w:name="_Toc476140874"/>
      <w:proofErr w:type="spellStart"/>
      <w:r>
        <w:t>OutputStream</w:t>
      </w:r>
      <w:bookmarkEnd w:id="54"/>
      <w:proofErr w:type="spellEnd"/>
    </w:p>
    <w:p w:rsidR="00AC4BB5" w:rsidRDefault="0073312C" w:rsidP="00AF65CF">
      <w:r>
        <w:rPr>
          <w:noProof/>
          <w:lang w:eastAsia="de-CH"/>
        </w:rPr>
        <w:drawing>
          <wp:inline distT="0" distB="0" distL="0" distR="0" wp14:anchorId="252E86A2" wp14:editId="04EFAD20">
            <wp:extent cx="3985846" cy="23694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5847" cy="237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drawing>
          <wp:inline distT="0" distB="0" distL="0" distR="0" wp14:anchorId="79D167E8" wp14:editId="718C33D4">
            <wp:extent cx="5760720" cy="25241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5" w:name="_Toc476140875"/>
      <w:proofErr w:type="spellStart"/>
      <w:r>
        <w:t>InputStream</w:t>
      </w:r>
      <w:bookmarkEnd w:id="55"/>
      <w:proofErr w:type="spellEnd"/>
    </w:p>
    <w:p w:rsidR="00AC4BB5" w:rsidRDefault="0073312C" w:rsidP="00AF65CF">
      <w:r>
        <w:rPr>
          <w:noProof/>
          <w:lang w:eastAsia="de-CH"/>
        </w:rPr>
        <w:drawing>
          <wp:inline distT="0" distB="0" distL="0" distR="0" wp14:anchorId="2AAD324B" wp14:editId="516F3ED6">
            <wp:extent cx="4572000" cy="2716892"/>
            <wp:effectExtent l="0" t="0" r="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8500" cy="272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lastRenderedPageBreak/>
        <w:drawing>
          <wp:inline distT="0" distB="0" distL="0" distR="0" wp14:anchorId="33CA7E8B" wp14:editId="7A657C6D">
            <wp:extent cx="5760720" cy="3122295"/>
            <wp:effectExtent l="0" t="0" r="0" b="190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drawing>
          <wp:inline distT="0" distB="0" distL="0" distR="0" wp14:anchorId="22634AF3" wp14:editId="563F0EBD">
            <wp:extent cx="5760720" cy="259334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</w:pPr>
      <w:bookmarkStart w:id="56" w:name="_Toc476140876"/>
      <w:r>
        <w:t>Filter Streams</w:t>
      </w:r>
      <w:bookmarkEnd w:id="56"/>
    </w:p>
    <w:p w:rsidR="00D0518E" w:rsidRDefault="00D0518E" w:rsidP="00D0518E">
      <w:pPr>
        <w:pStyle w:val="Heading3"/>
      </w:pPr>
      <w:bookmarkStart w:id="57" w:name="_Toc476140877"/>
      <w:proofErr w:type="spellStart"/>
      <w:r>
        <w:t>FilterOutputStream</w:t>
      </w:r>
      <w:bookmarkEnd w:id="57"/>
      <w:proofErr w:type="spellEnd"/>
    </w:p>
    <w:p w:rsidR="00D0518E" w:rsidRPr="00D0518E" w:rsidRDefault="00D0518E" w:rsidP="00D0518E">
      <w:r>
        <w:rPr>
          <w:noProof/>
          <w:lang w:eastAsia="de-CH"/>
        </w:rPr>
        <w:drawing>
          <wp:inline distT="0" distB="0" distL="0" distR="0" wp14:anchorId="4C2546EB" wp14:editId="4D1E928B">
            <wp:extent cx="5094781" cy="26496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10322" cy="26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8" w:name="_Toc476140878"/>
      <w:proofErr w:type="spellStart"/>
      <w:r>
        <w:lastRenderedPageBreak/>
        <w:t>DataOutputStream</w:t>
      </w:r>
      <w:bookmarkEnd w:id="58"/>
      <w:proofErr w:type="spellEnd"/>
    </w:p>
    <w:p w:rsidR="00AC4BB5" w:rsidRDefault="00D0518E" w:rsidP="00AF65CF">
      <w:r>
        <w:rPr>
          <w:noProof/>
          <w:lang w:eastAsia="de-CH"/>
        </w:rPr>
        <w:drawing>
          <wp:inline distT="0" distB="0" distL="0" distR="0" wp14:anchorId="28E8AAED" wp14:editId="00F20411">
            <wp:extent cx="5522400" cy="2709458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30310" cy="271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9" w:name="_Toc476140879"/>
      <w:proofErr w:type="spellStart"/>
      <w:r>
        <w:t>DataOutputStream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writeInt</w:t>
      </w:r>
      <w:bookmarkEnd w:id="59"/>
      <w:proofErr w:type="spellEnd"/>
    </w:p>
    <w:p w:rsidR="00AC4BB5" w:rsidRDefault="00E6376B" w:rsidP="00AF65CF">
      <w:r>
        <w:rPr>
          <w:noProof/>
          <w:lang w:eastAsia="de-CH"/>
        </w:rPr>
        <w:drawing>
          <wp:inline distT="0" distB="0" distL="0" distR="0" wp14:anchorId="5F92BBF8" wp14:editId="1B41F0FD">
            <wp:extent cx="5479200" cy="2717857"/>
            <wp:effectExtent l="0" t="0" r="762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866" cy="272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0" w:name="_Toc476140880"/>
      <w:proofErr w:type="spellStart"/>
      <w:r>
        <w:t>DataOutputStream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writeUTF</w:t>
      </w:r>
      <w:bookmarkEnd w:id="60"/>
      <w:proofErr w:type="spellEnd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4BC6DB52" wp14:editId="26D8C895">
            <wp:extent cx="5311031" cy="2628000"/>
            <wp:effectExtent l="0" t="0" r="4445" b="127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8930" cy="263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1" w:name="_Toc476140881"/>
      <w:proofErr w:type="spellStart"/>
      <w:r>
        <w:lastRenderedPageBreak/>
        <w:t>PrintStream</w:t>
      </w:r>
      <w:bookmarkEnd w:id="61"/>
      <w:proofErr w:type="spellEnd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6593D644" wp14:editId="738FDC3F">
            <wp:extent cx="5047200" cy="2599264"/>
            <wp:effectExtent l="0" t="0" r="127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54849" cy="260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2" w:name="_Toc476140882"/>
      <w:proofErr w:type="spellStart"/>
      <w:r>
        <w:t>FilterInputStream</w:t>
      </w:r>
      <w:bookmarkEnd w:id="62"/>
      <w:proofErr w:type="spellEnd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71014C27" wp14:editId="59D36A54">
            <wp:extent cx="4716000" cy="2376714"/>
            <wp:effectExtent l="0" t="0" r="8890" b="508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1619" cy="23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3" w:name="_Toc476140883"/>
      <w:proofErr w:type="spellStart"/>
      <w:r w:rsidRPr="00AC4BB5">
        <w:rPr>
          <w:lang w:val="en-US"/>
        </w:rPr>
        <w:t>DataInputStream</w:t>
      </w:r>
      <w:bookmarkEnd w:id="63"/>
      <w:proofErr w:type="spellEnd"/>
    </w:p>
    <w:p w:rsidR="00AC4BB5" w:rsidRP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EA30397" wp14:editId="6ECD80FC">
            <wp:extent cx="5241160" cy="3175200"/>
            <wp:effectExtent l="0" t="0" r="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2648" cy="31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4" w:name="_Toc476140884"/>
      <w:proofErr w:type="spellStart"/>
      <w:r w:rsidRPr="00AC4BB5">
        <w:rPr>
          <w:lang w:val="en-US"/>
        </w:rPr>
        <w:lastRenderedPageBreak/>
        <w:t>DataInputStream</w:t>
      </w:r>
      <w:proofErr w:type="spellEnd"/>
      <w:r w:rsidRPr="00AC4BB5">
        <w:rPr>
          <w:lang w:val="en-US"/>
        </w:rPr>
        <w:t xml:space="preserve"> with </w:t>
      </w:r>
      <w:proofErr w:type="spellStart"/>
      <w:r w:rsidRPr="00AC4BB5">
        <w:rPr>
          <w:lang w:val="en-US"/>
        </w:rPr>
        <w:t>readFully</w:t>
      </w:r>
      <w:bookmarkEnd w:id="64"/>
      <w:proofErr w:type="spellEnd"/>
    </w:p>
    <w:p w:rsidR="00AC4BB5" w:rsidRP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CDA282D" wp14:editId="38441E17">
            <wp:extent cx="5760720" cy="22739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5" w:name="_Toc476140885"/>
      <w:r w:rsidRPr="00AC4BB5">
        <w:rPr>
          <w:lang w:val="en-US"/>
        </w:rPr>
        <w:t>Filter Streams</w:t>
      </w:r>
      <w:bookmarkEnd w:id="65"/>
    </w:p>
    <w:p w:rsid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84326BB" wp14:editId="3331ADA0">
            <wp:extent cx="5760720" cy="31254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2"/>
        <w:rPr>
          <w:lang w:val="en-US"/>
        </w:rPr>
      </w:pPr>
      <w:bookmarkStart w:id="66" w:name="_Toc476140886"/>
      <w:r>
        <w:rPr>
          <w:lang w:val="en-US"/>
        </w:rPr>
        <w:t>Object Streams &amp; Serialization</w:t>
      </w:r>
      <w:bookmarkEnd w:id="66"/>
    </w:p>
    <w:p w:rsidR="00AC4BB5" w:rsidRPr="00AC4BB5" w:rsidRDefault="00AC4BB5" w:rsidP="00AC4BB5">
      <w:pPr>
        <w:pStyle w:val="Heading3"/>
        <w:rPr>
          <w:lang w:val="en-US"/>
        </w:rPr>
      </w:pPr>
      <w:bookmarkStart w:id="67" w:name="_Toc476140887"/>
      <w:proofErr w:type="spellStart"/>
      <w:r>
        <w:rPr>
          <w:lang w:val="en-US"/>
        </w:rPr>
        <w:t>ObjectStream</w:t>
      </w:r>
      <w:bookmarkEnd w:id="67"/>
      <w:proofErr w:type="spellEnd"/>
    </w:p>
    <w:p w:rsidR="00AC4BB5" w:rsidRDefault="00B938C4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3DE96DD" wp14:editId="5D4E578D">
            <wp:extent cx="4860000" cy="2547857"/>
            <wp:effectExtent l="0" t="0" r="0" b="508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4868" cy="255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8" w:name="_Toc476140888"/>
      <w:r>
        <w:rPr>
          <w:lang w:val="en-US"/>
        </w:rPr>
        <w:lastRenderedPageBreak/>
        <w:t xml:space="preserve">Serialization with </w:t>
      </w:r>
      <w:proofErr w:type="spellStart"/>
      <w:r>
        <w:rPr>
          <w:lang w:val="en-US"/>
        </w:rPr>
        <w:t>ObjectStream</w:t>
      </w:r>
      <w:bookmarkEnd w:id="68"/>
      <w:proofErr w:type="spellEnd"/>
    </w:p>
    <w:p w:rsidR="00AC4BB5" w:rsidRDefault="007627C9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181B010" wp14:editId="074C289D">
            <wp:extent cx="5292000" cy="2681000"/>
            <wp:effectExtent l="0" t="0" r="4445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00592" cy="268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FBEB780" wp14:editId="22926046">
            <wp:extent cx="5760720" cy="300037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4842ECD" wp14:editId="3E04525A">
            <wp:extent cx="5760720" cy="21526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46D82568" wp14:editId="6D1FD108">
            <wp:extent cx="5760720" cy="267208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8A32055" wp14:editId="251C439C">
            <wp:extent cx="5760720" cy="3191510"/>
            <wp:effectExtent l="0" t="0" r="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9" w:name="_Toc476140889"/>
      <w:r>
        <w:rPr>
          <w:lang w:val="en-US"/>
        </w:rPr>
        <w:t>Serial Version Number</w:t>
      </w:r>
      <w:bookmarkEnd w:id="69"/>
    </w:p>
    <w:p w:rsidR="00AC4BB5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85A6C59" wp14:editId="4FFB6068">
            <wp:extent cx="5760720" cy="2228215"/>
            <wp:effectExtent l="0" t="0" r="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9AE59F5" wp14:editId="30BE0696">
            <wp:extent cx="5335303" cy="2689412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51915" cy="269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70" w:name="_Toc476140890"/>
      <w:r>
        <w:rPr>
          <w:lang w:val="en-US"/>
        </w:rPr>
        <w:t>Serialization Customization</w:t>
      </w:r>
      <w:bookmarkEnd w:id="70"/>
    </w:p>
    <w:p w:rsidR="00AC4BB5" w:rsidRDefault="0042008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50F88A1" wp14:editId="3FF93DB0">
            <wp:extent cx="5331759" cy="287804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47285" cy="288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1" w:name="_Toc476140891"/>
      <w:r>
        <w:rPr>
          <w:lang w:val="en-US"/>
        </w:rPr>
        <w:t>Serialization Hints</w:t>
      </w:r>
      <w:bookmarkEnd w:id="71"/>
    </w:p>
    <w:p w:rsidR="00AC4BB5" w:rsidRDefault="0042008C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7C0616D" wp14:editId="0A66804C">
            <wp:extent cx="5351929" cy="2825810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62293" cy="283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  <w:rPr>
          <w:lang w:val="en-US"/>
        </w:rPr>
      </w:pPr>
      <w:bookmarkStart w:id="72" w:name="_Toc476140892"/>
      <w:r>
        <w:rPr>
          <w:lang w:val="en-US"/>
        </w:rPr>
        <w:lastRenderedPageBreak/>
        <w:t>Sending and Receiving Data</w:t>
      </w:r>
      <w:bookmarkEnd w:id="72"/>
    </w:p>
    <w:p w:rsidR="00AC4BB5" w:rsidRDefault="00AC4BB5" w:rsidP="00AC4BB5">
      <w:pPr>
        <w:pStyle w:val="Heading3"/>
        <w:rPr>
          <w:lang w:val="en-US"/>
        </w:rPr>
      </w:pPr>
      <w:bookmarkStart w:id="73" w:name="_Toc476140893"/>
      <w:r>
        <w:rPr>
          <w:lang w:val="en-US"/>
        </w:rPr>
        <w:t>Framing</w:t>
      </w:r>
      <w:bookmarkEnd w:id="73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9549417" wp14:editId="5CC1FDD6">
            <wp:extent cx="5076265" cy="2474903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93219" cy="248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4" w:name="_Toc476140894"/>
      <w:r>
        <w:rPr>
          <w:lang w:val="en-US"/>
        </w:rPr>
        <w:t>Example of Framing</w:t>
      </w:r>
      <w:bookmarkEnd w:id="74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933DF86" wp14:editId="7612D6EB">
            <wp:extent cx="5103159" cy="2606707"/>
            <wp:effectExtent l="0" t="0" r="2540" b="317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32190" cy="2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  <w:rPr>
          <w:lang w:val="en-US"/>
        </w:rPr>
      </w:pPr>
      <w:bookmarkStart w:id="75" w:name="_Toc476140895"/>
      <w:r>
        <w:rPr>
          <w:lang w:val="en-US"/>
        </w:rPr>
        <w:t>Summary</w:t>
      </w:r>
      <w:bookmarkEnd w:id="75"/>
    </w:p>
    <w:p w:rsidR="00AC4BB5" w:rsidRDefault="00AC4BB5" w:rsidP="00AC4BB5">
      <w:pPr>
        <w:pStyle w:val="Heading3"/>
        <w:rPr>
          <w:lang w:val="en-US"/>
        </w:rPr>
      </w:pPr>
      <w:bookmarkStart w:id="76" w:name="_Toc476140896"/>
      <w:r>
        <w:rPr>
          <w:lang w:val="en-US"/>
        </w:rPr>
        <w:t>Whole Picture of Input Streams</w:t>
      </w:r>
      <w:bookmarkEnd w:id="76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BCBDAE6" wp14:editId="66998830">
            <wp:extent cx="5076190" cy="2620348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88851" cy="262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7" w:name="_Toc476140897"/>
      <w:r>
        <w:rPr>
          <w:lang w:val="en-US"/>
        </w:rPr>
        <w:lastRenderedPageBreak/>
        <w:t>Whole Picture of Output Streams</w:t>
      </w:r>
      <w:bookmarkEnd w:id="77"/>
    </w:p>
    <w:p w:rsidR="00AC4BB5" w:rsidRDefault="00740460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B0A8317" wp14:editId="4D53C12D">
            <wp:extent cx="5197288" cy="2775668"/>
            <wp:effectExtent l="0" t="0" r="381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05601" cy="278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460" w:rsidRDefault="00740460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126C18D" wp14:editId="66DC0EC5">
            <wp:extent cx="5513138" cy="54864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1383" cy="54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78" w:name="_Toc476140898"/>
      <w:r>
        <w:rPr>
          <w:lang w:val="en-US"/>
        </w:rPr>
        <w:lastRenderedPageBreak/>
        <w:t>Reading and Writing Text (Unicode Strings)</w:t>
      </w:r>
      <w:bookmarkEnd w:id="78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32F7F86" wp14:editId="703BF6FE">
            <wp:extent cx="5029200" cy="2144838"/>
            <wp:effectExtent l="0" t="0" r="0" b="825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35047" cy="214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79" w:name="_Toc476140899"/>
      <w:r>
        <w:rPr>
          <w:lang w:val="en-US"/>
        </w:rPr>
        <w:t>Whole Picture of Reader</w:t>
      </w:r>
      <w:bookmarkEnd w:id="79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77F5AC5" wp14:editId="7BCA1200">
            <wp:extent cx="5439335" cy="2657312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43432" cy="265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80" w:name="_Toc476140900"/>
      <w:r>
        <w:rPr>
          <w:lang w:val="en-US"/>
        </w:rPr>
        <w:t>Whole Picture of Writer</w:t>
      </w:r>
      <w:bookmarkEnd w:id="80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221936C" wp14:editId="2D214ECF">
            <wp:extent cx="5760720" cy="2772410"/>
            <wp:effectExtent l="0" t="0" r="0" b="889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C65" w:rsidRDefault="00824C65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1D913FE" wp14:editId="2FE0EB57">
            <wp:extent cx="5760720" cy="5180330"/>
            <wp:effectExtent l="0" t="0" r="0" b="127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2A" w:rsidRDefault="00673D2A" w:rsidP="00673D2A">
      <w:pPr>
        <w:pStyle w:val="Heading2"/>
        <w:rPr>
          <w:lang w:val="en-US"/>
        </w:rPr>
      </w:pPr>
      <w:bookmarkStart w:id="81" w:name="_Toc476140901"/>
      <w:r>
        <w:rPr>
          <w:lang w:val="en-US"/>
        </w:rPr>
        <w:t>Controlling Socket Behaviors</w:t>
      </w:r>
      <w:bookmarkEnd w:id="81"/>
    </w:p>
    <w:p w:rsidR="00673D2A" w:rsidRDefault="004F10DC" w:rsidP="004F10DC">
      <w:pPr>
        <w:pStyle w:val="Heading3"/>
        <w:rPr>
          <w:lang w:val="en-US"/>
        </w:rPr>
      </w:pPr>
      <w:bookmarkStart w:id="82" w:name="_Toc476140902"/>
      <w:r>
        <w:rPr>
          <w:lang w:val="en-US"/>
        </w:rPr>
        <w:t>Blocking and Timeouts</w:t>
      </w:r>
      <w:bookmarkEnd w:id="82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2B12A04" wp14:editId="41A5CB3F">
            <wp:extent cx="5760720" cy="303466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3" w:name="_Toc476140903"/>
      <w:r>
        <w:rPr>
          <w:lang w:val="en-US"/>
        </w:rPr>
        <w:lastRenderedPageBreak/>
        <w:t>Send and Receive Buffer Size</w:t>
      </w:r>
      <w:bookmarkEnd w:id="83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0730A07" wp14:editId="285475BA">
            <wp:extent cx="5358653" cy="2829359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65217" cy="283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4" w:name="_Toc476140904"/>
      <w:r>
        <w:rPr>
          <w:lang w:val="en-US"/>
        </w:rPr>
        <w:t>Package Delay</w:t>
      </w:r>
      <w:bookmarkEnd w:id="84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B35297A" wp14:editId="5184FD0B">
            <wp:extent cx="5372100" cy="2413063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78719" cy="241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2A" w:rsidRDefault="00673D2A" w:rsidP="00673D2A">
      <w:pPr>
        <w:pStyle w:val="Heading2"/>
        <w:rPr>
          <w:lang w:val="en-US"/>
        </w:rPr>
      </w:pPr>
      <w:bookmarkStart w:id="85" w:name="_Toc476140905"/>
      <w:r>
        <w:rPr>
          <w:lang w:val="en-US"/>
        </w:rPr>
        <w:t>Closing Connections</w:t>
      </w:r>
      <w:bookmarkEnd w:id="85"/>
    </w:p>
    <w:p w:rsidR="00673D2A" w:rsidRDefault="004F10DC" w:rsidP="004F10DC">
      <w:pPr>
        <w:pStyle w:val="Heading3"/>
        <w:rPr>
          <w:lang w:val="en-US"/>
        </w:rPr>
      </w:pPr>
      <w:bookmarkStart w:id="86" w:name="_Toc476140906"/>
      <w:r>
        <w:rPr>
          <w:lang w:val="en-US"/>
        </w:rPr>
        <w:t>Closing Connections</w:t>
      </w:r>
      <w:bookmarkEnd w:id="86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5EC7306" wp14:editId="0B0599D4">
            <wp:extent cx="5143500" cy="2692514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53625" cy="269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E8" w:rsidRDefault="007203E8" w:rsidP="004F10DC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0EB1C2D" wp14:editId="06A4D31A">
            <wp:extent cx="5553635" cy="2801917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58607" cy="280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0C9" w:rsidRDefault="001C00C9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C433D85" wp14:editId="3A9C168C">
            <wp:extent cx="5587253" cy="2355737"/>
            <wp:effectExtent l="0" t="0" r="0" b="698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95044" cy="235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7" w:name="_Toc476140907"/>
      <w:r>
        <w:rPr>
          <w:lang w:val="en-US"/>
        </w:rPr>
        <w:t>Example of a Close Test</w:t>
      </w:r>
      <w:bookmarkEnd w:id="87"/>
    </w:p>
    <w:p w:rsidR="004F10DC" w:rsidRDefault="001C00C9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119BCD3" wp14:editId="236D9477">
            <wp:extent cx="4975412" cy="2678562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07452" cy="269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BE" w:rsidRDefault="00E84FBE" w:rsidP="004F10DC">
      <w:pPr>
        <w:rPr>
          <w:lang w:val="en-US"/>
        </w:rPr>
      </w:pPr>
      <w:r>
        <w:rPr>
          <w:lang w:val="en-US"/>
        </w:rPr>
        <w:t>Problem: Some content of the formatter is not received by the server.</w:t>
      </w:r>
    </w:p>
    <w:p w:rsidR="001C00C9" w:rsidRDefault="001C00C9" w:rsidP="004F10DC">
      <w:pPr>
        <w:rPr>
          <w:lang w:val="en-US"/>
        </w:rPr>
      </w:pPr>
      <w:r>
        <w:rPr>
          <w:lang w:val="en-US"/>
        </w:rPr>
        <w:t>Solution: Flush the formatter before you close the socket, otherwise the buffer of the formatter won’t be sent</w:t>
      </w:r>
      <w:r w:rsidR="00E84FBE">
        <w:rPr>
          <w:lang w:val="en-US"/>
        </w:rPr>
        <w:t>.</w:t>
      </w:r>
    </w:p>
    <w:p w:rsidR="004F10DC" w:rsidRDefault="004F10DC" w:rsidP="004F10DC">
      <w:pPr>
        <w:pStyle w:val="Heading3"/>
        <w:rPr>
          <w:lang w:val="en-US"/>
        </w:rPr>
      </w:pPr>
      <w:bookmarkStart w:id="88" w:name="_Toc476140908"/>
      <w:r>
        <w:rPr>
          <w:lang w:val="en-US"/>
        </w:rPr>
        <w:lastRenderedPageBreak/>
        <w:t>Example of a Compression Server</w:t>
      </w:r>
      <w:bookmarkEnd w:id="88"/>
    </w:p>
    <w:p w:rsidR="004F10DC" w:rsidRDefault="00E84FBE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DE55A58" wp14:editId="22C7B5E4">
            <wp:extent cx="5076265" cy="1770985"/>
            <wp:effectExtent l="0" t="0" r="0" b="127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2712" cy="177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BE" w:rsidRDefault="00E84FBE" w:rsidP="004F10DC">
      <w:pPr>
        <w:rPr>
          <w:lang w:val="en-US"/>
        </w:rPr>
      </w:pPr>
      <w:r>
        <w:rPr>
          <w:lang w:val="en-US"/>
        </w:rPr>
        <w:t>Problem: At some point, the server hangs up and doesn’t reply anymore.</w:t>
      </w:r>
    </w:p>
    <w:p w:rsidR="00FA54DC" w:rsidRDefault="00FA54DC" w:rsidP="004F10DC">
      <w:pPr>
        <w:rPr>
          <w:lang w:val="en-US"/>
        </w:rPr>
      </w:pPr>
      <w:r>
        <w:rPr>
          <w:lang w:val="en-US"/>
        </w:rPr>
        <w:t xml:space="preserve">Solution: Don’t send all content before you start reading. Otherwise you will fill up the </w:t>
      </w:r>
      <w:r w:rsidR="00F739A8">
        <w:rPr>
          <w:lang w:val="en-US"/>
        </w:rPr>
        <w:t>outgoing (sending)</w:t>
      </w:r>
      <w:r>
        <w:rPr>
          <w:lang w:val="en-US"/>
        </w:rPr>
        <w:t xml:space="preserve"> cache of the server (because no one is reading it) and the write process of the server becomes blocking (this prevents a data loss</w:t>
      </w:r>
      <w:r w:rsidR="00F739A8">
        <w:rPr>
          <w:lang w:val="en-US"/>
        </w:rPr>
        <w:t xml:space="preserve"> because the outgoing buffer is full</w:t>
      </w:r>
      <w:r>
        <w:rPr>
          <w:lang w:val="en-US"/>
        </w:rPr>
        <w:t>). A solution to this problem is to write and read block by block</w:t>
      </w:r>
      <w:r w:rsidR="00F739A8">
        <w:rPr>
          <w:lang w:val="en-US"/>
        </w:rPr>
        <w:t xml:space="preserve"> </w:t>
      </w:r>
      <w:r>
        <w:rPr>
          <w:lang w:val="en-US"/>
        </w:rPr>
        <w:t>or to start the send process in a separate thread</w:t>
      </w:r>
      <w:r w:rsidR="00F739A8">
        <w:rPr>
          <w:lang w:val="en-US"/>
        </w:rPr>
        <w:t xml:space="preserve"> (Both happens in the client)</w:t>
      </w:r>
      <w:r>
        <w:rPr>
          <w:lang w:val="en-US"/>
        </w:rPr>
        <w:t>, so the client is able to immediately read the result and prevents a full sender buffer of the server.</w:t>
      </w:r>
    </w:p>
    <w:p w:rsidR="00673D2A" w:rsidRDefault="00673D2A" w:rsidP="00673D2A">
      <w:pPr>
        <w:pStyle w:val="Heading2"/>
        <w:rPr>
          <w:lang w:val="en-US"/>
        </w:rPr>
      </w:pPr>
      <w:bookmarkStart w:id="89" w:name="_Toc476140909"/>
      <w:r>
        <w:rPr>
          <w:lang w:val="en-US"/>
        </w:rPr>
        <w:t>UDP Sockets</w:t>
      </w:r>
      <w:bookmarkEnd w:id="89"/>
    </w:p>
    <w:p w:rsidR="00673D2A" w:rsidRDefault="009839E4" w:rsidP="004F10DC">
      <w:pPr>
        <w:pStyle w:val="Heading3"/>
        <w:rPr>
          <w:lang w:val="en-US"/>
        </w:rPr>
      </w:pPr>
      <w:bookmarkStart w:id="90" w:name="_Toc476140910"/>
      <w:r>
        <w:rPr>
          <w:lang w:val="en-US"/>
        </w:rPr>
        <w:t>UDP (User Datagram Protocol)</w:t>
      </w:r>
      <w:bookmarkEnd w:id="90"/>
    </w:p>
    <w:p w:rsidR="009839E4" w:rsidRDefault="00886CFF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299B016" wp14:editId="3D05280A">
            <wp:extent cx="5221287" cy="2749923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51254" cy="276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CFF" w:rsidRDefault="00886CFF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9DDDEA1" wp14:editId="1FB2758C">
            <wp:extent cx="4182035" cy="2145413"/>
            <wp:effectExtent l="0" t="0" r="0" b="762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04657" cy="215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E4" w:rsidRDefault="001E595B" w:rsidP="009839E4">
      <w:pPr>
        <w:pStyle w:val="Heading3"/>
        <w:rPr>
          <w:lang w:val="en-US"/>
        </w:rPr>
      </w:pPr>
      <w:bookmarkStart w:id="91" w:name="_Toc476140911"/>
      <w:r>
        <w:rPr>
          <w:lang w:val="en-US"/>
        </w:rPr>
        <w:lastRenderedPageBreak/>
        <w:t>Java Classes for Datag</w:t>
      </w:r>
      <w:r w:rsidR="009839E4">
        <w:rPr>
          <w:lang w:val="en-US"/>
        </w:rPr>
        <w:t>ram</w:t>
      </w:r>
      <w:bookmarkEnd w:id="91"/>
    </w:p>
    <w:p w:rsidR="009839E4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C543209" wp14:editId="65104342">
            <wp:extent cx="5123329" cy="3346654"/>
            <wp:effectExtent l="0" t="0" r="127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23329" cy="334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E4" w:rsidRPr="009839E4" w:rsidRDefault="009839E4" w:rsidP="009839E4">
      <w:pPr>
        <w:pStyle w:val="Heading3"/>
        <w:rPr>
          <w:lang w:val="en-US"/>
        </w:rPr>
      </w:pPr>
      <w:bookmarkStart w:id="92" w:name="_Toc476140912"/>
      <w:r>
        <w:rPr>
          <w:lang w:val="en-US"/>
        </w:rPr>
        <w:t>DatagramSocket</w:t>
      </w:r>
      <w:bookmarkEnd w:id="92"/>
    </w:p>
    <w:p w:rsidR="009839E4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BF11976" wp14:editId="2B6A9F95">
            <wp:extent cx="5760720" cy="303593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9839E4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478D732" wp14:editId="1AE45842">
            <wp:extent cx="5760720" cy="307657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51A8D34" wp14:editId="26A7EAB2">
            <wp:extent cx="5760720" cy="2508250"/>
            <wp:effectExtent l="0" t="0" r="0" b="63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Pr="009839E4" w:rsidRDefault="0018705F" w:rsidP="0018705F">
      <w:pPr>
        <w:pStyle w:val="Heading3"/>
        <w:rPr>
          <w:lang w:val="en-US"/>
        </w:rPr>
      </w:pPr>
      <w:bookmarkStart w:id="93" w:name="_Toc476140913"/>
      <w:r>
        <w:rPr>
          <w:lang w:val="en-US"/>
        </w:rPr>
        <w:t>DatagramPacket</w:t>
      </w:r>
      <w:bookmarkEnd w:id="93"/>
    </w:p>
    <w:p w:rsidR="004F10DC" w:rsidRDefault="007A6B7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2E36A3C" wp14:editId="396F42C9">
            <wp:extent cx="5760720" cy="3022600"/>
            <wp:effectExtent l="0" t="0" r="0" b="635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4" w:name="_Toc476140914"/>
      <w:r>
        <w:rPr>
          <w:lang w:val="en-US"/>
        </w:rPr>
        <w:lastRenderedPageBreak/>
        <w:t>Example of a UDP Server and Client</w:t>
      </w:r>
      <w:bookmarkEnd w:id="94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C61DB54" wp14:editId="51281C34">
            <wp:extent cx="5190565" cy="2853323"/>
            <wp:effectExtent l="0" t="0" r="0" b="444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00902" cy="285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ACEC5F2" wp14:editId="398C7A3B">
            <wp:extent cx="5177118" cy="2859627"/>
            <wp:effectExtent l="0" t="0" r="508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91184" cy="28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5" w:name="_Toc476140915"/>
      <w:r>
        <w:rPr>
          <w:lang w:val="en-US"/>
        </w:rPr>
        <w:t>UDP Implementation</w:t>
      </w:r>
      <w:bookmarkEnd w:id="95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D39EE71" wp14:editId="127D4A0F">
            <wp:extent cx="4886980" cy="269613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02316" cy="270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6" w:name="_Toc476140916"/>
      <w:r>
        <w:rPr>
          <w:lang w:val="en-US"/>
        </w:rPr>
        <w:lastRenderedPageBreak/>
        <w:t>Reliable UDP</w:t>
      </w:r>
      <w:bookmarkEnd w:id="96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B8ECF3A" wp14:editId="60B0E399">
            <wp:extent cx="5224182" cy="2734173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37328" cy="274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rPr>
          <w:lang w:val="en-US"/>
        </w:rPr>
      </w:pPr>
    </w:p>
    <w:p w:rsidR="00576F12" w:rsidRDefault="00576F12" w:rsidP="00576F12">
      <w:pPr>
        <w:pStyle w:val="Heading1"/>
      </w:pPr>
      <w:bookmarkStart w:id="97" w:name="_Toc476140917"/>
      <w:r>
        <w:lastRenderedPageBreak/>
        <w:t>Woche 3</w:t>
      </w:r>
      <w:bookmarkEnd w:id="97"/>
    </w:p>
    <w:p w:rsidR="00576F12" w:rsidRPr="00AF65CF" w:rsidRDefault="00576F12" w:rsidP="00AF65CF"/>
    <w:sectPr w:rsidR="00576F12" w:rsidRPr="00AF65CF" w:rsidSect="00164DB6">
      <w:headerReference w:type="default" r:id="rId101"/>
      <w:footerReference w:type="default" r:id="rId102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A64AF" w:rsidRDefault="006A64AF" w:rsidP="006B5E49">
      <w:pPr>
        <w:spacing w:after="0" w:line="240" w:lineRule="auto"/>
      </w:pPr>
      <w:r>
        <w:separator/>
      </w:r>
    </w:p>
  </w:endnote>
  <w:endnote w:type="continuationSeparator" w:id="0">
    <w:p w:rsidR="006A64AF" w:rsidRDefault="006A64AF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3854C3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BC41EF">
      <w:rPr>
        <w:noProof/>
      </w:rPr>
      <w:t>4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BC41EF">
      <w:rPr>
        <w:noProof/>
      </w:rPr>
      <w:t>42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A64AF" w:rsidRDefault="006A64AF" w:rsidP="006B5E49">
      <w:pPr>
        <w:spacing w:after="0" w:line="240" w:lineRule="auto"/>
      </w:pPr>
      <w:r>
        <w:separator/>
      </w:r>
    </w:p>
  </w:footnote>
  <w:footnote w:type="continuationSeparator" w:id="0">
    <w:p w:rsidR="006A64AF" w:rsidRDefault="006A64AF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3854C3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2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7C64"/>
    <w:rsid w:val="0001007A"/>
    <w:rsid w:val="00057AA2"/>
    <w:rsid w:val="000A251E"/>
    <w:rsid w:val="000E01D5"/>
    <w:rsid w:val="000E0DEE"/>
    <w:rsid w:val="00105030"/>
    <w:rsid w:val="0012397E"/>
    <w:rsid w:val="00160860"/>
    <w:rsid w:val="001618CB"/>
    <w:rsid w:val="00164748"/>
    <w:rsid w:val="00164DB6"/>
    <w:rsid w:val="0018705F"/>
    <w:rsid w:val="001974BC"/>
    <w:rsid w:val="001A52D5"/>
    <w:rsid w:val="001A6B64"/>
    <w:rsid w:val="001C00C9"/>
    <w:rsid w:val="001E0A00"/>
    <w:rsid w:val="001E32AD"/>
    <w:rsid w:val="001E595B"/>
    <w:rsid w:val="00246DD8"/>
    <w:rsid w:val="00256002"/>
    <w:rsid w:val="0026725B"/>
    <w:rsid w:val="002865EA"/>
    <w:rsid w:val="002A4F37"/>
    <w:rsid w:val="002D7DF1"/>
    <w:rsid w:val="003037A4"/>
    <w:rsid w:val="0033460C"/>
    <w:rsid w:val="00337C64"/>
    <w:rsid w:val="00342602"/>
    <w:rsid w:val="003854C3"/>
    <w:rsid w:val="0038683A"/>
    <w:rsid w:val="003917D7"/>
    <w:rsid w:val="003A2772"/>
    <w:rsid w:val="003A70B0"/>
    <w:rsid w:val="003B27B1"/>
    <w:rsid w:val="003D3A02"/>
    <w:rsid w:val="003D5735"/>
    <w:rsid w:val="003E53D8"/>
    <w:rsid w:val="0042008C"/>
    <w:rsid w:val="004254A8"/>
    <w:rsid w:val="004A1E60"/>
    <w:rsid w:val="004B5461"/>
    <w:rsid w:val="004B776C"/>
    <w:rsid w:val="004F10DC"/>
    <w:rsid w:val="00510030"/>
    <w:rsid w:val="00576F12"/>
    <w:rsid w:val="0067227E"/>
    <w:rsid w:val="00673D2A"/>
    <w:rsid w:val="00690CCB"/>
    <w:rsid w:val="00695C4B"/>
    <w:rsid w:val="006A64AF"/>
    <w:rsid w:val="006A6BF8"/>
    <w:rsid w:val="006B5E49"/>
    <w:rsid w:val="006D62FC"/>
    <w:rsid w:val="006E2F0C"/>
    <w:rsid w:val="006E35E8"/>
    <w:rsid w:val="00712E6C"/>
    <w:rsid w:val="007203E8"/>
    <w:rsid w:val="0073312C"/>
    <w:rsid w:val="00740460"/>
    <w:rsid w:val="007627C9"/>
    <w:rsid w:val="007A6B7B"/>
    <w:rsid w:val="007B0CD9"/>
    <w:rsid w:val="007F4434"/>
    <w:rsid w:val="008240CC"/>
    <w:rsid w:val="00824C65"/>
    <w:rsid w:val="008502CA"/>
    <w:rsid w:val="00886CFF"/>
    <w:rsid w:val="008974F9"/>
    <w:rsid w:val="008C1085"/>
    <w:rsid w:val="008D68BE"/>
    <w:rsid w:val="00923291"/>
    <w:rsid w:val="0095096E"/>
    <w:rsid w:val="009527ED"/>
    <w:rsid w:val="009637E6"/>
    <w:rsid w:val="00973D65"/>
    <w:rsid w:val="009839E4"/>
    <w:rsid w:val="00990E7F"/>
    <w:rsid w:val="009B342F"/>
    <w:rsid w:val="009C29C0"/>
    <w:rsid w:val="009E6AB5"/>
    <w:rsid w:val="009F3BB6"/>
    <w:rsid w:val="00A271AB"/>
    <w:rsid w:val="00AC4BB5"/>
    <w:rsid w:val="00AD71D7"/>
    <w:rsid w:val="00AF65CF"/>
    <w:rsid w:val="00AF7A48"/>
    <w:rsid w:val="00B25571"/>
    <w:rsid w:val="00B70D48"/>
    <w:rsid w:val="00B7241C"/>
    <w:rsid w:val="00B938C4"/>
    <w:rsid w:val="00BB78F3"/>
    <w:rsid w:val="00BC41EF"/>
    <w:rsid w:val="00BC693F"/>
    <w:rsid w:val="00BC7B70"/>
    <w:rsid w:val="00BF0C5F"/>
    <w:rsid w:val="00C36948"/>
    <w:rsid w:val="00C5401F"/>
    <w:rsid w:val="00C569D5"/>
    <w:rsid w:val="00C6413D"/>
    <w:rsid w:val="00C931E0"/>
    <w:rsid w:val="00CC1F1F"/>
    <w:rsid w:val="00CE1DBE"/>
    <w:rsid w:val="00D0518E"/>
    <w:rsid w:val="00D6278C"/>
    <w:rsid w:val="00DD04C4"/>
    <w:rsid w:val="00DD3CE2"/>
    <w:rsid w:val="00DD4723"/>
    <w:rsid w:val="00DD6959"/>
    <w:rsid w:val="00DE60A2"/>
    <w:rsid w:val="00DF1936"/>
    <w:rsid w:val="00DF7648"/>
    <w:rsid w:val="00E376F9"/>
    <w:rsid w:val="00E52C9A"/>
    <w:rsid w:val="00E571CE"/>
    <w:rsid w:val="00E61EFD"/>
    <w:rsid w:val="00E6376B"/>
    <w:rsid w:val="00E63D9A"/>
    <w:rsid w:val="00E84FBE"/>
    <w:rsid w:val="00EB766F"/>
    <w:rsid w:val="00EF58B0"/>
    <w:rsid w:val="00F34BB8"/>
    <w:rsid w:val="00F40999"/>
    <w:rsid w:val="00F44376"/>
    <w:rsid w:val="00F739A8"/>
    <w:rsid w:val="00F969C9"/>
    <w:rsid w:val="00FA54DC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EC3CC60"/>
  <w15:chartTrackingRefBased/>
  <w15:docId w15:val="{B8983BFF-D92A-4B8D-9066-CC8BED2F8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BC41EF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BC41EF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BC41EF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BC41EF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BC41EF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BC41EF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4BD0313-E4B3-4751-AE69-5893E65F1A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43</Pages>
  <Words>1565</Words>
  <Characters>9864</Characters>
  <Application>Microsoft Office Word</Application>
  <DocSecurity>0</DocSecurity>
  <Lines>82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11407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49</cp:revision>
  <dcterms:created xsi:type="dcterms:W3CDTF">2017-02-20T14:46:00Z</dcterms:created>
  <dcterms:modified xsi:type="dcterms:W3CDTF">2017-03-01T13:11:00Z</dcterms:modified>
</cp:coreProperties>
</file>
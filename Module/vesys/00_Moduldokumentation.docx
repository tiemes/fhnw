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920ED" w:rsidRPr="003E53D8" w:rsidRDefault="00D920ED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D920ED" w:rsidRDefault="00D920E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D920ED" w:rsidRPr="00AF65CF" w:rsidRDefault="00D920E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D920ED" w:rsidRPr="003E53D8" w:rsidRDefault="00D920ED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D920ED" w:rsidRDefault="00D920E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D920ED" w:rsidRPr="00AF65CF" w:rsidRDefault="00D920E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920ED" w:rsidRDefault="00D920E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920ED" w:rsidRDefault="00D920E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D58FA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671057" w:history="1">
            <w:r w:rsidR="00AD58FA" w:rsidRPr="00DE0C60">
              <w:rPr>
                <w:rStyle w:val="Hyperlink"/>
                <w:noProof/>
              </w:rPr>
              <w:t>1</w:t>
            </w:r>
            <w:r w:rsidR="00AD58FA">
              <w:rPr>
                <w:rFonts w:eastAsiaTheme="minorEastAsia"/>
                <w:noProof/>
                <w:lang w:eastAsia="de-CH"/>
              </w:rPr>
              <w:tab/>
            </w:r>
            <w:r w:rsidR="00AD58FA" w:rsidRPr="00DE0C60">
              <w:rPr>
                <w:rStyle w:val="Hyperlink"/>
                <w:noProof/>
              </w:rPr>
              <w:t>Einleitung</w:t>
            </w:r>
            <w:r w:rsidR="00AD58FA">
              <w:rPr>
                <w:noProof/>
                <w:webHidden/>
              </w:rPr>
              <w:tab/>
            </w:r>
            <w:r w:rsidR="00AD58FA">
              <w:rPr>
                <w:noProof/>
                <w:webHidden/>
              </w:rPr>
              <w:fldChar w:fldCharType="begin"/>
            </w:r>
            <w:r w:rsidR="00AD58FA">
              <w:rPr>
                <w:noProof/>
                <w:webHidden/>
              </w:rPr>
              <w:instrText xml:space="preserve"> PAGEREF _Toc476671057 \h </w:instrText>
            </w:r>
            <w:r w:rsidR="00AD58FA">
              <w:rPr>
                <w:noProof/>
                <w:webHidden/>
              </w:rPr>
            </w:r>
            <w:r w:rsidR="00AD58FA">
              <w:rPr>
                <w:noProof/>
                <w:webHidden/>
              </w:rPr>
              <w:fldChar w:fldCharType="separate"/>
            </w:r>
            <w:r w:rsidR="00AD58FA">
              <w:rPr>
                <w:noProof/>
                <w:webHidden/>
              </w:rPr>
              <w:t>5</w:t>
            </w:r>
            <w:r w:rsidR="00AD58FA"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58" w:history="1">
            <w:r w:rsidRPr="00DE0C6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59" w:history="1">
            <w:r w:rsidRPr="00DE0C6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60" w:history="1">
            <w:r w:rsidRPr="00DE0C6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671061" w:history="1">
            <w:r w:rsidRPr="00DE0C6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62" w:history="1">
            <w:r w:rsidRPr="00DE0C6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63" w:history="1">
            <w:r w:rsidRPr="00DE0C60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64" w:history="1">
            <w:r w:rsidRPr="00DE0C60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65" w:history="1">
            <w:r w:rsidRPr="00DE0C60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66" w:history="1">
            <w:r w:rsidRPr="00DE0C60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67" w:history="1">
            <w:r w:rsidRPr="00DE0C60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68" w:history="1">
            <w:r w:rsidRPr="00DE0C60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69" w:history="1">
            <w:r w:rsidRPr="00DE0C60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0" w:history="1">
            <w:r w:rsidRPr="00DE0C6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1" w:history="1">
            <w:r w:rsidRPr="00DE0C60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2" w:history="1">
            <w:r w:rsidRPr="00DE0C60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3" w:history="1">
            <w:r w:rsidRPr="00DE0C60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4" w:history="1">
            <w:r w:rsidRPr="00DE0C60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5" w:history="1">
            <w:r w:rsidRPr="00DE0C60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6" w:history="1">
            <w:r w:rsidRPr="00DE0C60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7" w:history="1">
            <w:r w:rsidRPr="00DE0C60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8" w:history="1">
            <w:r w:rsidRPr="00DE0C6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79" w:history="1">
            <w:r w:rsidRPr="00DE0C60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0" w:history="1">
            <w:r w:rsidRPr="00DE0C60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1" w:history="1">
            <w:r w:rsidRPr="00DE0C60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2" w:history="1">
            <w:r w:rsidRPr="00DE0C60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3" w:history="1">
            <w:r w:rsidRPr="00DE0C60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4" w:history="1">
            <w:r w:rsidRPr="00DE0C60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5" w:history="1">
            <w:r w:rsidRPr="00DE0C6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6" w:history="1">
            <w:r w:rsidRPr="00DE0C60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7" w:history="1">
            <w:r w:rsidRPr="00DE0C60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8" w:history="1">
            <w:r w:rsidRPr="00DE0C60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89" w:history="1">
            <w:r w:rsidRPr="00DE0C60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90" w:history="1">
            <w:r w:rsidRPr="00DE0C60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91" w:history="1">
            <w:r w:rsidRPr="00DE0C60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92" w:history="1">
            <w:r w:rsidRPr="00DE0C60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93" w:history="1">
            <w:r w:rsidRPr="00DE0C60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94" w:history="1">
            <w:r w:rsidRPr="00DE0C60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95" w:history="1">
            <w:r w:rsidRPr="00DE0C60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96" w:history="1">
            <w:r w:rsidRPr="00DE0C60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671097" w:history="1">
            <w:r w:rsidRPr="00DE0C6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98" w:history="1">
            <w:r w:rsidRPr="00DE0C60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099" w:history="1">
            <w:r w:rsidRPr="00DE0C60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0" w:history="1">
            <w:r w:rsidRPr="00DE0C60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1" w:history="1">
            <w:r w:rsidRPr="00DE0C60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2" w:history="1">
            <w:r w:rsidRPr="00DE0C60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3" w:history="1">
            <w:r w:rsidRPr="00DE0C60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4" w:history="1">
            <w:r w:rsidRPr="00DE0C60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5" w:history="1">
            <w:r w:rsidRPr="00DE0C60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6" w:history="1">
            <w:r w:rsidRPr="00DE0C60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7" w:history="1">
            <w:r w:rsidRPr="00DE0C60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8" w:history="1">
            <w:r w:rsidRPr="00DE0C60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09" w:history="1">
            <w:r w:rsidRPr="00DE0C60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0" w:history="1">
            <w:r w:rsidRPr="00DE0C60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1" w:history="1">
            <w:r w:rsidRPr="00DE0C60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2" w:history="1">
            <w:r w:rsidRPr="00DE0C60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3" w:history="1">
            <w:r w:rsidRPr="00DE0C60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4" w:history="1">
            <w:r w:rsidRPr="00DE0C60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5" w:history="1">
            <w:r w:rsidRPr="00DE0C60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6" w:history="1">
            <w:r w:rsidRPr="00DE0C60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7" w:history="1">
            <w:r w:rsidRPr="00DE0C60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8" w:history="1">
            <w:r w:rsidRPr="00DE0C60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19" w:history="1">
            <w:r w:rsidRPr="00DE0C60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0" w:history="1">
            <w:r w:rsidRPr="00DE0C60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1" w:history="1">
            <w:r w:rsidRPr="00DE0C60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2" w:history="1">
            <w:r w:rsidRPr="00DE0C60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3" w:history="1">
            <w:r w:rsidRPr="00DE0C60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4" w:history="1">
            <w:r w:rsidRPr="00DE0C60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5" w:history="1">
            <w:r w:rsidRPr="00DE0C60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6" w:history="1">
            <w:r w:rsidRPr="00DE0C60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7" w:history="1">
            <w:r w:rsidRPr="00DE0C60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8" w:history="1">
            <w:r w:rsidRPr="00DE0C60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29" w:history="1">
            <w:r w:rsidRPr="00DE0C60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0" w:history="1">
            <w:r w:rsidRPr="00DE0C60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1" w:history="1">
            <w:r w:rsidRPr="00DE0C60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2" w:history="1">
            <w:r w:rsidRPr="00DE0C60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3" w:history="1">
            <w:r w:rsidRPr="00DE0C60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4" w:history="1">
            <w:r w:rsidRPr="00DE0C60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5" w:history="1">
            <w:r w:rsidRPr="00DE0C60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6" w:history="1">
            <w:r w:rsidRPr="00DE0C60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7" w:history="1">
            <w:r w:rsidRPr="00DE0C60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8" w:history="1">
            <w:r w:rsidRPr="00DE0C60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39" w:history="1">
            <w:r w:rsidRPr="00DE0C60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40" w:history="1">
            <w:r w:rsidRPr="00DE0C60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41" w:history="1">
            <w:r w:rsidRPr="00DE0C60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671142" w:history="1">
            <w:r w:rsidRPr="00DE0C6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43" w:history="1">
            <w:r w:rsidRPr="00DE0C60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44" w:history="1">
            <w:r w:rsidRPr="00DE0C60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45" w:history="1">
            <w:r w:rsidRPr="00DE0C60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46" w:history="1">
            <w:r w:rsidRPr="00DE0C60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47" w:history="1">
            <w:r w:rsidRPr="00DE0C60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48" w:history="1">
            <w:r w:rsidRPr="00DE0C60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49" w:history="1">
            <w:r w:rsidRPr="00DE0C60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0" w:history="1">
            <w:r w:rsidRPr="00DE0C60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1" w:history="1">
            <w:r w:rsidRPr="00DE0C60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2" w:history="1">
            <w:r w:rsidRPr="00DE0C60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3" w:history="1">
            <w:r w:rsidRPr="00DE0C60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4" w:history="1">
            <w:r w:rsidRPr="00DE0C60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5" w:history="1">
            <w:r w:rsidRPr="00DE0C60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6" w:history="1">
            <w:r w:rsidRPr="00DE0C60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7" w:history="1">
            <w:r w:rsidRPr="00DE0C60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8" w:history="1">
            <w:r w:rsidRPr="00DE0C60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59" w:history="1">
            <w:r w:rsidRPr="00DE0C60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0" w:history="1">
            <w:r w:rsidRPr="00DE0C60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1" w:history="1">
            <w:r w:rsidRPr="00DE0C60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2" w:history="1">
            <w:r w:rsidRPr="00DE0C60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3" w:history="1">
            <w:r w:rsidRPr="00DE0C60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4" w:history="1">
            <w:r w:rsidRPr="00DE0C60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5" w:history="1">
            <w:r w:rsidRPr="00DE0C60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6" w:history="1">
            <w:r w:rsidRPr="00DE0C60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7" w:history="1">
            <w:r w:rsidRPr="00DE0C60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8" w:history="1">
            <w:r w:rsidRPr="00DE0C60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69" w:history="1">
            <w:r w:rsidRPr="00DE0C60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70" w:history="1">
            <w:r w:rsidRPr="00DE0C60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71" w:history="1">
            <w:r w:rsidRPr="00DE0C60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671172" w:history="1">
            <w:r w:rsidRPr="00DE0C60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58FA" w:rsidRDefault="00AD58F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671173" w:history="1">
            <w:r w:rsidRPr="00DE0C6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E0C60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_Toc476671173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667105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667105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667105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6671060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6671061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76671062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76671063"/>
      <w:r>
        <w:t>Definitions</w:t>
      </w:r>
      <w:bookmarkEnd w:id="18"/>
    </w:p>
    <w:p w:rsidR="00973D65" w:rsidRDefault="00AD71D7" w:rsidP="00AF65CF">
      <w:r>
        <w:rPr>
          <w:noProof/>
          <w:lang w:eastAsia="de-CH"/>
        </w:rPr>
        <w:drawing>
          <wp:inline distT="0" distB="0" distL="0" distR="0" wp14:anchorId="329ECA5E" wp14:editId="10C63FC8">
            <wp:extent cx="5760720" cy="291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76671064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089A803" wp14:editId="5BFF3216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76671065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8315C44" wp14:editId="48AD9A95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76671066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71025F6" wp14:editId="518D346B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76671067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120D5D9" wp14:editId="53B8ABAA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76671068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E9E7DAF" wp14:editId="5148961D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68B3B3F8" wp14:editId="510C1E57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76671069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8F4C300" wp14:editId="40E9B735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61264EC8" wp14:editId="15A94964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76671070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76671071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A71490A" wp14:editId="070BB198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76671072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6A8C718" wp14:editId="73EACA5E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76671073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1627282" wp14:editId="08CFB088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76671074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22B419F0" wp14:editId="7253DF6E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76671075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6AF7799" wp14:editId="648BED24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76671076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7155FA2" wp14:editId="3A02B6B9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76671077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528AE20" wp14:editId="54ACD013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76671078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76671079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04B74990" wp14:editId="068DD8EE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76671080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0AC7DE1C" wp14:editId="30A07BC4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76671081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7B8CC65" wp14:editId="27860F64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76671082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D093ADB" wp14:editId="4623C0FE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76671083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4AFBD84" wp14:editId="45066AB6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76671084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8A854" wp14:editId="729E5AAE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76671085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76671086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009BFF2" wp14:editId="51156EC5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76671087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E475CD3" wp14:editId="52C0DBA6">
            <wp:extent cx="5760720" cy="3002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76671088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BB756B5" wp14:editId="53862AB4">
            <wp:extent cx="5760720" cy="2918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5D212A22" wp14:editId="5C5A4606">
            <wp:extent cx="5760720" cy="2954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E3D2EB2" wp14:editId="5C352653">
            <wp:extent cx="5760720" cy="2939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76671089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E0C18D0" wp14:editId="3120DB86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76671090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492762D" wp14:editId="11CC75AA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6BCAC203" wp14:editId="5C81E353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76671091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DFAD944" wp14:editId="1B6DF80C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4D19F07" wp14:editId="58CEB1FF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76671092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0C8F7768" wp14:editId="76E4763E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76671093"/>
      <w:r>
        <w:t>Concurrent Echo Server</w:t>
      </w:r>
      <w:bookmarkEnd w:id="48"/>
    </w:p>
    <w:p w:rsidR="001E0A00" w:rsidRPr="00690CCB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359921D5" wp14:editId="4EB3C53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690CCB" w:rsidP="00690CCB">
      <w:pPr>
        <w:pStyle w:val="Heading3"/>
      </w:pPr>
      <w:bookmarkStart w:id="49" w:name="_Toc476671094"/>
      <w:r>
        <w:t>Concurrent Echo Server (Threaded)</w:t>
      </w:r>
      <w:bookmarkEnd w:id="49"/>
    </w:p>
    <w:p w:rsidR="001E0A00" w:rsidRDefault="009C29C0" w:rsidP="00AF65CF">
      <w:r>
        <w:rPr>
          <w:noProof/>
          <w:lang w:eastAsia="de-CH"/>
        </w:rPr>
        <w:drawing>
          <wp:inline distT="0" distB="0" distL="0" distR="0" wp14:anchorId="61A1AAD7" wp14:editId="1223EE79">
            <wp:extent cx="5760720" cy="22072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lastRenderedPageBreak/>
        <w:drawing>
          <wp:inline distT="0" distB="0" distL="0" distR="0" wp14:anchorId="07804ECF" wp14:editId="605C0D2D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76671095"/>
      <w:r w:rsidRPr="00690CCB">
        <w:rPr>
          <w:lang w:val="en-US"/>
        </w:rPr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72571B" wp14:editId="2B8485E5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61168ED" wp14:editId="34F3118F">
            <wp:extent cx="5760720" cy="31959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76671096"/>
      <w:r>
        <w:rPr>
          <w:lang w:val="en-US"/>
        </w:rPr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F55D09" wp14:editId="3EFF040D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84B4235" wp14:editId="5A37E323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76671097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76671098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76671099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2D11A788" wp14:editId="1954E2E0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68907660" wp14:editId="091A3A43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76671100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E39D9B5" wp14:editId="1C61C587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6DE39E89" wp14:editId="5045ED7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5B31C09" wp14:editId="63475524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76671101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76671102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429A380B" wp14:editId="3164E267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76671103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064E4C2F" wp14:editId="04CD547C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76671104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42ECF5E" wp14:editId="22D63D70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76671105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FFFC7EF" wp14:editId="62A5D1EC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76671106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E732A1F" wp14:editId="7323A380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76671107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39446734" wp14:editId="1037F98E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76671108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6D70E3" wp14:editId="57908610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76671109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73E63B" wp14:editId="1F545E25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76671110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2AC7CD3" wp14:editId="2E3D53CA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76671111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76671112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C43B83" wp14:editId="602BD3E0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76671113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6C1691" wp14:editId="29AA6928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0EB04" wp14:editId="1794B6DF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384840" wp14:editId="6D38A4C7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1644DB" wp14:editId="3E5C4207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5DD06B" wp14:editId="4E119CD2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76671114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B9F930" wp14:editId="3D995232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DF32500" wp14:editId="33DF4CDD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76671115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94884A" wp14:editId="153D35BC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76671116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31F46" wp14:editId="7213A02F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76671117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76671118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F53085" wp14:editId="5A534B7C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76671119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83C6E9" wp14:editId="0272C3F2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76671120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76671121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D3D297" wp14:editId="64429CC2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76671122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A84AE42" wp14:editId="7F1E0B31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A04240" wp14:editId="251A5703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76671123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88C5AF" wp14:editId="6014C23C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76671124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6C54C9" wp14:editId="31FD6675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76671125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505C43" wp14:editId="62F0544C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8DEDF45" wp14:editId="592836FA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76671126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76671127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1F7A6" wp14:editId="70168B8B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76671128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F45799" wp14:editId="57D1450C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76671129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52CD9B" wp14:editId="0DA66A89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76671130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76671131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51B83A" wp14:editId="0E15543A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4CEFAA" wp14:editId="1993283F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7BCA69" wp14:editId="5110E999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76671132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DE690D" wp14:editId="3F70E2BA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76671133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B6CC97" wp14:editId="47D3A096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76671134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76671135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C46B44" wp14:editId="3653E233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1997D7" wp14:editId="2FE300BA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76671136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9FAF72" wp14:editId="331A7405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76671137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E1A1DC" wp14:editId="230B37AF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640859" wp14:editId="18A0F4A8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D69EF5" wp14:editId="519D019D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76671138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53C392" wp14:editId="1B828238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76671139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CA7170" wp14:editId="096EC064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D7629D" wp14:editId="79EF1A44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76671140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CF9F02" wp14:editId="0C13F6C2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76671141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EE1A95" wp14:editId="6D7EC97A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76671142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76671143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76671144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4043732" wp14:editId="20C645F8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76671145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176F589" wp14:editId="7BB67CAE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76671146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22DA1F6A" wp14:editId="24F3F742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76671147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3E6158F9" wp14:editId="379F1290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76671148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6C97EA70" wp14:editId="1B09B982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76671149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F1E7C94" wp14:editId="2F9E1721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5EEA0CE7" wp14:editId="53FDD16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4B586F28" wp14:editId="1AAD3796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023A381C" wp14:editId="0E8729A5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76671150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2555D82" wp14:editId="4FF12868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76671151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1A7F213" wp14:editId="52FEAA01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76671152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0ECCBFCF" wp14:editId="5FE71AB3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3FF82F33" wp14:editId="2F37A021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76671153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0406DB59" wp14:editId="16199224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76671154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6E083A61" wp14:editId="4CB48A22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76671155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45240D99" wp14:editId="132A78DB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76671156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5F6B2DF7" wp14:editId="2DCF56B7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63E793C" wp14:editId="25BDA29A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7713C36F" wp14:editId="4C3D8331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76671157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76671158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6EDED107" wp14:editId="7505FEC3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20B7D8C" wp14:editId="0DDC1D55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505E0592" wp14:editId="42088BA7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5CE268CC" wp14:editId="74DB3FDC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1A2DCE64" wp14:editId="6A53825B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76671159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20BCC776" wp14:editId="053CAAA6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036B5F4D" wp14:editId="4933BAE7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60961705" wp14:editId="78FDF24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4143A6D7" wp14:editId="5B64706D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76671160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76671161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3739FC23" wp14:editId="468A8BD4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C2317EF" wp14:editId="795A167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76671162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101BFF77" wp14:editId="1D242903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76671163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0F461516" wp14:editId="0EA39AED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357B36D6" wp14:editId="52F3872F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76671164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76671165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6395EEF0" wp14:editId="09FC575D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76671166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B04D06" wp14:editId="7687A888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76671167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5962F1" wp14:editId="7935830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4EF93D5" wp14:editId="46071D88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76671168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04CB5E" wp14:editId="44FA8A46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76671169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9770F3" wp14:editId="7ED50C17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76671170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3DCB2F" wp14:editId="33A8BB97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76671171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3170CF" wp14:editId="62C1B70C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983F52" wp14:editId="37C1FF36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8688CF7" wp14:editId="4DF4AB1C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5520AC" wp14:editId="62D3359B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BC7451" wp14:editId="67C72EAD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F568839" wp14:editId="15B4E9B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76671172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761639" wp14:editId="453F6A44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76671173"/>
      <w:r>
        <w:lastRenderedPageBreak/>
        <w:t>Woche 4</w:t>
      </w:r>
      <w:bookmarkEnd w:id="128"/>
    </w:p>
    <w:p w:rsidR="003A117F" w:rsidRPr="00AF65CF" w:rsidRDefault="003A117F" w:rsidP="00AF65CF"/>
    <w:sectPr w:rsidR="003A117F" w:rsidRPr="00AF65CF" w:rsidSect="00164DB6">
      <w:headerReference w:type="default" r:id="rId148"/>
      <w:footerReference w:type="default" r:id="rId14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2071" w:rsidRDefault="002D2071" w:rsidP="006B5E49">
      <w:pPr>
        <w:spacing w:after="0" w:line="240" w:lineRule="auto"/>
      </w:pPr>
      <w:r>
        <w:separator/>
      </w:r>
    </w:p>
  </w:endnote>
  <w:endnote w:type="continuationSeparator" w:id="0">
    <w:p w:rsidR="002D2071" w:rsidRDefault="002D2071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20ED" w:rsidRPr="003037A4" w:rsidRDefault="00D920ED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AD58FA">
      <w:rPr>
        <w:noProof/>
      </w:rPr>
      <w:t>4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AD58FA">
      <w:rPr>
        <w:noProof/>
      </w:rPr>
      <w:t>59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2071" w:rsidRDefault="002D2071" w:rsidP="006B5E49">
      <w:pPr>
        <w:spacing w:after="0" w:line="240" w:lineRule="auto"/>
      </w:pPr>
      <w:r>
        <w:separator/>
      </w:r>
    </w:p>
  </w:footnote>
  <w:footnote w:type="continuationSeparator" w:id="0">
    <w:p w:rsidR="002D2071" w:rsidRDefault="002D2071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20ED" w:rsidRDefault="00D920E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proofState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57AA2"/>
    <w:rsid w:val="000A251E"/>
    <w:rsid w:val="000E01D5"/>
    <w:rsid w:val="000E0DEE"/>
    <w:rsid w:val="000F0237"/>
    <w:rsid w:val="00105030"/>
    <w:rsid w:val="0012397E"/>
    <w:rsid w:val="00160860"/>
    <w:rsid w:val="001618CB"/>
    <w:rsid w:val="00164748"/>
    <w:rsid w:val="00164DB6"/>
    <w:rsid w:val="0018705F"/>
    <w:rsid w:val="001949CB"/>
    <w:rsid w:val="001974BC"/>
    <w:rsid w:val="001A52D5"/>
    <w:rsid w:val="001A6B64"/>
    <w:rsid w:val="001C00C9"/>
    <w:rsid w:val="001E0A00"/>
    <w:rsid w:val="001E32AD"/>
    <w:rsid w:val="001E595B"/>
    <w:rsid w:val="0024120F"/>
    <w:rsid w:val="00246DD8"/>
    <w:rsid w:val="00256002"/>
    <w:rsid w:val="0026725B"/>
    <w:rsid w:val="002865EA"/>
    <w:rsid w:val="002A4F37"/>
    <w:rsid w:val="002D2071"/>
    <w:rsid w:val="002D7DF1"/>
    <w:rsid w:val="002E5C4B"/>
    <w:rsid w:val="002E6D23"/>
    <w:rsid w:val="003037A4"/>
    <w:rsid w:val="0033460C"/>
    <w:rsid w:val="00337C64"/>
    <w:rsid w:val="00342602"/>
    <w:rsid w:val="003854C3"/>
    <w:rsid w:val="0038683A"/>
    <w:rsid w:val="003917D7"/>
    <w:rsid w:val="003A117F"/>
    <w:rsid w:val="003A2772"/>
    <w:rsid w:val="003A70B0"/>
    <w:rsid w:val="003B27B1"/>
    <w:rsid w:val="003D3A02"/>
    <w:rsid w:val="003D5735"/>
    <w:rsid w:val="003E53D8"/>
    <w:rsid w:val="0042008C"/>
    <w:rsid w:val="004254A8"/>
    <w:rsid w:val="00432B29"/>
    <w:rsid w:val="004A1E60"/>
    <w:rsid w:val="004B5461"/>
    <w:rsid w:val="004B776C"/>
    <w:rsid w:val="004D1F77"/>
    <w:rsid w:val="004F10DC"/>
    <w:rsid w:val="004F5414"/>
    <w:rsid w:val="00510030"/>
    <w:rsid w:val="00567B8A"/>
    <w:rsid w:val="00576F12"/>
    <w:rsid w:val="00595290"/>
    <w:rsid w:val="006110A3"/>
    <w:rsid w:val="0067227E"/>
    <w:rsid w:val="00673D2A"/>
    <w:rsid w:val="00690CCB"/>
    <w:rsid w:val="00695C4B"/>
    <w:rsid w:val="006A64AF"/>
    <w:rsid w:val="006A6BF8"/>
    <w:rsid w:val="006B5E49"/>
    <w:rsid w:val="006D62FC"/>
    <w:rsid w:val="006E2F0C"/>
    <w:rsid w:val="006E35E8"/>
    <w:rsid w:val="00712E6C"/>
    <w:rsid w:val="007203E8"/>
    <w:rsid w:val="0073312C"/>
    <w:rsid w:val="00740460"/>
    <w:rsid w:val="007627C9"/>
    <w:rsid w:val="007A6B7B"/>
    <w:rsid w:val="007B0CD9"/>
    <w:rsid w:val="007E3608"/>
    <w:rsid w:val="007F4434"/>
    <w:rsid w:val="0080675E"/>
    <w:rsid w:val="008240CC"/>
    <w:rsid w:val="00824C65"/>
    <w:rsid w:val="008502CA"/>
    <w:rsid w:val="008724C5"/>
    <w:rsid w:val="0088160E"/>
    <w:rsid w:val="00886CFF"/>
    <w:rsid w:val="008974F9"/>
    <w:rsid w:val="008C1085"/>
    <w:rsid w:val="008D68BE"/>
    <w:rsid w:val="00923291"/>
    <w:rsid w:val="0095096E"/>
    <w:rsid w:val="009527ED"/>
    <w:rsid w:val="009637E6"/>
    <w:rsid w:val="00973D65"/>
    <w:rsid w:val="009839E4"/>
    <w:rsid w:val="00990E7F"/>
    <w:rsid w:val="009B342F"/>
    <w:rsid w:val="009C29C0"/>
    <w:rsid w:val="009E6AB5"/>
    <w:rsid w:val="009F3BB6"/>
    <w:rsid w:val="00A01AD5"/>
    <w:rsid w:val="00A01C0F"/>
    <w:rsid w:val="00A271AB"/>
    <w:rsid w:val="00A52BE3"/>
    <w:rsid w:val="00AB7C5C"/>
    <w:rsid w:val="00AC4BB5"/>
    <w:rsid w:val="00AD58FA"/>
    <w:rsid w:val="00AD71D7"/>
    <w:rsid w:val="00AF65CF"/>
    <w:rsid w:val="00AF7A48"/>
    <w:rsid w:val="00B25571"/>
    <w:rsid w:val="00B70D48"/>
    <w:rsid w:val="00B7241C"/>
    <w:rsid w:val="00B917DD"/>
    <w:rsid w:val="00B938C4"/>
    <w:rsid w:val="00BB1644"/>
    <w:rsid w:val="00BB78F3"/>
    <w:rsid w:val="00BC41EF"/>
    <w:rsid w:val="00BC693F"/>
    <w:rsid w:val="00BC7B70"/>
    <w:rsid w:val="00BF0C5F"/>
    <w:rsid w:val="00C36948"/>
    <w:rsid w:val="00C5401F"/>
    <w:rsid w:val="00C569D5"/>
    <w:rsid w:val="00C61949"/>
    <w:rsid w:val="00C6413D"/>
    <w:rsid w:val="00C8411D"/>
    <w:rsid w:val="00C931E0"/>
    <w:rsid w:val="00CC1F1F"/>
    <w:rsid w:val="00CE1DBE"/>
    <w:rsid w:val="00D0518E"/>
    <w:rsid w:val="00D3325E"/>
    <w:rsid w:val="00D51A48"/>
    <w:rsid w:val="00D6278C"/>
    <w:rsid w:val="00D77FA5"/>
    <w:rsid w:val="00D920ED"/>
    <w:rsid w:val="00DB7D5C"/>
    <w:rsid w:val="00DD04C4"/>
    <w:rsid w:val="00DD3CE2"/>
    <w:rsid w:val="00DD4723"/>
    <w:rsid w:val="00DD6959"/>
    <w:rsid w:val="00DE60A2"/>
    <w:rsid w:val="00DF1936"/>
    <w:rsid w:val="00DF7203"/>
    <w:rsid w:val="00DF7648"/>
    <w:rsid w:val="00E376F9"/>
    <w:rsid w:val="00E52C9A"/>
    <w:rsid w:val="00E571CE"/>
    <w:rsid w:val="00E61EFD"/>
    <w:rsid w:val="00E6376B"/>
    <w:rsid w:val="00E63D9A"/>
    <w:rsid w:val="00E84FBE"/>
    <w:rsid w:val="00EB766F"/>
    <w:rsid w:val="00EE650D"/>
    <w:rsid w:val="00EF58B0"/>
    <w:rsid w:val="00F34BB8"/>
    <w:rsid w:val="00F40999"/>
    <w:rsid w:val="00F44376"/>
    <w:rsid w:val="00F739A8"/>
    <w:rsid w:val="00F969C9"/>
    <w:rsid w:val="00FA54DC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801FB56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header" Target="header1.xml"/><Relationship Id="rId15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CA35113-7157-452F-9A80-AA64BB926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60</Pages>
  <Words>2048</Words>
  <Characters>12909</Characters>
  <Application>Microsoft Office Word</Application>
  <DocSecurity>0</DocSecurity>
  <Lines>107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14928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80</cp:revision>
  <dcterms:created xsi:type="dcterms:W3CDTF">2017-02-20T14:46:00Z</dcterms:created>
  <dcterms:modified xsi:type="dcterms:W3CDTF">2017-03-07T16:28:00Z</dcterms:modified>
</cp:coreProperties>
</file>
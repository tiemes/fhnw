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C6497" w:rsidRPr="003E53D8" w:rsidRDefault="007C649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7C6497" w:rsidRDefault="007C6497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7C6497" w:rsidRPr="00AF65CF" w:rsidRDefault="007C6497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7C6497" w:rsidRPr="003E53D8" w:rsidRDefault="007C649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7C6497" w:rsidRDefault="007C6497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7C6497" w:rsidRPr="00AF65CF" w:rsidRDefault="007C6497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7C6497" w:rsidRDefault="007C649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7C6497" w:rsidRDefault="007C649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DD5CF4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7286121" w:history="1">
            <w:r w:rsidR="00DD5CF4" w:rsidRPr="00325825">
              <w:rPr>
                <w:rStyle w:val="Hyperlink"/>
                <w:noProof/>
              </w:rPr>
              <w:t>1</w:t>
            </w:r>
            <w:r w:rsidR="00DD5CF4">
              <w:rPr>
                <w:rFonts w:eastAsiaTheme="minorEastAsia"/>
                <w:noProof/>
                <w:lang w:eastAsia="de-CH"/>
              </w:rPr>
              <w:tab/>
            </w:r>
            <w:r w:rsidR="00DD5CF4" w:rsidRPr="00325825">
              <w:rPr>
                <w:rStyle w:val="Hyperlink"/>
                <w:noProof/>
              </w:rPr>
              <w:t>Einleitung</w:t>
            </w:r>
            <w:r w:rsidR="00DD5CF4">
              <w:rPr>
                <w:noProof/>
                <w:webHidden/>
              </w:rPr>
              <w:tab/>
            </w:r>
            <w:r w:rsidR="00DD5CF4">
              <w:rPr>
                <w:noProof/>
                <w:webHidden/>
              </w:rPr>
              <w:fldChar w:fldCharType="begin"/>
            </w:r>
            <w:r w:rsidR="00DD5CF4">
              <w:rPr>
                <w:noProof/>
                <w:webHidden/>
              </w:rPr>
              <w:instrText xml:space="preserve"> PAGEREF _Toc477286121 \h </w:instrText>
            </w:r>
            <w:r w:rsidR="00DD5CF4">
              <w:rPr>
                <w:noProof/>
                <w:webHidden/>
              </w:rPr>
            </w:r>
            <w:r w:rsidR="00DD5CF4">
              <w:rPr>
                <w:noProof/>
                <w:webHidden/>
              </w:rPr>
              <w:fldChar w:fldCharType="separate"/>
            </w:r>
            <w:r w:rsidR="00DD5CF4">
              <w:rPr>
                <w:noProof/>
                <w:webHidden/>
              </w:rPr>
              <w:t>6</w:t>
            </w:r>
            <w:r w:rsidR="00DD5CF4"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22" w:history="1">
            <w:r w:rsidRPr="00325825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23" w:history="1">
            <w:r w:rsidRPr="00325825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24" w:history="1">
            <w:r w:rsidRPr="00325825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286125" w:history="1">
            <w:r w:rsidRPr="00325825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26" w:history="1">
            <w:r w:rsidRPr="00325825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27" w:history="1">
            <w:r w:rsidRPr="00325825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28" w:history="1">
            <w:r w:rsidRPr="00325825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29" w:history="1">
            <w:r w:rsidRPr="00325825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30" w:history="1">
            <w:r w:rsidRPr="00325825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31" w:history="1">
            <w:r w:rsidRPr="00325825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32" w:history="1">
            <w:r w:rsidRPr="00325825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33" w:history="1">
            <w:r w:rsidRPr="00325825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34" w:history="1">
            <w:r w:rsidRPr="00325825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35" w:history="1">
            <w:r w:rsidRPr="00325825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36" w:history="1">
            <w:r w:rsidRPr="00325825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37" w:history="1">
            <w:r w:rsidRPr="00325825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38" w:history="1">
            <w:r w:rsidRPr="00325825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39" w:history="1">
            <w:r w:rsidRPr="00325825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40" w:history="1">
            <w:r w:rsidRPr="00325825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41" w:history="1">
            <w:r w:rsidRPr="00325825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42" w:history="1">
            <w:r w:rsidRPr="00325825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43" w:history="1">
            <w:r w:rsidRPr="00325825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44" w:history="1">
            <w:r w:rsidRPr="00325825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45" w:history="1">
            <w:r w:rsidRPr="00325825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46" w:history="1">
            <w:r w:rsidRPr="00325825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47" w:history="1">
            <w:r w:rsidRPr="00325825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48" w:history="1">
            <w:r w:rsidRPr="00325825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49" w:history="1">
            <w:r w:rsidRPr="00325825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50" w:history="1">
            <w:r w:rsidRPr="00325825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51" w:history="1">
            <w:r w:rsidRPr="00325825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52" w:history="1">
            <w:r w:rsidRPr="00325825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53" w:history="1">
            <w:r w:rsidRPr="00325825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54" w:history="1">
            <w:r w:rsidRPr="00325825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55" w:history="1">
            <w:r w:rsidRPr="00325825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56" w:history="1">
            <w:r w:rsidRPr="00325825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57" w:history="1">
            <w:r w:rsidRPr="00325825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58" w:history="1">
            <w:r w:rsidRPr="00325825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59" w:history="1">
            <w:r w:rsidRPr="00325825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60" w:history="1">
            <w:r w:rsidRPr="00325825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286161" w:history="1">
            <w:r w:rsidRPr="00325825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62" w:history="1">
            <w:r w:rsidRPr="00325825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63" w:history="1">
            <w:r w:rsidRPr="00325825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64" w:history="1">
            <w:r w:rsidRPr="00325825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65" w:history="1">
            <w:r w:rsidRPr="00325825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66" w:history="1">
            <w:r w:rsidRPr="00325825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67" w:history="1">
            <w:r w:rsidRPr="00325825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68" w:history="1">
            <w:r w:rsidRPr="00325825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69" w:history="1">
            <w:r w:rsidRPr="00325825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70" w:history="1">
            <w:r w:rsidRPr="00325825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71" w:history="1">
            <w:r w:rsidRPr="00325825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72" w:history="1">
            <w:r w:rsidRPr="00325825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73" w:history="1">
            <w:r w:rsidRPr="00325825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74" w:history="1">
            <w:r w:rsidRPr="00325825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75" w:history="1">
            <w:r w:rsidRPr="00325825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76" w:history="1">
            <w:r w:rsidRPr="00325825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77" w:history="1">
            <w:r w:rsidRPr="00325825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78" w:history="1">
            <w:r w:rsidRPr="00325825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79" w:history="1">
            <w:r w:rsidRPr="00325825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80" w:history="1">
            <w:r w:rsidRPr="00325825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81" w:history="1">
            <w:r w:rsidRPr="00325825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82" w:history="1">
            <w:r w:rsidRPr="00325825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83" w:history="1">
            <w:r w:rsidRPr="00325825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84" w:history="1">
            <w:r w:rsidRPr="00325825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85" w:history="1">
            <w:r w:rsidRPr="00325825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86" w:history="1">
            <w:r w:rsidRPr="00325825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87" w:history="1">
            <w:r w:rsidRPr="00325825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88" w:history="1">
            <w:r w:rsidRPr="00325825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89" w:history="1">
            <w:r w:rsidRPr="00325825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90" w:history="1">
            <w:r w:rsidRPr="00325825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91" w:history="1">
            <w:r w:rsidRPr="00325825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92" w:history="1">
            <w:r w:rsidRPr="00325825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93" w:history="1">
            <w:r w:rsidRPr="00325825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94" w:history="1">
            <w:r w:rsidRPr="00325825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95" w:history="1">
            <w:r w:rsidRPr="00325825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96" w:history="1">
            <w:r w:rsidRPr="00325825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97" w:history="1">
            <w:r w:rsidRPr="00325825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98" w:history="1">
            <w:r w:rsidRPr="00325825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199" w:history="1">
            <w:r w:rsidRPr="00325825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00" w:history="1">
            <w:r w:rsidRPr="00325825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01" w:history="1">
            <w:r w:rsidRPr="00325825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02" w:history="1">
            <w:r w:rsidRPr="00325825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03" w:history="1">
            <w:r w:rsidRPr="00325825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04" w:history="1">
            <w:r w:rsidRPr="00325825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05" w:history="1">
            <w:r w:rsidRPr="00325825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286206" w:history="1">
            <w:r w:rsidRPr="00325825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07" w:history="1">
            <w:r w:rsidRPr="00325825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08" w:history="1">
            <w:r w:rsidRPr="00325825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09" w:history="1">
            <w:r w:rsidRPr="00325825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10" w:history="1">
            <w:r w:rsidRPr="00325825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11" w:history="1">
            <w:r w:rsidRPr="00325825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12" w:history="1">
            <w:r w:rsidRPr="00325825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13" w:history="1">
            <w:r w:rsidRPr="00325825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14" w:history="1">
            <w:r w:rsidRPr="00325825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15" w:history="1">
            <w:r w:rsidRPr="00325825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16" w:history="1">
            <w:r w:rsidRPr="00325825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17" w:history="1">
            <w:r w:rsidRPr="00325825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18" w:history="1">
            <w:r w:rsidRPr="00325825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19" w:history="1">
            <w:r w:rsidRPr="00325825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20" w:history="1">
            <w:r w:rsidRPr="00325825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21" w:history="1">
            <w:r w:rsidRPr="00325825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22" w:history="1">
            <w:r w:rsidRPr="00325825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23" w:history="1">
            <w:r w:rsidRPr="00325825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24" w:history="1">
            <w:r w:rsidRPr="00325825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25" w:history="1">
            <w:r w:rsidRPr="00325825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26" w:history="1">
            <w:r w:rsidRPr="00325825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27" w:history="1">
            <w:r w:rsidRPr="00325825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28" w:history="1">
            <w:r w:rsidRPr="00325825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29" w:history="1">
            <w:r w:rsidRPr="00325825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30" w:history="1">
            <w:r w:rsidRPr="00325825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31" w:history="1">
            <w:r w:rsidRPr="00325825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32" w:history="1">
            <w:r w:rsidRPr="00325825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33" w:history="1">
            <w:r w:rsidRPr="00325825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34" w:history="1">
            <w:r w:rsidRPr="00325825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35" w:history="1">
            <w:r w:rsidRPr="00325825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36" w:history="1">
            <w:r w:rsidRPr="00325825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286237" w:history="1">
            <w:r w:rsidRPr="00325825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38" w:history="1">
            <w:r w:rsidRPr="00325825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39" w:history="1">
            <w:r w:rsidRPr="00325825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Servlet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40" w:history="1">
            <w:r w:rsidRPr="00325825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41" w:history="1">
            <w:r w:rsidRPr="00325825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42" w:history="1">
            <w:r w:rsidRPr="00325825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43" w:history="1">
            <w:r w:rsidRPr="00325825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44" w:history="1">
            <w:r w:rsidRPr="00325825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45" w:history="1">
            <w:r w:rsidRPr="00325825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46" w:history="1">
            <w:r w:rsidRPr="00325825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47" w:history="1">
            <w:r w:rsidRPr="00325825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48" w:history="1">
            <w:r w:rsidRPr="00325825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49" w:history="1">
            <w:r w:rsidRPr="00325825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50" w:history="1">
            <w:r w:rsidRPr="00325825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51" w:history="1">
            <w:r w:rsidRPr="00325825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52" w:history="1">
            <w:r w:rsidRPr="00325825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53" w:history="1">
            <w:r w:rsidRPr="00325825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54" w:history="1">
            <w:r w:rsidRPr="00325825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55" w:history="1">
            <w:r w:rsidRPr="00325825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56" w:history="1">
            <w:r w:rsidRPr="00325825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57" w:history="1">
            <w:r w:rsidRPr="00325825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58" w:history="1">
            <w:r w:rsidRPr="00325825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59" w:history="1">
            <w:r w:rsidRPr="00325825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60" w:history="1">
            <w:r w:rsidRPr="00325825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61" w:history="1">
            <w:r w:rsidRPr="00325825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6262" w:history="1">
            <w:r w:rsidRPr="00325825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D5CF4" w:rsidRDefault="00DD5CF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286263" w:history="1">
            <w:r w:rsidRPr="00325825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25825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lastRenderedPageBreak/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728612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728612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728612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7286124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7286125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77286126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77286127"/>
      <w:r>
        <w:t>Definitions</w:t>
      </w:r>
      <w:bookmarkEnd w:id="18"/>
    </w:p>
    <w:p w:rsidR="00973D65" w:rsidRDefault="00AD71D7" w:rsidP="00AF65CF">
      <w:r>
        <w:rPr>
          <w:noProof/>
          <w:lang w:eastAsia="de-CH"/>
        </w:rPr>
        <w:drawing>
          <wp:inline distT="0" distB="0" distL="0" distR="0" wp14:anchorId="329ECA5E" wp14:editId="10C63FC8">
            <wp:extent cx="5760720" cy="2919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77286128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089A803" wp14:editId="5BFF3216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77286129"/>
      <w:r>
        <w:lastRenderedPageBreak/>
        <w:t>Pros and Cons</w:t>
      </w:r>
      <w:bookmarkEnd w:id="20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8315C44" wp14:editId="48AD9A95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77286130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71025F6" wp14:editId="518D346B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77286131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120D5D9" wp14:editId="53B8ABAA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77286132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E9E7DAF" wp14:editId="5148961D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68B3B3F8" wp14:editId="510C1E57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77286133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8F4C300" wp14:editId="40E9B735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61264EC8" wp14:editId="15A94964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77286134"/>
      <w:r>
        <w:lastRenderedPageBreak/>
        <w:t>Challenges of Distributed Systems</w:t>
      </w:r>
      <w:bookmarkEnd w:id="25"/>
    </w:p>
    <w:p w:rsidR="001618CB" w:rsidRDefault="001618CB" w:rsidP="00E63D9A">
      <w:pPr>
        <w:pStyle w:val="Heading3"/>
      </w:pPr>
      <w:bookmarkStart w:id="26" w:name="_Toc477286135"/>
      <w:r>
        <w:t>Heterogeneity</w:t>
      </w:r>
      <w:bookmarkEnd w:id="26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A71490A" wp14:editId="070BB198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77286136"/>
      <w:r>
        <w:t>Latency</w:t>
      </w:r>
      <w:bookmarkEnd w:id="27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6A8C718" wp14:editId="73EACA5E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77286137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1627282" wp14:editId="08CFB088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77286138"/>
      <w:r>
        <w:lastRenderedPageBreak/>
        <w:t>Scalability</w:t>
      </w:r>
      <w:bookmarkEnd w:id="29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22B419F0" wp14:editId="7253DF6E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77286139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6AF7799" wp14:editId="648BED24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77286140"/>
      <w:r>
        <w:lastRenderedPageBreak/>
        <w:t>Concurrency</w:t>
      </w:r>
      <w:bookmarkEnd w:id="31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7155FA2" wp14:editId="3A02B6B9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77286141"/>
      <w:r>
        <w:t>Consistency</w:t>
      </w:r>
      <w:bookmarkEnd w:id="32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528AE20" wp14:editId="54ACD013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77286142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77286143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04B74990" wp14:editId="068DD8EE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77286144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0AC7DE1C" wp14:editId="30A07BC4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77286145"/>
      <w:r>
        <w:t>IP Addressing</w:t>
      </w:r>
      <w:bookmarkEnd w:id="36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7B8CC65" wp14:editId="27860F64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77286146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D093ADB" wp14:editId="4623C0FE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77286147"/>
      <w:r>
        <w:t>InetAddress</w:t>
      </w:r>
      <w:bookmarkEnd w:id="38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64AFBD84" wp14:editId="45066AB6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77286148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238A854" wp14:editId="729E5AAE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77286149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77286150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009BFF2" wp14:editId="51156EC5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77286151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E475CD3" wp14:editId="52C0DBA6">
            <wp:extent cx="5760720" cy="30029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77286152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BB756B5" wp14:editId="53862AB4">
            <wp:extent cx="5760720" cy="29184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5D212A22" wp14:editId="5C5A4606">
            <wp:extent cx="5760720" cy="2954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0E3D2EB2" wp14:editId="5C352653">
            <wp:extent cx="5760720" cy="2939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77286153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E0C18D0" wp14:editId="3120DB86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77286154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5492762D" wp14:editId="11CC75AA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6BCAC203" wp14:editId="5C81E353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77286155"/>
      <w:r>
        <w:t>ServerSocket</w:t>
      </w:r>
      <w:bookmarkEnd w:id="46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DFAD944" wp14:editId="1B6DF80C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64D19F07" wp14:editId="58CEB1FF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77286156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0C8F7768" wp14:editId="76E4763E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77286157"/>
      <w:r>
        <w:t>Concurrent Echo Server</w:t>
      </w:r>
      <w:bookmarkEnd w:id="48"/>
    </w:p>
    <w:p w:rsidR="001E0A00" w:rsidRPr="00690CCB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359921D5" wp14:editId="4EB3C537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690CCB" w:rsidP="00690CCB">
      <w:pPr>
        <w:pStyle w:val="Heading3"/>
      </w:pPr>
      <w:bookmarkStart w:id="49" w:name="_Toc477286158"/>
      <w:r>
        <w:t>Concurrent Echo Server (Threaded)</w:t>
      </w:r>
      <w:bookmarkEnd w:id="49"/>
    </w:p>
    <w:p w:rsidR="001E0A00" w:rsidRDefault="009C29C0" w:rsidP="00AF65CF">
      <w:r>
        <w:rPr>
          <w:noProof/>
          <w:lang w:eastAsia="de-CH"/>
        </w:rPr>
        <w:drawing>
          <wp:inline distT="0" distB="0" distL="0" distR="0" wp14:anchorId="61A1AAD7" wp14:editId="1223EE79">
            <wp:extent cx="5760720" cy="22072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lastRenderedPageBreak/>
        <w:drawing>
          <wp:inline distT="0" distB="0" distL="0" distR="0" wp14:anchorId="07804ECF" wp14:editId="605C0D2D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77286159"/>
      <w:r w:rsidRPr="00690CCB">
        <w:rPr>
          <w:lang w:val="en-US"/>
        </w:rPr>
        <w:t>Concurrent Echo Server (Limitierter Threadpool)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72571B" wp14:editId="2B8485E5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61168ED" wp14:editId="34F3118F">
            <wp:extent cx="5760720" cy="31959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77286160"/>
      <w:r>
        <w:rPr>
          <w:lang w:val="en-US"/>
        </w:rPr>
        <w:t>Concurrent Echo Server (Dynamischer Threadpool)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F55D09" wp14:editId="3EFF040D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84B4235" wp14:editId="5A37E323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77286161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77286162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77286163"/>
      <w:r>
        <w:t>OutputStream</w:t>
      </w:r>
      <w:bookmarkEnd w:id="54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2D11A788" wp14:editId="1954E2E0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68907660" wp14:editId="091A3A43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77286164"/>
      <w:r>
        <w:t>InputStream</w:t>
      </w:r>
      <w:bookmarkEnd w:id="55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4E39D9B5" wp14:editId="1C61C587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6DE39E89" wp14:editId="5045ED72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25B31C09" wp14:editId="63475524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77286165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77286166"/>
      <w:r>
        <w:t>FilterOutputStream</w:t>
      </w:r>
      <w:bookmarkEnd w:id="57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429A380B" wp14:editId="3164E267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77286167"/>
      <w:r>
        <w:lastRenderedPageBreak/>
        <w:t>DataOutputStream</w:t>
      </w:r>
      <w:bookmarkEnd w:id="58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064E4C2F" wp14:editId="04CD547C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77286168"/>
      <w:r>
        <w:t>DataOutputStream with writeInt</w:t>
      </w:r>
      <w:bookmarkEnd w:id="59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542ECF5E" wp14:editId="22D63D70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77286169"/>
      <w:r>
        <w:t>DataOutputStream with writeUTF</w:t>
      </w:r>
      <w:bookmarkEnd w:id="60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FFFC7EF" wp14:editId="62A5D1EC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77286170"/>
      <w:r>
        <w:lastRenderedPageBreak/>
        <w:t>PrintStream</w:t>
      </w:r>
      <w:bookmarkEnd w:id="61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E732A1F" wp14:editId="7323A380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77286171"/>
      <w:r>
        <w:t>FilterInputStream</w:t>
      </w:r>
      <w:bookmarkEnd w:id="62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39446734" wp14:editId="1037F98E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77286172"/>
      <w:r w:rsidRPr="00AC4BB5">
        <w:rPr>
          <w:lang w:val="en-US"/>
        </w:rPr>
        <w:t>DataInputStream</w:t>
      </w:r>
      <w:bookmarkEnd w:id="63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6D70E3" wp14:editId="57908610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77286173"/>
      <w:r w:rsidRPr="00AC4BB5">
        <w:rPr>
          <w:lang w:val="en-US"/>
        </w:rPr>
        <w:lastRenderedPageBreak/>
        <w:t>DataInputStream with readFully</w:t>
      </w:r>
      <w:bookmarkEnd w:id="64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73E63B" wp14:editId="1F545E25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77286174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2AC7CD3" wp14:editId="2E3D53CA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77286175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77286176"/>
      <w:r>
        <w:rPr>
          <w:lang w:val="en-US"/>
        </w:rPr>
        <w:t>ObjectStream</w:t>
      </w:r>
      <w:bookmarkEnd w:id="67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C43B83" wp14:editId="602BD3E0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77286177"/>
      <w:r>
        <w:rPr>
          <w:lang w:val="en-US"/>
        </w:rPr>
        <w:lastRenderedPageBreak/>
        <w:t>Serialization with ObjectStream</w:t>
      </w:r>
      <w:bookmarkEnd w:id="68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6C1691" wp14:editId="29AA6928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90EB04" wp14:editId="1794B6DF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384840" wp14:editId="6D38A4C7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11644DB" wp14:editId="3E5C4207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5DD06B" wp14:editId="4E119CD2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77286178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B9F930" wp14:editId="3D995232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DF32500" wp14:editId="33DF4CDD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77286179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94884A" wp14:editId="153D35BC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77286180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431F46" wp14:editId="7213A02F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77286181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77286182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5F53085" wp14:editId="5A534B7C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77286183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883C6E9" wp14:editId="0272C3F2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77286184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77286185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D3D297" wp14:editId="64429CC2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77286186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A84AE42" wp14:editId="7F1E0B31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A04240" wp14:editId="251A5703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77286187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88C5AF" wp14:editId="6014C23C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77286188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6C54C9" wp14:editId="31FD6675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77286189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505C43" wp14:editId="62F0544C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8DEDF45" wp14:editId="592836FA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77286190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77286191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D1F7A6" wp14:editId="70168B8B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77286192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F45799" wp14:editId="57D1450C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77286193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52CD9B" wp14:editId="0DA66A89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77286194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77286195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451B83A" wp14:editId="0E15543A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4CEFAA" wp14:editId="1993283F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7BCA69" wp14:editId="5110E999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77286196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DE690D" wp14:editId="3F70E2BA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77286197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B6CC97" wp14:editId="47D3A096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77286198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77286199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C46B44" wp14:editId="3653E233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1997D7" wp14:editId="2FE300BA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77286200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9FAF72" wp14:editId="331A7405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77286201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E1A1DC" wp14:editId="230B37AF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0640859" wp14:editId="18A0F4A8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D69EF5" wp14:editId="519D019D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77286202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53C392" wp14:editId="1B828238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77286203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CA7170" wp14:editId="096EC064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D7629D" wp14:editId="79EF1A44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77286204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4CF9F02" wp14:editId="0C13F6C2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77286205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EE1A95" wp14:editId="6D7EC97A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77286206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77286207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77286208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34043732" wp14:editId="20C645F8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77286209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176F589" wp14:editId="7BB67CAE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77286210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22DA1F6A" wp14:editId="24F3F742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77286211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3E6158F9" wp14:editId="379F1290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77286212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6C97EA70" wp14:editId="1B09B982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77286213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5F1E7C94" wp14:editId="2F9E1721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5EEA0CE7" wp14:editId="53FDD16F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4B586F28" wp14:editId="1AAD3796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023A381C" wp14:editId="0E8729A5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77286214"/>
      <w:r>
        <w:lastRenderedPageBreak/>
        <w:t>HTTP 1.0 Request Methods</w:t>
      </w:r>
      <w:bookmarkEnd w:id="105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2555D82" wp14:editId="4FF12868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77286215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1A7F213" wp14:editId="52FEAA01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77286216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0ECCBFCF" wp14:editId="5FE71AB3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3FF82F33" wp14:editId="2F37A021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77286217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0406DB59" wp14:editId="16199224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77286218"/>
      <w:r>
        <w:t>MIME Types</w:t>
      </w:r>
      <w:bookmarkEnd w:id="109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6E083A61" wp14:editId="4CB48A22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77286219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45240D99" wp14:editId="132A78DB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77286220"/>
      <w:r>
        <w:t>HTTP 1.1 Enhancements</w:t>
      </w:r>
      <w:bookmarkEnd w:id="111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5F6B2DF7" wp14:editId="2DCF56B7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63E793C" wp14:editId="25BDA29A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7713C36F" wp14:editId="4C3D8331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77286221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77286222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6EDED107" wp14:editId="7505FEC3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20B7D8C" wp14:editId="0DDC1D55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505E0592" wp14:editId="42088BA7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5CE268CC" wp14:editId="74DB3FDC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1A2DCE64" wp14:editId="6A53825B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77286223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20BCC776" wp14:editId="053CAAA6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036B5F4D" wp14:editId="4933BAE7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60961705" wp14:editId="78FDF241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4143A6D7" wp14:editId="5B64706D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77286224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77286225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3739FC23" wp14:editId="468A8BD4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4C2317EF" wp14:editId="795A1672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77286226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101BFF77" wp14:editId="1D242903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77286227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0F461516" wp14:editId="0EA39AED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357B36D6" wp14:editId="52F3872F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77286228"/>
      <w:r>
        <w:lastRenderedPageBreak/>
        <w:t>HTTP Requests from Java</w:t>
      </w:r>
      <w:bookmarkEnd w:id="119"/>
    </w:p>
    <w:p w:rsidR="004D1F77" w:rsidRDefault="00D77FA5" w:rsidP="00C61949">
      <w:pPr>
        <w:pStyle w:val="Heading3"/>
      </w:pPr>
      <w:bookmarkStart w:id="120" w:name="_Toc477286229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6395EEF0" wp14:editId="09FC575D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77286230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B04D06" wp14:editId="7687A888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77286231"/>
      <w:r>
        <w:rPr>
          <w:lang w:val="en-US"/>
        </w:rPr>
        <w:t>URLConnection</w:t>
      </w:r>
      <w:bookmarkEnd w:id="122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5962F1" wp14:editId="79358300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4EF93D5" wp14:editId="46071D88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77286232"/>
      <w:r>
        <w:rPr>
          <w:lang w:val="en-US"/>
        </w:rPr>
        <w:t>URLConnection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04CB5E" wp14:editId="44FA8A46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77286233"/>
      <w:r>
        <w:rPr>
          <w:lang w:val="en-US"/>
        </w:rPr>
        <w:t>Sample 1: URLConnection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9770F3" wp14:editId="7ED50C17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77286234"/>
      <w:r>
        <w:rPr>
          <w:lang w:val="en-US"/>
        </w:rPr>
        <w:lastRenderedPageBreak/>
        <w:t>Sample 2: URLConnection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3DCB2F" wp14:editId="33A8BB97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77286235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3170CF" wp14:editId="62C1B70C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983F52" wp14:editId="37C1FF36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8688CF7" wp14:editId="4DF4AB1C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5520AC" wp14:editId="62D3359B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BBC7451" wp14:editId="67C72EAD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F568839" wp14:editId="15B4E9B2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77286236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761639" wp14:editId="453F6A44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77286237"/>
      <w:r>
        <w:lastRenderedPageBreak/>
        <w:t>Woche 4</w:t>
      </w:r>
      <w:bookmarkEnd w:id="128"/>
    </w:p>
    <w:p w:rsidR="00086AE5" w:rsidRDefault="00086AE5" w:rsidP="00086AE5">
      <w:pPr>
        <w:pStyle w:val="Heading2"/>
      </w:pPr>
      <w:bookmarkStart w:id="129" w:name="_Toc477286238"/>
      <w:r>
        <w:t>Servlets</w:t>
      </w:r>
      <w:bookmarkEnd w:id="129"/>
    </w:p>
    <w:p w:rsidR="00086AE5" w:rsidRDefault="00086AE5" w:rsidP="00086AE5">
      <w:pPr>
        <w:pStyle w:val="Heading3"/>
      </w:pPr>
      <w:bookmarkStart w:id="130" w:name="_Toc477286239"/>
      <w:r>
        <w:t>Servlet Specification</w:t>
      </w:r>
      <w:bookmarkEnd w:id="130"/>
    </w:p>
    <w:p w:rsidR="00086AE5" w:rsidRDefault="00086AE5" w:rsidP="00086AE5">
      <w:pPr>
        <w:pStyle w:val="Heading3"/>
      </w:pPr>
      <w:bookmarkStart w:id="131" w:name="_Toc477286240"/>
      <w:r>
        <w:t>Dynamic Content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EFC48DB" wp14:editId="5FC0CF19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2" w:name="_Toc477286241"/>
      <w:r>
        <w:t>Servlets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312A48F" wp14:editId="783D20F0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3" w:name="_Toc477286242"/>
      <w:r>
        <w:t>Servlet Packages</w:t>
      </w:r>
      <w:bookmarkEnd w:id="133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C0199BD" wp14:editId="2BD3AA30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4" w:name="_Toc477286243"/>
      <w:r>
        <w:lastRenderedPageBreak/>
        <w:t>Servlet Life-Cycle Methods</w:t>
      </w:r>
      <w:bookmarkEnd w:id="134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3CE26D1A" wp14:editId="52605222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5" w:name="_Toc477286244"/>
      <w:r>
        <w:t>HttpServlet</w:t>
      </w:r>
      <w:bookmarkEnd w:id="135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66A8F52" wp14:editId="13C5059E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28621CAF" wp14:editId="30DDB044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6" w:name="_Toc477286245"/>
      <w:r>
        <w:lastRenderedPageBreak/>
        <w:t>HttpServletRequest</w:t>
      </w:r>
      <w:bookmarkEnd w:id="136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4C394A0" wp14:editId="14B9BD58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7" w:name="_Toc477286246"/>
      <w:r>
        <w:t>HttpServletResponse</w:t>
      </w:r>
      <w:bookmarkEnd w:id="137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87BC29A" wp14:editId="7FA28A9F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8" w:name="_Toc477286247"/>
      <w:r>
        <w:t>Servlet Example</w:t>
      </w:r>
      <w:bookmarkEnd w:id="138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D0F7551" wp14:editId="455E230F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02A1BD2B" wp14:editId="127EB560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1AFB6403" wp14:editId="4490C668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9" w:name="_Toc477286248"/>
      <w:r>
        <w:t>Webapplication Structure</w:t>
      </w:r>
      <w:bookmarkEnd w:id="13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2E0E4FB" wp14:editId="3DCA85A1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0" w:name="_Toc477286249"/>
      <w:r>
        <w:lastRenderedPageBreak/>
        <w:t>Annotation WebServlet</w:t>
      </w:r>
      <w:bookmarkEnd w:id="140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48E938A1" wp14:editId="60CDAFE7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5343CF4A" wp14:editId="4A0BA860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1" w:name="_Toc477286250"/>
      <w:r>
        <w:t>Webapplication Structure</w:t>
      </w:r>
      <w:bookmarkEnd w:id="141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5CC4F216" wp14:editId="16689DBB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2"/>
      </w:pPr>
      <w:bookmarkStart w:id="142" w:name="_Toc477286251"/>
      <w:r>
        <w:lastRenderedPageBreak/>
        <w:t>Tomcat Servlet Server</w:t>
      </w:r>
      <w:bookmarkEnd w:id="142"/>
    </w:p>
    <w:p w:rsidR="00086AE5" w:rsidRDefault="00086AE5" w:rsidP="00B845C5">
      <w:pPr>
        <w:pStyle w:val="Heading3"/>
      </w:pPr>
      <w:bookmarkStart w:id="143" w:name="_Toc477286252"/>
      <w:r>
        <w:t>Tomcat</w:t>
      </w:r>
      <w:bookmarkEnd w:id="143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AA10BCD" wp14:editId="49CCCA12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4" w:name="_Toc477286253"/>
      <w:r>
        <w:t>Tomcat Directory Structure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019D20F9" wp14:editId="681E6F62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5" w:name="_Toc477286254"/>
      <w:r>
        <w:t>Tomcat Scripts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D0DDBD3" wp14:editId="62AC4B13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6" w:name="_Toc477286255"/>
      <w:r>
        <w:lastRenderedPageBreak/>
        <w:t>Tomcat Startup Screen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FF6C9A3" wp14:editId="31AD1E8D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7" w:name="_Toc477286256"/>
      <w:r>
        <w:t>Tomcat Managers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D40C88F" wp14:editId="0C34282D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8" w:name="_Toc477286257"/>
      <w:r>
        <w:t>Debugging</w:t>
      </w:r>
      <w:bookmarkEnd w:id="14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92D9378" wp14:editId="2327C486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9" w:name="_Toc477286258"/>
      <w:r>
        <w:lastRenderedPageBreak/>
        <w:t>Tomcat Architecture</w:t>
      </w:r>
      <w:bookmarkEnd w:id="14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A0D065F" wp14:editId="140C5CB4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E9CDFCD" wp14:editId="5EC76EB0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0" w:name="_Toc477286259"/>
      <w:r>
        <w:t>Configuration of a Host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39CA20DE" wp14:editId="42A46172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1" w:name="_Toc477286260"/>
      <w:r>
        <w:lastRenderedPageBreak/>
        <w:t>Configuration of a Context</w:t>
      </w:r>
      <w:bookmarkEnd w:id="151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163C0090" wp14:editId="27921BDB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59E1C83" wp14:editId="08A6D614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0B27D269" wp14:editId="364D479D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Heading3"/>
      </w:pPr>
      <w:bookmarkStart w:id="152" w:name="_Toc477286261"/>
      <w:r>
        <w:lastRenderedPageBreak/>
        <w:t>Deployment while development</w:t>
      </w:r>
      <w:bookmarkEnd w:id="152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4F1F64C3" wp14:editId="177CEC8F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Heading3"/>
        <w:rPr>
          <w:lang w:val="en-US"/>
        </w:rPr>
      </w:pPr>
      <w:bookmarkStart w:id="153" w:name="_Toc477286262"/>
      <w:r w:rsidRPr="00B845C5">
        <w:rPr>
          <w:lang w:val="en-US"/>
        </w:rPr>
        <w:t>Eclipse and Servlets (JEE Eclipse Version)</w:t>
      </w:r>
      <w:bookmarkEnd w:id="153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66AA94" wp14:editId="1267DB5A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BA69B97" wp14:editId="49B7A771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E334A18" wp14:editId="5C61F0B3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Heading1"/>
      </w:pPr>
      <w:bookmarkStart w:id="154" w:name="_Toc477286263"/>
      <w:r>
        <w:lastRenderedPageBreak/>
        <w:t>Woche 5</w:t>
      </w:r>
      <w:bookmarkEnd w:id="154"/>
    </w:p>
    <w:p w:rsidR="002A2A3D" w:rsidRPr="00AF65CF" w:rsidRDefault="002A2A3D" w:rsidP="00AF65CF"/>
    <w:sectPr w:rsidR="002A2A3D" w:rsidRPr="00AF65CF" w:rsidSect="00164DB6">
      <w:headerReference w:type="default" r:id="rId179"/>
      <w:footerReference w:type="default" r:id="rId180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4651" w:rsidRDefault="00E04651" w:rsidP="006B5E49">
      <w:pPr>
        <w:spacing w:after="0" w:line="240" w:lineRule="auto"/>
      </w:pPr>
      <w:r>
        <w:separator/>
      </w:r>
    </w:p>
  </w:endnote>
  <w:endnote w:type="continuationSeparator" w:id="0">
    <w:p w:rsidR="00E04651" w:rsidRDefault="00E04651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C6497" w:rsidRPr="003037A4" w:rsidRDefault="007C6497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DD5CF4">
      <w:rPr>
        <w:noProof/>
      </w:rPr>
      <w:t>5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DD5CF4">
      <w:rPr>
        <w:noProof/>
      </w:rPr>
      <w:t>71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4651" w:rsidRDefault="00E04651" w:rsidP="006B5E49">
      <w:pPr>
        <w:spacing w:after="0" w:line="240" w:lineRule="auto"/>
      </w:pPr>
      <w:r>
        <w:separator/>
      </w:r>
    </w:p>
  </w:footnote>
  <w:footnote w:type="continuationSeparator" w:id="0">
    <w:p w:rsidR="00E04651" w:rsidRDefault="00E04651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C6497" w:rsidRDefault="007C6497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proofState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57AA2"/>
    <w:rsid w:val="00086AE5"/>
    <w:rsid w:val="000A251E"/>
    <w:rsid w:val="000C3DDA"/>
    <w:rsid w:val="000E01D5"/>
    <w:rsid w:val="000E0DEE"/>
    <w:rsid w:val="000F0237"/>
    <w:rsid w:val="00105030"/>
    <w:rsid w:val="0012397E"/>
    <w:rsid w:val="00160860"/>
    <w:rsid w:val="001618CB"/>
    <w:rsid w:val="00164748"/>
    <w:rsid w:val="00164DB6"/>
    <w:rsid w:val="0018705F"/>
    <w:rsid w:val="001949CB"/>
    <w:rsid w:val="001974BC"/>
    <w:rsid w:val="001A52D5"/>
    <w:rsid w:val="001A6B64"/>
    <w:rsid w:val="001C00C9"/>
    <w:rsid w:val="001E0A00"/>
    <w:rsid w:val="001E32AD"/>
    <w:rsid w:val="001E595B"/>
    <w:rsid w:val="0024120F"/>
    <w:rsid w:val="00246DD8"/>
    <w:rsid w:val="00256002"/>
    <w:rsid w:val="0026725B"/>
    <w:rsid w:val="002865EA"/>
    <w:rsid w:val="002A2A3D"/>
    <w:rsid w:val="002A4F37"/>
    <w:rsid w:val="002D2071"/>
    <w:rsid w:val="002D7DF1"/>
    <w:rsid w:val="002E5C4B"/>
    <w:rsid w:val="002E6D23"/>
    <w:rsid w:val="003037A4"/>
    <w:rsid w:val="0033460C"/>
    <w:rsid w:val="00337C64"/>
    <w:rsid w:val="00342602"/>
    <w:rsid w:val="003854C3"/>
    <w:rsid w:val="0038683A"/>
    <w:rsid w:val="003917D7"/>
    <w:rsid w:val="003A117F"/>
    <w:rsid w:val="003A2772"/>
    <w:rsid w:val="003A70B0"/>
    <w:rsid w:val="003B27B1"/>
    <w:rsid w:val="003D3A02"/>
    <w:rsid w:val="003D5735"/>
    <w:rsid w:val="003E53D8"/>
    <w:rsid w:val="0042008C"/>
    <w:rsid w:val="004254A8"/>
    <w:rsid w:val="00432B29"/>
    <w:rsid w:val="004A1E60"/>
    <w:rsid w:val="004B5461"/>
    <w:rsid w:val="004B776C"/>
    <w:rsid w:val="004D1F77"/>
    <w:rsid w:val="004F10DC"/>
    <w:rsid w:val="004F5414"/>
    <w:rsid w:val="00510030"/>
    <w:rsid w:val="00567B8A"/>
    <w:rsid w:val="00576F12"/>
    <w:rsid w:val="00595290"/>
    <w:rsid w:val="006110A3"/>
    <w:rsid w:val="0067227E"/>
    <w:rsid w:val="00673D2A"/>
    <w:rsid w:val="00690CCB"/>
    <w:rsid w:val="00695C4B"/>
    <w:rsid w:val="006A64AF"/>
    <w:rsid w:val="006A6BF8"/>
    <w:rsid w:val="006B5E49"/>
    <w:rsid w:val="006D62FC"/>
    <w:rsid w:val="006E2F0C"/>
    <w:rsid w:val="006E35E8"/>
    <w:rsid w:val="007117A1"/>
    <w:rsid w:val="00712E6C"/>
    <w:rsid w:val="007203E8"/>
    <w:rsid w:val="0073312C"/>
    <w:rsid w:val="00740460"/>
    <w:rsid w:val="007627C9"/>
    <w:rsid w:val="007A6B7B"/>
    <w:rsid w:val="007B0CD9"/>
    <w:rsid w:val="007C6497"/>
    <w:rsid w:val="007E3608"/>
    <w:rsid w:val="007F4434"/>
    <w:rsid w:val="0080675E"/>
    <w:rsid w:val="008240CC"/>
    <w:rsid w:val="00824C65"/>
    <w:rsid w:val="008502CA"/>
    <w:rsid w:val="008724C5"/>
    <w:rsid w:val="0088160E"/>
    <w:rsid w:val="00886CFF"/>
    <w:rsid w:val="008974F9"/>
    <w:rsid w:val="008C1085"/>
    <w:rsid w:val="008D68BE"/>
    <w:rsid w:val="008E6D02"/>
    <w:rsid w:val="00923291"/>
    <w:rsid w:val="0095096E"/>
    <w:rsid w:val="009527ED"/>
    <w:rsid w:val="009637E6"/>
    <w:rsid w:val="00973D65"/>
    <w:rsid w:val="009839E4"/>
    <w:rsid w:val="00990E7F"/>
    <w:rsid w:val="009B342F"/>
    <w:rsid w:val="009C29C0"/>
    <w:rsid w:val="009E6AB5"/>
    <w:rsid w:val="009F3BB6"/>
    <w:rsid w:val="00A01AD5"/>
    <w:rsid w:val="00A01C0F"/>
    <w:rsid w:val="00A271AB"/>
    <w:rsid w:val="00A27EE9"/>
    <w:rsid w:val="00A52BE3"/>
    <w:rsid w:val="00AB7C5C"/>
    <w:rsid w:val="00AC4BB5"/>
    <w:rsid w:val="00AD58FA"/>
    <w:rsid w:val="00AD71D7"/>
    <w:rsid w:val="00AF65CF"/>
    <w:rsid w:val="00AF6AC9"/>
    <w:rsid w:val="00AF7A48"/>
    <w:rsid w:val="00B25571"/>
    <w:rsid w:val="00B70D48"/>
    <w:rsid w:val="00B7241C"/>
    <w:rsid w:val="00B845C5"/>
    <w:rsid w:val="00B917DD"/>
    <w:rsid w:val="00B938C4"/>
    <w:rsid w:val="00BB1644"/>
    <w:rsid w:val="00BB78F3"/>
    <w:rsid w:val="00BC41EF"/>
    <w:rsid w:val="00BC693F"/>
    <w:rsid w:val="00BC7B70"/>
    <w:rsid w:val="00BF0C5F"/>
    <w:rsid w:val="00C36948"/>
    <w:rsid w:val="00C5401F"/>
    <w:rsid w:val="00C569D5"/>
    <w:rsid w:val="00C61949"/>
    <w:rsid w:val="00C6413D"/>
    <w:rsid w:val="00C8411D"/>
    <w:rsid w:val="00C931E0"/>
    <w:rsid w:val="00CC1F1F"/>
    <w:rsid w:val="00CE1DBE"/>
    <w:rsid w:val="00D0518E"/>
    <w:rsid w:val="00D3325E"/>
    <w:rsid w:val="00D51A48"/>
    <w:rsid w:val="00D6278C"/>
    <w:rsid w:val="00D77FA5"/>
    <w:rsid w:val="00D920ED"/>
    <w:rsid w:val="00DB7D5C"/>
    <w:rsid w:val="00DD04C4"/>
    <w:rsid w:val="00DD3CE2"/>
    <w:rsid w:val="00DD4723"/>
    <w:rsid w:val="00DD5CF4"/>
    <w:rsid w:val="00DD6959"/>
    <w:rsid w:val="00DE60A2"/>
    <w:rsid w:val="00DF1936"/>
    <w:rsid w:val="00DF7203"/>
    <w:rsid w:val="00DF7648"/>
    <w:rsid w:val="00E04651"/>
    <w:rsid w:val="00E376F9"/>
    <w:rsid w:val="00E52C9A"/>
    <w:rsid w:val="00E571CE"/>
    <w:rsid w:val="00E61EFD"/>
    <w:rsid w:val="00E6376B"/>
    <w:rsid w:val="00E63D9A"/>
    <w:rsid w:val="00E84FBE"/>
    <w:rsid w:val="00EB766F"/>
    <w:rsid w:val="00EE650D"/>
    <w:rsid w:val="00EF58B0"/>
    <w:rsid w:val="00F34BB8"/>
    <w:rsid w:val="00F40999"/>
    <w:rsid w:val="00F44376"/>
    <w:rsid w:val="00F739A8"/>
    <w:rsid w:val="00F969C9"/>
    <w:rsid w:val="00FA54DC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C459065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72" Type="http://schemas.openxmlformats.org/officeDocument/2006/relationships/image" Target="media/image164.png"/><Relationship Id="rId180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0FB13F9-09B1-41E2-8F58-077A6B26B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72</Pages>
  <Words>2456</Words>
  <Characters>15478</Characters>
  <Application>Microsoft Office Word</Application>
  <DocSecurity>0</DocSecurity>
  <Lines>128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17899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89</cp:revision>
  <dcterms:created xsi:type="dcterms:W3CDTF">2017-02-20T14:46:00Z</dcterms:created>
  <dcterms:modified xsi:type="dcterms:W3CDTF">2017-03-14T19:19:00Z</dcterms:modified>
</cp:coreProperties>
</file>
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990E7F" w:rsidRDefault="007A037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6963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Usabilitytesting I</w:t>
                                    </w:r>
                                  </w:sdtContent>
                                </w:sdt>
                              </w:p>
                              <w:p w:rsidR="003F33F2" w:rsidRDefault="003F33F2" w:rsidP="003F33F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Usability und User Interface Design (uuid)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990E7F" w:rsidRDefault="007A037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6963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Usabilitytesting I</w:t>
                              </w:r>
                            </w:sdtContent>
                          </w:sdt>
                        </w:p>
                        <w:p w:rsidR="003F33F2" w:rsidRDefault="003F33F2" w:rsidP="003F33F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Usability und User Interface Design (uuid)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52375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21429" w:history="1">
            <w:r w:rsidR="00052375" w:rsidRPr="0047739D">
              <w:rPr>
                <w:rStyle w:val="Hyperlink"/>
                <w:noProof/>
              </w:rPr>
              <w:t>1</w:t>
            </w:r>
            <w:r w:rsidR="00052375">
              <w:rPr>
                <w:rFonts w:eastAsiaTheme="minorEastAsia"/>
                <w:noProof/>
                <w:lang w:eastAsia="de-CH"/>
              </w:rPr>
              <w:tab/>
            </w:r>
            <w:r w:rsidR="00052375" w:rsidRPr="0047739D">
              <w:rPr>
                <w:rStyle w:val="Hyperlink"/>
                <w:noProof/>
              </w:rPr>
              <w:t>Einleitung</w:t>
            </w:r>
            <w:r w:rsidR="00052375">
              <w:rPr>
                <w:noProof/>
                <w:webHidden/>
              </w:rPr>
              <w:tab/>
            </w:r>
            <w:r w:rsidR="00052375">
              <w:rPr>
                <w:noProof/>
                <w:webHidden/>
              </w:rPr>
              <w:fldChar w:fldCharType="begin"/>
            </w:r>
            <w:r w:rsidR="00052375">
              <w:rPr>
                <w:noProof/>
                <w:webHidden/>
              </w:rPr>
              <w:instrText xml:space="preserve"> PAGEREF _Toc451721429 \h </w:instrText>
            </w:r>
            <w:r w:rsidR="00052375">
              <w:rPr>
                <w:noProof/>
                <w:webHidden/>
              </w:rPr>
            </w:r>
            <w:r w:rsidR="00052375">
              <w:rPr>
                <w:noProof/>
                <w:webHidden/>
              </w:rPr>
              <w:fldChar w:fldCharType="separate"/>
            </w:r>
            <w:r w:rsidR="00052375">
              <w:rPr>
                <w:noProof/>
                <w:webHidden/>
              </w:rPr>
              <w:t>2</w:t>
            </w:r>
            <w:r w:rsidR="00052375"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0" w:history="1">
            <w:r w:rsidRPr="0047739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Begrüssung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1" w:history="1">
            <w:r w:rsidRPr="0047739D">
              <w:rPr>
                <w:rStyle w:val="Hyperlink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Non Disclosure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51721432" w:history="1">
            <w:r w:rsidRPr="0047739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3" w:history="1">
            <w:r w:rsidRPr="0047739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Testfall «Benutzer registrieren»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4" w:history="1">
            <w:r w:rsidRPr="0047739D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  <w:lang w:val="de-DE"/>
              </w:rPr>
              <w:t>Nutzerszenario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5" w:history="1">
            <w:r w:rsidRPr="0047739D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6" w:history="1">
            <w:r w:rsidRPr="0047739D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7" w:history="1">
            <w:r w:rsidRPr="0047739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Testfall «Passwort zurücksenden lassen und sich anmelden»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8" w:history="1">
            <w:r w:rsidRPr="0047739D">
              <w:rPr>
                <w:rStyle w:val="Hyperlink"/>
                <w:noProof/>
                <w:lang w:val="de-DE"/>
              </w:rPr>
              <w:t>2.2.1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  <w:lang w:val="de-DE"/>
              </w:rPr>
              <w:t>Nutzerszenario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39" w:history="1">
            <w:r w:rsidRPr="0047739D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0" w:history="1">
            <w:r w:rsidRPr="0047739D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1" w:history="1">
            <w:r w:rsidRPr="0047739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Testfall «Normales Ferienangebot suchen und anzeigen lassen»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2" w:history="1">
            <w:r w:rsidRPr="0047739D">
              <w:rPr>
                <w:rStyle w:val="Hyperlink"/>
                <w:noProof/>
                <w:lang w:val="de-DE"/>
              </w:rPr>
              <w:t>2.3.1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  <w:lang w:val="de-DE"/>
              </w:rPr>
              <w:t>Nutzerszenario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3" w:history="1">
            <w:r w:rsidRPr="0047739D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4" w:history="1">
            <w:r w:rsidRPr="0047739D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5" w:history="1">
            <w:r w:rsidRPr="0047739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Testfall «Surprise Reise suchen»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6" w:history="1">
            <w:r w:rsidRPr="0047739D">
              <w:rPr>
                <w:rStyle w:val="Hyperlink"/>
                <w:noProof/>
                <w:lang w:val="de-DE"/>
              </w:rPr>
              <w:t>2.4.1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  <w:lang w:val="de-DE"/>
              </w:rPr>
              <w:t>Nutzerszenario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7" w:history="1">
            <w:r w:rsidRPr="0047739D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8" w:history="1">
            <w:r w:rsidRPr="0047739D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49" w:history="1">
            <w:r w:rsidRPr="0047739D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Testfall «Gebuchte Reise bewerten»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50" w:history="1">
            <w:r w:rsidRPr="0047739D">
              <w:rPr>
                <w:rStyle w:val="Hyperlink"/>
                <w:noProof/>
                <w:lang w:val="de-DE"/>
              </w:rPr>
              <w:t>2.5.1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  <w:lang w:val="de-DE"/>
              </w:rPr>
              <w:t>Nutzerszenario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51" w:history="1">
            <w:r w:rsidRPr="0047739D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52" w:history="1">
            <w:r w:rsidRPr="0047739D">
              <w:rPr>
                <w:rStyle w:val="Hyperlink"/>
                <w:noProof/>
              </w:rPr>
              <w:t>2.5.3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51721453" w:history="1">
            <w:r w:rsidRPr="0047739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54" w:history="1">
            <w:r w:rsidRPr="0047739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Abschlussbesprechung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75" w:rsidRDefault="0005237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1721455" w:history="1">
            <w:r w:rsidRPr="0047739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7739D">
              <w:rPr>
                <w:rStyle w:val="Hyperlink"/>
                <w:noProof/>
              </w:rPr>
              <w:t>Weitere Bemerkungen und Anliegen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973D65" w:rsidRDefault="00571C57" w:rsidP="00571C57">
      <w:pPr>
        <w:pStyle w:val="berschrift1"/>
      </w:pPr>
      <w:bookmarkStart w:id="1" w:name="_Toc451721429"/>
      <w:r>
        <w:lastRenderedPageBreak/>
        <w:t>Einleitung</w:t>
      </w:r>
      <w:bookmarkEnd w:id="1"/>
    </w:p>
    <w:p w:rsidR="00FD34D3" w:rsidRDefault="00FD34D3" w:rsidP="00FD34D3">
      <w:pPr>
        <w:pStyle w:val="berschrift2"/>
      </w:pPr>
      <w:bookmarkStart w:id="2" w:name="_Toc451721430"/>
      <w:r>
        <w:t>Begrüssung</w:t>
      </w:r>
      <w:bookmarkEnd w:id="2"/>
    </w:p>
    <w:p w:rsidR="00FD34D3" w:rsidRDefault="00FD34D3" w:rsidP="00FD34D3">
      <w:pPr>
        <w:pStyle w:val="Listenabsatz"/>
        <w:numPr>
          <w:ilvl w:val="0"/>
          <w:numId w:val="8"/>
        </w:numPr>
      </w:pPr>
      <w:r>
        <w:t>Begrüssen</w:t>
      </w:r>
    </w:p>
    <w:p w:rsidR="00FD34D3" w:rsidRDefault="00630C00" w:rsidP="00FD34D3">
      <w:pPr>
        <w:pStyle w:val="Listenabsatz"/>
        <w:numPr>
          <w:ilvl w:val="0"/>
          <w:numId w:val="8"/>
        </w:numPr>
      </w:pPr>
      <w:r>
        <w:t>Hintergrund erklären</w:t>
      </w:r>
    </w:p>
    <w:p w:rsidR="00FD34D3" w:rsidRDefault="00FD34D3" w:rsidP="00FD34D3">
      <w:pPr>
        <w:pStyle w:val="Listenabsatz"/>
        <w:numPr>
          <w:ilvl w:val="0"/>
          <w:numId w:val="8"/>
        </w:numPr>
      </w:pPr>
      <w:r>
        <w:t>Erwartungen erklären</w:t>
      </w:r>
    </w:p>
    <w:p w:rsidR="00FD34D3" w:rsidRDefault="00FD34D3" w:rsidP="00FD34D3">
      <w:pPr>
        <w:pStyle w:val="Listenabsatz"/>
        <w:numPr>
          <w:ilvl w:val="1"/>
          <w:numId w:val="8"/>
        </w:numPr>
      </w:pPr>
      <w:r>
        <w:t>Nutzerszenario erklären</w:t>
      </w:r>
    </w:p>
    <w:p w:rsidR="00FD34D3" w:rsidRDefault="00FD34D3" w:rsidP="00FD34D3">
      <w:pPr>
        <w:pStyle w:val="Listenabsatz"/>
        <w:numPr>
          <w:ilvl w:val="1"/>
          <w:numId w:val="8"/>
        </w:numPr>
      </w:pPr>
      <w:r>
        <w:t>Test</w:t>
      </w:r>
    </w:p>
    <w:p w:rsidR="00FD34D3" w:rsidRDefault="00FD34D3" w:rsidP="00FD34D3">
      <w:pPr>
        <w:pStyle w:val="Listenabsatz"/>
        <w:numPr>
          <w:ilvl w:val="1"/>
          <w:numId w:val="8"/>
        </w:numPr>
      </w:pPr>
      <w:r>
        <w:t>Nachbesprechung</w:t>
      </w:r>
    </w:p>
    <w:p w:rsidR="00FD34D3" w:rsidRDefault="00FD34D3" w:rsidP="00FD34D3">
      <w:pPr>
        <w:pStyle w:val="Listenabsatz"/>
        <w:numPr>
          <w:ilvl w:val="1"/>
          <w:numId w:val="8"/>
        </w:numPr>
      </w:pPr>
      <w:r>
        <w:t>Abschliessende Abschlussbesprechung</w:t>
      </w:r>
    </w:p>
    <w:p w:rsidR="00571C57" w:rsidRDefault="00FD34D3" w:rsidP="001D3921">
      <w:pPr>
        <w:pStyle w:val="Listenabsatz"/>
        <w:numPr>
          <w:ilvl w:val="0"/>
          <w:numId w:val="8"/>
        </w:numPr>
      </w:pPr>
      <w:r>
        <w:t>Non Disclosure Agreement unterschreiben lassen</w:t>
      </w:r>
    </w:p>
    <w:p w:rsidR="00571C57" w:rsidRPr="00C81ED5" w:rsidRDefault="00571C57" w:rsidP="00571C57">
      <w:pPr>
        <w:pStyle w:val="berschrift2"/>
        <w:rPr>
          <w:b/>
        </w:rPr>
      </w:pPr>
      <w:bookmarkStart w:id="3" w:name="_Toc451721431"/>
      <w:r>
        <w:t>Non Disclosure Agreement</w:t>
      </w:r>
      <w:bookmarkEnd w:id="3"/>
    </w:p>
    <w:p w:rsidR="00571C57" w:rsidRDefault="00571C57" w:rsidP="00571C57">
      <w:r>
        <w:t xml:space="preserve">Hiermit bestätigt                                                                                  , weder Informationen noch andere Inhalte zum Projekt «Holiday Finder» zu verbreiten oder zu </w:t>
      </w:r>
      <w:r w:rsidR="00F5122A">
        <w:t>veröffentlichen (</w:t>
      </w:r>
      <w:r>
        <w:t>Non Disclosure A</w:t>
      </w:r>
      <w:r w:rsidRPr="00A46963">
        <w:t>greement</w:t>
      </w:r>
    </w:p>
    <w:p w:rsidR="00571C57" w:rsidRDefault="00571C57" w:rsidP="00571C57"/>
    <w:p w:rsidR="00571C57" w:rsidRDefault="00571C57" w:rsidP="00571C57"/>
    <w:p w:rsidR="00571C57" w:rsidRDefault="00571C57" w:rsidP="00571C57"/>
    <w:p w:rsidR="00571C57" w:rsidRDefault="00571C57" w:rsidP="00571C57"/>
    <w:p w:rsidR="00571C57" w:rsidRDefault="00571C57" w:rsidP="00571C57"/>
    <w:p w:rsidR="00571C57" w:rsidRDefault="00571C57" w:rsidP="00571C57"/>
    <w:p w:rsidR="00571C57" w:rsidRDefault="00571C57" w:rsidP="00571C57">
      <w:r>
        <w:t>Ort, Datum                             Unterschrift</w:t>
      </w:r>
    </w:p>
    <w:p w:rsidR="00571C57" w:rsidRDefault="00571C57" w:rsidP="00571C57"/>
    <w:p w:rsidR="00571C57" w:rsidRDefault="00571C57">
      <w:pPr>
        <w:jc w:val="left"/>
      </w:pPr>
      <w:r>
        <w:br w:type="page"/>
      </w:r>
    </w:p>
    <w:p w:rsidR="00571C57" w:rsidRDefault="00571C57" w:rsidP="00571C57">
      <w:pPr>
        <w:pStyle w:val="berschrift1"/>
      </w:pPr>
      <w:bookmarkStart w:id="4" w:name="_Toc451721432"/>
      <w:r>
        <w:lastRenderedPageBreak/>
        <w:t>Testing</w:t>
      </w:r>
      <w:bookmarkEnd w:id="4"/>
    </w:p>
    <w:p w:rsidR="001B5D97" w:rsidRDefault="00571C57" w:rsidP="001B5D97">
      <w:pPr>
        <w:pStyle w:val="berschrift2"/>
      </w:pPr>
      <w:bookmarkStart w:id="5" w:name="_Toc451721433"/>
      <w:r>
        <w:t>Testfall</w:t>
      </w:r>
      <w:r w:rsidR="001B5D97">
        <w:t xml:space="preserve"> «Benutzer registrieren»</w:t>
      </w:r>
      <w:bookmarkEnd w:id="5"/>
    </w:p>
    <w:p w:rsidR="00571C57" w:rsidRDefault="00571C57" w:rsidP="00571C57">
      <w:pPr>
        <w:pStyle w:val="berschrift3"/>
        <w:rPr>
          <w:lang w:val="de-DE"/>
        </w:rPr>
      </w:pPr>
      <w:bookmarkStart w:id="6" w:name="_Toc451721434"/>
      <w:r>
        <w:rPr>
          <w:lang w:val="de-DE"/>
        </w:rPr>
        <w:t>Nutzerszenario</w:t>
      </w:r>
      <w:bookmarkEnd w:id="6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160"/>
      </w:tblGrid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>
              <w:br w:type="page"/>
            </w:r>
            <w:r w:rsidRPr="00C93B0E">
              <w:rPr>
                <w:lang w:val="de-DE"/>
              </w:rPr>
              <w:t>Titel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>
              <w:rPr>
                <w:lang w:val="de-DE"/>
              </w:rPr>
              <w:t>Steve registriert sich auf HolidayFinder</w:t>
            </w:r>
          </w:p>
        </w:tc>
      </w:tr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Beschreibung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>
              <w:rPr>
                <w:lang w:val="de-DE"/>
              </w:rPr>
              <w:t>Steve kann sich auf HolidayFinder registrieren</w:t>
            </w:r>
          </w:p>
        </w:tc>
      </w:tr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Vorbedingungen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3E1670" w:rsidRDefault="00571C57" w:rsidP="002A028D">
            <w:pPr>
              <w:rPr>
                <w:lang w:val="de-DE"/>
              </w:rPr>
            </w:pPr>
            <w:r>
              <w:rPr>
                <w:lang w:val="de-DE"/>
              </w:rPr>
              <w:t>Die HolidayFinder Plattform über den Browser geöffnet haben</w:t>
            </w:r>
          </w:p>
        </w:tc>
      </w:tr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Nutzer/Akteur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en-GB"/>
              </w:rPr>
            </w:pPr>
            <w:r>
              <w:rPr>
                <w:lang w:val="en-GB"/>
              </w:rPr>
              <w:t>Steve</w:t>
            </w:r>
          </w:p>
        </w:tc>
      </w:tr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Normaler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Default="00571C57" w:rsidP="002A028D">
            <w:pPr>
              <w:numPr>
                <w:ilvl w:val="0"/>
                <w:numId w:val="4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Lädt die HolidayFinder Seite</w:t>
            </w:r>
          </w:p>
          <w:p w:rsidR="00571C57" w:rsidRDefault="00571C57" w:rsidP="002A028D">
            <w:pPr>
              <w:numPr>
                <w:ilvl w:val="0"/>
                <w:numId w:val="4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Benutzer versucht ein neues Benutzerkonto zu eröffnen</w:t>
            </w:r>
          </w:p>
          <w:p w:rsidR="00571C57" w:rsidRDefault="00571C57" w:rsidP="002A028D">
            <w:pPr>
              <w:numPr>
                <w:ilvl w:val="0"/>
                <w:numId w:val="4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Benutzer gibt alle Pflichtfelder an</w:t>
            </w:r>
          </w:p>
          <w:p w:rsidR="00571C57" w:rsidRPr="0027503B" w:rsidRDefault="00571C57" w:rsidP="002A028D">
            <w:pPr>
              <w:numPr>
                <w:ilvl w:val="0"/>
                <w:numId w:val="4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Eine Anmeldungsbestätigung wird via E-Mail zugstellt</w:t>
            </w:r>
          </w:p>
        </w:tc>
      </w:tr>
      <w:tr w:rsidR="00571C57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Alternativer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C57" w:rsidRPr="00C93B0E" w:rsidRDefault="00571C57" w:rsidP="002A028D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571C57" w:rsidRPr="00571C57" w:rsidRDefault="00571C57" w:rsidP="00571C57"/>
    <w:p w:rsidR="009B49B0" w:rsidRPr="009B49B0" w:rsidRDefault="00571C57" w:rsidP="009B49B0">
      <w:pPr>
        <w:pStyle w:val="berschrift3"/>
      </w:pPr>
      <w:bookmarkStart w:id="7" w:name="_Toc451721435"/>
      <w:r>
        <w:t>Ablauf</w:t>
      </w:r>
      <w:bookmarkEnd w:id="7"/>
    </w:p>
    <w:p w:rsidR="001B5D97" w:rsidRDefault="001B5D97" w:rsidP="001B5D97">
      <w:pPr>
        <w:pStyle w:val="Listenabsatz"/>
        <w:numPr>
          <w:ilvl w:val="0"/>
          <w:numId w:val="7"/>
        </w:numPr>
      </w:pPr>
      <w:r>
        <w:t>Prephase:</w:t>
      </w:r>
    </w:p>
    <w:p w:rsidR="001B5D97" w:rsidRDefault="001B5D97" w:rsidP="001B5D97">
      <w:pPr>
        <w:pStyle w:val="Listenabsatz"/>
        <w:numPr>
          <w:ilvl w:val="1"/>
          <w:numId w:val="7"/>
        </w:numPr>
      </w:pPr>
      <w:r>
        <w:t>Nutzerszenario erklären</w:t>
      </w:r>
    </w:p>
    <w:p w:rsidR="001B5D97" w:rsidRDefault="00766F18" w:rsidP="001B5D97">
      <w:pPr>
        <w:pStyle w:val="Listenabsatz"/>
        <w:numPr>
          <w:ilvl w:val="1"/>
          <w:numId w:val="7"/>
        </w:numPr>
      </w:pPr>
      <w:r>
        <w:t>Situation manipulieren</w:t>
      </w:r>
    </w:p>
    <w:p w:rsidR="00766F18" w:rsidRDefault="00766F18" w:rsidP="001B5D97">
      <w:pPr>
        <w:pStyle w:val="Listenabsatz"/>
        <w:numPr>
          <w:ilvl w:val="1"/>
          <w:numId w:val="7"/>
        </w:numPr>
      </w:pPr>
      <w:r>
        <w:t>Kontrolle an Tester übergeben</w:t>
      </w:r>
    </w:p>
    <w:p w:rsidR="001B5D97" w:rsidRDefault="001B5D97" w:rsidP="001B5D97">
      <w:pPr>
        <w:pStyle w:val="Listenabsatz"/>
        <w:numPr>
          <w:ilvl w:val="0"/>
          <w:numId w:val="7"/>
        </w:numPr>
      </w:pPr>
      <w:r>
        <w:t>Testingphase</w:t>
      </w:r>
    </w:p>
    <w:p w:rsidR="001B5D97" w:rsidRDefault="001B5D97" w:rsidP="001B5D97">
      <w:pPr>
        <w:pStyle w:val="Listenabsatz"/>
        <w:numPr>
          <w:ilvl w:val="1"/>
          <w:numId w:val="7"/>
        </w:numPr>
      </w:pPr>
      <w:r>
        <w:t>Erkenntnisse</w:t>
      </w:r>
    </w:p>
    <w:p w:rsidR="001B5D97" w:rsidRDefault="001B5D97" w:rsidP="001B5D97">
      <w:pPr>
        <w:pStyle w:val="Listenabsatz"/>
        <w:numPr>
          <w:ilvl w:val="0"/>
          <w:numId w:val="7"/>
        </w:numPr>
      </w:pPr>
      <w:r>
        <w:t>Postphase</w:t>
      </w:r>
    </w:p>
    <w:p w:rsidR="00A06B7F" w:rsidRDefault="00A06B7F" w:rsidP="00A06B7F">
      <w:pPr>
        <w:pStyle w:val="Listenabsatz"/>
        <w:numPr>
          <w:ilvl w:val="1"/>
          <w:numId w:val="7"/>
        </w:numPr>
      </w:pPr>
      <w:r>
        <w:t>Likert: Konnte ich die Aufgabenstellung erfüllen</w:t>
      </w:r>
    </w:p>
    <w:p w:rsidR="00A06B7F" w:rsidRDefault="00A06B7F" w:rsidP="00A06B7F">
      <w:pPr>
        <w:pStyle w:val="Listenabsatz"/>
        <w:numPr>
          <w:ilvl w:val="1"/>
          <w:numId w:val="7"/>
        </w:numPr>
      </w:pPr>
      <w:r>
        <w:t>Likert: Ich konnte mich zurechtfinden</w:t>
      </w:r>
    </w:p>
    <w:p w:rsidR="001D3921" w:rsidRDefault="001D3921" w:rsidP="00A06B7F">
      <w:pPr>
        <w:pStyle w:val="Listenabsatz"/>
        <w:numPr>
          <w:ilvl w:val="1"/>
          <w:numId w:val="7"/>
        </w:numPr>
      </w:pPr>
      <w:r>
        <w:t>Likert: Ich fand das System simpel</w:t>
      </w:r>
    </w:p>
    <w:p w:rsidR="00A06B7F" w:rsidRDefault="00A06B7F" w:rsidP="00A06B7F">
      <w:pPr>
        <w:pStyle w:val="Listenabsatz"/>
        <w:numPr>
          <w:ilvl w:val="1"/>
          <w:numId w:val="7"/>
        </w:numPr>
      </w:pPr>
      <w:r>
        <w:t>Likert: Ich war zufrieden</w:t>
      </w:r>
    </w:p>
    <w:p w:rsidR="000C78DD" w:rsidRDefault="000C78DD" w:rsidP="00A06B7F">
      <w:pPr>
        <w:pStyle w:val="Listenabsatz"/>
        <w:numPr>
          <w:ilvl w:val="1"/>
          <w:numId w:val="7"/>
        </w:numPr>
      </w:pPr>
      <w:r>
        <w:t>Likert: Ich würde das System gerne nutzen</w:t>
      </w:r>
      <w:r w:rsidR="001D3921">
        <w:t xml:space="preserve"> und weiterempfehlen</w:t>
      </w:r>
    </w:p>
    <w:p w:rsidR="001D3921" w:rsidRDefault="009B49B0" w:rsidP="006E2A87">
      <w:pPr>
        <w:pStyle w:val="berschrift3"/>
      </w:pPr>
      <w:bookmarkStart w:id="8" w:name="_Toc451721436"/>
      <w:r>
        <w:t>Bemerkungen</w:t>
      </w:r>
      <w:bookmarkEnd w:id="8"/>
    </w:p>
    <w:p w:rsidR="00C4519F" w:rsidRDefault="001D3921" w:rsidP="00C4519F">
      <w:pPr>
        <w:pStyle w:val="berschrift2"/>
      </w:pPr>
      <w:r>
        <w:br w:type="page"/>
      </w:r>
      <w:bookmarkStart w:id="9" w:name="_Toc451721437"/>
      <w:r w:rsidR="00C4519F">
        <w:lastRenderedPageBreak/>
        <w:t>Testfall «</w:t>
      </w:r>
      <w:r w:rsidR="001F4DED">
        <w:t>Passwort zurücksenden lassen und sich anmelden</w:t>
      </w:r>
      <w:r w:rsidR="00C4519F">
        <w:t>»</w:t>
      </w:r>
      <w:bookmarkEnd w:id="9"/>
    </w:p>
    <w:p w:rsidR="00C4519F" w:rsidRDefault="00C4519F" w:rsidP="00C4519F">
      <w:pPr>
        <w:pStyle w:val="berschrift3"/>
        <w:rPr>
          <w:lang w:val="de-DE"/>
        </w:rPr>
      </w:pPr>
      <w:bookmarkStart w:id="10" w:name="_Toc451721438"/>
      <w:r>
        <w:rPr>
          <w:lang w:val="de-DE"/>
        </w:rPr>
        <w:t>Nutzerszenario</w:t>
      </w:r>
      <w:bookmarkEnd w:id="1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160"/>
      </w:tblGrid>
      <w:tr w:rsidR="001F4DED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Titel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>
              <w:rPr>
                <w:lang w:val="de-DE"/>
              </w:rPr>
              <w:t>Steve meldet sich mit dem falschen Passwort an.</w:t>
            </w:r>
          </w:p>
        </w:tc>
      </w:tr>
      <w:tr w:rsidR="001F4DED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Beschreibung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>
              <w:rPr>
                <w:lang w:val="de-DE"/>
              </w:rPr>
              <w:t>Steve meldet sich auf HolidayFinder mit seinem Benutzerkonto an</w:t>
            </w:r>
          </w:p>
        </w:tc>
      </w:tr>
      <w:tr w:rsidR="001F4DED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Vorbedingungen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>
              <w:rPr>
                <w:lang w:val="de-DE"/>
              </w:rPr>
              <w:t>Steve hat sich auf HolidayFinder registrieren</w:t>
            </w:r>
          </w:p>
        </w:tc>
      </w:tr>
      <w:tr w:rsidR="001F4DED" w:rsidRPr="00462D6A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Nutzer/Akteur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3E1670" w:rsidRDefault="001F4DED" w:rsidP="002A028D">
            <w:pPr>
              <w:rPr>
                <w:lang w:val="de-DE"/>
              </w:rPr>
            </w:pPr>
            <w:r>
              <w:rPr>
                <w:lang w:val="de-DE"/>
              </w:rPr>
              <w:t>Die HolidayFinder Plattform über den Browser geöffnet haben</w:t>
            </w:r>
          </w:p>
        </w:tc>
      </w:tr>
      <w:tr w:rsidR="001F4DED" w:rsidRPr="0027503B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Normaler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Default="001F4DED" w:rsidP="002A028D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>Steve versucht sich auf der HolidayFinder-Seite einzuloggen</w:t>
            </w:r>
          </w:p>
          <w:p w:rsidR="001F4DED" w:rsidRPr="00320573" w:rsidRDefault="001F4DED" w:rsidP="002A028D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>Das Passwort ist falsch</w:t>
            </w:r>
          </w:p>
        </w:tc>
      </w:tr>
      <w:tr w:rsidR="001F4DED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Alternativer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DED" w:rsidRPr="00C93B0E" w:rsidRDefault="001F4DED" w:rsidP="002A028D">
            <w:pPr>
              <w:numPr>
                <w:ilvl w:val="0"/>
                <w:numId w:val="6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Das Passwort ist richtig</w:t>
            </w:r>
          </w:p>
        </w:tc>
      </w:tr>
    </w:tbl>
    <w:p w:rsidR="00C4519F" w:rsidRPr="00571C57" w:rsidRDefault="00C4519F" w:rsidP="00C4519F"/>
    <w:p w:rsidR="00C4519F" w:rsidRPr="009B49B0" w:rsidRDefault="00C4519F" w:rsidP="00C4519F">
      <w:pPr>
        <w:pStyle w:val="berschrift3"/>
      </w:pPr>
      <w:bookmarkStart w:id="11" w:name="_Toc451721439"/>
      <w:r>
        <w:t>Ablauf</w:t>
      </w:r>
      <w:bookmarkEnd w:id="11"/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Prephase: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Nutzerszenario erklären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Situation manipulieren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Kontrolle an Tester übergeben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Testingphase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Erkenntnisse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Postphase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Konnte ich die Aufgabenstellung erfüllen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konnte mich zurechtfinden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fand das System simpel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war zufrieden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würde das System gerne nutzen und weiterempfehlen</w:t>
      </w:r>
    </w:p>
    <w:p w:rsidR="00C4519F" w:rsidRDefault="00C4519F" w:rsidP="00C4519F">
      <w:pPr>
        <w:pStyle w:val="berschrift3"/>
      </w:pPr>
      <w:bookmarkStart w:id="12" w:name="_Toc451721440"/>
      <w:r>
        <w:t>Bemerkungen</w:t>
      </w:r>
      <w:bookmarkEnd w:id="12"/>
    </w:p>
    <w:p w:rsidR="00C4519F" w:rsidRDefault="00C4519F">
      <w:pPr>
        <w:jc w:val="left"/>
      </w:pPr>
      <w:r>
        <w:br w:type="page"/>
      </w:r>
    </w:p>
    <w:p w:rsidR="00C4519F" w:rsidRDefault="00C4519F" w:rsidP="00C4519F">
      <w:pPr>
        <w:pStyle w:val="berschrift2"/>
      </w:pPr>
      <w:bookmarkStart w:id="13" w:name="_Toc451721441"/>
      <w:r>
        <w:lastRenderedPageBreak/>
        <w:t>Testfall «</w:t>
      </w:r>
      <w:r w:rsidR="0084407E">
        <w:t>Normales Ferienangebot suchen und anzeigen lassen</w:t>
      </w:r>
      <w:r>
        <w:t>»</w:t>
      </w:r>
      <w:bookmarkEnd w:id="13"/>
    </w:p>
    <w:p w:rsidR="00C4519F" w:rsidRDefault="00C4519F" w:rsidP="00C4519F">
      <w:pPr>
        <w:pStyle w:val="berschrift3"/>
        <w:rPr>
          <w:lang w:val="de-DE"/>
        </w:rPr>
      </w:pPr>
      <w:bookmarkStart w:id="14" w:name="_Toc451721442"/>
      <w:r>
        <w:rPr>
          <w:lang w:val="de-DE"/>
        </w:rPr>
        <w:t>Nutzerszenario</w:t>
      </w:r>
      <w:bookmarkEnd w:id="14"/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160"/>
      </w:tblGrid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t>Badeurlaub suchen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 w:rsidRPr="003E1670">
              <w:rPr>
                <w:lang w:val="de-DE"/>
              </w:rPr>
              <w:t>Beschreibung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Steve sucht</w:t>
            </w:r>
            <w:r w:rsidRPr="006A6DA6">
              <w:rPr>
                <w:lang w:val="de-DE"/>
              </w:rPr>
              <w:t xml:space="preserve"> Ein Badeurlaubsziel </w:t>
            </w:r>
            <w:r>
              <w:rPr>
                <w:lang w:val="de-DE"/>
              </w:rPr>
              <w:t>an seinem gewünschten Datum in E</w:t>
            </w:r>
            <w:r>
              <w:rPr>
                <w:lang w:val="de-DE"/>
              </w:rPr>
              <w:t>u</w:t>
            </w:r>
            <w:r>
              <w:rPr>
                <w:lang w:val="de-DE"/>
              </w:rPr>
              <w:t>ropa mit dem Price Range von CHF 2000-3000.-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Die HolidayFinder Plattform über den Browser geöffnet haben</w:t>
            </w:r>
          </w:p>
        </w:tc>
      </w:tr>
      <w:tr w:rsidR="0084407E" w:rsidRPr="00CC4888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Nutzer/Akteur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CC4888" w:rsidRDefault="0084407E" w:rsidP="002A028D">
            <w:pPr>
              <w:rPr>
                <w:lang w:val="en-GB"/>
              </w:rPr>
            </w:pPr>
            <w:r w:rsidRPr="00A27F1D">
              <w:t>St</w:t>
            </w:r>
            <w:r>
              <w:rPr>
                <w:lang w:val="en-GB"/>
              </w:rPr>
              <w:t>eve</w:t>
            </w:r>
          </w:p>
        </w:tc>
      </w:tr>
      <w:tr w:rsidR="0084407E" w:rsidRPr="00D5656B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Normaler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Lädt die HolidayFinder Seite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Gibt das Reiseziel Europa und sein Reisedatum ein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In der Filteransicht wählt er den Badeurlaub aus.</w:t>
            </w:r>
          </w:p>
          <w:p w:rsidR="0084407E" w:rsidRPr="006A6DA6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Er sieht sich die Detailansicht von einem der Suchergebnnisse an.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Alternativer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C4519F" w:rsidRPr="00571C57" w:rsidRDefault="00C4519F" w:rsidP="00C4519F"/>
    <w:p w:rsidR="00C4519F" w:rsidRPr="009B49B0" w:rsidRDefault="00C4519F" w:rsidP="00C4519F">
      <w:pPr>
        <w:pStyle w:val="berschrift3"/>
      </w:pPr>
      <w:bookmarkStart w:id="15" w:name="_Toc451721443"/>
      <w:r>
        <w:t>Ablauf</w:t>
      </w:r>
      <w:bookmarkEnd w:id="15"/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Prephase: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Nutzerszenario erklären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Situation manipulieren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Kontrolle an Tester übergeben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Testingphase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Erkenntnisse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Postphase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Konnte ich die Aufgabenstellung erfüllen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konnte mich zurechtfinden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fand das System simpel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war zufrieden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würde das System gerne nutzen und weiterempfehlen</w:t>
      </w:r>
    </w:p>
    <w:p w:rsidR="00C4519F" w:rsidRDefault="00C4519F" w:rsidP="00C4519F">
      <w:pPr>
        <w:pStyle w:val="berschrift3"/>
      </w:pPr>
      <w:bookmarkStart w:id="16" w:name="_Toc451721444"/>
      <w:r>
        <w:t>Bemerkungen</w:t>
      </w:r>
      <w:bookmarkEnd w:id="16"/>
    </w:p>
    <w:p w:rsidR="00C4519F" w:rsidRDefault="00C4519F">
      <w:pPr>
        <w:jc w:val="left"/>
      </w:pPr>
      <w:r>
        <w:br w:type="page"/>
      </w:r>
    </w:p>
    <w:p w:rsidR="00C4519F" w:rsidRDefault="00C4519F" w:rsidP="00C4519F">
      <w:pPr>
        <w:pStyle w:val="berschrift2"/>
      </w:pPr>
      <w:bookmarkStart w:id="17" w:name="_Toc451721445"/>
      <w:r>
        <w:lastRenderedPageBreak/>
        <w:t>Testfall «</w:t>
      </w:r>
      <w:r w:rsidR="0084407E">
        <w:t>Surprise Reise suchen</w:t>
      </w:r>
      <w:r>
        <w:t>»</w:t>
      </w:r>
      <w:bookmarkEnd w:id="17"/>
    </w:p>
    <w:p w:rsidR="00C4519F" w:rsidRDefault="00C4519F" w:rsidP="00C4519F">
      <w:pPr>
        <w:pStyle w:val="berschrift3"/>
        <w:rPr>
          <w:lang w:val="de-DE"/>
        </w:rPr>
      </w:pPr>
      <w:bookmarkStart w:id="18" w:name="_Toc451721446"/>
      <w:r>
        <w:rPr>
          <w:lang w:val="de-DE"/>
        </w:rPr>
        <w:t>Nutzerszenario</w:t>
      </w:r>
      <w:bookmarkEnd w:id="18"/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160"/>
      </w:tblGrid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Titel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t>Buchen einer Suprise Ski-Holiday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 w:rsidRPr="003E1670">
              <w:rPr>
                <w:lang w:val="de-DE"/>
              </w:rPr>
              <w:t>Beschreibung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Steve möchte eine Suprise-Ski-Holiday in Europa machen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Die HolidayFinder Plattform über den Browser geöffnet haben</w:t>
            </w:r>
          </w:p>
        </w:tc>
      </w:tr>
      <w:tr w:rsidR="0084407E" w:rsidRPr="00CC4888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Nutzer/Akteur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CC4888" w:rsidRDefault="0084407E" w:rsidP="002A028D">
            <w:pPr>
              <w:rPr>
                <w:lang w:val="en-GB"/>
              </w:rPr>
            </w:pPr>
            <w:r>
              <w:rPr>
                <w:lang w:val="en-GB"/>
              </w:rPr>
              <w:t>Steve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Normaler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Lädt die HolidayFinder Seite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Lädt die Suprise Funktion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Wählt den Kontinent Europa aus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Wählt Skiholiday aus</w:t>
            </w:r>
          </w:p>
          <w:p w:rsidR="0084407E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Bucht eine Reise</w:t>
            </w:r>
          </w:p>
          <w:p w:rsidR="0084407E" w:rsidRPr="00D5656B" w:rsidRDefault="0084407E" w:rsidP="002A028D">
            <w:pPr>
              <w:numPr>
                <w:ilvl w:val="0"/>
                <w:numId w:val="3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Benutzer Zahlt die Buchung und </w:t>
            </w:r>
            <w:r w:rsidRPr="003C1820">
              <w:t>schliesst</w:t>
            </w:r>
            <w:r>
              <w:rPr>
                <w:lang w:val="de-DE"/>
              </w:rPr>
              <w:t xml:space="preserve"> Sie ab</w:t>
            </w:r>
          </w:p>
        </w:tc>
      </w:tr>
      <w:tr w:rsidR="0084407E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Alternativer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07E" w:rsidRPr="003E1670" w:rsidRDefault="0084407E" w:rsidP="002A028D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C4519F" w:rsidRPr="00571C57" w:rsidRDefault="00C4519F" w:rsidP="00C4519F"/>
    <w:p w:rsidR="00C4519F" w:rsidRPr="009B49B0" w:rsidRDefault="00C4519F" w:rsidP="00C4519F">
      <w:pPr>
        <w:pStyle w:val="berschrift3"/>
      </w:pPr>
      <w:bookmarkStart w:id="19" w:name="_Toc451721447"/>
      <w:r>
        <w:t>Ablauf</w:t>
      </w:r>
      <w:bookmarkEnd w:id="19"/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Prephase: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Nutzerszenario erklären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Situation manipulieren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Kontrolle an Tester übergeben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Testingphase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Erkenntnisse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Postphase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Konnte ich die Aufgabenstellung erfüllen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konnte mich zurechtfinden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fand das System simpel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war zufrieden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würde das System gerne nutzen und weiterempfehlen</w:t>
      </w:r>
    </w:p>
    <w:p w:rsidR="00C4519F" w:rsidRDefault="00C4519F" w:rsidP="00C4519F">
      <w:pPr>
        <w:pStyle w:val="berschrift3"/>
      </w:pPr>
      <w:bookmarkStart w:id="20" w:name="_Toc451721448"/>
      <w:r>
        <w:t>Bemerkungen</w:t>
      </w:r>
      <w:bookmarkEnd w:id="20"/>
    </w:p>
    <w:p w:rsidR="00C4519F" w:rsidRDefault="00C4519F">
      <w:pPr>
        <w:jc w:val="left"/>
      </w:pPr>
      <w:r>
        <w:br w:type="page"/>
      </w:r>
    </w:p>
    <w:p w:rsidR="00C4519F" w:rsidRDefault="00C4519F" w:rsidP="00C4519F">
      <w:pPr>
        <w:pStyle w:val="berschrift2"/>
      </w:pPr>
      <w:bookmarkStart w:id="21" w:name="_Toc451721449"/>
      <w:r>
        <w:lastRenderedPageBreak/>
        <w:t>Testfall «</w:t>
      </w:r>
      <w:r w:rsidR="009228BA">
        <w:t>Gebuchte Reise bewerten</w:t>
      </w:r>
      <w:r>
        <w:t>»</w:t>
      </w:r>
      <w:bookmarkEnd w:id="21"/>
    </w:p>
    <w:p w:rsidR="00C4519F" w:rsidRDefault="00C4519F" w:rsidP="00C4519F">
      <w:pPr>
        <w:pStyle w:val="berschrift3"/>
        <w:rPr>
          <w:lang w:val="de-DE"/>
        </w:rPr>
      </w:pPr>
      <w:bookmarkStart w:id="22" w:name="_Toc451721450"/>
      <w:r>
        <w:rPr>
          <w:lang w:val="de-DE"/>
        </w:rPr>
        <w:t>Nutzerszenario</w:t>
      </w:r>
      <w:bookmarkEnd w:id="22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160"/>
      </w:tblGrid>
      <w:tr w:rsidR="009228BA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Titel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>
              <w:rPr>
                <w:lang w:val="de-DE"/>
              </w:rPr>
              <w:t>Steve Bewertet die gebuchte Reise</w:t>
            </w:r>
          </w:p>
        </w:tc>
      </w:tr>
      <w:tr w:rsidR="009228BA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Beschreibung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>
              <w:rPr>
                <w:lang w:val="de-DE"/>
              </w:rPr>
              <w:t>Steve Bewertet die gebuchte Reise</w:t>
            </w:r>
          </w:p>
        </w:tc>
      </w:tr>
      <w:tr w:rsidR="009228BA" w:rsidRPr="003E1670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Vorbedingungen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>
              <w:rPr>
                <w:lang w:val="de-DE"/>
              </w:rPr>
              <w:t>Steve hat bereits eine Reise gebucht und ist diese angetreten.</w:t>
            </w:r>
          </w:p>
        </w:tc>
      </w:tr>
      <w:tr w:rsidR="009228BA" w:rsidRPr="00462D6A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Nutzer/Akteur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3E1670" w:rsidRDefault="009228BA" w:rsidP="002A028D">
            <w:pPr>
              <w:rPr>
                <w:lang w:val="de-DE"/>
              </w:rPr>
            </w:pPr>
            <w:r>
              <w:rPr>
                <w:lang w:val="de-DE"/>
              </w:rPr>
              <w:t>Steve</w:t>
            </w:r>
          </w:p>
        </w:tc>
      </w:tr>
      <w:tr w:rsidR="009228BA" w:rsidRPr="0027503B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Normaler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Default="009228BA" w:rsidP="002A028D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>Steve meldet sich auf HolidayFinder an</w:t>
            </w:r>
          </w:p>
          <w:p w:rsidR="009228BA" w:rsidRDefault="009228BA" w:rsidP="002A028D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>Steve wählt „My Bookings“ aus</w:t>
            </w:r>
          </w:p>
          <w:p w:rsidR="009228BA" w:rsidRPr="00320573" w:rsidRDefault="009228BA" w:rsidP="002A028D">
            <w:pPr>
              <w:numPr>
                <w:ilvl w:val="0"/>
                <w:numId w:val="5"/>
              </w:numPr>
              <w:spacing w:line="240" w:lineRule="auto"/>
              <w:jc w:val="left"/>
            </w:pPr>
            <w:r>
              <w:t>Steve Bewertet den Reiseanbieter (Service) und die gebuchte Reise</w:t>
            </w:r>
          </w:p>
        </w:tc>
      </w:tr>
      <w:tr w:rsidR="009228BA" w:rsidRPr="00C93B0E" w:rsidTr="002A028D">
        <w:tblPrEx>
          <w:tblCellMar>
            <w:top w:w="0" w:type="dxa"/>
            <w:bottom w:w="0" w:type="dxa"/>
          </w:tblCellMar>
        </w:tblPrEx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rPr>
                <w:lang w:val="de-DE"/>
              </w:rPr>
            </w:pPr>
            <w:r w:rsidRPr="00C93B0E">
              <w:rPr>
                <w:lang w:val="de-DE"/>
              </w:rPr>
              <w:t>Alternativer Ablauf</w:t>
            </w:r>
          </w:p>
        </w:tc>
        <w:tc>
          <w:tcPr>
            <w:tcW w:w="7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8BA" w:rsidRPr="00C93B0E" w:rsidRDefault="009228BA" w:rsidP="002A028D">
            <w:pPr>
              <w:numPr>
                <w:ilvl w:val="0"/>
                <w:numId w:val="7"/>
              </w:numPr>
              <w:spacing w:line="240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Benutzer muss zuerst eine Reise Buchen, und die Reise antr</w:t>
            </w:r>
            <w:r>
              <w:rPr>
                <w:lang w:val="de-DE"/>
              </w:rPr>
              <w:t>e</w:t>
            </w:r>
            <w:r>
              <w:rPr>
                <w:lang w:val="de-DE"/>
              </w:rPr>
              <w:t>ten, bevor er die Reise bewerten kann</w:t>
            </w:r>
          </w:p>
        </w:tc>
      </w:tr>
    </w:tbl>
    <w:p w:rsidR="009228BA" w:rsidRPr="00571C57" w:rsidRDefault="009228BA" w:rsidP="00C4519F"/>
    <w:p w:rsidR="00C4519F" w:rsidRPr="009B49B0" w:rsidRDefault="00C4519F" w:rsidP="00C4519F">
      <w:pPr>
        <w:pStyle w:val="berschrift3"/>
      </w:pPr>
      <w:bookmarkStart w:id="23" w:name="_Toc451721451"/>
      <w:r>
        <w:t>Ablauf</w:t>
      </w:r>
      <w:bookmarkEnd w:id="23"/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Prephase: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Nutzerszenario erklären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Situation manipulieren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Kontrolle an Tester übergeben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Testingphase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Erkenntnisse</w:t>
      </w:r>
    </w:p>
    <w:p w:rsidR="00C4519F" w:rsidRDefault="00C4519F" w:rsidP="00C4519F">
      <w:pPr>
        <w:pStyle w:val="Listenabsatz"/>
        <w:numPr>
          <w:ilvl w:val="0"/>
          <w:numId w:val="7"/>
        </w:numPr>
      </w:pPr>
      <w:r>
        <w:t>Postphase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Konnte ich die Aufgabenstellung erfüllen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konnte mich zurechtfinden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fand das System simpel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war zufrieden</w:t>
      </w:r>
    </w:p>
    <w:p w:rsidR="00C4519F" w:rsidRDefault="00C4519F" w:rsidP="00C4519F">
      <w:pPr>
        <w:pStyle w:val="Listenabsatz"/>
        <w:numPr>
          <w:ilvl w:val="1"/>
          <w:numId w:val="7"/>
        </w:numPr>
      </w:pPr>
      <w:r>
        <w:t>Likert: Ich würde das System gerne nutzen und weiterempfehlen</w:t>
      </w:r>
    </w:p>
    <w:p w:rsidR="00C4519F" w:rsidRDefault="00C4519F" w:rsidP="00C4519F">
      <w:pPr>
        <w:pStyle w:val="berschrift3"/>
      </w:pPr>
      <w:bookmarkStart w:id="24" w:name="_Toc451721452"/>
      <w:r>
        <w:t>Bemerkungen</w:t>
      </w:r>
      <w:bookmarkEnd w:id="24"/>
    </w:p>
    <w:p w:rsidR="0088648E" w:rsidRDefault="0088648E">
      <w:pPr>
        <w:jc w:val="left"/>
      </w:pPr>
      <w:r>
        <w:br w:type="page"/>
      </w:r>
    </w:p>
    <w:p w:rsidR="007B5331" w:rsidRDefault="006E2A87" w:rsidP="006E2A87">
      <w:pPr>
        <w:pStyle w:val="berschrift1"/>
      </w:pPr>
      <w:bookmarkStart w:id="25" w:name="_Toc451721453"/>
      <w:r>
        <w:lastRenderedPageBreak/>
        <w:t>Notizen</w:t>
      </w:r>
      <w:bookmarkEnd w:id="25"/>
    </w:p>
    <w:p w:rsidR="006E2A87" w:rsidRDefault="006E2A87" w:rsidP="007B5331">
      <w:pPr>
        <w:pStyle w:val="berschrift2"/>
      </w:pPr>
      <w:bookmarkStart w:id="26" w:name="_Toc451721454"/>
      <w:r>
        <w:t>Abschlussbesprechung</w:t>
      </w:r>
      <w:bookmarkEnd w:id="26"/>
    </w:p>
    <w:p w:rsidR="00973D65" w:rsidRDefault="00AF4042" w:rsidP="00AF4042">
      <w:pPr>
        <w:pStyle w:val="Listenabsatz"/>
        <w:numPr>
          <w:ilvl w:val="0"/>
          <w:numId w:val="9"/>
        </w:numPr>
      </w:pPr>
      <w:r>
        <w:t>Generelles Empfinden</w:t>
      </w:r>
    </w:p>
    <w:p w:rsidR="00AF4042" w:rsidRDefault="00AF4042" w:rsidP="00AF4042">
      <w:pPr>
        <w:pStyle w:val="Listenabsatz"/>
        <w:numPr>
          <w:ilvl w:val="0"/>
          <w:numId w:val="9"/>
        </w:numPr>
      </w:pPr>
      <w:r>
        <w:t>Verbesserungsvorschläge</w:t>
      </w:r>
    </w:p>
    <w:p w:rsidR="007B5331" w:rsidRDefault="007B5331" w:rsidP="007B5331">
      <w:pPr>
        <w:pStyle w:val="berschrift2"/>
      </w:pPr>
      <w:bookmarkStart w:id="27" w:name="_Toc451721455"/>
      <w:r>
        <w:t>Weitere Bemerkungen und Anliegen</w:t>
      </w:r>
      <w:bookmarkEnd w:id="27"/>
    </w:p>
    <w:p w:rsidR="007B5331" w:rsidRPr="00AF65CF" w:rsidRDefault="007B5331" w:rsidP="007B5331"/>
    <w:sectPr w:rsidR="007B5331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37C" w:rsidRDefault="007A037C" w:rsidP="006B5E49">
      <w:pPr>
        <w:spacing w:after="0" w:line="240" w:lineRule="auto"/>
      </w:pPr>
      <w:r>
        <w:separator/>
      </w:r>
    </w:p>
  </w:endnote>
  <w:endnote w:type="continuationSeparator" w:id="0">
    <w:p w:rsidR="007A037C" w:rsidRDefault="007A037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765CC">
      <w:rPr>
        <w:noProof/>
        <w:lang w:val="en-US"/>
      </w:rPr>
      <w:t>14_Usabilitytesting.docx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CA1993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CA1993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37C" w:rsidRDefault="007A037C" w:rsidP="006B5E49">
      <w:pPr>
        <w:spacing w:after="0" w:line="240" w:lineRule="auto"/>
      </w:pPr>
      <w:r>
        <w:separator/>
      </w:r>
    </w:p>
  </w:footnote>
  <w:footnote w:type="continuationSeparator" w:id="0">
    <w:p w:rsidR="007A037C" w:rsidRDefault="007A037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765CC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Usabilitytesting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FCD"/>
    <w:multiLevelType w:val="hybridMultilevel"/>
    <w:tmpl w:val="D9785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7D2E"/>
    <w:multiLevelType w:val="hybridMultilevel"/>
    <w:tmpl w:val="549687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5C9F"/>
    <w:multiLevelType w:val="hybridMultilevel"/>
    <w:tmpl w:val="203857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31F"/>
    <w:multiLevelType w:val="hybridMultilevel"/>
    <w:tmpl w:val="357A0B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D6760"/>
    <w:multiLevelType w:val="hybridMultilevel"/>
    <w:tmpl w:val="1D6C28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686710"/>
    <w:multiLevelType w:val="hybridMultilevel"/>
    <w:tmpl w:val="42ECA9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6486"/>
    <w:multiLevelType w:val="hybridMultilevel"/>
    <w:tmpl w:val="174ABE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63"/>
    <w:rsid w:val="0001007A"/>
    <w:rsid w:val="00052375"/>
    <w:rsid w:val="00057AA2"/>
    <w:rsid w:val="000A251E"/>
    <w:rsid w:val="000C78DD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B5D97"/>
    <w:rsid w:val="001D3921"/>
    <w:rsid w:val="001E32AD"/>
    <w:rsid w:val="001F4DED"/>
    <w:rsid w:val="00265F8D"/>
    <w:rsid w:val="0026725B"/>
    <w:rsid w:val="002765CC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F33F2"/>
    <w:rsid w:val="004254A8"/>
    <w:rsid w:val="004B5461"/>
    <w:rsid w:val="004B776C"/>
    <w:rsid w:val="00510030"/>
    <w:rsid w:val="005146D8"/>
    <w:rsid w:val="00571C57"/>
    <w:rsid w:val="00630C00"/>
    <w:rsid w:val="0067227E"/>
    <w:rsid w:val="00676AE4"/>
    <w:rsid w:val="00695C4B"/>
    <w:rsid w:val="006A6BF8"/>
    <w:rsid w:val="006B5E49"/>
    <w:rsid w:val="006C7C40"/>
    <w:rsid w:val="006D62FC"/>
    <w:rsid w:val="006E2A87"/>
    <w:rsid w:val="006E2F0C"/>
    <w:rsid w:val="006E35E8"/>
    <w:rsid w:val="00723AF8"/>
    <w:rsid w:val="00766F18"/>
    <w:rsid w:val="007A037C"/>
    <w:rsid w:val="007B0CD9"/>
    <w:rsid w:val="007B5331"/>
    <w:rsid w:val="0084407E"/>
    <w:rsid w:val="0088648E"/>
    <w:rsid w:val="008C1085"/>
    <w:rsid w:val="008D68BE"/>
    <w:rsid w:val="00902E09"/>
    <w:rsid w:val="009228BA"/>
    <w:rsid w:val="00923291"/>
    <w:rsid w:val="0095096E"/>
    <w:rsid w:val="009637E6"/>
    <w:rsid w:val="00973D65"/>
    <w:rsid w:val="00990E7F"/>
    <w:rsid w:val="009B342F"/>
    <w:rsid w:val="009B49B0"/>
    <w:rsid w:val="00A06B7F"/>
    <w:rsid w:val="00A46963"/>
    <w:rsid w:val="00AF4042"/>
    <w:rsid w:val="00AF65CF"/>
    <w:rsid w:val="00AF7A48"/>
    <w:rsid w:val="00B25571"/>
    <w:rsid w:val="00B7241C"/>
    <w:rsid w:val="00BA39A0"/>
    <w:rsid w:val="00BB080F"/>
    <w:rsid w:val="00BB78F3"/>
    <w:rsid w:val="00BC693F"/>
    <w:rsid w:val="00BC7B70"/>
    <w:rsid w:val="00BF0C5F"/>
    <w:rsid w:val="00C36948"/>
    <w:rsid w:val="00C4519F"/>
    <w:rsid w:val="00C569D5"/>
    <w:rsid w:val="00C6413D"/>
    <w:rsid w:val="00C81ED5"/>
    <w:rsid w:val="00CA1993"/>
    <w:rsid w:val="00CC1F1F"/>
    <w:rsid w:val="00DC0710"/>
    <w:rsid w:val="00DD04C4"/>
    <w:rsid w:val="00DD6959"/>
    <w:rsid w:val="00DE60A2"/>
    <w:rsid w:val="00DF1936"/>
    <w:rsid w:val="00E376F9"/>
    <w:rsid w:val="00E52C9A"/>
    <w:rsid w:val="00E571CE"/>
    <w:rsid w:val="00E95C97"/>
    <w:rsid w:val="00EB766F"/>
    <w:rsid w:val="00F34BB8"/>
    <w:rsid w:val="00F40999"/>
    <w:rsid w:val="00F44376"/>
    <w:rsid w:val="00F5122A"/>
    <w:rsid w:val="00F969C9"/>
    <w:rsid w:val="00FD34D3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7596E4"/>
  <w15:chartTrackingRefBased/>
  <w15:docId w15:val="{6D346D56-F7BF-4084-9423-2001F5E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E2B24-0CA3-400F-8547-4E2536D4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1009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Usabilitytesting I</vt:lpstr>
      <vt:lpstr>Moduldokumentation X</vt:lpstr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Usabilitytesting I</dc:title>
  <dc:subject>Modul</dc:subject>
  <dc:creator>swaechter</dc:creator>
  <cp:keywords/>
  <dc:description/>
  <cp:lastModifiedBy>swaechter</cp:lastModifiedBy>
  <cp:revision>33</cp:revision>
  <dcterms:created xsi:type="dcterms:W3CDTF">2016-05-22T20:17:00Z</dcterms:created>
  <dcterms:modified xsi:type="dcterms:W3CDTF">2016-05-22T21:01:00Z</dcterms:modified>
</cp:coreProperties>
</file>
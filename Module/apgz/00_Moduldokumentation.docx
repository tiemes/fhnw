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C577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0E14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510E1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BD4EC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10E14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510E1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D76F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916549" w:history="1">
            <w:r w:rsidR="002D76F6" w:rsidRPr="00113130">
              <w:rPr>
                <w:rStyle w:val="Hyperlink"/>
                <w:noProof/>
              </w:rPr>
              <w:t>1</w:t>
            </w:r>
            <w:r w:rsidR="002D76F6">
              <w:rPr>
                <w:rFonts w:eastAsiaTheme="minorEastAsia"/>
                <w:noProof/>
                <w:lang w:eastAsia="de-CH"/>
              </w:rPr>
              <w:tab/>
            </w:r>
            <w:r w:rsidR="002D76F6" w:rsidRPr="00113130">
              <w:rPr>
                <w:rStyle w:val="Hyperlink"/>
                <w:noProof/>
              </w:rPr>
              <w:t>Einleitung</w:t>
            </w:r>
            <w:r w:rsidR="002D76F6">
              <w:rPr>
                <w:noProof/>
                <w:webHidden/>
              </w:rPr>
              <w:tab/>
            </w:r>
            <w:r w:rsidR="002D76F6">
              <w:rPr>
                <w:noProof/>
                <w:webHidden/>
              </w:rPr>
              <w:fldChar w:fldCharType="begin"/>
            </w:r>
            <w:r w:rsidR="002D76F6">
              <w:rPr>
                <w:noProof/>
                <w:webHidden/>
              </w:rPr>
              <w:instrText xml:space="preserve"> PAGEREF _Toc476916549 \h </w:instrText>
            </w:r>
            <w:r w:rsidR="002D76F6">
              <w:rPr>
                <w:noProof/>
                <w:webHidden/>
              </w:rPr>
            </w:r>
            <w:r w:rsidR="002D76F6">
              <w:rPr>
                <w:noProof/>
                <w:webHidden/>
              </w:rPr>
              <w:fldChar w:fldCharType="separate"/>
            </w:r>
            <w:r w:rsidR="002D76F6">
              <w:rPr>
                <w:noProof/>
                <w:webHidden/>
              </w:rPr>
              <w:t>3</w:t>
            </w:r>
            <w:r w:rsidR="002D76F6"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0" w:history="1">
            <w:r w:rsidRPr="0011313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1" w:history="1">
            <w:r w:rsidRPr="0011313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2" w:history="1">
            <w:r w:rsidRPr="0011313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916553" w:history="1">
            <w:r w:rsidRPr="0011313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4" w:history="1">
            <w:r w:rsidRPr="0011313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5" w:history="1">
            <w:r w:rsidRPr="0011313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6" w:history="1">
            <w:r w:rsidRPr="0011313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7" w:history="1">
            <w:r w:rsidRPr="0011313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8" w:history="1">
            <w:r w:rsidRPr="0011313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59" w:history="1">
            <w:r w:rsidRPr="0011313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916560" w:history="1">
            <w:r w:rsidRPr="0011313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1" w:history="1">
            <w:r w:rsidRPr="0011313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2" w:history="1">
            <w:r w:rsidRPr="0011313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3" w:history="1">
            <w:r w:rsidRPr="00113130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4" w:history="1">
            <w:r w:rsidRPr="00113130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5" w:history="1">
            <w:r w:rsidRPr="00113130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6" w:history="1">
            <w:r w:rsidRPr="00113130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7" w:history="1">
            <w:r w:rsidRPr="00113130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8" w:history="1">
            <w:r w:rsidRPr="00113130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69" w:history="1">
            <w:r w:rsidRPr="00113130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916570" w:history="1">
            <w:r w:rsidRPr="0011313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1" w:history="1">
            <w:r w:rsidRPr="0011313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2" w:history="1">
            <w:r w:rsidRPr="0011313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3" w:history="1">
            <w:r w:rsidRPr="0011313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4" w:history="1">
            <w:r w:rsidRPr="0011313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5" w:history="1">
            <w:r w:rsidRPr="00113130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6" w:history="1">
            <w:r w:rsidRPr="00113130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7" w:history="1">
            <w:r w:rsidRPr="00113130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8" w:history="1">
            <w:r w:rsidRPr="00113130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79" w:history="1">
            <w:r w:rsidRPr="00113130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0" w:history="1">
            <w:r w:rsidRPr="00113130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1" w:history="1">
            <w:r w:rsidRPr="00113130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2" w:history="1">
            <w:r w:rsidRPr="00113130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3" w:history="1">
            <w:r w:rsidRPr="00113130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4" w:history="1">
            <w:r w:rsidRPr="00113130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5" w:history="1">
            <w:r w:rsidRPr="00113130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6" w:history="1">
            <w:r w:rsidRPr="00113130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7" w:history="1">
            <w:r w:rsidRPr="00113130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8" w:history="1">
            <w:r w:rsidRPr="00113130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89" w:history="1">
            <w:r w:rsidRPr="00113130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90" w:history="1">
            <w:r w:rsidRPr="00113130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91" w:history="1">
            <w:r w:rsidRPr="00113130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916592" w:history="1">
            <w:r w:rsidRPr="00113130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76F6" w:rsidRDefault="002D76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916593" w:history="1">
            <w:r w:rsidRPr="0011313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1313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91654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91655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91655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916552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916553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76916554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76916555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3AE7DBEF" wp14:editId="6BED444D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8622E12" wp14:editId="398E11D3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1A4EA8B7" wp14:editId="56AB3EE2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76916556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02984C1B" wp14:editId="27AC5FC8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76916557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1AE34970" wp14:editId="1C8506A3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76916558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65C507D" wp14:editId="0E88AADF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C0FF039" wp14:editId="7A7F91EC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0B0DF510" wp14:editId="317F10B3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76916559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72B06B1B" wp14:editId="7509E0F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76916560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76916561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708752B" wp14:editId="3A83BBD4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76916562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AC9793F" wp14:editId="4E3D5FC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76916563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390DCF8" wp14:editId="0779D0FE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76916564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67534AE8" wp14:editId="016D8DB0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76916565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76916566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62E13F86" wp14:editId="764EE66C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4BEAB45F" wp14:editId="06167329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264CACC9" wp14:editId="668D5A08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57C3DBE4" wp14:editId="0FD7A4C1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ED83B4E" wp14:editId="28680C35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76916567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3AA9242C" wp14:editId="05DD7A70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1CAED4FC" wp14:editId="7A2D872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FA711E7" wp14:editId="076694E0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76916568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56A1392" wp14:editId="517D725F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54999867" wp14:editId="237884DB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18D8C70" wp14:editId="0E519E73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6C385B9F" wp14:editId="491FC54B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62E0A2B0" wp14:editId="5ECE2EF9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6ECFC05" wp14:editId="6C8D256E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7DE1D016" wp14:editId="5AF8E82F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19F02739" wp14:editId="2D1D6883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5C3F22E9" wp14:editId="7D2B1CC2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79FB2FB1" wp14:editId="346184D3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1C315F4E" wp14:editId="2D220635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0D54F50D" wp14:editId="0F49A661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76916569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78082A0" wp14:editId="381FEE1F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3BFEE55E" wp14:editId="3CB2134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169A5340" wp14:editId="39788A8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067336F" wp14:editId="722D13B8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65A7759" wp14:editId="17A174C4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809381B" wp14:editId="04BA206E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737ACD69" wp14:editId="492730DA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7F89F0D6" wp14:editId="69E9332E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25D6C37" wp14:editId="450D412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2889B12A" wp14:editId="455E67FB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76916570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76916571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5A9C701A" wp14:editId="1F587AED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76916572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5A78AC76" wp14:editId="317D81B2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76916573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414D2C45" wp14:editId="7C729A83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76916574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4EAFAD70" wp14:editId="16EE1EBD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76916575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72B41992" wp14:editId="3FB9563D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2849DEA9" wp14:editId="25B70404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76916576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7EA15CC" wp14:editId="75F12544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CA43438" wp14:editId="6372EE04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76916577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334CE3C3" wp14:editId="63991202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0430B791" wp14:editId="01B0DAA6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79D0B580" wp14:editId="44EA419A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76916578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18F1FD72" wp14:editId="595B3EE1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76916579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482B03C7" wp14:editId="65904D8D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76916580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6060C68F" wp14:editId="2AC430D8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0A7305E6" wp14:editId="553FBC96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76916581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EAAB1B2" wp14:editId="5C834E96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76916582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25F7C6E4" wp14:editId="32D336EE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76916583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28D8E900" wp14:editId="54042746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0120D327" wp14:editId="165AA90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76916584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68CC0924" wp14:editId="1CAEF32D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76916585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67138D37" wp14:editId="5D815C91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76916586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213F303" wp14:editId="1984CCD6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76916587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DE74F0F" wp14:editId="1C52C4B5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3D2F1" wp14:editId="7F2BA74E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6F7BD91A" wp14:editId="537996CF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76916588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6D26FC9" wp14:editId="4F0FBDAE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76916589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87BF7D0" wp14:editId="14B62315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76916590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4BA3C168" wp14:editId="36A9A9EB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76916591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drawing>
          <wp:inline distT="0" distB="0" distL="0" distR="0" wp14:anchorId="3DB31A8F" wp14:editId="5F56F551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76916592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2BB07858" wp14:editId="286F74EC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76916593"/>
      <w:r>
        <w:lastRenderedPageBreak/>
        <w:t>Woche 4</w:t>
      </w:r>
      <w:bookmarkEnd w:id="56"/>
    </w:p>
    <w:p w:rsidR="009278CD" w:rsidRPr="00AF65CF" w:rsidRDefault="009278CD" w:rsidP="00AF65CF"/>
    <w:sectPr w:rsidR="009278CD" w:rsidRPr="00AF65CF" w:rsidSect="00164DB6">
      <w:headerReference w:type="default" r:id="rId82"/>
      <w:footerReference w:type="default" r:id="rId8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5772" w:rsidRDefault="001C5772" w:rsidP="006B5E49">
      <w:pPr>
        <w:spacing w:after="0" w:line="240" w:lineRule="auto"/>
      </w:pPr>
      <w:r>
        <w:separator/>
      </w:r>
    </w:p>
  </w:endnote>
  <w:endnote w:type="continuationSeparator" w:id="0">
    <w:p w:rsidR="001C5772" w:rsidRDefault="001C577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02E9B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D76F6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D76F6">
      <w:rPr>
        <w:noProof/>
      </w:rPr>
      <w:t>37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5772" w:rsidRDefault="001C5772" w:rsidP="006B5E49">
      <w:pPr>
        <w:spacing w:after="0" w:line="240" w:lineRule="auto"/>
      </w:pPr>
      <w:r>
        <w:separator/>
      </w:r>
    </w:p>
  </w:footnote>
  <w:footnote w:type="continuationSeparator" w:id="0">
    <w:p w:rsidR="001C5772" w:rsidRDefault="001C577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302E9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57AA2"/>
    <w:rsid w:val="000614E6"/>
    <w:rsid w:val="00061C89"/>
    <w:rsid w:val="000717B0"/>
    <w:rsid w:val="000A251E"/>
    <w:rsid w:val="000D00F5"/>
    <w:rsid w:val="000E01D5"/>
    <w:rsid w:val="000E0DEE"/>
    <w:rsid w:val="00105030"/>
    <w:rsid w:val="00116416"/>
    <w:rsid w:val="0012397E"/>
    <w:rsid w:val="00160860"/>
    <w:rsid w:val="00164748"/>
    <w:rsid w:val="00164DB6"/>
    <w:rsid w:val="001A4BF3"/>
    <w:rsid w:val="001A52D5"/>
    <w:rsid w:val="001A6B64"/>
    <w:rsid w:val="001C5772"/>
    <w:rsid w:val="001E32AD"/>
    <w:rsid w:val="0026725B"/>
    <w:rsid w:val="002865EA"/>
    <w:rsid w:val="00291398"/>
    <w:rsid w:val="002D76F6"/>
    <w:rsid w:val="00302E9B"/>
    <w:rsid w:val="003037A4"/>
    <w:rsid w:val="00305F9D"/>
    <w:rsid w:val="0033460C"/>
    <w:rsid w:val="00342602"/>
    <w:rsid w:val="003561A9"/>
    <w:rsid w:val="003659CE"/>
    <w:rsid w:val="0038683A"/>
    <w:rsid w:val="003917D7"/>
    <w:rsid w:val="003A70B0"/>
    <w:rsid w:val="003B27B1"/>
    <w:rsid w:val="003D5735"/>
    <w:rsid w:val="003E292C"/>
    <w:rsid w:val="003E53D8"/>
    <w:rsid w:val="004254A8"/>
    <w:rsid w:val="004B5461"/>
    <w:rsid w:val="004B776C"/>
    <w:rsid w:val="00510030"/>
    <w:rsid w:val="00510E14"/>
    <w:rsid w:val="00512094"/>
    <w:rsid w:val="00515B3E"/>
    <w:rsid w:val="00532517"/>
    <w:rsid w:val="005539AE"/>
    <w:rsid w:val="005C62A4"/>
    <w:rsid w:val="005C7A4A"/>
    <w:rsid w:val="005D68F6"/>
    <w:rsid w:val="00611803"/>
    <w:rsid w:val="0067227E"/>
    <w:rsid w:val="00675C7F"/>
    <w:rsid w:val="00695C4B"/>
    <w:rsid w:val="006A6BF8"/>
    <w:rsid w:val="006B5E49"/>
    <w:rsid w:val="006D4190"/>
    <w:rsid w:val="006D62FC"/>
    <w:rsid w:val="006E2F0C"/>
    <w:rsid w:val="006E35E8"/>
    <w:rsid w:val="006F2163"/>
    <w:rsid w:val="00712014"/>
    <w:rsid w:val="007B0CD9"/>
    <w:rsid w:val="007B68D0"/>
    <w:rsid w:val="008C1085"/>
    <w:rsid w:val="008D59F1"/>
    <w:rsid w:val="008D68BE"/>
    <w:rsid w:val="00923291"/>
    <w:rsid w:val="009278CD"/>
    <w:rsid w:val="00934153"/>
    <w:rsid w:val="0095096E"/>
    <w:rsid w:val="009637E6"/>
    <w:rsid w:val="00973D65"/>
    <w:rsid w:val="00990E7F"/>
    <w:rsid w:val="009B342F"/>
    <w:rsid w:val="00A265A5"/>
    <w:rsid w:val="00A3488D"/>
    <w:rsid w:val="00A53590"/>
    <w:rsid w:val="00A81F2E"/>
    <w:rsid w:val="00AB2794"/>
    <w:rsid w:val="00AF65CF"/>
    <w:rsid w:val="00AF7A48"/>
    <w:rsid w:val="00B050C7"/>
    <w:rsid w:val="00B21EFC"/>
    <w:rsid w:val="00B25571"/>
    <w:rsid w:val="00B47213"/>
    <w:rsid w:val="00B612A3"/>
    <w:rsid w:val="00B70D48"/>
    <w:rsid w:val="00B7241C"/>
    <w:rsid w:val="00BB78F3"/>
    <w:rsid w:val="00BC025B"/>
    <w:rsid w:val="00BC693F"/>
    <w:rsid w:val="00BC7B70"/>
    <w:rsid w:val="00BD4EC0"/>
    <w:rsid w:val="00BF0C5F"/>
    <w:rsid w:val="00C36948"/>
    <w:rsid w:val="00C569D5"/>
    <w:rsid w:val="00C56E49"/>
    <w:rsid w:val="00C6413D"/>
    <w:rsid w:val="00C93EFC"/>
    <w:rsid w:val="00CC1F1F"/>
    <w:rsid w:val="00D17EEA"/>
    <w:rsid w:val="00D21181"/>
    <w:rsid w:val="00D46664"/>
    <w:rsid w:val="00D92BAC"/>
    <w:rsid w:val="00DD04C4"/>
    <w:rsid w:val="00DD6959"/>
    <w:rsid w:val="00DE60A2"/>
    <w:rsid w:val="00DF1936"/>
    <w:rsid w:val="00E376F9"/>
    <w:rsid w:val="00E4212E"/>
    <w:rsid w:val="00E52C9A"/>
    <w:rsid w:val="00E571CE"/>
    <w:rsid w:val="00EA1A67"/>
    <w:rsid w:val="00EB766F"/>
    <w:rsid w:val="00F34BB8"/>
    <w:rsid w:val="00F40999"/>
    <w:rsid w:val="00F44376"/>
    <w:rsid w:val="00F643D2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96ABC82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C54F98-DD59-40FD-8620-DB81B94F1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38</Pages>
  <Words>987</Words>
  <Characters>6225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42</cp:revision>
  <dcterms:created xsi:type="dcterms:W3CDTF">2017-02-20T15:15:00Z</dcterms:created>
  <dcterms:modified xsi:type="dcterms:W3CDTF">2017-03-10T12:40:00Z</dcterms:modified>
</cp:coreProperties>
</file>
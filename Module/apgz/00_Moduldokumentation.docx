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C93EF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0E14" w:rsidRPr="00510E14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510E14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Aktuelles aus Politik, Gesellschaft und Zeitgeschichte (apgz)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C93EF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10E14" w:rsidRPr="00510E14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510E14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Aktuelles aus Politik, Gesellschaft und Zeitgeschichte (apgz)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302E9B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70759" w:history="1">
            <w:r w:rsidR="00302E9B" w:rsidRPr="002446BE">
              <w:rPr>
                <w:rStyle w:val="Hyperlink"/>
                <w:noProof/>
              </w:rPr>
              <w:t>1</w:t>
            </w:r>
            <w:r w:rsidR="00302E9B">
              <w:rPr>
                <w:rFonts w:eastAsiaTheme="minorEastAsia"/>
                <w:noProof/>
                <w:lang w:eastAsia="de-CH"/>
              </w:rPr>
              <w:tab/>
            </w:r>
            <w:r w:rsidR="00302E9B" w:rsidRPr="002446BE">
              <w:rPr>
                <w:rStyle w:val="Hyperlink"/>
                <w:noProof/>
              </w:rPr>
              <w:t>Einleitung</w:t>
            </w:r>
            <w:r w:rsidR="00302E9B">
              <w:rPr>
                <w:noProof/>
                <w:webHidden/>
              </w:rPr>
              <w:tab/>
            </w:r>
            <w:r w:rsidR="00302E9B">
              <w:rPr>
                <w:noProof/>
                <w:webHidden/>
              </w:rPr>
              <w:fldChar w:fldCharType="begin"/>
            </w:r>
            <w:r w:rsidR="00302E9B">
              <w:rPr>
                <w:noProof/>
                <w:webHidden/>
              </w:rPr>
              <w:instrText xml:space="preserve"> PAGEREF _Toc475370759 \h </w:instrText>
            </w:r>
            <w:r w:rsidR="00302E9B">
              <w:rPr>
                <w:noProof/>
                <w:webHidden/>
              </w:rPr>
            </w:r>
            <w:r w:rsidR="00302E9B">
              <w:rPr>
                <w:noProof/>
                <w:webHidden/>
              </w:rPr>
              <w:fldChar w:fldCharType="separate"/>
            </w:r>
            <w:r w:rsidR="00302E9B">
              <w:rPr>
                <w:noProof/>
                <w:webHidden/>
              </w:rPr>
              <w:t>2</w:t>
            </w:r>
            <w:r w:rsidR="00302E9B">
              <w:rPr>
                <w:noProof/>
                <w:webHidden/>
              </w:rPr>
              <w:fldChar w:fldCharType="end"/>
            </w:r>
          </w:hyperlink>
        </w:p>
        <w:p w:rsidR="00302E9B" w:rsidRDefault="00302E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70760" w:history="1">
            <w:r w:rsidRPr="002446B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446B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E9B" w:rsidRDefault="00302E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70761" w:history="1">
            <w:r w:rsidRPr="002446B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446BE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E9B" w:rsidRDefault="00302E9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5370762" w:history="1">
            <w:r w:rsidRPr="002446B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446BE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E9B" w:rsidRDefault="00302E9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5370763" w:history="1">
            <w:r w:rsidRPr="002446B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446BE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5370759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5370760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302E9B">
        <w:t>apgz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5370761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3A70B0" w:rsidP="003A70B0">
      <w:pPr>
        <w:pStyle w:val="ListParagraph"/>
        <w:numPr>
          <w:ilvl w:val="0"/>
          <w:numId w:val="2"/>
        </w:numPr>
      </w:pPr>
      <w:r>
        <w:t>TODO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5370762"/>
      <w:r>
        <w:t>Prüfungen</w:t>
      </w:r>
      <w:bookmarkEnd w:id="12"/>
      <w:bookmarkEnd w:id="13"/>
      <w:bookmarkEnd w:id="14"/>
      <w:bookmarkEnd w:id="15"/>
    </w:p>
    <w:p w:rsidR="003A70B0" w:rsidRDefault="003A70B0" w:rsidP="003A70B0">
      <w:r>
        <w:t>TODO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5370763"/>
      <w:r>
        <w:lastRenderedPageBreak/>
        <w:t>Woche 1</w:t>
      </w:r>
      <w:bookmarkEnd w:id="16"/>
    </w:p>
    <w:p w:rsidR="00973D65" w:rsidRDefault="00973D65" w:rsidP="00AF65CF">
      <w:r>
        <w:t>TODO</w:t>
      </w:r>
    </w:p>
    <w:p w:rsidR="00973D65" w:rsidRPr="00AF65CF" w:rsidRDefault="00973D65" w:rsidP="00AF65CF"/>
    <w:sectPr w:rsidR="00973D6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FC" w:rsidRDefault="00C93EFC" w:rsidP="006B5E49">
      <w:pPr>
        <w:spacing w:after="0" w:line="240" w:lineRule="auto"/>
      </w:pPr>
      <w:r>
        <w:separator/>
      </w:r>
    </w:p>
  </w:endnote>
  <w:endnote w:type="continuationSeparator" w:id="0">
    <w:p w:rsidR="00C93EFC" w:rsidRDefault="00C93EFC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302E9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302E9B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302E9B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FC" w:rsidRDefault="00C93EFC" w:rsidP="006B5E49">
      <w:pPr>
        <w:spacing w:after="0" w:line="240" w:lineRule="auto"/>
      </w:pPr>
      <w:r>
        <w:separator/>
      </w:r>
    </w:p>
  </w:footnote>
  <w:footnote w:type="continuationSeparator" w:id="0">
    <w:p w:rsidR="00C93EFC" w:rsidRDefault="00C93EFC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302E9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14"/>
    <w:rsid w:val="0001007A"/>
    <w:rsid w:val="00057AA2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E32AD"/>
    <w:rsid w:val="0026725B"/>
    <w:rsid w:val="002865EA"/>
    <w:rsid w:val="00302E9B"/>
    <w:rsid w:val="003037A4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B5461"/>
    <w:rsid w:val="004B776C"/>
    <w:rsid w:val="00510030"/>
    <w:rsid w:val="00510E14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23291"/>
    <w:rsid w:val="0095096E"/>
    <w:rsid w:val="009637E6"/>
    <w:rsid w:val="00973D65"/>
    <w:rsid w:val="00990E7F"/>
    <w:rsid w:val="009B342F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93EFC"/>
    <w:rsid w:val="00CC1F1F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2761DB"/>
  <w15:chartTrackingRefBased/>
  <w15:docId w15:val="{FAD3585E-C038-40F8-9BF6-DB3F67E5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6EA2BD-BC85-4AB2-8796-3656A1FD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2</cp:revision>
  <dcterms:created xsi:type="dcterms:W3CDTF">2017-02-20T15:15:00Z</dcterms:created>
  <dcterms:modified xsi:type="dcterms:W3CDTF">2017-02-20T15:17:00Z</dcterms:modified>
</cp:coreProperties>
</file>
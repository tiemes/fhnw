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BD4EC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10E14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510E1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BD4EC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10E14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510E1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92BAC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253751" w:history="1">
            <w:r w:rsidR="00D92BAC" w:rsidRPr="00223601">
              <w:rPr>
                <w:rStyle w:val="Hyperlink"/>
                <w:noProof/>
              </w:rPr>
              <w:t>1</w:t>
            </w:r>
            <w:r w:rsidR="00D92BAC">
              <w:rPr>
                <w:rFonts w:eastAsiaTheme="minorEastAsia"/>
                <w:noProof/>
                <w:lang w:eastAsia="de-CH"/>
              </w:rPr>
              <w:tab/>
            </w:r>
            <w:r w:rsidR="00D92BAC" w:rsidRPr="00223601">
              <w:rPr>
                <w:rStyle w:val="Hyperlink"/>
                <w:noProof/>
              </w:rPr>
              <w:t>Einleitung</w:t>
            </w:r>
            <w:r w:rsidR="00D92BAC">
              <w:rPr>
                <w:noProof/>
                <w:webHidden/>
              </w:rPr>
              <w:tab/>
            </w:r>
            <w:r w:rsidR="00D92BAC">
              <w:rPr>
                <w:noProof/>
                <w:webHidden/>
              </w:rPr>
              <w:fldChar w:fldCharType="begin"/>
            </w:r>
            <w:r w:rsidR="00D92BAC">
              <w:rPr>
                <w:noProof/>
                <w:webHidden/>
              </w:rPr>
              <w:instrText xml:space="preserve"> PAGEREF _Toc476253751 \h </w:instrText>
            </w:r>
            <w:r w:rsidR="00D92BAC">
              <w:rPr>
                <w:noProof/>
                <w:webHidden/>
              </w:rPr>
            </w:r>
            <w:r w:rsidR="00D92BAC">
              <w:rPr>
                <w:noProof/>
                <w:webHidden/>
              </w:rPr>
              <w:fldChar w:fldCharType="separate"/>
            </w:r>
            <w:r w:rsidR="00D92BAC">
              <w:rPr>
                <w:noProof/>
                <w:webHidden/>
              </w:rPr>
              <w:t>2</w:t>
            </w:r>
            <w:r w:rsidR="00D92BAC"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2" w:history="1">
            <w:r w:rsidRPr="0022360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3" w:history="1">
            <w:r w:rsidRPr="0022360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4" w:history="1">
            <w:r w:rsidRPr="0022360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253755" w:history="1">
            <w:r w:rsidRPr="0022360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6" w:history="1">
            <w:r w:rsidRPr="0022360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7" w:history="1">
            <w:r w:rsidRPr="0022360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8" w:history="1">
            <w:r w:rsidRPr="00223601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59" w:history="1">
            <w:r w:rsidRPr="00223601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0" w:history="1">
            <w:r w:rsidRPr="00223601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1" w:history="1">
            <w:r w:rsidRPr="00223601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253762" w:history="1">
            <w:r w:rsidRPr="0022360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3" w:history="1">
            <w:r w:rsidRPr="00223601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4" w:history="1">
            <w:r w:rsidRPr="00223601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5" w:history="1">
            <w:r w:rsidRPr="00223601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6" w:history="1">
            <w:r w:rsidRPr="00223601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7" w:history="1">
            <w:r w:rsidRPr="00223601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8" w:history="1">
            <w:r w:rsidRPr="00223601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69" w:history="1">
            <w:r w:rsidRPr="00223601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70" w:history="1">
            <w:r w:rsidRPr="00223601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253771" w:history="1">
            <w:r w:rsidRPr="00223601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2BAC" w:rsidRDefault="00D92BA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253772" w:history="1">
            <w:r w:rsidRPr="0022360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360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_Toc476253772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625375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625375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625375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6253754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6253755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76253756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76253757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3AE7DBEF" wp14:editId="6BED444D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8622E12" wp14:editId="398E11D3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1A4EA8B7" wp14:editId="56AB3EE2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76253758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02984C1B" wp14:editId="27AC5FC8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76253759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1AE34970" wp14:editId="1C8506A3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76253760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65C507D" wp14:editId="0E88AADF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C0FF039" wp14:editId="7A7F91EC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0B0DF510" wp14:editId="317F10B3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76253761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72B06B1B" wp14:editId="7509E0F8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76253762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76253763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1708752B" wp14:editId="3A83BBD4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76253764"/>
      <w:r>
        <w:t>Altersreform 202</w:t>
      </w:r>
      <w:r>
        <w:t>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AC9793F" wp14:editId="4E3D5FCB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76253765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390DCF8" wp14:editId="0779D0FE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76253766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67534AE8" wp14:editId="016D8DB0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76253767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76253768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62E13F86" wp14:editId="764EE66C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4BEAB45F" wp14:editId="06167329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264CACC9" wp14:editId="668D5A08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57C3DBE4" wp14:editId="0FD7A4C1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5ED83B4E" wp14:editId="28680C35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76253769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3AA9242C" wp14:editId="05DD7A70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1CAED4FC" wp14:editId="7A2D872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FA711E7" wp14:editId="076694E0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76253770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56A1392" wp14:editId="517D725F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54999867" wp14:editId="237884DB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618D8C70" wp14:editId="0E519E73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6C385B9F" wp14:editId="491FC54B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62E0A2B0" wp14:editId="5ECE2EF9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6ECFC05" wp14:editId="6C8D256E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7DE1D016" wp14:editId="5AF8E82F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19F02739" wp14:editId="2D1D6883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5C3F22E9" wp14:editId="7D2B1CC2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79FB2FB1" wp14:editId="346184D3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1C315F4E" wp14:editId="2D220635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0D54F50D" wp14:editId="0F49A661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76253771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78082A0" wp14:editId="381FEE1F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3BFEE55E" wp14:editId="3CB2134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169A5340" wp14:editId="39788A8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6067336F" wp14:editId="722D13B8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65A7759" wp14:editId="17A174C4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2809381B" wp14:editId="04BA206E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737ACD69" wp14:editId="492730DA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7F89F0D6" wp14:editId="69E9332E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25D6C37" wp14:editId="450D412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2889B12A" wp14:editId="455E67FB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76253772"/>
      <w:r>
        <w:lastRenderedPageBreak/>
        <w:t>Woche 3</w:t>
      </w:r>
      <w:bookmarkEnd w:id="33"/>
    </w:p>
    <w:p w:rsidR="00305F9D" w:rsidRPr="00AF65CF" w:rsidRDefault="00305F9D" w:rsidP="00AF65CF"/>
    <w:sectPr w:rsidR="00305F9D" w:rsidRPr="00AF65CF" w:rsidSect="00164DB6">
      <w:headerReference w:type="default" r:id="rId52"/>
      <w:footerReference w:type="default" r:id="rId5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4EC0" w:rsidRDefault="00BD4EC0" w:rsidP="006B5E49">
      <w:pPr>
        <w:spacing w:after="0" w:line="240" w:lineRule="auto"/>
      </w:pPr>
      <w:r>
        <w:separator/>
      </w:r>
    </w:p>
  </w:endnote>
  <w:endnote w:type="continuationSeparator" w:id="0">
    <w:p w:rsidR="00BD4EC0" w:rsidRDefault="00BD4EC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02E9B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D92BAC">
      <w:rPr>
        <w:noProof/>
      </w:rPr>
      <w:t>20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D92BAC">
      <w:rPr>
        <w:noProof/>
      </w:rPr>
      <w:t>22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4EC0" w:rsidRDefault="00BD4EC0" w:rsidP="006B5E49">
      <w:pPr>
        <w:spacing w:after="0" w:line="240" w:lineRule="auto"/>
      </w:pPr>
      <w:r>
        <w:separator/>
      </w:r>
    </w:p>
  </w:footnote>
  <w:footnote w:type="continuationSeparator" w:id="0">
    <w:p w:rsidR="00BD4EC0" w:rsidRDefault="00BD4EC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302E9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57AA2"/>
    <w:rsid w:val="000717B0"/>
    <w:rsid w:val="000A251E"/>
    <w:rsid w:val="000D00F5"/>
    <w:rsid w:val="000E01D5"/>
    <w:rsid w:val="000E0DEE"/>
    <w:rsid w:val="00105030"/>
    <w:rsid w:val="0012397E"/>
    <w:rsid w:val="00160860"/>
    <w:rsid w:val="00164748"/>
    <w:rsid w:val="00164DB6"/>
    <w:rsid w:val="001A52D5"/>
    <w:rsid w:val="001A6B64"/>
    <w:rsid w:val="001E32AD"/>
    <w:rsid w:val="0026725B"/>
    <w:rsid w:val="002865EA"/>
    <w:rsid w:val="00302E9B"/>
    <w:rsid w:val="003037A4"/>
    <w:rsid w:val="00305F9D"/>
    <w:rsid w:val="0033460C"/>
    <w:rsid w:val="00342602"/>
    <w:rsid w:val="003561A9"/>
    <w:rsid w:val="0038683A"/>
    <w:rsid w:val="003917D7"/>
    <w:rsid w:val="003A70B0"/>
    <w:rsid w:val="003B27B1"/>
    <w:rsid w:val="003D5735"/>
    <w:rsid w:val="003E53D8"/>
    <w:rsid w:val="004254A8"/>
    <w:rsid w:val="004B5461"/>
    <w:rsid w:val="004B776C"/>
    <w:rsid w:val="00510030"/>
    <w:rsid w:val="00510E14"/>
    <w:rsid w:val="00512094"/>
    <w:rsid w:val="00515B3E"/>
    <w:rsid w:val="00532517"/>
    <w:rsid w:val="005539AE"/>
    <w:rsid w:val="005C62A4"/>
    <w:rsid w:val="005C7A4A"/>
    <w:rsid w:val="005D68F6"/>
    <w:rsid w:val="00611803"/>
    <w:rsid w:val="0067227E"/>
    <w:rsid w:val="00695C4B"/>
    <w:rsid w:val="006A6BF8"/>
    <w:rsid w:val="006B5E49"/>
    <w:rsid w:val="006D62FC"/>
    <w:rsid w:val="006E2F0C"/>
    <w:rsid w:val="006E35E8"/>
    <w:rsid w:val="006F2163"/>
    <w:rsid w:val="00712014"/>
    <w:rsid w:val="007B0CD9"/>
    <w:rsid w:val="007B68D0"/>
    <w:rsid w:val="008C1085"/>
    <w:rsid w:val="008D59F1"/>
    <w:rsid w:val="008D68BE"/>
    <w:rsid w:val="00923291"/>
    <w:rsid w:val="0095096E"/>
    <w:rsid w:val="009637E6"/>
    <w:rsid w:val="00973D65"/>
    <w:rsid w:val="00990E7F"/>
    <w:rsid w:val="009B342F"/>
    <w:rsid w:val="00A265A5"/>
    <w:rsid w:val="00A3488D"/>
    <w:rsid w:val="00A81F2E"/>
    <w:rsid w:val="00AF65CF"/>
    <w:rsid w:val="00AF7A48"/>
    <w:rsid w:val="00B050C7"/>
    <w:rsid w:val="00B21EFC"/>
    <w:rsid w:val="00B25571"/>
    <w:rsid w:val="00B47213"/>
    <w:rsid w:val="00B612A3"/>
    <w:rsid w:val="00B70D48"/>
    <w:rsid w:val="00B7241C"/>
    <w:rsid w:val="00BB78F3"/>
    <w:rsid w:val="00BC693F"/>
    <w:rsid w:val="00BC7B70"/>
    <w:rsid w:val="00BD4EC0"/>
    <w:rsid w:val="00BF0C5F"/>
    <w:rsid w:val="00C36948"/>
    <w:rsid w:val="00C569D5"/>
    <w:rsid w:val="00C6413D"/>
    <w:rsid w:val="00C93EFC"/>
    <w:rsid w:val="00CC1F1F"/>
    <w:rsid w:val="00D17EEA"/>
    <w:rsid w:val="00D21181"/>
    <w:rsid w:val="00D46664"/>
    <w:rsid w:val="00D92BAC"/>
    <w:rsid w:val="00DD04C4"/>
    <w:rsid w:val="00DD6959"/>
    <w:rsid w:val="00DE60A2"/>
    <w:rsid w:val="00DF1936"/>
    <w:rsid w:val="00E376F9"/>
    <w:rsid w:val="00E4212E"/>
    <w:rsid w:val="00E52C9A"/>
    <w:rsid w:val="00E571CE"/>
    <w:rsid w:val="00EB766F"/>
    <w:rsid w:val="00F34BB8"/>
    <w:rsid w:val="00F40999"/>
    <w:rsid w:val="00F44376"/>
    <w:rsid w:val="00F643D2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9EBC304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B1A8C35-70C0-46B6-90F0-DC579571F1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23</Pages>
  <Words>519</Words>
  <Characters>3276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 X</vt:lpstr>
    </vt:vector>
  </TitlesOfParts>
  <Company/>
  <LinksUpToDate>false</LinksUpToDate>
  <CharactersWithSpaces>3788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28</cp:revision>
  <dcterms:created xsi:type="dcterms:W3CDTF">2017-02-20T15:15:00Z</dcterms:created>
  <dcterms:modified xsi:type="dcterms:W3CDTF">2017-03-02T20:33:00Z</dcterms:modified>
</cp:coreProperties>
</file>
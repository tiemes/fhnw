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4BFB" w:rsidRPr="00A858E7" w:rsidRDefault="00647B1D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34F1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Beispielcode</w:t>
                                    </w:r>
                                  </w:sdtContent>
                                </w:sdt>
                              </w:p>
                              <w:p w:rsidR="00C04BFB" w:rsidRDefault="00C04BFB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Modul Objektorientierte Programmierung 2 (oopI2)</w:t>
                                </w:r>
                              </w:p>
                              <w:p w:rsidR="00C04BFB" w:rsidRPr="00AF65CF" w:rsidRDefault="00C04BFB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C04BFB" w:rsidRPr="00A858E7" w:rsidRDefault="00C92B2C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734F1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Beispielcode</w:t>
                              </w:r>
                            </w:sdtContent>
                          </w:sdt>
                        </w:p>
                        <w:p w:rsidR="00C04BFB" w:rsidRDefault="00C04BFB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Modul Objektorientierte Programmierung 2 (oopI2)</w:t>
                          </w:r>
                        </w:p>
                        <w:p w:rsidR="00C04BFB" w:rsidRPr="00AF65CF" w:rsidRDefault="00C04BFB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5-17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04BFB" w:rsidRDefault="00C93122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5-17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04BFB" w:rsidRDefault="00C93122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04321E" w:rsidRDefault="00AF65CF">
          <w:pPr>
            <w:pStyle w:val="Verzeichnis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897828" w:history="1">
            <w:r w:rsidR="0004321E" w:rsidRPr="00EA7FE9">
              <w:rPr>
                <w:rStyle w:val="Hyperlink"/>
                <w:noProof/>
              </w:rPr>
              <w:t>1</w:t>
            </w:r>
            <w:r w:rsidR="0004321E">
              <w:rPr>
                <w:rFonts w:eastAsiaTheme="minorEastAsia"/>
                <w:noProof/>
                <w:lang w:eastAsia="de-CH"/>
              </w:rPr>
              <w:tab/>
            </w:r>
            <w:r w:rsidR="0004321E" w:rsidRPr="00EA7FE9">
              <w:rPr>
                <w:rStyle w:val="Hyperlink"/>
                <w:noProof/>
              </w:rPr>
              <w:t>Beispiel Addressviewer</w:t>
            </w:r>
            <w:r w:rsidR="0004321E">
              <w:rPr>
                <w:noProof/>
                <w:webHidden/>
              </w:rPr>
              <w:tab/>
            </w:r>
            <w:r w:rsidR="0004321E">
              <w:rPr>
                <w:noProof/>
                <w:webHidden/>
              </w:rPr>
              <w:fldChar w:fldCharType="begin"/>
            </w:r>
            <w:r w:rsidR="0004321E">
              <w:rPr>
                <w:noProof/>
                <w:webHidden/>
              </w:rPr>
              <w:instrText xml:space="preserve"> PAGEREF _Toc452897828 \h </w:instrText>
            </w:r>
            <w:r w:rsidR="0004321E">
              <w:rPr>
                <w:noProof/>
                <w:webHidden/>
              </w:rPr>
            </w:r>
            <w:r w:rsidR="0004321E">
              <w:rPr>
                <w:noProof/>
                <w:webHidden/>
              </w:rPr>
              <w:fldChar w:fldCharType="separate"/>
            </w:r>
            <w:r w:rsidR="0004321E">
              <w:rPr>
                <w:noProof/>
                <w:webHidden/>
              </w:rPr>
              <w:t>2</w:t>
            </w:r>
            <w:r w:rsidR="0004321E">
              <w:rPr>
                <w:noProof/>
                <w:webHidden/>
              </w:rPr>
              <w:fldChar w:fldCharType="end"/>
            </w:r>
          </w:hyperlink>
        </w:p>
        <w:bookmarkStart w:id="0" w:name="_GoBack"/>
        <w:bookmarkEnd w:id="0"/>
        <w:p w:rsidR="0004321E" w:rsidRDefault="00647B1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HYPERLINK \l "_Toc452897829" </w:instrText>
          </w:r>
          <w:r>
            <w:fldChar w:fldCharType="separate"/>
          </w:r>
          <w:r w:rsidR="0004321E" w:rsidRPr="00EA7FE9">
            <w:rPr>
              <w:rStyle w:val="Hyperlink"/>
              <w:noProof/>
            </w:rPr>
            <w:t>1.1</w:t>
          </w:r>
          <w:r w:rsidR="0004321E">
            <w:rPr>
              <w:rFonts w:eastAsiaTheme="minorEastAsia"/>
              <w:noProof/>
              <w:lang w:eastAsia="de-CH"/>
            </w:rPr>
            <w:tab/>
          </w:r>
          <w:r w:rsidR="0004321E" w:rsidRPr="00EA7FE9">
            <w:rPr>
              <w:rStyle w:val="Hyperlink"/>
              <w:noProof/>
            </w:rPr>
            <w:t>AddressViewerApplication.java</w:t>
          </w:r>
          <w:r w:rsidR="0004321E">
            <w:rPr>
              <w:noProof/>
              <w:webHidden/>
            </w:rPr>
            <w:tab/>
          </w:r>
          <w:r w:rsidR="0004321E">
            <w:rPr>
              <w:noProof/>
              <w:webHidden/>
            </w:rPr>
            <w:fldChar w:fldCharType="begin"/>
          </w:r>
          <w:r w:rsidR="0004321E">
            <w:rPr>
              <w:noProof/>
              <w:webHidden/>
            </w:rPr>
            <w:instrText xml:space="preserve"> PAGEREF _Toc452897829 \h </w:instrText>
          </w:r>
          <w:r w:rsidR="0004321E">
            <w:rPr>
              <w:noProof/>
              <w:webHidden/>
            </w:rPr>
          </w:r>
          <w:r w:rsidR="0004321E">
            <w:rPr>
              <w:noProof/>
              <w:webHidden/>
            </w:rPr>
            <w:fldChar w:fldCharType="separate"/>
          </w:r>
          <w:r w:rsidR="0004321E">
            <w:rPr>
              <w:noProof/>
              <w:webHidden/>
            </w:rPr>
            <w:t>2</w:t>
          </w:r>
          <w:r w:rsidR="0004321E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04321E" w:rsidRDefault="00647B1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2897830" w:history="1">
            <w:r w:rsidR="0004321E" w:rsidRPr="00EA7FE9">
              <w:rPr>
                <w:rStyle w:val="Hyperlink"/>
                <w:noProof/>
                <w:lang w:val="en-US"/>
              </w:rPr>
              <w:t>1.2</w:t>
            </w:r>
            <w:r w:rsidR="0004321E">
              <w:rPr>
                <w:rFonts w:eastAsiaTheme="minorEastAsia"/>
                <w:noProof/>
                <w:lang w:eastAsia="de-CH"/>
              </w:rPr>
              <w:tab/>
            </w:r>
            <w:r w:rsidR="0004321E" w:rsidRPr="00EA7FE9">
              <w:rPr>
                <w:rStyle w:val="Hyperlink"/>
                <w:noProof/>
                <w:lang w:val="en-US"/>
              </w:rPr>
              <w:t>AddressViewerWindow.java</w:t>
            </w:r>
            <w:r w:rsidR="0004321E">
              <w:rPr>
                <w:noProof/>
                <w:webHidden/>
              </w:rPr>
              <w:tab/>
            </w:r>
            <w:r w:rsidR="0004321E">
              <w:rPr>
                <w:noProof/>
                <w:webHidden/>
              </w:rPr>
              <w:fldChar w:fldCharType="begin"/>
            </w:r>
            <w:r w:rsidR="0004321E">
              <w:rPr>
                <w:noProof/>
                <w:webHidden/>
              </w:rPr>
              <w:instrText xml:space="preserve"> PAGEREF _Toc452897830 \h </w:instrText>
            </w:r>
            <w:r w:rsidR="0004321E">
              <w:rPr>
                <w:noProof/>
                <w:webHidden/>
              </w:rPr>
            </w:r>
            <w:r w:rsidR="0004321E">
              <w:rPr>
                <w:noProof/>
                <w:webHidden/>
              </w:rPr>
              <w:fldChar w:fldCharType="separate"/>
            </w:r>
            <w:r w:rsidR="0004321E">
              <w:rPr>
                <w:noProof/>
                <w:webHidden/>
              </w:rPr>
              <w:t>3</w:t>
            </w:r>
            <w:r w:rsidR="0004321E">
              <w:rPr>
                <w:noProof/>
                <w:webHidden/>
              </w:rPr>
              <w:fldChar w:fldCharType="end"/>
            </w:r>
          </w:hyperlink>
        </w:p>
        <w:p w:rsidR="0004321E" w:rsidRDefault="00647B1D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52897831" w:history="1">
            <w:r w:rsidR="0004321E" w:rsidRPr="00EA7FE9">
              <w:rPr>
                <w:rStyle w:val="Hyperlink"/>
                <w:noProof/>
              </w:rPr>
              <w:t>2</w:t>
            </w:r>
            <w:r w:rsidR="0004321E">
              <w:rPr>
                <w:rFonts w:eastAsiaTheme="minorEastAsia"/>
                <w:noProof/>
                <w:lang w:eastAsia="de-CH"/>
              </w:rPr>
              <w:tab/>
            </w:r>
            <w:r w:rsidR="0004321E" w:rsidRPr="00EA7FE9">
              <w:rPr>
                <w:rStyle w:val="Hyperlink"/>
                <w:noProof/>
              </w:rPr>
              <w:t>Beispiel Colorchooser</w:t>
            </w:r>
            <w:r w:rsidR="0004321E">
              <w:rPr>
                <w:noProof/>
                <w:webHidden/>
              </w:rPr>
              <w:tab/>
            </w:r>
            <w:r w:rsidR="0004321E">
              <w:rPr>
                <w:noProof/>
                <w:webHidden/>
              </w:rPr>
              <w:fldChar w:fldCharType="begin"/>
            </w:r>
            <w:r w:rsidR="0004321E">
              <w:rPr>
                <w:noProof/>
                <w:webHidden/>
              </w:rPr>
              <w:instrText xml:space="preserve"> PAGEREF _Toc452897831 \h </w:instrText>
            </w:r>
            <w:r w:rsidR="0004321E">
              <w:rPr>
                <w:noProof/>
                <w:webHidden/>
              </w:rPr>
            </w:r>
            <w:r w:rsidR="0004321E">
              <w:rPr>
                <w:noProof/>
                <w:webHidden/>
              </w:rPr>
              <w:fldChar w:fldCharType="separate"/>
            </w:r>
            <w:r w:rsidR="0004321E">
              <w:rPr>
                <w:noProof/>
                <w:webHidden/>
              </w:rPr>
              <w:t>7</w:t>
            </w:r>
            <w:r w:rsidR="0004321E">
              <w:rPr>
                <w:noProof/>
                <w:webHidden/>
              </w:rPr>
              <w:fldChar w:fldCharType="end"/>
            </w:r>
          </w:hyperlink>
        </w:p>
        <w:p w:rsidR="0004321E" w:rsidRDefault="00647B1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2897832" w:history="1">
            <w:r w:rsidR="0004321E" w:rsidRPr="00EA7FE9">
              <w:rPr>
                <w:rStyle w:val="Hyperlink"/>
                <w:noProof/>
              </w:rPr>
              <w:t>2.1</w:t>
            </w:r>
            <w:r w:rsidR="0004321E">
              <w:rPr>
                <w:rFonts w:eastAsiaTheme="minorEastAsia"/>
                <w:noProof/>
                <w:lang w:eastAsia="de-CH"/>
              </w:rPr>
              <w:tab/>
            </w:r>
            <w:r w:rsidR="0004321E" w:rsidRPr="00EA7FE9">
              <w:rPr>
                <w:rStyle w:val="Hyperlink"/>
                <w:noProof/>
              </w:rPr>
              <w:t>ColorChooserApplication.java</w:t>
            </w:r>
            <w:r w:rsidR="0004321E">
              <w:rPr>
                <w:noProof/>
                <w:webHidden/>
              </w:rPr>
              <w:tab/>
            </w:r>
            <w:r w:rsidR="0004321E">
              <w:rPr>
                <w:noProof/>
                <w:webHidden/>
              </w:rPr>
              <w:fldChar w:fldCharType="begin"/>
            </w:r>
            <w:r w:rsidR="0004321E">
              <w:rPr>
                <w:noProof/>
                <w:webHidden/>
              </w:rPr>
              <w:instrText xml:space="preserve"> PAGEREF _Toc452897832 \h </w:instrText>
            </w:r>
            <w:r w:rsidR="0004321E">
              <w:rPr>
                <w:noProof/>
                <w:webHidden/>
              </w:rPr>
            </w:r>
            <w:r w:rsidR="0004321E">
              <w:rPr>
                <w:noProof/>
                <w:webHidden/>
              </w:rPr>
              <w:fldChar w:fldCharType="separate"/>
            </w:r>
            <w:r w:rsidR="0004321E">
              <w:rPr>
                <w:noProof/>
                <w:webHidden/>
              </w:rPr>
              <w:t>7</w:t>
            </w:r>
            <w:r w:rsidR="0004321E">
              <w:rPr>
                <w:noProof/>
                <w:webHidden/>
              </w:rPr>
              <w:fldChar w:fldCharType="end"/>
            </w:r>
          </w:hyperlink>
        </w:p>
        <w:p w:rsidR="0004321E" w:rsidRDefault="00647B1D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52897833" w:history="1">
            <w:r w:rsidR="0004321E" w:rsidRPr="00EA7FE9">
              <w:rPr>
                <w:rStyle w:val="Hyperlink"/>
                <w:noProof/>
                <w:lang w:val="en-US"/>
              </w:rPr>
              <w:t>3</w:t>
            </w:r>
            <w:r w:rsidR="0004321E">
              <w:rPr>
                <w:rFonts w:eastAsiaTheme="minorEastAsia"/>
                <w:noProof/>
                <w:lang w:eastAsia="de-CH"/>
              </w:rPr>
              <w:tab/>
            </w:r>
            <w:r w:rsidR="0004321E" w:rsidRPr="00EA7FE9">
              <w:rPr>
                <w:rStyle w:val="Hyperlink"/>
                <w:noProof/>
                <w:lang w:val="en-US"/>
              </w:rPr>
              <w:t>Beispiel Imageviewer</w:t>
            </w:r>
            <w:r w:rsidR="0004321E">
              <w:rPr>
                <w:noProof/>
                <w:webHidden/>
              </w:rPr>
              <w:tab/>
            </w:r>
            <w:r w:rsidR="0004321E">
              <w:rPr>
                <w:noProof/>
                <w:webHidden/>
              </w:rPr>
              <w:fldChar w:fldCharType="begin"/>
            </w:r>
            <w:r w:rsidR="0004321E">
              <w:rPr>
                <w:noProof/>
                <w:webHidden/>
              </w:rPr>
              <w:instrText xml:space="preserve"> PAGEREF _Toc452897833 \h </w:instrText>
            </w:r>
            <w:r w:rsidR="0004321E">
              <w:rPr>
                <w:noProof/>
                <w:webHidden/>
              </w:rPr>
            </w:r>
            <w:r w:rsidR="0004321E">
              <w:rPr>
                <w:noProof/>
                <w:webHidden/>
              </w:rPr>
              <w:fldChar w:fldCharType="separate"/>
            </w:r>
            <w:r w:rsidR="0004321E">
              <w:rPr>
                <w:noProof/>
                <w:webHidden/>
              </w:rPr>
              <w:t>10</w:t>
            </w:r>
            <w:r w:rsidR="0004321E">
              <w:rPr>
                <w:noProof/>
                <w:webHidden/>
              </w:rPr>
              <w:fldChar w:fldCharType="end"/>
            </w:r>
          </w:hyperlink>
        </w:p>
        <w:p w:rsidR="0004321E" w:rsidRDefault="00647B1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2897834" w:history="1">
            <w:r w:rsidR="0004321E" w:rsidRPr="00EA7FE9">
              <w:rPr>
                <w:rStyle w:val="Hyperlink"/>
                <w:noProof/>
                <w:lang w:val="en-US"/>
              </w:rPr>
              <w:t>3.1</w:t>
            </w:r>
            <w:r w:rsidR="0004321E">
              <w:rPr>
                <w:rFonts w:eastAsiaTheme="minorEastAsia"/>
                <w:noProof/>
                <w:lang w:eastAsia="de-CH"/>
              </w:rPr>
              <w:tab/>
            </w:r>
            <w:r w:rsidR="0004321E" w:rsidRPr="00EA7FE9">
              <w:rPr>
                <w:rStyle w:val="Hyperlink"/>
                <w:noProof/>
                <w:lang w:val="en-US"/>
              </w:rPr>
              <w:t>ImageViewerApplication.java</w:t>
            </w:r>
            <w:r w:rsidR="0004321E">
              <w:rPr>
                <w:noProof/>
                <w:webHidden/>
              </w:rPr>
              <w:tab/>
            </w:r>
            <w:r w:rsidR="0004321E">
              <w:rPr>
                <w:noProof/>
                <w:webHidden/>
              </w:rPr>
              <w:fldChar w:fldCharType="begin"/>
            </w:r>
            <w:r w:rsidR="0004321E">
              <w:rPr>
                <w:noProof/>
                <w:webHidden/>
              </w:rPr>
              <w:instrText xml:space="preserve"> PAGEREF _Toc452897834 \h </w:instrText>
            </w:r>
            <w:r w:rsidR="0004321E">
              <w:rPr>
                <w:noProof/>
                <w:webHidden/>
              </w:rPr>
            </w:r>
            <w:r w:rsidR="0004321E">
              <w:rPr>
                <w:noProof/>
                <w:webHidden/>
              </w:rPr>
              <w:fldChar w:fldCharType="separate"/>
            </w:r>
            <w:r w:rsidR="0004321E">
              <w:rPr>
                <w:noProof/>
                <w:webHidden/>
              </w:rPr>
              <w:t>10</w:t>
            </w:r>
            <w:r w:rsidR="0004321E">
              <w:rPr>
                <w:noProof/>
                <w:webHidden/>
              </w:rPr>
              <w:fldChar w:fldCharType="end"/>
            </w:r>
          </w:hyperlink>
        </w:p>
        <w:p w:rsidR="0004321E" w:rsidRDefault="00647B1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2897835" w:history="1">
            <w:r w:rsidR="0004321E" w:rsidRPr="00EA7FE9">
              <w:rPr>
                <w:rStyle w:val="Hyperlink"/>
                <w:noProof/>
                <w:lang w:val="en-US"/>
              </w:rPr>
              <w:t>3.2</w:t>
            </w:r>
            <w:r w:rsidR="0004321E">
              <w:rPr>
                <w:rFonts w:eastAsiaTheme="minorEastAsia"/>
                <w:noProof/>
                <w:lang w:eastAsia="de-CH"/>
              </w:rPr>
              <w:tab/>
            </w:r>
            <w:r w:rsidR="0004321E" w:rsidRPr="00EA7FE9">
              <w:rPr>
                <w:rStyle w:val="Hyperlink"/>
                <w:noProof/>
                <w:lang w:val="en-US"/>
              </w:rPr>
              <w:t>ImageViewerPanel.java</w:t>
            </w:r>
            <w:r w:rsidR="0004321E">
              <w:rPr>
                <w:noProof/>
                <w:webHidden/>
              </w:rPr>
              <w:tab/>
            </w:r>
            <w:r w:rsidR="0004321E">
              <w:rPr>
                <w:noProof/>
                <w:webHidden/>
              </w:rPr>
              <w:fldChar w:fldCharType="begin"/>
            </w:r>
            <w:r w:rsidR="0004321E">
              <w:rPr>
                <w:noProof/>
                <w:webHidden/>
              </w:rPr>
              <w:instrText xml:space="preserve"> PAGEREF _Toc452897835 \h </w:instrText>
            </w:r>
            <w:r w:rsidR="0004321E">
              <w:rPr>
                <w:noProof/>
                <w:webHidden/>
              </w:rPr>
            </w:r>
            <w:r w:rsidR="0004321E">
              <w:rPr>
                <w:noProof/>
                <w:webHidden/>
              </w:rPr>
              <w:fldChar w:fldCharType="separate"/>
            </w:r>
            <w:r w:rsidR="0004321E">
              <w:rPr>
                <w:noProof/>
                <w:webHidden/>
              </w:rPr>
              <w:t>13</w:t>
            </w:r>
            <w:r w:rsidR="0004321E">
              <w:rPr>
                <w:noProof/>
                <w:webHidden/>
              </w:rPr>
              <w:fldChar w:fldCharType="end"/>
            </w:r>
          </w:hyperlink>
        </w:p>
        <w:p w:rsidR="0004321E" w:rsidRDefault="00647B1D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52897836" w:history="1">
            <w:r w:rsidR="0004321E" w:rsidRPr="00EA7FE9">
              <w:rPr>
                <w:rStyle w:val="Hyperlink"/>
                <w:noProof/>
                <w:lang w:val="en-US"/>
              </w:rPr>
              <w:t>4</w:t>
            </w:r>
            <w:r w:rsidR="0004321E">
              <w:rPr>
                <w:rFonts w:eastAsiaTheme="minorEastAsia"/>
                <w:noProof/>
                <w:lang w:eastAsia="de-CH"/>
              </w:rPr>
              <w:tab/>
            </w:r>
            <w:r w:rsidR="0004321E" w:rsidRPr="00EA7FE9">
              <w:rPr>
                <w:rStyle w:val="Hyperlink"/>
                <w:noProof/>
                <w:lang w:val="en-US"/>
              </w:rPr>
              <w:t>Beispiel Calculator</w:t>
            </w:r>
            <w:r w:rsidR="0004321E">
              <w:rPr>
                <w:noProof/>
                <w:webHidden/>
              </w:rPr>
              <w:tab/>
            </w:r>
            <w:r w:rsidR="0004321E">
              <w:rPr>
                <w:noProof/>
                <w:webHidden/>
              </w:rPr>
              <w:fldChar w:fldCharType="begin"/>
            </w:r>
            <w:r w:rsidR="0004321E">
              <w:rPr>
                <w:noProof/>
                <w:webHidden/>
              </w:rPr>
              <w:instrText xml:space="preserve"> PAGEREF _Toc452897836 \h </w:instrText>
            </w:r>
            <w:r w:rsidR="0004321E">
              <w:rPr>
                <w:noProof/>
                <w:webHidden/>
              </w:rPr>
            </w:r>
            <w:r w:rsidR="0004321E">
              <w:rPr>
                <w:noProof/>
                <w:webHidden/>
              </w:rPr>
              <w:fldChar w:fldCharType="separate"/>
            </w:r>
            <w:r w:rsidR="0004321E">
              <w:rPr>
                <w:noProof/>
                <w:webHidden/>
              </w:rPr>
              <w:t>15</w:t>
            </w:r>
            <w:r w:rsidR="0004321E">
              <w:rPr>
                <w:noProof/>
                <w:webHidden/>
              </w:rPr>
              <w:fldChar w:fldCharType="end"/>
            </w:r>
          </w:hyperlink>
        </w:p>
        <w:p w:rsidR="0004321E" w:rsidRDefault="00647B1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2897837" w:history="1">
            <w:r w:rsidR="0004321E" w:rsidRPr="00EA7FE9">
              <w:rPr>
                <w:rStyle w:val="Hyperlink"/>
                <w:noProof/>
                <w:lang w:val="en-US"/>
              </w:rPr>
              <w:t>4.1</w:t>
            </w:r>
            <w:r w:rsidR="0004321E">
              <w:rPr>
                <w:rFonts w:eastAsiaTheme="minorEastAsia"/>
                <w:noProof/>
                <w:lang w:eastAsia="de-CH"/>
              </w:rPr>
              <w:tab/>
            </w:r>
            <w:r w:rsidR="0004321E" w:rsidRPr="00EA7FE9">
              <w:rPr>
                <w:rStyle w:val="Hyperlink"/>
                <w:noProof/>
                <w:lang w:val="en-US"/>
              </w:rPr>
              <w:t>CalculatorApplication.java</w:t>
            </w:r>
            <w:r w:rsidR="0004321E">
              <w:rPr>
                <w:noProof/>
                <w:webHidden/>
              </w:rPr>
              <w:tab/>
            </w:r>
            <w:r w:rsidR="0004321E">
              <w:rPr>
                <w:noProof/>
                <w:webHidden/>
              </w:rPr>
              <w:fldChar w:fldCharType="begin"/>
            </w:r>
            <w:r w:rsidR="0004321E">
              <w:rPr>
                <w:noProof/>
                <w:webHidden/>
              </w:rPr>
              <w:instrText xml:space="preserve"> PAGEREF _Toc452897837 \h </w:instrText>
            </w:r>
            <w:r w:rsidR="0004321E">
              <w:rPr>
                <w:noProof/>
                <w:webHidden/>
              </w:rPr>
            </w:r>
            <w:r w:rsidR="0004321E">
              <w:rPr>
                <w:noProof/>
                <w:webHidden/>
              </w:rPr>
              <w:fldChar w:fldCharType="separate"/>
            </w:r>
            <w:r w:rsidR="0004321E">
              <w:rPr>
                <w:noProof/>
                <w:webHidden/>
              </w:rPr>
              <w:t>15</w:t>
            </w:r>
            <w:r w:rsidR="0004321E">
              <w:rPr>
                <w:noProof/>
                <w:webHidden/>
              </w:rPr>
              <w:fldChar w:fldCharType="end"/>
            </w:r>
          </w:hyperlink>
        </w:p>
        <w:p w:rsidR="0004321E" w:rsidRDefault="00647B1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2897838" w:history="1">
            <w:r w:rsidR="0004321E" w:rsidRPr="00EA7FE9">
              <w:rPr>
                <w:rStyle w:val="Hyperlink"/>
                <w:noProof/>
              </w:rPr>
              <w:t>4.2</w:t>
            </w:r>
            <w:r w:rsidR="0004321E">
              <w:rPr>
                <w:rFonts w:eastAsiaTheme="minorEastAsia"/>
                <w:noProof/>
                <w:lang w:eastAsia="de-CH"/>
              </w:rPr>
              <w:tab/>
            </w:r>
            <w:r w:rsidR="0004321E" w:rsidRPr="00EA7FE9">
              <w:rPr>
                <w:rStyle w:val="Hyperlink"/>
                <w:noProof/>
              </w:rPr>
              <w:t>CalculatorWindow.java</w:t>
            </w:r>
            <w:r w:rsidR="0004321E">
              <w:rPr>
                <w:noProof/>
                <w:webHidden/>
              </w:rPr>
              <w:tab/>
            </w:r>
            <w:r w:rsidR="0004321E">
              <w:rPr>
                <w:noProof/>
                <w:webHidden/>
              </w:rPr>
              <w:fldChar w:fldCharType="begin"/>
            </w:r>
            <w:r w:rsidR="0004321E">
              <w:rPr>
                <w:noProof/>
                <w:webHidden/>
              </w:rPr>
              <w:instrText xml:space="preserve"> PAGEREF _Toc452897838 \h </w:instrText>
            </w:r>
            <w:r w:rsidR="0004321E">
              <w:rPr>
                <w:noProof/>
                <w:webHidden/>
              </w:rPr>
            </w:r>
            <w:r w:rsidR="0004321E">
              <w:rPr>
                <w:noProof/>
                <w:webHidden/>
              </w:rPr>
              <w:fldChar w:fldCharType="separate"/>
            </w:r>
            <w:r w:rsidR="0004321E">
              <w:rPr>
                <w:noProof/>
                <w:webHidden/>
              </w:rPr>
              <w:t>15</w:t>
            </w:r>
            <w:r w:rsidR="0004321E">
              <w:rPr>
                <w:noProof/>
                <w:webHidden/>
              </w:rPr>
              <w:fldChar w:fldCharType="end"/>
            </w:r>
          </w:hyperlink>
        </w:p>
        <w:p w:rsidR="0004321E" w:rsidRDefault="00647B1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2897839" w:history="1">
            <w:r w:rsidR="0004321E" w:rsidRPr="00EA7FE9">
              <w:rPr>
                <w:rStyle w:val="Hyperlink"/>
                <w:noProof/>
              </w:rPr>
              <w:t>4.3</w:t>
            </w:r>
            <w:r w:rsidR="0004321E">
              <w:rPr>
                <w:rFonts w:eastAsiaTheme="minorEastAsia"/>
                <w:noProof/>
                <w:lang w:eastAsia="de-CH"/>
              </w:rPr>
              <w:tab/>
            </w:r>
            <w:r w:rsidR="0004321E" w:rsidRPr="00EA7FE9">
              <w:rPr>
                <w:rStyle w:val="Hyperlink"/>
                <w:noProof/>
              </w:rPr>
              <w:t>Style.css</w:t>
            </w:r>
            <w:r w:rsidR="0004321E">
              <w:rPr>
                <w:noProof/>
                <w:webHidden/>
              </w:rPr>
              <w:tab/>
            </w:r>
            <w:r w:rsidR="0004321E">
              <w:rPr>
                <w:noProof/>
                <w:webHidden/>
              </w:rPr>
              <w:fldChar w:fldCharType="begin"/>
            </w:r>
            <w:r w:rsidR="0004321E">
              <w:rPr>
                <w:noProof/>
                <w:webHidden/>
              </w:rPr>
              <w:instrText xml:space="preserve"> PAGEREF _Toc452897839 \h </w:instrText>
            </w:r>
            <w:r w:rsidR="0004321E">
              <w:rPr>
                <w:noProof/>
                <w:webHidden/>
              </w:rPr>
            </w:r>
            <w:r w:rsidR="0004321E">
              <w:rPr>
                <w:noProof/>
                <w:webHidden/>
              </w:rPr>
              <w:fldChar w:fldCharType="separate"/>
            </w:r>
            <w:r w:rsidR="0004321E">
              <w:rPr>
                <w:noProof/>
                <w:webHidden/>
              </w:rPr>
              <w:t>17</w:t>
            </w:r>
            <w:r w:rsidR="0004321E"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7734F1" w:rsidP="003A70B0">
      <w:pPr>
        <w:pStyle w:val="berschrift1"/>
      </w:pPr>
      <w:bookmarkStart w:id="1" w:name="_Toc452897828"/>
      <w:r>
        <w:lastRenderedPageBreak/>
        <w:t xml:space="preserve">Beispiel </w:t>
      </w:r>
      <w:proofErr w:type="spellStart"/>
      <w:r>
        <w:t>Addressviewer</w:t>
      </w:r>
      <w:bookmarkEnd w:id="1"/>
      <w:proofErr w:type="spellEnd"/>
    </w:p>
    <w:p w:rsidR="007734F1" w:rsidRDefault="005D7E7F" w:rsidP="005D7E7F">
      <w:pPr>
        <w:pStyle w:val="berschrift2"/>
      </w:pPr>
      <w:bookmarkStart w:id="2" w:name="_Toc452897829"/>
      <w:r>
        <w:t>AddressViewerApplication.java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D7E7F" w:rsidRPr="005D7E7F" w:rsidTr="005D7E7F">
        <w:tc>
          <w:tcPr>
            <w:tcW w:w="9062" w:type="dxa"/>
          </w:tcPr>
          <w:p w:rsidR="005D7E7F" w:rsidRPr="005D7E7F" w:rsidRDefault="005D7E7F" w:rsidP="005D7E7F">
            <w:pPr>
              <w:pStyle w:val="HTMLVorformatiert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package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ch.swaechter.javafx.addressviewer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javafx.application.Application;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javafx.scene.Scene;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javafx.stage.Stage;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java.io.*;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AddressViewerApplication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extends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Application {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static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Stage </w:t>
            </w:r>
            <w:proofErr w:type="spellStart"/>
            <w:r w:rsidRPr="005D7E7F">
              <w:rPr>
                <w:i/>
                <w:iCs/>
                <w:color w:val="660E7A"/>
                <w:sz w:val="18"/>
                <w:szCs w:val="18"/>
                <w:lang w:val="en-US"/>
              </w:rPr>
              <w:t>stage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static void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main(String[] args) {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5D7E7F">
              <w:rPr>
                <w:i/>
                <w:iCs/>
                <w:color w:val="000000"/>
                <w:sz w:val="18"/>
                <w:szCs w:val="18"/>
                <w:lang w:val="en-US"/>
              </w:rPr>
              <w:t>launch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(args);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i/>
                <w:iCs/>
                <w:color w:val="000000"/>
                <w:sz w:val="18"/>
                <w:szCs w:val="18"/>
                <w:lang w:val="en-US"/>
              </w:rPr>
              <w:t>saveWindowDimensions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5D7E7F">
              <w:rPr>
                <w:color w:val="808000"/>
                <w:sz w:val="18"/>
                <w:szCs w:val="18"/>
                <w:lang w:val="en-US"/>
              </w:rPr>
              <w:t>@Override</w:t>
            </w:r>
            <w:r w:rsidRPr="005D7E7F">
              <w:rPr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start(Stage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primarystage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)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throws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Exception {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Person persona =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Person();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persona.setFirstName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"Hans"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persona.setName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"Müller"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Person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personb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Person();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personb.setFirstName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"Fritz"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personb.setName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"Keller"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Person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personc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Person();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personc.setFirstName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Ueli</w:t>
            </w:r>
            <w:proofErr w:type="spellEnd"/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personc.setName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"Maurer"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File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storagefile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File(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test.raf</w:t>
            </w:r>
            <w:proofErr w:type="spellEnd"/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storagefile.delete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RA_Storage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&lt;Person&gt; storage =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RA_Storage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&lt;&gt;(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test.raf</w:t>
            </w:r>
            <w:proofErr w:type="spellEnd"/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Person.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>class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storage.appendItem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(persona);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storage.appendItem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personb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storage.appendItem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personc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5D7E7F">
              <w:rPr>
                <w:i/>
                <w:iCs/>
                <w:color w:val="660E7A"/>
                <w:sz w:val="18"/>
                <w:szCs w:val="18"/>
                <w:lang w:val="en-US"/>
              </w:rPr>
              <w:t xml:space="preserve">stage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primarystage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AddressViewerWindow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addressviewerwindow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AddressViewerWindow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(storage);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primarystage.setMinWidth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400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primarystage.setMinHeight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300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primarystage.setWidth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400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primarystage.setHeight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300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primarystage.setScene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Scene(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addressviewerwindow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300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250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primarystage.setTitle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"Address Viewer"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i/>
                <w:iCs/>
                <w:color w:val="000000"/>
                <w:sz w:val="18"/>
                <w:szCs w:val="18"/>
                <w:lang w:val="en-US"/>
              </w:rPr>
              <w:t>restoreWindowDimensions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primarystage.show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static void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saveWindowDimensions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() {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try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{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BufferedWriter writer =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BufferedWriter(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FileWriter(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File(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"settings.ini"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)));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writer.write(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posx</w:t>
            </w:r>
            <w:proofErr w:type="spellEnd"/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 = "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5D7E7F">
              <w:rPr>
                <w:i/>
                <w:iCs/>
                <w:color w:val="660E7A"/>
                <w:sz w:val="18"/>
                <w:szCs w:val="18"/>
                <w:lang w:val="en-US"/>
              </w:rPr>
              <w:t>stage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.getX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());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writer.newLine();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writer.write(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"posy = "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5D7E7F">
              <w:rPr>
                <w:i/>
                <w:iCs/>
                <w:color w:val="660E7A"/>
                <w:sz w:val="18"/>
                <w:szCs w:val="18"/>
                <w:lang w:val="en-US"/>
              </w:rPr>
              <w:t>stage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.getY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());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writer.newLine();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writer.write(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"width = "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5D7E7F">
              <w:rPr>
                <w:i/>
                <w:iCs/>
                <w:color w:val="660E7A"/>
                <w:sz w:val="18"/>
                <w:szCs w:val="18"/>
                <w:lang w:val="en-US"/>
              </w:rPr>
              <w:t>stage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.getWidth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());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writer.newLine();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writer.write(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"height = "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5D7E7F">
              <w:rPr>
                <w:i/>
                <w:iCs/>
                <w:color w:val="660E7A"/>
                <w:sz w:val="18"/>
                <w:szCs w:val="18"/>
                <w:lang w:val="en-US"/>
              </w:rPr>
              <w:t>stage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.getHeight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());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writer.close();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}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catch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(IOException exception) {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color w:val="000000"/>
                <w:sz w:val="18"/>
                <w:szCs w:val="18"/>
                <w:lang w:val="en-US"/>
              </w:rPr>
              <w:lastRenderedPageBreak/>
              <w:t xml:space="preserve">            System.</w:t>
            </w:r>
            <w:r w:rsidRPr="005D7E7F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out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.println(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"severe I/O error while writing </w:t>
            </w:r>
            <w:proofErr w:type="spellStart"/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ini</w:t>
            </w:r>
            <w:proofErr w:type="spellEnd"/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-file"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static void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restoreWindowDimensions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() {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double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x = 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100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, y = 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100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, w = 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300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, h = 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300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File control =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File(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"settings.ini"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control.exists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()) {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String line = 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" "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, name, value;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try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{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BufferedReader reader =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BufferedReader(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FileReader(control));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int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separator;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while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(line !=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>null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line = reader.readLine();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(line !=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>null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separator =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line.indexOf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'='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(separator &lt; 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0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reader.close();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throw new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RuntimeException(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ini</w:t>
            </w:r>
            <w:proofErr w:type="spellEnd"/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-file contains a line of invalid format"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}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name = (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line.substring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0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, separator)).trim();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value = (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line.substring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(separator + 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1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line.length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())).trim();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switch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(name) {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case 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posx</w:t>
            </w:r>
            <w:proofErr w:type="spellEnd"/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: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    x =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Double.</w:t>
            </w:r>
            <w:r w:rsidRPr="005D7E7F">
              <w:rPr>
                <w:i/>
                <w:iCs/>
                <w:color w:val="000000"/>
                <w:sz w:val="18"/>
                <w:szCs w:val="18"/>
                <w:lang w:val="en-US"/>
              </w:rPr>
              <w:t>parseDouble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(value);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   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>break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case 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"posy"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: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    y =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Double.</w:t>
            </w:r>
            <w:r w:rsidRPr="005D7E7F">
              <w:rPr>
                <w:i/>
                <w:iCs/>
                <w:color w:val="000000"/>
                <w:sz w:val="18"/>
                <w:szCs w:val="18"/>
                <w:lang w:val="en-US"/>
              </w:rPr>
              <w:t>parseDouble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(value);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   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>break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case 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"width"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: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    w =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Double.</w:t>
            </w:r>
            <w:r w:rsidRPr="005D7E7F">
              <w:rPr>
                <w:i/>
                <w:iCs/>
                <w:color w:val="000000"/>
                <w:sz w:val="18"/>
                <w:szCs w:val="18"/>
                <w:lang w:val="en-US"/>
              </w:rPr>
              <w:t>parseDouble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(value);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   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>break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case 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"height"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: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    h =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Double.</w:t>
            </w:r>
            <w:r w:rsidRPr="005D7E7F">
              <w:rPr>
                <w:i/>
                <w:iCs/>
                <w:color w:val="000000"/>
                <w:sz w:val="18"/>
                <w:szCs w:val="18"/>
                <w:lang w:val="en-US"/>
              </w:rPr>
              <w:t>parseDouble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(value);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   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>break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}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}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}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}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catch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(IOException e) {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System.</w:t>
            </w:r>
            <w:r w:rsidRPr="005D7E7F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out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.println(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"severe I/O error while reading </w:t>
            </w:r>
            <w:proofErr w:type="spellStart"/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ini</w:t>
            </w:r>
            <w:proofErr w:type="spellEnd"/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-file"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5D7E7F">
              <w:rPr>
                <w:i/>
                <w:iCs/>
                <w:color w:val="660E7A"/>
                <w:sz w:val="18"/>
                <w:szCs w:val="18"/>
                <w:lang w:val="en-US"/>
              </w:rPr>
              <w:t>stage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.setWidth(w);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5D7E7F">
              <w:rPr>
                <w:i/>
                <w:iCs/>
                <w:color w:val="660E7A"/>
                <w:sz w:val="18"/>
                <w:szCs w:val="18"/>
                <w:lang w:val="en-US"/>
              </w:rPr>
              <w:t>stage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.setHeight(h);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i/>
                <w:iCs/>
                <w:color w:val="660E7A"/>
                <w:sz w:val="18"/>
                <w:szCs w:val="18"/>
                <w:lang w:val="en-US"/>
              </w:rPr>
              <w:t>stage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.setX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(x);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i/>
                <w:iCs/>
                <w:color w:val="660E7A"/>
                <w:sz w:val="18"/>
                <w:szCs w:val="18"/>
                <w:lang w:val="en-US"/>
              </w:rPr>
              <w:t>stage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.setY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(y);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:rsidR="005D7E7F" w:rsidRPr="005D7E7F" w:rsidRDefault="005D7E7F" w:rsidP="007734F1">
            <w:pPr>
              <w:rPr>
                <w:lang w:val="en-US"/>
              </w:rPr>
            </w:pPr>
          </w:p>
        </w:tc>
      </w:tr>
    </w:tbl>
    <w:p w:rsidR="005D7E7F" w:rsidRPr="005D7E7F" w:rsidRDefault="005D7E7F" w:rsidP="007734F1">
      <w:pPr>
        <w:rPr>
          <w:lang w:val="en-US"/>
        </w:rPr>
      </w:pPr>
    </w:p>
    <w:p w:rsidR="005D7E7F" w:rsidRPr="005D7E7F" w:rsidRDefault="005D7E7F" w:rsidP="005D7E7F">
      <w:pPr>
        <w:pStyle w:val="berschrift2"/>
        <w:rPr>
          <w:lang w:val="en-US"/>
        </w:rPr>
      </w:pPr>
      <w:bookmarkStart w:id="3" w:name="_Toc452897830"/>
      <w:r w:rsidRPr="005D7E7F">
        <w:rPr>
          <w:lang w:val="en-US"/>
        </w:rPr>
        <w:t>AddressViewerWindow.java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D7E7F" w:rsidTr="005D7E7F">
        <w:tc>
          <w:tcPr>
            <w:tcW w:w="9062" w:type="dxa"/>
          </w:tcPr>
          <w:p w:rsidR="005D7E7F" w:rsidRDefault="005D7E7F" w:rsidP="005D7E7F">
            <w:pPr>
              <w:pStyle w:val="HTMLVorformatiert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package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ch.swaechter.javafx.addressviewer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javafx.application.Platform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javafx.event.ActionEvent;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javafx.event.EventHandler;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javafx.geometry.Insets;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javafx.geometry.Orientation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javafx.geometry.Pos;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javafx.scene.control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.*;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javafx.scene.layout.BorderPane;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javafx.scene.layout.HBox;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javafx.scene.layout.Priority;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javafx.scene.layout.VBox;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lastRenderedPageBreak/>
              <w:t xml:space="preserve">import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javafx.scene.paint.Color;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java.io.File;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Add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t>ressViewerWindow</w:t>
            </w:r>
            <w:proofErr w:type="spellEnd"/>
            <w:r w:rsidRPr="00265989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26598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extends 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t xml:space="preserve">BorderPane </w:t>
            </w:r>
            <w:r w:rsidRPr="0026598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implements 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t>EventHandler&lt;ActionEvent&gt; {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br/>
            </w:r>
            <w:r w:rsidRPr="00265989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26598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final 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t xml:space="preserve">String[] </w:t>
            </w:r>
            <w:r w:rsidRPr="00265989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LABELS 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t>= {</w:t>
            </w:r>
            <w:r w:rsidRPr="00265989">
              <w:rPr>
                <w:b/>
                <w:bCs/>
                <w:color w:val="008000"/>
                <w:sz w:val="18"/>
                <w:szCs w:val="18"/>
                <w:lang w:val="en-US"/>
              </w:rPr>
              <w:t>"Name"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265989">
              <w:rPr>
                <w:b/>
                <w:bCs/>
                <w:color w:val="008000"/>
                <w:sz w:val="18"/>
                <w:szCs w:val="18"/>
                <w:lang w:val="en-US"/>
              </w:rPr>
              <w:t>"Adresse"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265989">
              <w:rPr>
                <w:b/>
                <w:bCs/>
                <w:color w:val="008000"/>
                <w:sz w:val="18"/>
                <w:szCs w:val="18"/>
                <w:lang w:val="en-US"/>
              </w:rPr>
              <w:t>"Geburtsdatum"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265989">
              <w:rPr>
                <w:b/>
                <w:bCs/>
                <w:color w:val="008000"/>
                <w:sz w:val="18"/>
                <w:szCs w:val="18"/>
                <w:lang w:val="en-US"/>
              </w:rPr>
              <w:t>"Kontostand"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265989">
              <w:rPr>
                <w:b/>
                <w:bCs/>
                <w:color w:val="008000"/>
                <w:sz w:val="18"/>
                <w:szCs w:val="18"/>
                <w:lang w:val="en-US"/>
              </w:rPr>
              <w:t>"Geschlecht"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265989">
              <w:rPr>
                <w:b/>
                <w:bCs/>
                <w:color w:val="008000"/>
                <w:sz w:val="18"/>
                <w:szCs w:val="18"/>
                <w:lang w:val="en-US"/>
              </w:rPr>
              <w:t>"Zivilstand"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265989">
              <w:rPr>
                <w:b/>
                <w:bCs/>
                <w:color w:val="008000"/>
                <w:sz w:val="18"/>
                <w:szCs w:val="18"/>
                <w:lang w:val="en-US"/>
              </w:rPr>
              <w:t>"Brillenträger"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t>};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br/>
            </w:r>
            <w:r w:rsidRPr="00265989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26598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final 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t xml:space="preserve">String </w:t>
            </w:r>
            <w:r w:rsidRPr="00265989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FORWARD 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265989">
              <w:rPr>
                <w:b/>
                <w:bCs/>
                <w:color w:val="008000"/>
                <w:sz w:val="18"/>
                <w:szCs w:val="18"/>
                <w:lang w:val="en-US"/>
              </w:rPr>
              <w:t>"&gt;"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t>;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br/>
            </w:r>
            <w:r w:rsidRPr="00265989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26598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final 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t xml:space="preserve">String </w:t>
            </w:r>
            <w:r w:rsidRPr="00265989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BACKWARD 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265989">
              <w:rPr>
                <w:b/>
                <w:bCs/>
                <w:color w:val="008000"/>
                <w:sz w:val="18"/>
                <w:szCs w:val="18"/>
                <w:lang w:val="en-US"/>
              </w:rPr>
              <w:t>"&lt;"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t>;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br/>
            </w:r>
            <w:r w:rsidRPr="00265989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26598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final 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t xml:space="preserve">RA_Storage&lt;Person&gt; </w:t>
            </w:r>
            <w:r w:rsidRPr="00265989">
              <w:rPr>
                <w:b/>
                <w:bCs/>
                <w:color w:val="660E7A"/>
                <w:sz w:val="18"/>
                <w:szCs w:val="18"/>
                <w:lang w:val="en-US"/>
              </w:rPr>
              <w:t>storage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t>;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br/>
            </w:r>
            <w:r w:rsidRPr="00265989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26598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t xml:space="preserve">Person </w:t>
            </w:r>
            <w:r w:rsidRPr="00265989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buffer 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26598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t>Person();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br/>
            </w:r>
            <w:r w:rsidRPr="00265989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26598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final 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t xml:space="preserve">TextField[] </w:t>
            </w:r>
            <w:r w:rsidRPr="00265989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inputfields 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26598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t>TextField[</w:t>
            </w:r>
            <w:r w:rsidRPr="00265989">
              <w:rPr>
                <w:color w:val="0000FF"/>
                <w:sz w:val="18"/>
                <w:szCs w:val="18"/>
                <w:lang w:val="en-US"/>
              </w:rPr>
              <w:t>7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t>];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br/>
            </w:r>
            <w:r w:rsidRPr="00265989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26598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final 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t xml:space="preserve">Label </w:t>
            </w:r>
            <w:r w:rsidRPr="00265989">
              <w:rPr>
                <w:b/>
                <w:bCs/>
                <w:color w:val="660E7A"/>
                <w:sz w:val="18"/>
                <w:szCs w:val="18"/>
                <w:lang w:val="en-US"/>
              </w:rPr>
              <w:t>position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t>;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br/>
            </w:r>
            <w:r w:rsidRPr="00265989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26598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final 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t xml:space="preserve">Label </w:t>
            </w:r>
            <w:r w:rsidRPr="00265989">
              <w:rPr>
                <w:b/>
                <w:bCs/>
                <w:color w:val="660E7A"/>
                <w:sz w:val="18"/>
                <w:szCs w:val="18"/>
                <w:lang w:val="en-US"/>
              </w:rPr>
              <w:t>status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t>;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br/>
            </w:r>
            <w:r w:rsidRPr="00265989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26598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final 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t xml:space="preserve">Button </w:t>
            </w:r>
            <w:r w:rsidRPr="00265989">
              <w:rPr>
                <w:b/>
                <w:bCs/>
                <w:color w:val="660E7A"/>
                <w:sz w:val="18"/>
                <w:szCs w:val="18"/>
                <w:lang w:val="en-US"/>
              </w:rPr>
              <w:t>forwardbutton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t>;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br/>
            </w:r>
            <w:r w:rsidRPr="00265989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26598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final 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t xml:space="preserve">Button </w:t>
            </w:r>
            <w:r w:rsidRPr="00265989">
              <w:rPr>
                <w:b/>
                <w:bCs/>
                <w:color w:val="660E7A"/>
                <w:sz w:val="18"/>
                <w:szCs w:val="18"/>
                <w:lang w:val="en-US"/>
              </w:rPr>
              <w:t>backwardbutton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t>;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br/>
            </w:r>
            <w:r w:rsidRPr="00265989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26598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final 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t xml:space="preserve">Slider </w:t>
            </w:r>
            <w:r w:rsidRPr="00265989">
              <w:rPr>
                <w:b/>
                <w:bCs/>
                <w:color w:val="660E7A"/>
                <w:sz w:val="18"/>
                <w:szCs w:val="18"/>
                <w:lang w:val="en-US"/>
              </w:rPr>
              <w:t>slider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t>;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br/>
            </w:r>
            <w:r w:rsidRPr="00265989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26598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int </w:t>
            </w:r>
            <w:r w:rsidRPr="00265989">
              <w:rPr>
                <w:b/>
                <w:bCs/>
                <w:color w:val="660E7A"/>
                <w:sz w:val="18"/>
                <w:szCs w:val="18"/>
                <w:lang w:val="en-US"/>
              </w:rPr>
              <w:t>index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t>;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br/>
            </w:r>
            <w:r w:rsidRPr="00265989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26598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t>AddressViewerWindow(RA_Storage&lt;Person&gt; storage) {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br/>
              <w:t xml:space="preserve">        VBox labelbox = </w:t>
            </w:r>
            <w:r w:rsidRPr="0026598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t>VBox();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br/>
              <w:t xml:space="preserve">        VBox inputbox = </w:t>
            </w:r>
            <w:r w:rsidRPr="0026598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t>VBox();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br/>
              <w:t xml:space="preserve">        HBox controlbox = </w:t>
            </w:r>
            <w:r w:rsidRPr="0026598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t>HBox();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br/>
              <w:t xml:space="preserve">        VBox buttonbox = </w:t>
            </w:r>
            <w:r w:rsidRPr="0026598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t>VBox();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br/>
              <w:t xml:space="preserve">        VBox statusbox = </w:t>
            </w:r>
            <w:r w:rsidRPr="0026598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t>VBox();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br/>
            </w:r>
            <w:r w:rsidRPr="00265989">
              <w:rPr>
                <w:color w:val="000000"/>
                <w:sz w:val="18"/>
                <w:szCs w:val="18"/>
                <w:lang w:val="en-US"/>
              </w:rPr>
              <w:br/>
              <w:t xml:space="preserve">        setLeft(labelbox);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br/>
              <w:t xml:space="preserve">        setCenter(inputbox);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br/>
              <w:t xml:space="preserve">        setRight(controlbox);</w:t>
            </w:r>
            <w:r w:rsidRPr="00265989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265989">
              <w:rPr>
                <w:color w:val="000000"/>
                <w:sz w:val="18"/>
                <w:szCs w:val="18"/>
                <w:lang w:val="en-US"/>
              </w:rPr>
              <w:t>setBottom</w:t>
            </w:r>
            <w:proofErr w:type="spellEnd"/>
            <w:r w:rsidRPr="00265989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65989">
              <w:rPr>
                <w:color w:val="000000"/>
                <w:sz w:val="18"/>
                <w:szCs w:val="18"/>
                <w:lang w:val="en-US"/>
              </w:rPr>
              <w:t>statusbox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setPadding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Insets(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10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10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0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10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inputbox.setPadding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Insets(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0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10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0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10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inputbox.setSpacing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5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buttonbox.setAlignment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(Pos.</w:t>
            </w:r>
            <w:r w:rsidRPr="005D7E7F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CENTER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buttonbox.setPrefHeight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150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controlbox.setPadding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Insets(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20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10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20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20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statusbox.setPadding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Insets(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5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0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5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0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for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int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i = 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0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; i &lt; 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7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; ++i) {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Label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label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Label(</w:t>
            </w:r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LABELS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[i]);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label.setMaxHeight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(Double.</w:t>
            </w:r>
            <w:r w:rsidRPr="005D7E7F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MAX_VALUE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VBox.</w:t>
            </w:r>
            <w:r w:rsidRPr="005D7E7F">
              <w:rPr>
                <w:i/>
                <w:iCs/>
                <w:color w:val="000000"/>
                <w:sz w:val="18"/>
                <w:szCs w:val="18"/>
                <w:lang w:val="en-US"/>
              </w:rPr>
              <w:t>setVgrow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(label, Priority.</w:t>
            </w:r>
            <w:r w:rsidRPr="005D7E7F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ALWAYS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labelbox.getChildren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().add(label);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for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int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i = 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0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; i &lt; 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7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; ++i) {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inputfields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[i] =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TextField();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inputfields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[i].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setMaxHeight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(Double.</w:t>
            </w:r>
            <w:r w:rsidRPr="005D7E7F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MAX_VALUE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inputfields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[i].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setEditable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>false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inputfields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[i].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setFocusTraversable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>false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inputfields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[i].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setOnMouseClicked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(event -&gt;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requestFocus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());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VBox.</w:t>
            </w:r>
            <w:r w:rsidRPr="005D7E7F">
              <w:rPr>
                <w:i/>
                <w:iCs/>
                <w:color w:val="000000"/>
                <w:sz w:val="18"/>
                <w:szCs w:val="18"/>
                <w:lang w:val="en-US"/>
              </w:rPr>
              <w:t>setVgrow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inputfields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[i], Priority.</w:t>
            </w:r>
            <w:r w:rsidRPr="005D7E7F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ALWAYS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color w:val="000000"/>
                <w:sz w:val="18"/>
                <w:szCs w:val="18"/>
                <w:lang w:val="en-US"/>
              </w:rPr>
              <w:lastRenderedPageBreak/>
              <w:t xml:space="preserve">           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inputbox.getChildren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().add(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inputfields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[i]);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forwardbutton</w:t>
            </w:r>
            <w:proofErr w:type="spellEnd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Button(</w:t>
            </w:r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FORWARD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forwardbutton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.setPrefWidth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50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VBox.</w:t>
            </w:r>
            <w:r w:rsidRPr="005D7E7F">
              <w:rPr>
                <w:i/>
                <w:iCs/>
                <w:color w:val="000000"/>
                <w:sz w:val="18"/>
                <w:szCs w:val="18"/>
                <w:lang w:val="en-US"/>
              </w:rPr>
              <w:t>setMargin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forwardbutton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Insets(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2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buttonbox.getChildren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().add(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forwardbutton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backwardbutton</w:t>
            </w:r>
            <w:proofErr w:type="spellEnd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Button(</w:t>
            </w:r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BACKWARD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backwardbutton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.setPrefWidth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50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VBox.</w:t>
            </w:r>
            <w:r w:rsidRPr="005D7E7F">
              <w:rPr>
                <w:i/>
                <w:iCs/>
                <w:color w:val="000000"/>
                <w:sz w:val="18"/>
                <w:szCs w:val="18"/>
                <w:lang w:val="en-US"/>
              </w:rPr>
              <w:t>setMargin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backwardbutton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Insets(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2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buttonbox.getChildren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().add(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backwardbutton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position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Label(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"position"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position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.setPrefWidth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50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position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.setAlignment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(Pos.</w:t>
            </w:r>
            <w:r w:rsidRPr="005D7E7F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CENTER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VBox.</w:t>
            </w:r>
            <w:r w:rsidRPr="005D7E7F">
              <w:rPr>
                <w:i/>
                <w:iCs/>
                <w:color w:val="000000"/>
                <w:sz w:val="18"/>
                <w:szCs w:val="18"/>
                <w:lang w:val="en-US"/>
              </w:rPr>
              <w:t>setMargin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position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Insets(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2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buttonbox.getChildren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().add(</w:t>
            </w:r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position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Button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exitbutton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Button(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"Exit"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exitbutton.setTooltip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Tooltip(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"Close the application"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exitbutton.setPrefWidth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50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VBox.</w:t>
            </w:r>
            <w:r w:rsidRPr="005D7E7F">
              <w:rPr>
                <w:i/>
                <w:iCs/>
                <w:color w:val="000000"/>
                <w:sz w:val="18"/>
                <w:szCs w:val="18"/>
                <w:lang w:val="en-US"/>
              </w:rPr>
              <w:t>setMargin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exitbutton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Insets(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2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buttonbox.getChildren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().add(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exitbutton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slider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Slider();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slider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.setOrientation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Orientation.</w:t>
            </w:r>
            <w:r w:rsidRPr="005D7E7F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VERTICAL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slider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.valueProperty().addListener((x, o, n) -&gt; {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index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= (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>int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 (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storage.itemCount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()) - (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>int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) ((Double) n + 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0.5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) - 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1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showRecord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index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position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.setText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""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+ (</w:t>
            </w:r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index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+ 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1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) + 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"/"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storage.itemCount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());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});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controlbox.getChildren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().add(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Separator(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Orientation.</w:t>
            </w:r>
            <w:r w:rsidRPr="005D7E7F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VERTICAL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));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controlbox.getChildren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().add(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buttonbox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controlbox.getChildren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().add(</w:t>
            </w:r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slider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status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Label(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"status"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VBox.</w:t>
            </w:r>
            <w:r w:rsidRPr="005D7E7F">
              <w:rPr>
                <w:i/>
                <w:iCs/>
                <w:color w:val="000000"/>
                <w:sz w:val="18"/>
                <w:szCs w:val="18"/>
                <w:lang w:val="en-US"/>
              </w:rPr>
              <w:t>setMargin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status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Insets(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5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statusbox.getChildren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().add(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Separator());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statusbox.getChildren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().add(</w:t>
            </w:r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status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</w:t>
            </w:r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storage</w:t>
            </w:r>
            <w:proofErr w:type="spellEnd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= storage;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initData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exitbutton.setOnAction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(event -&gt; {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storage.close();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Platform.</w:t>
            </w:r>
            <w:r w:rsidRPr="005D7E7F">
              <w:rPr>
                <w:i/>
                <w:iCs/>
                <w:color w:val="000000"/>
                <w:sz w:val="18"/>
                <w:szCs w:val="18"/>
                <w:lang w:val="en-US"/>
              </w:rPr>
              <w:t>exit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});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forwardbutton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.setOnAction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backwardbutton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.setOnAction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5D7E7F">
              <w:rPr>
                <w:color w:val="808000"/>
                <w:sz w:val="18"/>
                <w:szCs w:val="18"/>
                <w:lang w:val="en-US"/>
              </w:rPr>
              <w:t>@Override</w:t>
            </w:r>
            <w:r w:rsidRPr="005D7E7F">
              <w:rPr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handle(ActionEvent event) {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(event.getSource() ==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forwardbutton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index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&lt;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storage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.itemCount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() - 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1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index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++;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showRecord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index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position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.setText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""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+ (</w:t>
            </w:r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index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+ 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1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) + 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"/"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storage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.itemCount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());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}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else if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(event.getSource() ==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backwardbutton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index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&gt; 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0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index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--;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showRecord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index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position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.setText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""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+ (</w:t>
            </w:r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index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+ 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1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) + 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"/"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storage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.itemCount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());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color w:val="000000"/>
                <w:sz w:val="18"/>
                <w:szCs w:val="18"/>
                <w:lang w:val="en-US"/>
              </w:rPr>
              <w:lastRenderedPageBreak/>
              <w:t xml:space="preserve">            }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void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initData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() {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(!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File(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test.raf</w:t>
            </w:r>
            <w:proofErr w:type="spellEnd"/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).exists()) {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status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.setText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"File not found!"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status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.setTextFill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(Color.</w:t>
            </w:r>
            <w:r w:rsidRPr="005D7E7F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RED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}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else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{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storage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.isConnected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()) {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status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.setText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"Connected"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status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.setTextFill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Color.</w:t>
            </w:r>
            <w:r w:rsidRPr="005D7E7F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GREEN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storage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.itemCount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() &gt; 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0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slider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.setMax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storage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.itemCount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() - 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1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slider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.setMin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0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slider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.setMajorTickUnit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1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slider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.setMinorTickCount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0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slider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.setBlockIncrement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1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slider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.setShowTickLabels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>true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slider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.setShowTickMarks(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>true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slider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.setValue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slider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.getMax());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slider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.setLabelFormatter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LabelConverter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storage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.itemCount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()));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slider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.setSnapToPixel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>true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position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.setText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"1"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+ 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"/"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storage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.itemCount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());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showRecord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0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}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else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{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position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.setText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"0 / 0"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}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}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else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{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status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.setText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"Invalid file format!"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void </w:t>
            </w:r>
            <w:proofErr w:type="spellStart"/>
            <w:r w:rsidRPr="005D7E7F">
              <w:rPr>
                <w:color w:val="000000"/>
                <w:sz w:val="18"/>
                <w:szCs w:val="18"/>
                <w:lang w:val="en-US"/>
              </w:rPr>
              <w:t>showRecord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int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record) {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(record &gt;= 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 xml:space="preserve">0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&amp;&amp; record &lt;= </w:t>
            </w:r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index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&amp;&amp;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storage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.isConnected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()) {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storage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.readItem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(record, </w:t>
            </w:r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buffer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5D7E7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int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b =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buffer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.getBirthdate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inputfields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[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0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].setText(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buffer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.getLastName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() + 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 "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buffer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.getFirstName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());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inputfields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[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1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].setText(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buffer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.getAddress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());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inputfields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[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2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].setText(String.</w:t>
            </w:r>
            <w:r w:rsidRPr="005D7E7F">
              <w:rPr>
                <w:i/>
                <w:iCs/>
                <w:color w:val="000000"/>
                <w:sz w:val="18"/>
                <w:szCs w:val="18"/>
                <w:lang w:val="en-US"/>
              </w:rPr>
              <w:t>format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"%02d"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, b % 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100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) + 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"."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+ </w:t>
            </w:r>
            <w:proofErr w:type="gramStart"/>
            <w:r w:rsidRPr="005D7E7F">
              <w:rPr>
                <w:color w:val="000000"/>
                <w:sz w:val="18"/>
                <w:szCs w:val="18"/>
                <w:lang w:val="en-US"/>
              </w:rPr>
              <w:t>String.</w:t>
            </w:r>
            <w:r w:rsidRPr="005D7E7F">
              <w:rPr>
                <w:i/>
                <w:iCs/>
                <w:color w:val="000000"/>
                <w:sz w:val="18"/>
                <w:szCs w:val="18"/>
                <w:lang w:val="en-US"/>
              </w:rPr>
              <w:t>format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"%02d"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, b / 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 xml:space="preserve">100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% 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100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) + 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"."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+ String.</w:t>
            </w:r>
            <w:r w:rsidRPr="005D7E7F">
              <w:rPr>
                <w:i/>
                <w:iCs/>
                <w:color w:val="000000"/>
                <w:sz w:val="18"/>
                <w:szCs w:val="18"/>
                <w:lang w:val="en-US"/>
              </w:rPr>
              <w:t>format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"%04d"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, b / 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10000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inputfields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[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3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].setText(String.</w:t>
            </w:r>
            <w:r w:rsidRPr="005D7E7F">
              <w:rPr>
                <w:i/>
                <w:iCs/>
                <w:color w:val="000000"/>
                <w:sz w:val="18"/>
                <w:szCs w:val="18"/>
                <w:lang w:val="en-US"/>
              </w:rPr>
              <w:t>format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(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"%.2f"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buffer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.getMoney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()));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inputfields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[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4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].setText(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buffer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.isFemale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() ? 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Weiblich</w:t>
            </w:r>
            <w:proofErr w:type="spellEnd"/>
            <w:proofErr w:type="gramStart"/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:</w:t>
            </w:r>
            <w:proofErr w:type="gramEnd"/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Männlich</w:t>
            </w:r>
            <w:proofErr w:type="spellEnd"/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inputfields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[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5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].setText(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buffer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.isMarried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() ? 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Verheiratet</w:t>
            </w:r>
            <w:proofErr w:type="spellEnd"/>
            <w:proofErr w:type="gramStart"/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 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:</w:t>
            </w:r>
            <w:proofErr w:type="gramEnd"/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Unverheiratet</w:t>
            </w:r>
            <w:proofErr w:type="spellEnd"/>
            <w:r w:rsidRPr="005D7E7F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inputfields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>[</w:t>
            </w:r>
            <w:r w:rsidRPr="005D7E7F">
              <w:rPr>
                <w:color w:val="0000FF"/>
                <w:sz w:val="18"/>
                <w:szCs w:val="18"/>
                <w:lang w:val="en-US"/>
              </w:rPr>
              <w:t>6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].setText(</w:t>
            </w:r>
            <w:proofErr w:type="spellStart"/>
            <w:r w:rsidRPr="005D7E7F">
              <w:rPr>
                <w:b/>
                <w:bCs/>
                <w:color w:val="660E7A"/>
                <w:sz w:val="18"/>
                <w:szCs w:val="18"/>
                <w:lang w:val="en-US"/>
              </w:rPr>
              <w:t>buffer</w:t>
            </w:r>
            <w:r w:rsidRPr="005D7E7F">
              <w:rPr>
                <w:color w:val="000000"/>
                <w:sz w:val="18"/>
                <w:szCs w:val="18"/>
                <w:lang w:val="en-US"/>
              </w:rPr>
              <w:t>.wearsGlasses</w:t>
            </w:r>
            <w:proofErr w:type="spellEnd"/>
            <w:r w:rsidRPr="005D7E7F">
              <w:rPr>
                <w:color w:val="000000"/>
                <w:sz w:val="18"/>
                <w:szCs w:val="18"/>
                <w:lang w:val="en-US"/>
              </w:rPr>
              <w:t xml:space="preserve">() ?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"Ja" 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"Nein"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slider</w:t>
            </w:r>
            <w:r>
              <w:rPr>
                <w:color w:val="000000"/>
                <w:sz w:val="18"/>
                <w:szCs w:val="18"/>
              </w:rPr>
              <w:t>.setValue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storage</w:t>
            </w:r>
            <w:r>
              <w:rPr>
                <w:color w:val="000000"/>
                <w:sz w:val="18"/>
                <w:szCs w:val="18"/>
              </w:rPr>
              <w:t>.itemCount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() -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index </w:t>
            </w:r>
            <w:r>
              <w:rPr>
                <w:color w:val="000000"/>
                <w:sz w:val="18"/>
                <w:szCs w:val="18"/>
              </w:rPr>
              <w:t xml:space="preserve">-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5D7E7F" w:rsidRDefault="005D7E7F" w:rsidP="007734F1"/>
        </w:tc>
      </w:tr>
    </w:tbl>
    <w:p w:rsidR="005D7E7F" w:rsidRDefault="005D7E7F" w:rsidP="007734F1"/>
    <w:p w:rsidR="00A25A8F" w:rsidRDefault="007734F1" w:rsidP="007734F1">
      <w:pPr>
        <w:pStyle w:val="berschrift1"/>
      </w:pPr>
      <w:bookmarkStart w:id="4" w:name="_Toc452897831"/>
      <w:r>
        <w:lastRenderedPageBreak/>
        <w:t xml:space="preserve">Beispiel </w:t>
      </w:r>
      <w:proofErr w:type="spellStart"/>
      <w:r w:rsidR="00A25A8F">
        <w:t>Colorchooser</w:t>
      </w:r>
      <w:bookmarkEnd w:id="4"/>
      <w:proofErr w:type="spellEnd"/>
    </w:p>
    <w:p w:rsidR="00BB166A" w:rsidRPr="00BB166A" w:rsidRDefault="00BB166A" w:rsidP="00BB166A">
      <w:pPr>
        <w:pStyle w:val="berschrift2"/>
      </w:pPr>
      <w:bookmarkStart w:id="5" w:name="_Toc452897832"/>
      <w:r>
        <w:t>ColorChooser</w:t>
      </w:r>
      <w:r w:rsidR="00D51F08">
        <w:t>Application</w:t>
      </w:r>
      <w:r>
        <w:t>.java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25A8F" w:rsidRPr="00A25A8F" w:rsidTr="00A25A8F">
        <w:tc>
          <w:tcPr>
            <w:tcW w:w="9062" w:type="dxa"/>
          </w:tcPr>
          <w:p w:rsidR="00A25A8F" w:rsidRPr="00A25A8F" w:rsidRDefault="00A25A8F" w:rsidP="00A25A8F">
            <w:pPr>
              <w:pStyle w:val="HTMLVorformatiert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color w:val="000000"/>
                <w:sz w:val="18"/>
                <w:szCs w:val="18"/>
              </w:rPr>
              <w:t>ch.swaechter.javafx.colorchooser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javafx.application.Application;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javafx.beans.InvalidationListener;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javafx.beans.Observable;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javafx.beans.binding.Bindings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javafx.beans.binding.DoubleBinding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javafx.beans.property.DoubleProperty;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javafx.geometry.Insets;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javafx.geometry.Orientation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javafx.geometry.Pos;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javafx.scene.Scene;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javafx.scene.control.Label;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javafx.scene.control.Slider;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javafx.scene.layout</w:t>
            </w:r>
            <w:proofErr w:type="spellEnd"/>
            <w:r>
              <w:rPr>
                <w:color w:val="000000"/>
                <w:sz w:val="18"/>
                <w:szCs w:val="18"/>
              </w:rPr>
              <w:t>.*;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javafx.scene.paint.Color;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javafx.stage.Stage;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color w:val="000000"/>
                <w:sz w:val="18"/>
                <w:szCs w:val="18"/>
              </w:rPr>
              <w:t>ColorChooserApplication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color w:val="000000"/>
                <w:sz w:val="18"/>
                <w:szCs w:val="18"/>
              </w:rPr>
              <w:t xml:space="preserve">Application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implements </w:t>
            </w:r>
            <w:r>
              <w:rPr>
                <w:color w:val="000000"/>
                <w:sz w:val="18"/>
                <w:szCs w:val="18"/>
              </w:rPr>
              <w:t>InvalidationListener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color w:val="000000"/>
                <w:sz w:val="18"/>
                <w:szCs w:val="18"/>
              </w:rPr>
              <w:t xml:space="preserve">StackPane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stackpane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color w:val="000000"/>
                <w:sz w:val="18"/>
                <w:szCs w:val="18"/>
              </w:rPr>
              <w:t xml:space="preserve">Slider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rgbsliders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[]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Slider[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];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color w:val="000000"/>
                <w:sz w:val="18"/>
                <w:szCs w:val="18"/>
              </w:rPr>
              <w:t xml:space="preserve">Slider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hsbsliders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[]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Slider[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];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proofErr w:type="spellStart"/>
            <w:r>
              <w:rPr>
                <w:color w:val="000000"/>
                <w:sz w:val="18"/>
                <w:szCs w:val="18"/>
              </w:rPr>
              <w:t>main</w:t>
            </w:r>
            <w:proofErr w:type="spellEnd"/>
            <w:r>
              <w:rPr>
                <w:color w:val="000000"/>
                <w:sz w:val="18"/>
                <w:szCs w:val="18"/>
              </w:rPr>
              <w:t>(String[] args)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000000"/>
                <w:sz w:val="18"/>
                <w:szCs w:val="18"/>
              </w:rPr>
              <w:t>launch</w:t>
            </w:r>
            <w:r>
              <w:rPr>
                <w:color w:val="000000"/>
                <w:sz w:val="18"/>
                <w:szCs w:val="18"/>
              </w:rPr>
              <w:t>(args);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 xml:space="preserve">start(Stage </w:t>
            </w:r>
            <w:proofErr w:type="spellStart"/>
            <w:r>
              <w:rPr>
                <w:color w:val="000000"/>
                <w:sz w:val="18"/>
                <w:szCs w:val="18"/>
              </w:rPr>
              <w:t>primarystage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throws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Exception {</w:t>
            </w:r>
            <w:r>
              <w:rPr>
                <w:color w:val="000000"/>
                <w:sz w:val="18"/>
                <w:szCs w:val="18"/>
              </w:rPr>
              <w:br/>
              <w:t xml:space="preserve">        BorderPane </w:t>
            </w:r>
            <w:proofErr w:type="spellStart"/>
            <w:r>
              <w:rPr>
                <w:color w:val="000000"/>
                <w:sz w:val="18"/>
                <w:szCs w:val="18"/>
              </w:rPr>
              <w:t>borderpane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BorderPane();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borderpane.setPadding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Insets(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));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stackpane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StackPane();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stackpane</w:t>
            </w:r>
            <w:r>
              <w:rPr>
                <w:color w:val="000000"/>
                <w:sz w:val="18"/>
                <w:szCs w:val="18"/>
              </w:rPr>
              <w:t>.setBackground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Background(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BackgroundFill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Color(</w:t>
            </w:r>
            <w:r>
              <w:rPr>
                <w:color w:val="0000FF"/>
                <w:sz w:val="18"/>
                <w:szCs w:val="18"/>
              </w:rPr>
              <w:t>0.5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0.5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0.5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),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CornerRadii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 xml:space="preserve">),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Insets(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))));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HBox </w:t>
            </w:r>
            <w:proofErr w:type="spellStart"/>
            <w:r>
              <w:rPr>
                <w:color w:val="000000"/>
                <w:sz w:val="18"/>
                <w:szCs w:val="18"/>
              </w:rPr>
              <w:t>rgbcontrol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HBox();</w:t>
            </w:r>
            <w:r>
              <w:rPr>
                <w:color w:val="000000"/>
                <w:sz w:val="18"/>
                <w:szCs w:val="18"/>
              </w:rPr>
              <w:br/>
              <w:t xml:space="preserve">        HBox </w:t>
            </w:r>
            <w:proofErr w:type="spellStart"/>
            <w:r>
              <w:rPr>
                <w:color w:val="000000"/>
                <w:sz w:val="18"/>
                <w:szCs w:val="18"/>
              </w:rPr>
              <w:t>hsbcontrol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HBox();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String[] </w:t>
            </w:r>
            <w:proofErr w:type="spellStart"/>
            <w:r>
              <w:rPr>
                <w:color w:val="000000"/>
                <w:sz w:val="18"/>
                <w:szCs w:val="18"/>
              </w:rPr>
              <w:t>rgblabels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{</w:t>
            </w:r>
            <w:r>
              <w:rPr>
                <w:b/>
                <w:bCs/>
                <w:color w:val="008000"/>
                <w:sz w:val="18"/>
                <w:szCs w:val="18"/>
              </w:rPr>
              <w:t>"R"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"G"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"B"</w:t>
            </w:r>
            <w:r>
              <w:rPr>
                <w:color w:val="000000"/>
                <w:sz w:val="18"/>
                <w:szCs w:val="18"/>
              </w:rPr>
              <w:t>};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color w:val="000000"/>
                <w:sz w:val="18"/>
                <w:szCs w:val="18"/>
              </w:rPr>
              <w:t xml:space="preserve">i 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; i &lt;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rgbsliders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color w:val="000000"/>
                <w:sz w:val="18"/>
                <w:szCs w:val="18"/>
              </w:rPr>
              <w:t>; i++)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rgbsliders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[i]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Slider();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rgbsliders</w:t>
            </w:r>
            <w:proofErr w:type="spellEnd"/>
            <w:r>
              <w:rPr>
                <w:color w:val="000000"/>
                <w:sz w:val="18"/>
                <w:szCs w:val="18"/>
              </w:rPr>
              <w:t>[i].</w:t>
            </w:r>
            <w:proofErr w:type="spellStart"/>
            <w:r>
              <w:rPr>
                <w:color w:val="000000"/>
                <w:sz w:val="18"/>
                <w:szCs w:val="18"/>
              </w:rPr>
              <w:t>setOrientation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Orientation.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VERTI</w:t>
            </w:r>
            <w:proofErr w:type="spellEnd"/>
            <w:r w:rsidRPr="00A25A8F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CAL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A25A8F">
              <w:rPr>
                <w:b/>
                <w:bCs/>
                <w:color w:val="660E7A"/>
                <w:sz w:val="18"/>
                <w:szCs w:val="18"/>
                <w:lang w:val="en-US"/>
              </w:rPr>
              <w:t>rgbsliders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[i].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setPrefWidth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</w:t>
            </w:r>
            <w:r w:rsidRPr="00A25A8F">
              <w:rPr>
                <w:color w:val="0000FF"/>
                <w:sz w:val="18"/>
                <w:szCs w:val="18"/>
                <w:lang w:val="en-US"/>
              </w:rPr>
              <w:t>50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A25A8F">
              <w:rPr>
                <w:b/>
                <w:bCs/>
                <w:color w:val="660E7A"/>
                <w:sz w:val="18"/>
                <w:szCs w:val="18"/>
                <w:lang w:val="en-US"/>
              </w:rPr>
              <w:t>rgbsliders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[i].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setMax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</w:t>
            </w:r>
            <w:r w:rsidRPr="00A25A8F">
              <w:rPr>
                <w:color w:val="0000FF"/>
                <w:sz w:val="18"/>
                <w:szCs w:val="18"/>
                <w:lang w:val="en-US"/>
              </w:rPr>
              <w:t>1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A25A8F">
              <w:rPr>
                <w:b/>
                <w:bCs/>
                <w:color w:val="660E7A"/>
                <w:sz w:val="18"/>
                <w:szCs w:val="18"/>
                <w:lang w:val="en-US"/>
              </w:rPr>
              <w:t>rgbsliders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[i].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valueProperty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().addListener(</w:t>
            </w:r>
            <w:r w:rsidRPr="00A25A8F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A25A8F">
              <w:rPr>
                <w:b/>
                <w:bCs/>
                <w:color w:val="660E7A"/>
                <w:sz w:val="18"/>
                <w:szCs w:val="18"/>
                <w:lang w:val="en-US"/>
              </w:rPr>
              <w:t>rgbsliders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[i].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setOnMousePressed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((e) -&gt; {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bindRGBtoHSB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    });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    VBox.</w:t>
            </w:r>
            <w:r w:rsidRPr="00A25A8F">
              <w:rPr>
                <w:i/>
                <w:iCs/>
                <w:color w:val="000000"/>
                <w:sz w:val="18"/>
                <w:szCs w:val="18"/>
                <w:lang w:val="en-US"/>
              </w:rPr>
              <w:t>setVgrow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5A8F">
              <w:rPr>
                <w:b/>
                <w:bCs/>
                <w:color w:val="660E7A"/>
                <w:sz w:val="18"/>
                <w:szCs w:val="18"/>
                <w:lang w:val="en-US"/>
              </w:rPr>
              <w:t>rgbsliders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[i], Priority.</w:t>
            </w:r>
            <w:r w:rsidRPr="00A25A8F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ALWAYS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    VBox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vbox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A25A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VBox();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vbox.setAlignment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(Pos.</w:t>
            </w:r>
            <w:r w:rsidRPr="00A25A8F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CENTER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vbox.getChildren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().add(</w:t>
            </w:r>
            <w:proofErr w:type="spellStart"/>
            <w:r w:rsidRPr="00A25A8F">
              <w:rPr>
                <w:b/>
                <w:bCs/>
                <w:color w:val="660E7A"/>
                <w:sz w:val="18"/>
                <w:szCs w:val="18"/>
                <w:lang w:val="en-US"/>
              </w:rPr>
              <w:t>rgbsliders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[i]);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vbox.getChildren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().add(</w:t>
            </w:r>
            <w:r w:rsidRPr="00A25A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Label(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rgblabels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[i]));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rgbcontrol.getChildren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().add(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vbox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String[]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hsblabels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 = {</w:t>
            </w:r>
            <w:r w:rsidRPr="00A25A8F">
              <w:rPr>
                <w:b/>
                <w:bCs/>
                <w:color w:val="008000"/>
                <w:sz w:val="18"/>
                <w:szCs w:val="18"/>
                <w:lang w:val="en-US"/>
              </w:rPr>
              <w:t>"H"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A25A8F">
              <w:rPr>
                <w:b/>
                <w:bCs/>
                <w:color w:val="008000"/>
                <w:sz w:val="18"/>
                <w:szCs w:val="18"/>
                <w:lang w:val="en-US"/>
              </w:rPr>
              <w:t>"S"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A25A8F">
              <w:rPr>
                <w:b/>
                <w:bCs/>
                <w:color w:val="008000"/>
                <w:sz w:val="18"/>
                <w:szCs w:val="18"/>
                <w:lang w:val="en-US"/>
              </w:rPr>
              <w:t>"B"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};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A25A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for 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(</w:t>
            </w:r>
            <w:r w:rsidRPr="00A25A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int 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i = </w:t>
            </w:r>
            <w:r w:rsidRPr="00A25A8F">
              <w:rPr>
                <w:color w:val="0000FF"/>
                <w:sz w:val="18"/>
                <w:szCs w:val="18"/>
                <w:lang w:val="en-US"/>
              </w:rPr>
              <w:t>0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; i &lt; </w:t>
            </w:r>
            <w:proofErr w:type="spellStart"/>
            <w:r w:rsidRPr="00A25A8F">
              <w:rPr>
                <w:b/>
                <w:bCs/>
                <w:color w:val="660E7A"/>
                <w:sz w:val="18"/>
                <w:szCs w:val="18"/>
                <w:lang w:val="en-US"/>
              </w:rPr>
              <w:t>hsbsliders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.</w:t>
            </w:r>
            <w:r w:rsidRPr="00A25A8F">
              <w:rPr>
                <w:b/>
                <w:bCs/>
                <w:color w:val="660E7A"/>
                <w:sz w:val="18"/>
                <w:szCs w:val="18"/>
                <w:lang w:val="en-US"/>
              </w:rPr>
              <w:t>length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; i++) {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A25A8F">
              <w:rPr>
                <w:b/>
                <w:bCs/>
                <w:color w:val="660E7A"/>
                <w:sz w:val="18"/>
                <w:szCs w:val="18"/>
                <w:lang w:val="en-US"/>
              </w:rPr>
              <w:t>hsbsliders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[i] = </w:t>
            </w:r>
            <w:r w:rsidRPr="00A25A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Slider();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</w:r>
            <w:r w:rsidRPr="00A25A8F">
              <w:rPr>
                <w:color w:val="000000"/>
                <w:sz w:val="18"/>
                <w:szCs w:val="18"/>
                <w:lang w:val="en-US"/>
              </w:rPr>
              <w:lastRenderedPageBreak/>
              <w:t xml:space="preserve">            </w:t>
            </w:r>
            <w:proofErr w:type="spellStart"/>
            <w:r w:rsidRPr="00A25A8F">
              <w:rPr>
                <w:b/>
                <w:bCs/>
                <w:color w:val="660E7A"/>
                <w:sz w:val="18"/>
                <w:szCs w:val="18"/>
                <w:lang w:val="en-US"/>
              </w:rPr>
              <w:t>hsbsliders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[i].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setOrientation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Orientation.</w:t>
            </w:r>
            <w:r w:rsidRPr="00A25A8F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VERTICAL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A25A8F">
              <w:rPr>
                <w:b/>
                <w:bCs/>
                <w:color w:val="660E7A"/>
                <w:sz w:val="18"/>
                <w:szCs w:val="18"/>
                <w:lang w:val="en-US"/>
              </w:rPr>
              <w:t>hsbsliders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[i].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setPrefWidth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</w:t>
            </w:r>
            <w:r w:rsidRPr="00A25A8F">
              <w:rPr>
                <w:color w:val="0000FF"/>
                <w:sz w:val="18"/>
                <w:szCs w:val="18"/>
                <w:lang w:val="en-US"/>
              </w:rPr>
              <w:t>50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A25A8F">
              <w:rPr>
                <w:b/>
                <w:bCs/>
                <w:color w:val="660E7A"/>
                <w:sz w:val="18"/>
                <w:szCs w:val="18"/>
                <w:lang w:val="en-US"/>
              </w:rPr>
              <w:t>hsbsliders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[i].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setMax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</w:t>
            </w:r>
            <w:r w:rsidRPr="00A25A8F">
              <w:rPr>
                <w:color w:val="0000FF"/>
                <w:sz w:val="18"/>
                <w:szCs w:val="18"/>
                <w:lang w:val="en-US"/>
              </w:rPr>
              <w:t>1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A25A8F">
              <w:rPr>
                <w:b/>
                <w:bCs/>
                <w:color w:val="660E7A"/>
                <w:sz w:val="18"/>
                <w:szCs w:val="18"/>
                <w:lang w:val="en-US"/>
              </w:rPr>
              <w:t>hsbsliders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[i].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valueProperty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().addListener(</w:t>
            </w:r>
            <w:r w:rsidRPr="00A25A8F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A25A8F">
              <w:rPr>
                <w:b/>
                <w:bCs/>
                <w:color w:val="660E7A"/>
                <w:sz w:val="18"/>
                <w:szCs w:val="18"/>
                <w:lang w:val="en-US"/>
              </w:rPr>
              <w:t>hsbsliders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[i].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setOnMousePressed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((e) -&gt; {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bindHSBtoRGB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    });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    VBox.</w:t>
            </w:r>
            <w:r w:rsidRPr="00A25A8F">
              <w:rPr>
                <w:i/>
                <w:iCs/>
                <w:color w:val="000000"/>
                <w:sz w:val="18"/>
                <w:szCs w:val="18"/>
                <w:lang w:val="en-US"/>
              </w:rPr>
              <w:t>setVgrow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5A8F">
              <w:rPr>
                <w:b/>
                <w:bCs/>
                <w:color w:val="660E7A"/>
                <w:sz w:val="18"/>
                <w:szCs w:val="18"/>
                <w:lang w:val="en-US"/>
              </w:rPr>
              <w:t>hsbsliders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[i], Priority.</w:t>
            </w:r>
            <w:r w:rsidRPr="00A25A8F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ALWAYS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    VBox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vbox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A25A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VBox();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vbox.setAlignment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(Pos.</w:t>
            </w:r>
            <w:r w:rsidRPr="00A25A8F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CENTER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vbox.getChildren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().add(</w:t>
            </w:r>
            <w:proofErr w:type="spellStart"/>
            <w:r w:rsidRPr="00A25A8F">
              <w:rPr>
                <w:b/>
                <w:bCs/>
                <w:color w:val="660E7A"/>
                <w:sz w:val="18"/>
                <w:szCs w:val="18"/>
                <w:lang w:val="en-US"/>
              </w:rPr>
              <w:t>hsbsliders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[i]);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vbox.getChildren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().add(</w:t>
            </w:r>
            <w:r w:rsidRPr="00A25A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Label(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hsblabels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[i]));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hsbcontrol.getChildren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().add(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vbox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borderpane.setCenter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5A8F">
              <w:rPr>
                <w:b/>
                <w:bCs/>
                <w:color w:val="660E7A"/>
                <w:sz w:val="18"/>
                <w:szCs w:val="18"/>
                <w:lang w:val="en-US"/>
              </w:rPr>
              <w:t>stackpane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borderpane.setLeft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rgbcontrol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borderpane.setRight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hsbcontrol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primarystage.setScene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</w:t>
            </w:r>
            <w:r w:rsidRPr="00A25A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Scene(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borderpane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A25A8F">
              <w:rPr>
                <w:color w:val="0000FF"/>
                <w:sz w:val="18"/>
                <w:szCs w:val="18"/>
                <w:lang w:val="en-US"/>
              </w:rPr>
              <w:t>400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A25A8F">
              <w:rPr>
                <w:color w:val="0000FF"/>
                <w:sz w:val="18"/>
                <w:szCs w:val="18"/>
                <w:lang w:val="en-US"/>
              </w:rPr>
              <w:t>300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));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primarystage.setMinWidth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</w:t>
            </w:r>
            <w:r w:rsidRPr="00A25A8F">
              <w:rPr>
                <w:color w:val="0000FF"/>
                <w:sz w:val="18"/>
                <w:szCs w:val="18"/>
                <w:lang w:val="en-US"/>
              </w:rPr>
              <w:t>600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primarystage.setMinHeight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</w:t>
            </w:r>
            <w:r w:rsidRPr="00A25A8F">
              <w:rPr>
                <w:color w:val="0000FF"/>
                <w:sz w:val="18"/>
                <w:szCs w:val="18"/>
                <w:lang w:val="en-US"/>
              </w:rPr>
              <w:t>300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primarystage.setTitle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</w:t>
            </w:r>
            <w:r w:rsidRPr="00A25A8F">
              <w:rPr>
                <w:b/>
                <w:bCs/>
                <w:color w:val="008000"/>
                <w:sz w:val="18"/>
                <w:szCs w:val="18"/>
                <w:lang w:val="en-US"/>
              </w:rPr>
              <w:t>"Color Chooser"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primarystage.show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invalidated(</w:t>
            </w:r>
            <w:r w:rsidRPr="00A25A8F">
              <w:rPr>
                <w:b/>
                <w:bCs/>
                <w:color w:val="000080"/>
                <w:sz w:val="18"/>
                <w:szCs w:val="18"/>
                <w:lang w:val="en-US"/>
              </w:rPr>
              <w:t>null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25A8F">
              <w:rPr>
                <w:color w:val="808000"/>
                <w:sz w:val="18"/>
                <w:szCs w:val="18"/>
                <w:lang w:val="en-US"/>
              </w:rPr>
              <w:t>@Override</w:t>
            </w:r>
            <w:r w:rsidRPr="00A25A8F">
              <w:rPr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A25A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invalidated(Observable observable) {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Color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color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A25A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Color(</w:t>
            </w:r>
            <w:proofErr w:type="spellStart"/>
            <w:r w:rsidRPr="00A25A8F">
              <w:rPr>
                <w:b/>
                <w:bCs/>
                <w:color w:val="660E7A"/>
                <w:sz w:val="18"/>
                <w:szCs w:val="18"/>
                <w:lang w:val="en-US"/>
              </w:rPr>
              <w:t>rgbsliders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[</w:t>
            </w:r>
            <w:r w:rsidRPr="00A25A8F">
              <w:rPr>
                <w:color w:val="0000FF"/>
                <w:sz w:val="18"/>
                <w:szCs w:val="18"/>
                <w:lang w:val="en-US"/>
              </w:rPr>
              <w:t>0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].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getValue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A25A8F">
              <w:rPr>
                <w:b/>
                <w:bCs/>
                <w:color w:val="660E7A"/>
                <w:sz w:val="18"/>
                <w:szCs w:val="18"/>
                <w:lang w:val="en-US"/>
              </w:rPr>
              <w:t>rgbsliders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[</w:t>
            </w:r>
            <w:r w:rsidRPr="00A25A8F">
              <w:rPr>
                <w:color w:val="0000FF"/>
                <w:sz w:val="18"/>
                <w:szCs w:val="18"/>
                <w:lang w:val="en-US"/>
              </w:rPr>
              <w:t>1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].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getValue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A25A8F">
              <w:rPr>
                <w:b/>
                <w:bCs/>
                <w:color w:val="660E7A"/>
                <w:sz w:val="18"/>
                <w:szCs w:val="18"/>
                <w:lang w:val="en-US"/>
              </w:rPr>
              <w:t>rgbsliders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[</w:t>
            </w:r>
            <w:r w:rsidRPr="00A25A8F">
              <w:rPr>
                <w:color w:val="0000FF"/>
                <w:sz w:val="18"/>
                <w:szCs w:val="18"/>
                <w:lang w:val="en-US"/>
              </w:rPr>
              <w:t>2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].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getValue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(), </w:t>
            </w:r>
            <w:r w:rsidRPr="00A25A8F">
              <w:rPr>
                <w:color w:val="0000FF"/>
                <w:sz w:val="18"/>
                <w:szCs w:val="18"/>
                <w:lang w:val="en-US"/>
              </w:rPr>
              <w:t>1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BackgroundFill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 fill = </w:t>
            </w:r>
            <w:r w:rsidRPr="00A25A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BackgroundFill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(color, </w:t>
            </w:r>
            <w:r w:rsidRPr="00A25A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CornerRadii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</w:t>
            </w:r>
            <w:r w:rsidRPr="00A25A8F">
              <w:rPr>
                <w:color w:val="0000FF"/>
                <w:sz w:val="18"/>
                <w:szCs w:val="18"/>
                <w:lang w:val="en-US"/>
              </w:rPr>
              <w:t>20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), </w:t>
            </w:r>
            <w:r w:rsidRPr="00A25A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Insets(</w:t>
            </w:r>
            <w:r w:rsidRPr="00A25A8F">
              <w:rPr>
                <w:color w:val="0000FF"/>
                <w:sz w:val="18"/>
                <w:szCs w:val="18"/>
                <w:lang w:val="en-US"/>
              </w:rPr>
              <w:t>10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A25A8F">
              <w:rPr>
                <w:color w:val="0000FF"/>
                <w:sz w:val="18"/>
                <w:szCs w:val="18"/>
                <w:lang w:val="en-US"/>
              </w:rPr>
              <w:t>10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A25A8F">
              <w:rPr>
                <w:color w:val="0000FF"/>
                <w:sz w:val="18"/>
                <w:szCs w:val="18"/>
                <w:lang w:val="en-US"/>
              </w:rPr>
              <w:t>10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A25A8F">
              <w:rPr>
                <w:color w:val="0000FF"/>
                <w:sz w:val="18"/>
                <w:szCs w:val="18"/>
                <w:lang w:val="en-US"/>
              </w:rPr>
              <w:t>10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));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A25A8F">
              <w:rPr>
                <w:b/>
                <w:bCs/>
                <w:color w:val="660E7A"/>
                <w:sz w:val="18"/>
                <w:szCs w:val="18"/>
                <w:lang w:val="en-US"/>
              </w:rPr>
              <w:t>stackpane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.setBackground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</w:t>
            </w:r>
            <w:r w:rsidRPr="00A25A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Background(fill));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25A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bindRGBtoHSB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() {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A25A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for 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(Slider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slider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 : </w:t>
            </w:r>
            <w:proofErr w:type="spellStart"/>
            <w:r w:rsidRPr="00A25A8F">
              <w:rPr>
                <w:b/>
                <w:bCs/>
                <w:color w:val="660E7A"/>
                <w:sz w:val="18"/>
                <w:szCs w:val="18"/>
                <w:lang w:val="en-US"/>
              </w:rPr>
              <w:t>rgbsliders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    slider.valueProperty().unbind();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DoubleProperty red = </w:t>
            </w:r>
            <w:proofErr w:type="spellStart"/>
            <w:r w:rsidRPr="00A25A8F">
              <w:rPr>
                <w:b/>
                <w:bCs/>
                <w:color w:val="660E7A"/>
                <w:sz w:val="18"/>
                <w:szCs w:val="18"/>
                <w:lang w:val="en-US"/>
              </w:rPr>
              <w:t>rgbsliders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[</w:t>
            </w:r>
            <w:r w:rsidRPr="00A25A8F">
              <w:rPr>
                <w:color w:val="0000FF"/>
                <w:sz w:val="18"/>
                <w:szCs w:val="18"/>
                <w:lang w:val="en-US"/>
              </w:rPr>
              <w:t>0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].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valueProperty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DoubleProperty green = </w:t>
            </w:r>
            <w:proofErr w:type="spellStart"/>
            <w:r w:rsidRPr="00A25A8F">
              <w:rPr>
                <w:b/>
                <w:bCs/>
                <w:color w:val="660E7A"/>
                <w:sz w:val="18"/>
                <w:szCs w:val="18"/>
                <w:lang w:val="en-US"/>
              </w:rPr>
              <w:t>rgbsliders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[</w:t>
            </w:r>
            <w:r w:rsidRPr="00A25A8F">
              <w:rPr>
                <w:color w:val="0000FF"/>
                <w:sz w:val="18"/>
                <w:szCs w:val="18"/>
                <w:lang w:val="en-US"/>
              </w:rPr>
              <w:t>1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].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valueProperty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DoubleProperty blue = </w:t>
            </w:r>
            <w:proofErr w:type="spellStart"/>
            <w:r w:rsidRPr="00A25A8F">
              <w:rPr>
                <w:b/>
                <w:bCs/>
                <w:color w:val="660E7A"/>
                <w:sz w:val="18"/>
                <w:szCs w:val="18"/>
                <w:lang w:val="en-US"/>
              </w:rPr>
              <w:t>rgbsliders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[</w:t>
            </w:r>
            <w:r w:rsidRPr="00A25A8F">
              <w:rPr>
                <w:color w:val="0000FF"/>
                <w:sz w:val="18"/>
                <w:szCs w:val="18"/>
                <w:lang w:val="en-US"/>
              </w:rPr>
              <w:t>2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].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valueProperty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DoubleBinding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hsbh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Bindings.</w:t>
            </w:r>
            <w:r w:rsidRPr="00A25A8F">
              <w:rPr>
                <w:i/>
                <w:iCs/>
                <w:color w:val="000000"/>
                <w:sz w:val="18"/>
                <w:szCs w:val="18"/>
                <w:lang w:val="en-US"/>
              </w:rPr>
              <w:t>createDoubleBinding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(() -&gt; {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    Color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color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A25A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Color(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red.get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green.get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blue.get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(), </w:t>
            </w:r>
            <w:r w:rsidRPr="00A25A8F">
              <w:rPr>
                <w:color w:val="0000FF"/>
                <w:sz w:val="18"/>
                <w:szCs w:val="18"/>
                <w:lang w:val="en-US"/>
              </w:rPr>
              <w:t>1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A25A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color.getHue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}, red, green, blue);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DoubleBinding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hsbs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Bindings.</w:t>
            </w:r>
            <w:r w:rsidRPr="00A25A8F">
              <w:rPr>
                <w:i/>
                <w:iCs/>
                <w:color w:val="000000"/>
                <w:sz w:val="18"/>
                <w:szCs w:val="18"/>
                <w:lang w:val="en-US"/>
              </w:rPr>
              <w:t>createDoubleBinding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(() -&gt; {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    Color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color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A25A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Color(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red.get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green.get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blue.get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(), </w:t>
            </w:r>
            <w:r w:rsidRPr="00A25A8F">
              <w:rPr>
                <w:color w:val="0000FF"/>
                <w:sz w:val="18"/>
                <w:szCs w:val="18"/>
                <w:lang w:val="en-US"/>
              </w:rPr>
              <w:t>1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A25A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color.getSaturation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}, red, green, blue);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DoubleBinding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hsbb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Bindings.</w:t>
            </w:r>
            <w:r w:rsidRPr="00A25A8F">
              <w:rPr>
                <w:i/>
                <w:iCs/>
                <w:color w:val="000000"/>
                <w:sz w:val="18"/>
                <w:szCs w:val="18"/>
                <w:lang w:val="en-US"/>
              </w:rPr>
              <w:t>createDoubleBinding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(() -&gt; {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    Color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color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A25A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Color(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red.get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green.get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blue.get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(), </w:t>
            </w:r>
            <w:r w:rsidRPr="00A25A8F">
              <w:rPr>
                <w:color w:val="0000FF"/>
                <w:sz w:val="18"/>
                <w:szCs w:val="18"/>
                <w:lang w:val="en-US"/>
              </w:rPr>
              <w:t>1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A25A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color.getBrightness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}, red, green, blue);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A25A8F">
              <w:rPr>
                <w:b/>
                <w:bCs/>
                <w:color w:val="660E7A"/>
                <w:sz w:val="18"/>
                <w:szCs w:val="18"/>
                <w:lang w:val="en-US"/>
              </w:rPr>
              <w:t>hsbsliders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[</w:t>
            </w:r>
            <w:r w:rsidRPr="00A25A8F">
              <w:rPr>
                <w:color w:val="0000FF"/>
                <w:sz w:val="18"/>
                <w:szCs w:val="18"/>
                <w:lang w:val="en-US"/>
              </w:rPr>
              <w:t>0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].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valueProperty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().bind(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hsbh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A25A8F">
              <w:rPr>
                <w:b/>
                <w:bCs/>
                <w:color w:val="660E7A"/>
                <w:sz w:val="18"/>
                <w:szCs w:val="18"/>
                <w:lang w:val="en-US"/>
              </w:rPr>
              <w:t>hsbsliders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[</w:t>
            </w:r>
            <w:r w:rsidRPr="00A25A8F">
              <w:rPr>
                <w:color w:val="0000FF"/>
                <w:sz w:val="18"/>
                <w:szCs w:val="18"/>
                <w:lang w:val="en-US"/>
              </w:rPr>
              <w:t>1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].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valueProperty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().bind(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hsbs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A25A8F">
              <w:rPr>
                <w:b/>
                <w:bCs/>
                <w:color w:val="660E7A"/>
                <w:sz w:val="18"/>
                <w:szCs w:val="18"/>
                <w:lang w:val="en-US"/>
              </w:rPr>
              <w:t>hsbsliders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[</w:t>
            </w:r>
            <w:r w:rsidRPr="00A25A8F">
              <w:rPr>
                <w:color w:val="0000FF"/>
                <w:sz w:val="18"/>
                <w:szCs w:val="18"/>
                <w:lang w:val="en-US"/>
              </w:rPr>
              <w:t>2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].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valueProperty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().bind(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hsbb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25A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bindHSBtoRGB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() {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</w:r>
            <w:r w:rsidRPr="00A25A8F">
              <w:rPr>
                <w:color w:val="000000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A25A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for 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(Slider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slider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 : </w:t>
            </w:r>
            <w:proofErr w:type="spellStart"/>
            <w:r w:rsidRPr="00A25A8F">
              <w:rPr>
                <w:b/>
                <w:bCs/>
                <w:color w:val="660E7A"/>
                <w:sz w:val="18"/>
                <w:szCs w:val="18"/>
                <w:lang w:val="en-US"/>
              </w:rPr>
              <w:t>hsbsliders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    slider.valueProperty().unbind();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DoubleProperty hue = </w:t>
            </w:r>
            <w:proofErr w:type="spellStart"/>
            <w:r w:rsidRPr="00A25A8F">
              <w:rPr>
                <w:b/>
                <w:bCs/>
                <w:color w:val="660E7A"/>
                <w:sz w:val="18"/>
                <w:szCs w:val="18"/>
                <w:lang w:val="en-US"/>
              </w:rPr>
              <w:t>hsbsliders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[</w:t>
            </w:r>
            <w:r w:rsidRPr="00A25A8F">
              <w:rPr>
                <w:color w:val="0000FF"/>
                <w:sz w:val="18"/>
                <w:szCs w:val="18"/>
                <w:lang w:val="en-US"/>
              </w:rPr>
              <w:t>0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].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valueProperty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DoubleProperty saturation = </w:t>
            </w:r>
            <w:proofErr w:type="spellStart"/>
            <w:r w:rsidRPr="00A25A8F">
              <w:rPr>
                <w:b/>
                <w:bCs/>
                <w:color w:val="660E7A"/>
                <w:sz w:val="18"/>
                <w:szCs w:val="18"/>
                <w:lang w:val="en-US"/>
              </w:rPr>
              <w:t>hsbsliders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[</w:t>
            </w:r>
            <w:r w:rsidRPr="00A25A8F">
              <w:rPr>
                <w:color w:val="0000FF"/>
                <w:sz w:val="18"/>
                <w:szCs w:val="18"/>
                <w:lang w:val="en-US"/>
              </w:rPr>
              <w:t>1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].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valueProperty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DoubleProperty brightness = </w:t>
            </w:r>
            <w:proofErr w:type="spellStart"/>
            <w:r w:rsidRPr="00A25A8F">
              <w:rPr>
                <w:b/>
                <w:bCs/>
                <w:color w:val="660E7A"/>
                <w:sz w:val="18"/>
                <w:szCs w:val="18"/>
                <w:lang w:val="en-US"/>
              </w:rPr>
              <w:t>hsbsliders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[</w:t>
            </w:r>
            <w:r w:rsidRPr="00A25A8F">
              <w:rPr>
                <w:color w:val="0000FF"/>
                <w:sz w:val="18"/>
                <w:szCs w:val="18"/>
                <w:lang w:val="en-US"/>
              </w:rPr>
              <w:t>2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].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valueProperty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DoubleBinding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rgbred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Bindings.</w:t>
            </w:r>
            <w:r w:rsidRPr="00A25A8F">
              <w:rPr>
                <w:i/>
                <w:iCs/>
                <w:color w:val="000000"/>
                <w:sz w:val="18"/>
                <w:szCs w:val="18"/>
                <w:lang w:val="en-US"/>
              </w:rPr>
              <w:t>createDoubleBinding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(() -&gt; {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    Color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color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A25A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Color(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hue.get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saturation.get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brightness.get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(), </w:t>
            </w:r>
            <w:r w:rsidRPr="00A25A8F">
              <w:rPr>
                <w:color w:val="0000FF"/>
                <w:sz w:val="18"/>
                <w:szCs w:val="18"/>
                <w:lang w:val="en-US"/>
              </w:rPr>
              <w:t>1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A25A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color.getRed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}, hue, saturation, brightness);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DoubleBinding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rgbgreen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Bindings.</w:t>
            </w:r>
            <w:r w:rsidRPr="00A25A8F">
              <w:rPr>
                <w:i/>
                <w:iCs/>
                <w:color w:val="000000"/>
                <w:sz w:val="18"/>
                <w:szCs w:val="18"/>
                <w:lang w:val="en-US"/>
              </w:rPr>
              <w:t>createDoubleBinding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(() -&gt; {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    Color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color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A25A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Color(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hue.get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saturation.get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brightness.get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(), </w:t>
            </w:r>
            <w:r w:rsidRPr="00A25A8F">
              <w:rPr>
                <w:color w:val="0000FF"/>
                <w:sz w:val="18"/>
                <w:szCs w:val="18"/>
                <w:lang w:val="en-US"/>
              </w:rPr>
              <w:t>1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A25A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color.getBlue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}, hue, saturation, brightness);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DoubleBinding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rgbblue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Bindings.</w:t>
            </w:r>
            <w:r w:rsidRPr="00A25A8F">
              <w:rPr>
                <w:i/>
                <w:iCs/>
                <w:color w:val="000000"/>
                <w:sz w:val="18"/>
                <w:szCs w:val="18"/>
                <w:lang w:val="en-US"/>
              </w:rPr>
              <w:t>createDoubleBinding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(() -&gt; {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    Color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color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A25A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Color(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hue.get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saturation.get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brightness.get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 xml:space="preserve">(), </w:t>
            </w:r>
            <w:r w:rsidRPr="00A25A8F">
              <w:rPr>
                <w:color w:val="0000FF"/>
                <w:sz w:val="18"/>
                <w:szCs w:val="18"/>
                <w:lang w:val="en-US"/>
              </w:rPr>
              <w:t>1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A25A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color.getGreen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}, hue, saturation, brightness);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A25A8F">
              <w:rPr>
                <w:b/>
                <w:bCs/>
                <w:color w:val="660E7A"/>
                <w:sz w:val="18"/>
                <w:szCs w:val="18"/>
                <w:lang w:val="en-US"/>
              </w:rPr>
              <w:t>rgbsliders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[</w:t>
            </w:r>
            <w:r w:rsidRPr="00A25A8F">
              <w:rPr>
                <w:color w:val="0000FF"/>
                <w:sz w:val="18"/>
                <w:szCs w:val="18"/>
                <w:lang w:val="en-US"/>
              </w:rPr>
              <w:t>0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].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valueProperty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().bind(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rgbred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A25A8F">
              <w:rPr>
                <w:b/>
                <w:bCs/>
                <w:color w:val="660E7A"/>
                <w:sz w:val="18"/>
                <w:szCs w:val="18"/>
                <w:lang w:val="en-US"/>
              </w:rPr>
              <w:t>rgbsliders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[</w:t>
            </w:r>
            <w:r w:rsidRPr="00A25A8F">
              <w:rPr>
                <w:color w:val="0000FF"/>
                <w:sz w:val="18"/>
                <w:szCs w:val="18"/>
                <w:lang w:val="en-US"/>
              </w:rPr>
              <w:t>1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].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valueProperty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().bind(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rgbgreen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A25A8F">
              <w:rPr>
                <w:b/>
                <w:bCs/>
                <w:color w:val="660E7A"/>
                <w:sz w:val="18"/>
                <w:szCs w:val="18"/>
                <w:lang w:val="en-US"/>
              </w:rPr>
              <w:t>rgbsliders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[</w:t>
            </w:r>
            <w:r w:rsidRPr="00A25A8F">
              <w:rPr>
                <w:color w:val="0000FF"/>
                <w:sz w:val="18"/>
                <w:szCs w:val="18"/>
                <w:lang w:val="en-US"/>
              </w:rPr>
              <w:t>2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t>].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valueProperty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().bind(</w:t>
            </w:r>
            <w:proofErr w:type="spellStart"/>
            <w:r w:rsidRPr="00A25A8F">
              <w:rPr>
                <w:color w:val="000000"/>
                <w:sz w:val="18"/>
                <w:szCs w:val="18"/>
                <w:lang w:val="en-US"/>
              </w:rPr>
              <w:t>rgbblue</w:t>
            </w:r>
            <w:proofErr w:type="spellEnd"/>
            <w:r w:rsidRPr="00A25A8F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A25A8F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:rsidR="00A25A8F" w:rsidRPr="00A25A8F" w:rsidRDefault="00A25A8F" w:rsidP="00A25A8F">
            <w:pPr>
              <w:rPr>
                <w:lang w:val="en-US"/>
              </w:rPr>
            </w:pPr>
          </w:p>
        </w:tc>
      </w:tr>
    </w:tbl>
    <w:p w:rsidR="00A25A8F" w:rsidRPr="00A25A8F" w:rsidRDefault="00A25A8F" w:rsidP="00A25A8F">
      <w:pPr>
        <w:rPr>
          <w:lang w:val="en-US"/>
        </w:rPr>
      </w:pPr>
    </w:p>
    <w:p w:rsidR="003A70B0" w:rsidRPr="00A25A8F" w:rsidRDefault="00A25A8F" w:rsidP="007734F1">
      <w:pPr>
        <w:pStyle w:val="berschrift1"/>
        <w:rPr>
          <w:lang w:val="en-US"/>
        </w:rPr>
      </w:pPr>
      <w:bookmarkStart w:id="6" w:name="_Toc452897833"/>
      <w:r w:rsidRPr="00A25A8F">
        <w:rPr>
          <w:lang w:val="en-US"/>
        </w:rPr>
        <w:lastRenderedPageBreak/>
        <w:t xml:space="preserve">Beispiel </w:t>
      </w:r>
      <w:proofErr w:type="spellStart"/>
      <w:r w:rsidR="007734F1" w:rsidRPr="00A25A8F">
        <w:rPr>
          <w:lang w:val="en-US"/>
        </w:rPr>
        <w:t>Imageviewer</w:t>
      </w:r>
      <w:bookmarkEnd w:id="6"/>
      <w:proofErr w:type="spellEnd"/>
    </w:p>
    <w:p w:rsidR="007734F1" w:rsidRPr="00A25A8F" w:rsidRDefault="00A25A8F" w:rsidP="00A25A8F">
      <w:pPr>
        <w:pStyle w:val="berschrift2"/>
        <w:rPr>
          <w:lang w:val="en-US"/>
        </w:rPr>
      </w:pPr>
      <w:bookmarkStart w:id="7" w:name="_Toc452897834"/>
      <w:r w:rsidRPr="00A25A8F">
        <w:rPr>
          <w:lang w:val="en-US"/>
        </w:rPr>
        <w:t>ImageViewerApplication.java</w:t>
      </w:r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25A8F" w:rsidRPr="00740ECA" w:rsidTr="00A25A8F">
        <w:tc>
          <w:tcPr>
            <w:tcW w:w="9062" w:type="dxa"/>
          </w:tcPr>
          <w:p w:rsidR="00740ECA" w:rsidRPr="00740ECA" w:rsidRDefault="00740ECA" w:rsidP="00740ECA">
            <w:pPr>
              <w:pStyle w:val="HTMLVorformatiert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package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ch.swaechter.javafx.imageviewer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javafx.application.Application;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javafx.collections.FXCollections;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javafx.collections.ObservableList;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javafx.geometry.Insets;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javafx.geometry.Orientation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javafx.scene.Scene;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javafx.scene.control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.*;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javafx.scene.layout.BorderPane;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javafx.scene.layout.HBox;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javafx.scene.layout.VBox;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javafx.stage.DirectoryChooser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javafx.stage.Stage;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java.io.*;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java.util.Locale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ImageViewerApplication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extends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Application {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static final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String[] </w:t>
            </w:r>
            <w:r w:rsidRPr="00740ECA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 xml:space="preserve">BUTTON_NAMES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= {</w:t>
            </w:r>
            <w:r w:rsidRPr="00740ECA">
              <w:rPr>
                <w:b/>
                <w:bCs/>
                <w:color w:val="008000"/>
                <w:sz w:val="18"/>
                <w:szCs w:val="18"/>
                <w:lang w:val="en-US"/>
              </w:rPr>
              <w:t>"&lt;&lt;&lt;"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40ECA">
              <w:rPr>
                <w:b/>
                <w:bCs/>
                <w:color w:val="008000"/>
                <w:sz w:val="18"/>
                <w:szCs w:val="18"/>
                <w:lang w:val="en-US"/>
              </w:rPr>
              <w:t>"&lt;"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40ECA">
              <w:rPr>
                <w:b/>
                <w:bCs/>
                <w:color w:val="008000"/>
                <w:sz w:val="18"/>
                <w:szCs w:val="18"/>
                <w:lang w:val="en-US"/>
              </w:rPr>
              <w:t>"&gt;"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40ECA">
              <w:rPr>
                <w:b/>
                <w:bCs/>
                <w:color w:val="008000"/>
                <w:sz w:val="18"/>
                <w:szCs w:val="18"/>
                <w:lang w:val="en-US"/>
              </w:rPr>
              <w:t>"&gt;&gt;&gt;"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40ECA">
              <w:rPr>
                <w:b/>
                <w:bCs/>
                <w:color w:val="008000"/>
                <w:sz w:val="18"/>
                <w:szCs w:val="18"/>
                <w:lang w:val="en-US"/>
              </w:rPr>
              <w:t>"Open"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};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static final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String[] </w:t>
            </w:r>
            <w:r w:rsidRPr="00740ECA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 xml:space="preserve">SIZE_PREFIXES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= {</w:t>
            </w:r>
            <w:r w:rsidRPr="00740ECA">
              <w:rPr>
                <w:b/>
                <w:bCs/>
                <w:color w:val="008000"/>
                <w:sz w:val="18"/>
                <w:szCs w:val="18"/>
                <w:lang w:val="en-US"/>
              </w:rPr>
              <w:t>" bytes"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40ECA">
              <w:rPr>
                <w:b/>
                <w:bCs/>
                <w:color w:val="008000"/>
                <w:sz w:val="18"/>
                <w:szCs w:val="18"/>
                <w:lang w:val="en-US"/>
              </w:rPr>
              <w:t>"KB"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40ECA">
              <w:rPr>
                <w:b/>
                <w:bCs/>
                <w:color w:val="008000"/>
                <w:sz w:val="18"/>
                <w:szCs w:val="18"/>
                <w:lang w:val="en-US"/>
              </w:rPr>
              <w:t>"MB"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40ECA">
              <w:rPr>
                <w:b/>
                <w:bCs/>
                <w:color w:val="008000"/>
                <w:sz w:val="18"/>
                <w:szCs w:val="18"/>
                <w:lang w:val="en-US"/>
              </w:rPr>
              <w:t>" GB"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40ECA">
              <w:rPr>
                <w:b/>
                <w:bCs/>
                <w:color w:val="008000"/>
                <w:sz w:val="18"/>
                <w:szCs w:val="18"/>
                <w:lang w:val="en-US"/>
              </w:rPr>
              <w:t>" TB"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};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final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ListView&lt;File&gt;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filelistview</w:t>
            </w:r>
            <w:proofErr w:type="spellEnd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ListView&lt;&gt;();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final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ImageViewerPanel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imagepanel</w:t>
            </w:r>
            <w:proofErr w:type="spellEnd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ImageViewerPanel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final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TextField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infotextfield</w:t>
            </w:r>
            <w:proofErr w:type="spellEnd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TextField();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File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currentpath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File[]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currentfiles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int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currentindex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static void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main(String[] args) {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40ECA">
              <w:rPr>
                <w:i/>
                <w:iCs/>
                <w:color w:val="000000"/>
                <w:sz w:val="18"/>
                <w:szCs w:val="18"/>
                <w:lang w:val="en-US"/>
              </w:rPr>
              <w:t>launch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(args);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40ECA">
              <w:rPr>
                <w:color w:val="808000"/>
                <w:sz w:val="18"/>
                <w:szCs w:val="18"/>
                <w:lang w:val="en-US"/>
              </w:rPr>
              <w:t>@Override</w:t>
            </w:r>
            <w:r w:rsidRPr="00740ECA">
              <w:rPr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start(Stage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primarystage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)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throws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IOException {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BorderPane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borderpane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BorderPane();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borderpane.setPadding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Insets(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10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10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10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10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));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primarystage.setScene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Scene(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borderpane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));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primarystage.setTitle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r w:rsidRPr="00740ECA">
              <w:rPr>
                <w:b/>
                <w:bCs/>
                <w:color w:val="008000"/>
                <w:sz w:val="18"/>
                <w:szCs w:val="18"/>
                <w:lang w:val="en-US"/>
              </w:rPr>
              <w:t>"Image Viewer"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primarystage.setMinWidth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700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primarystage.setMinHeight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360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VBox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controlbox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VBox();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HBox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elementbox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HBox();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elementbox.getChildren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().addAll(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Separator(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Orientation.</w:t>
            </w:r>
            <w:r w:rsidRPr="00740ECA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VERTICAL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controlbox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ObservableList&lt;File&gt; data = FXCollections.</w:t>
            </w:r>
            <w:r w:rsidRPr="00740ECA">
              <w:rPr>
                <w:i/>
                <w:iCs/>
                <w:color w:val="000000"/>
                <w:sz w:val="18"/>
                <w:szCs w:val="18"/>
                <w:lang w:val="en-US"/>
              </w:rPr>
              <w:t>observableArrayList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filelistview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.setItems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(data);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filelistview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.setCellFactory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(e -&gt;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FileListCell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());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SelectionModel&lt;File&gt; selection =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filelistview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.getSelectionModel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selection.selectedIndexProperty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().addListener(e -&gt; {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currentindex</w:t>
            </w:r>
            <w:proofErr w:type="spellEnd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selection.getSelectedIndex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imagepanel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.setPicture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currentfiles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currentindex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]);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updateStatus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lastRenderedPageBreak/>
              <w:t xml:space="preserve">        });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imagepanel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.setMinSize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100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100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infotextfield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.setEditable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>false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borderpane.setLeft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filelistview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borderpane.setCenter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imagepanel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borderpane.setRight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elementbox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borderpane.setBottom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infotextfield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BorderPane.</w:t>
            </w:r>
            <w:r w:rsidRPr="00740ECA">
              <w:rPr>
                <w:i/>
                <w:iCs/>
                <w:color w:val="000000"/>
                <w:sz w:val="18"/>
                <w:szCs w:val="18"/>
                <w:lang w:val="en-US"/>
              </w:rPr>
              <w:t>setMargin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controlbox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Insets(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20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10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0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20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));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Button[] buttons =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Button[</w:t>
            </w:r>
            <w:proofErr w:type="spellStart"/>
            <w:r w:rsidRPr="00740ECA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BUTTON_NAMES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</w:t>
            </w:r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length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];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for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int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i = 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0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; i &lt; </w:t>
            </w:r>
            <w:proofErr w:type="spellStart"/>
            <w:r w:rsidRPr="00740ECA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BUTTON_NAMES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</w:t>
            </w:r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length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; ++i) {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buttons[i] =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Button(</w:t>
            </w:r>
            <w:r w:rsidRPr="00740ECA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BUTTON_NAMES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[i]);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buttons[i].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setPrefWidth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50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VBox.</w:t>
            </w:r>
            <w:r w:rsidRPr="00740ECA">
              <w:rPr>
                <w:i/>
                <w:iCs/>
                <w:color w:val="000000"/>
                <w:sz w:val="18"/>
                <w:szCs w:val="18"/>
                <w:lang w:val="en-US"/>
              </w:rPr>
              <w:t>setMargin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(buttons[i],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Insets(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10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0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10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0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));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controlbox.getChildren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().add(buttons[i]);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VBox.</w:t>
            </w:r>
            <w:r w:rsidRPr="00740ECA">
              <w:rPr>
                <w:i/>
                <w:iCs/>
                <w:color w:val="000000"/>
                <w:sz w:val="18"/>
                <w:szCs w:val="18"/>
                <w:lang w:val="en-US"/>
              </w:rPr>
              <w:t>setMargin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(buttons[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4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],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Insets(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50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0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10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0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));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buttons[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0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].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setOnAction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(e -&gt; {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currentfiles</w:t>
            </w:r>
            <w:proofErr w:type="spellEnd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!=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>null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currentindex</w:t>
            </w:r>
            <w:proofErr w:type="spellEnd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0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imagepanel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.setPicture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currentfiles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currentindex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]);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selection.select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currentindex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filelistview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.scrollTo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currentindex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updateStatus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});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buttons[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1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].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setOnAction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(e -&gt; {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currentfiles</w:t>
            </w:r>
            <w:proofErr w:type="spellEnd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!=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null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&amp;&amp;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currentindex</w:t>
            </w:r>
            <w:proofErr w:type="spellEnd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&gt; 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0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currentindex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--;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imagepanel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.setPicture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currentfiles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currentindex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]);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selection.select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currentindex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filelistview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.scrollTo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currentindex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updateStatus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});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buttons[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2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].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setOnAction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(e -&gt; {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currentfiles</w:t>
            </w:r>
            <w:proofErr w:type="spellEnd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!=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null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&amp;&amp;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currentindex</w:t>
            </w:r>
            <w:proofErr w:type="spellEnd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&lt;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currentfiles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</w:t>
            </w:r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length</w:t>
            </w:r>
            <w:proofErr w:type="spellEnd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- 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1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currentindex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++;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imagepanel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.setPicture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currentfiles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currentindex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]);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selection.select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currentindex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filelistview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.scrollTo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currentindex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updateStatus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});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buttons[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3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].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setOnAction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(e -&gt; {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currentfiles</w:t>
            </w:r>
            <w:proofErr w:type="spellEnd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!=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>null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currentindex</w:t>
            </w:r>
            <w:proofErr w:type="spellEnd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currentfiles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</w:t>
            </w:r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length</w:t>
            </w:r>
            <w:proofErr w:type="spellEnd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- 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1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imagepanel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.setPicture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currentfiles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currentindex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]);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selection.select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currentindex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filelistview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.scrollTo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currentindex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updateStatus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});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buttons[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4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].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setOnAction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(e -&gt; {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DirectoryChooser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directorychooser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DirectoryChooser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directorychooser.setInitialDirectory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currentpath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File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newcurrentpath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directorychooser.showDialog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primarystage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newcurrentpath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 !=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>null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currentpath</w:t>
            </w:r>
            <w:proofErr w:type="spellEnd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newcurrentpath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currentfiles</w:t>
            </w:r>
            <w:proofErr w:type="spellEnd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currentpath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.listFiles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currentfiles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</w:t>
            </w:r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length</w:t>
            </w:r>
            <w:proofErr w:type="spellEnd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== 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0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currentfiles</w:t>
            </w:r>
            <w:proofErr w:type="spellEnd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>null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}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else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{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currentindex</w:t>
            </w:r>
            <w:proofErr w:type="spellEnd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0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data.clear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data.setAll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currentfiles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imagepanel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.setPicture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currentfiles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currentindex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]);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directorychooser.setInitialDirectory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currentpath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}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updateStatus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});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updateStatus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primarystage.show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40ECA">
              <w:rPr>
                <w:color w:val="808000"/>
                <w:sz w:val="18"/>
                <w:szCs w:val="18"/>
                <w:lang w:val="en-US"/>
              </w:rPr>
              <w:t>@Override</w:t>
            </w:r>
            <w:r w:rsidRPr="00740ECA">
              <w:rPr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init()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throws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IOException {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File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ini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File(</w:t>
            </w:r>
            <w:r w:rsidRPr="00740ECA">
              <w:rPr>
                <w:b/>
                <w:bCs/>
                <w:color w:val="008000"/>
                <w:sz w:val="18"/>
                <w:szCs w:val="18"/>
                <w:lang w:val="en-US"/>
              </w:rPr>
              <w:t>"picview.ini"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(!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ini.exists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()) {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currentpath</w:t>
            </w:r>
            <w:proofErr w:type="spellEnd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File(</w:t>
            </w:r>
            <w:r w:rsidRPr="00740ECA">
              <w:rPr>
                <w:b/>
                <w:bCs/>
                <w:color w:val="008000"/>
                <w:sz w:val="18"/>
                <w:szCs w:val="18"/>
                <w:lang w:val="en-US"/>
              </w:rPr>
              <w:t>"c:/"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}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else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{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BufferedReader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textIn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BufferedReader(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FileReader(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ini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));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currentpath</w:t>
            </w:r>
            <w:proofErr w:type="spellEnd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File(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textIn.readLine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());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textIn.close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40ECA">
              <w:rPr>
                <w:color w:val="808000"/>
                <w:sz w:val="18"/>
                <w:szCs w:val="18"/>
                <w:lang w:val="en-US"/>
              </w:rPr>
              <w:t>@Override</w:t>
            </w:r>
            <w:r w:rsidRPr="00740ECA">
              <w:rPr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stop()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throws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IOException {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currentpath</w:t>
            </w:r>
            <w:proofErr w:type="spellEnd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!=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>null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File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ini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File(</w:t>
            </w:r>
            <w:r w:rsidRPr="00740ECA">
              <w:rPr>
                <w:b/>
                <w:bCs/>
                <w:color w:val="008000"/>
                <w:sz w:val="18"/>
                <w:szCs w:val="18"/>
                <w:lang w:val="en-US"/>
              </w:rPr>
              <w:t>"picview.ini"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BufferedWriter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textOut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BufferedWriter(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FileWriter(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ini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));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textOut.write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currentpath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.getAbsolutePath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());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textOut.newLine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textOut.close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updateStatus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() {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currentfiles</w:t>
            </w:r>
            <w:proofErr w:type="spellEnd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==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null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||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currentfiles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</w:t>
            </w:r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length</w:t>
            </w:r>
            <w:proofErr w:type="spellEnd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== 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0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infotextfield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.setText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r w:rsidRPr="00740ECA">
              <w:rPr>
                <w:b/>
                <w:bCs/>
                <w:color w:val="008000"/>
                <w:sz w:val="18"/>
                <w:szCs w:val="18"/>
                <w:lang w:val="en-US"/>
              </w:rPr>
              <w:t>"No folder open"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}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else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{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int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scale = 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0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double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size =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currentfiles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currentindex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].length();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while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(size &gt;= 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1024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size /= 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1024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++scale;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(scale &gt; 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0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infotextfield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.setText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r w:rsidRPr="00740ECA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 "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+ (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currentindex</w:t>
            </w:r>
            <w:proofErr w:type="spellEnd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+ 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1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) + </w:t>
            </w:r>
            <w:r w:rsidRPr="00740ECA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 / "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currentfiles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</w:t>
            </w:r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length</w:t>
            </w:r>
            <w:proofErr w:type="spellEnd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+ </w:t>
            </w:r>
            <w:r w:rsidRPr="00740ECA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   ("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+ String.</w:t>
            </w:r>
            <w:r w:rsidRPr="00740ECA">
              <w:rPr>
                <w:i/>
                <w:iCs/>
                <w:color w:val="000000"/>
                <w:sz w:val="18"/>
                <w:szCs w:val="18"/>
                <w:lang w:val="en-US"/>
              </w:rPr>
              <w:t>format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Locale.</w:t>
            </w:r>
            <w:r w:rsidRPr="00740ECA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ENGLISH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40ECA">
              <w:rPr>
                <w:b/>
                <w:bCs/>
                <w:color w:val="008000"/>
                <w:sz w:val="18"/>
                <w:szCs w:val="18"/>
                <w:lang w:val="en-US"/>
              </w:rPr>
              <w:t>"%.1f"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, size) + </w:t>
            </w:r>
            <w:r w:rsidRPr="00740ECA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SIZE_PREFIXES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[scale] + </w:t>
            </w:r>
            <w:r w:rsidRPr="00740ECA">
              <w:rPr>
                <w:b/>
                <w:bCs/>
                <w:color w:val="008000"/>
                <w:sz w:val="18"/>
                <w:szCs w:val="18"/>
                <w:lang w:val="en-US"/>
              </w:rPr>
              <w:t>")"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}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else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{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infotextfield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.setText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r w:rsidRPr="00740ECA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 "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+ (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currentindex</w:t>
            </w:r>
            <w:proofErr w:type="spellEnd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+ 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1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) + </w:t>
            </w:r>
            <w:r w:rsidRPr="00740ECA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 / "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currentfiles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</w:t>
            </w:r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length</w:t>
            </w:r>
            <w:proofErr w:type="spellEnd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+ </w:t>
            </w:r>
            <w:r w:rsidRPr="00740ECA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   ("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+ String.</w:t>
            </w:r>
            <w:r w:rsidRPr="00740ECA">
              <w:rPr>
                <w:i/>
                <w:iCs/>
                <w:color w:val="000000"/>
                <w:sz w:val="18"/>
                <w:szCs w:val="18"/>
                <w:lang w:val="en-US"/>
              </w:rPr>
              <w:t>format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r w:rsidRPr="00740ECA">
              <w:rPr>
                <w:b/>
                <w:bCs/>
                <w:color w:val="008000"/>
                <w:sz w:val="18"/>
                <w:szCs w:val="18"/>
                <w:lang w:val="en-US"/>
              </w:rPr>
              <w:t>"%.0f"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, size) + </w:t>
            </w:r>
            <w:r w:rsidRPr="00740ECA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SIZE_PREFIXES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[scale] + </w:t>
            </w:r>
            <w:r w:rsidRPr="00740ECA">
              <w:rPr>
                <w:b/>
                <w:bCs/>
                <w:color w:val="008000"/>
                <w:sz w:val="18"/>
                <w:szCs w:val="18"/>
                <w:lang w:val="en-US"/>
              </w:rPr>
              <w:t>")"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static class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FileListCell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extends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ListCell&lt;File&gt; {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40ECA">
              <w:rPr>
                <w:color w:val="808000"/>
                <w:sz w:val="18"/>
                <w:szCs w:val="18"/>
                <w:lang w:val="en-US"/>
              </w:rPr>
              <w:t>@Override</w:t>
            </w:r>
            <w:r w:rsidRPr="00740ECA">
              <w:rPr>
                <w:color w:val="808000"/>
                <w:sz w:val="18"/>
                <w:szCs w:val="18"/>
                <w:lang w:val="en-US"/>
              </w:rPr>
              <w:br/>
              <w:t xml:space="preserve">       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protected void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updateItem(File item,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boolean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empty) {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>super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.updateItem(item, empty);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(!empty) setText(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item.getName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());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lastRenderedPageBreak/>
              <w:t xml:space="preserve">    }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:rsidR="00A25A8F" w:rsidRPr="00740ECA" w:rsidRDefault="00A25A8F" w:rsidP="004E4C06">
            <w:pPr>
              <w:pStyle w:val="HTMLVorformatiert"/>
              <w:shd w:val="clear" w:color="auto" w:fill="FFFFFF"/>
              <w:rPr>
                <w:lang w:val="en-US"/>
              </w:rPr>
            </w:pPr>
          </w:p>
        </w:tc>
      </w:tr>
    </w:tbl>
    <w:p w:rsidR="00A25A8F" w:rsidRPr="00740ECA" w:rsidRDefault="00A25A8F" w:rsidP="007734F1">
      <w:pPr>
        <w:rPr>
          <w:lang w:val="en-US"/>
        </w:rPr>
      </w:pPr>
    </w:p>
    <w:p w:rsidR="00A25A8F" w:rsidRPr="00740ECA" w:rsidRDefault="00A25A8F" w:rsidP="00A25A8F">
      <w:pPr>
        <w:pStyle w:val="berschrift2"/>
        <w:rPr>
          <w:lang w:val="en-US"/>
        </w:rPr>
      </w:pPr>
      <w:bookmarkStart w:id="8" w:name="_Toc452897835"/>
      <w:r w:rsidRPr="00740ECA">
        <w:rPr>
          <w:lang w:val="en-US"/>
        </w:rPr>
        <w:t>Image</w:t>
      </w:r>
      <w:r w:rsidR="004E4C06" w:rsidRPr="00740ECA">
        <w:rPr>
          <w:lang w:val="en-US"/>
        </w:rPr>
        <w:t>Viewer</w:t>
      </w:r>
      <w:r w:rsidRPr="00740ECA">
        <w:rPr>
          <w:lang w:val="en-US"/>
        </w:rPr>
        <w:t>Panel.java</w:t>
      </w:r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25A8F" w:rsidRPr="00740ECA" w:rsidTr="00A25A8F">
        <w:tc>
          <w:tcPr>
            <w:tcW w:w="9062" w:type="dxa"/>
          </w:tcPr>
          <w:p w:rsidR="00740ECA" w:rsidRPr="00740ECA" w:rsidRDefault="00740ECA" w:rsidP="00740ECA">
            <w:pPr>
              <w:pStyle w:val="HTMLVorformatiert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package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ch.swaechter.javafx.imageviewer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javafx.scene.effect.DropShadow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javafx.scene.image.Image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javafx.scene.image.ImageView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javafx.scene.layout.StackPane;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javafx.scene.paint.Color;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javafx.scene.shape.Rectangle;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javafx.scene.text.Font;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javafx.scene.text.FontSmoothingType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javafx.scene.text.Text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java.io.File;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java.net.MalformedURLException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ImageViewerPanel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extends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StackPane {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Image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currentimage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ImageView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imageview</w:t>
            </w:r>
            <w:proofErr w:type="spellEnd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ImageView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Rectangle </w:t>
            </w:r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border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Rectangle();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Text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text</w:t>
            </w:r>
            <w:proofErr w:type="spellEnd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Text();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ImageViewerPanel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() {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setMinSize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0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0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imageview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.setPreserveRatio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>true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imageview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.fitWidthProperty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().bind(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widthProperty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().subtract(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10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));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imageview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.fitHeightProperty().bind(heightProperty().subtract(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10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));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imageview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.setEffect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DropShadow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10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5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5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Color(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0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0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0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0.3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)));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border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.setFill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>null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border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.setStroke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(Color.</w:t>
            </w:r>
            <w:r w:rsidRPr="00740ECA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BLACK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text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.setFont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Font(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24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));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text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.setFontSmoothingType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FontSmoothingType.</w:t>
            </w:r>
            <w:r w:rsidRPr="00740ECA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LCD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getChildren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().addAll(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imageview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border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text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widthProperty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().addListener(event -&gt; {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drawBorder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});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heightProperty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().addListener(event -&gt; {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drawBorder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});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setPicture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(File file) {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try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{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currentimage</w:t>
            </w:r>
            <w:proofErr w:type="spellEnd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Image(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file.toURI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().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toURL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().toString());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imageview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.setImage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currentimage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currentimage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.getHeight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() == 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0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text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.setText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file.getName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());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}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else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{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text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.setText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String());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drawBorder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}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catch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MalformedURLException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 e) {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lastRenderedPageBreak/>
              <w:t xml:space="preserve">    }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drawBorder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() {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currentimage</w:t>
            </w:r>
            <w:proofErr w:type="spellEnd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==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>null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)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>return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double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originalratio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currentimage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.getWidth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() /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currentimage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.getHeight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double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displayedratio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imageview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.getFitWidth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() /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imageview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.getFitHeight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originalratio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displayedratio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border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.setWidth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imageview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.getFitHeight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() *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originalratio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 + 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3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border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.setHeight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imageview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.getFitHeight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() + 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3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} </w:t>
            </w:r>
            <w:r w:rsidRPr="00740EC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else 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{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border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.setWidth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imageview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.getFitWidth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() + 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3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border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.setHeight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40ECA">
              <w:rPr>
                <w:b/>
                <w:bCs/>
                <w:color w:val="660E7A"/>
                <w:sz w:val="18"/>
                <w:szCs w:val="18"/>
                <w:lang w:val="en-US"/>
              </w:rPr>
              <w:t>imageview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.getFitWidth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() / </w:t>
            </w:r>
            <w:proofErr w:type="spellStart"/>
            <w:r w:rsidRPr="00740ECA">
              <w:rPr>
                <w:color w:val="000000"/>
                <w:sz w:val="18"/>
                <w:szCs w:val="18"/>
                <w:lang w:val="en-US"/>
              </w:rPr>
              <w:t>originalratio</w:t>
            </w:r>
            <w:proofErr w:type="spellEnd"/>
            <w:r w:rsidRPr="00740ECA">
              <w:rPr>
                <w:color w:val="000000"/>
                <w:sz w:val="18"/>
                <w:szCs w:val="18"/>
                <w:lang w:val="en-US"/>
              </w:rPr>
              <w:t xml:space="preserve"> + </w:t>
            </w:r>
            <w:r w:rsidRPr="00740ECA">
              <w:rPr>
                <w:color w:val="0000FF"/>
                <w:sz w:val="18"/>
                <w:szCs w:val="18"/>
                <w:lang w:val="en-US"/>
              </w:rPr>
              <w:t>3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740ECA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:rsidR="00A25A8F" w:rsidRPr="00740ECA" w:rsidRDefault="00A25A8F" w:rsidP="007734F1">
            <w:pPr>
              <w:rPr>
                <w:lang w:val="en-US"/>
              </w:rPr>
            </w:pPr>
          </w:p>
        </w:tc>
      </w:tr>
    </w:tbl>
    <w:p w:rsidR="007734F1" w:rsidRPr="00740ECA" w:rsidRDefault="007734F1" w:rsidP="007734F1">
      <w:pPr>
        <w:rPr>
          <w:lang w:val="en-US"/>
        </w:rPr>
      </w:pPr>
    </w:p>
    <w:p w:rsidR="007734F1" w:rsidRPr="00740ECA" w:rsidRDefault="007734F1" w:rsidP="007734F1">
      <w:pPr>
        <w:pStyle w:val="berschrift1"/>
        <w:rPr>
          <w:lang w:val="en-US"/>
        </w:rPr>
      </w:pPr>
      <w:bookmarkStart w:id="9" w:name="_Toc452897836"/>
      <w:r w:rsidRPr="00740ECA">
        <w:rPr>
          <w:lang w:val="en-US"/>
        </w:rPr>
        <w:lastRenderedPageBreak/>
        <w:t>Beispiel Calculator</w:t>
      </w:r>
      <w:bookmarkEnd w:id="9"/>
    </w:p>
    <w:p w:rsidR="007734F1" w:rsidRPr="00740ECA" w:rsidRDefault="007734F1" w:rsidP="007734F1">
      <w:pPr>
        <w:pStyle w:val="berschrift2"/>
        <w:rPr>
          <w:lang w:val="en-US"/>
        </w:rPr>
      </w:pPr>
      <w:bookmarkStart w:id="10" w:name="_Toc452897837"/>
      <w:r w:rsidRPr="00740ECA">
        <w:rPr>
          <w:lang w:val="en-US"/>
        </w:rPr>
        <w:t>CalculatorApplication.java</w:t>
      </w:r>
      <w:bookmarkEnd w:id="1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734F1" w:rsidTr="007734F1">
        <w:tc>
          <w:tcPr>
            <w:tcW w:w="9062" w:type="dxa"/>
          </w:tcPr>
          <w:p w:rsidR="007734F1" w:rsidRPr="007734F1" w:rsidRDefault="007734F1" w:rsidP="00773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</w:pPr>
            <w:r w:rsidRPr="007734F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package </w:t>
            </w:r>
            <w:proofErr w:type="spellStart"/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ch.swaechter.javafx.imageviewer</w:t>
            </w:r>
            <w:proofErr w:type="spellEnd"/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7734F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import </w:t>
            </w:r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javafx.application.Application;</w:t>
            </w:r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7734F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import </w:t>
            </w:r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javafx.scene.Scene;</w:t>
            </w:r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7734F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import </w:t>
            </w:r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javafx.stage.Stage;</w:t>
            </w:r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7734F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import </w:t>
            </w:r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java.io.IOException;</w:t>
            </w:r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7734F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public class </w:t>
            </w:r>
            <w:proofErr w:type="spellStart"/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CalculatorApplication</w:t>
            </w:r>
            <w:proofErr w:type="spellEnd"/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 </w:t>
            </w:r>
            <w:r w:rsidRPr="007734F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extends </w:t>
            </w:r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Application {</w:t>
            </w:r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7734F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public static void </w:t>
            </w:r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main(String[] args) {</w:t>
            </w:r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</w:t>
            </w:r>
            <w:r w:rsidRPr="007734F1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val="en-US" w:eastAsia="de-CH"/>
              </w:rPr>
              <w:t>launch</w:t>
            </w:r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(args);</w:t>
            </w:r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}</w:t>
            </w:r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7734F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@Override</w:t>
            </w:r>
            <w:r w:rsidRPr="007734F1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7734F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public void </w:t>
            </w:r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start(Stage </w:t>
            </w:r>
            <w:proofErr w:type="spellStart"/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primarystage</w:t>
            </w:r>
            <w:proofErr w:type="spellEnd"/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) </w:t>
            </w:r>
            <w:r w:rsidRPr="007734F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throws </w:t>
            </w:r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IOException {</w:t>
            </w:r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Scene </w:t>
            </w:r>
            <w:proofErr w:type="spellStart"/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scene</w:t>
            </w:r>
            <w:proofErr w:type="spellEnd"/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 = </w:t>
            </w:r>
            <w:r w:rsidRPr="007734F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new </w:t>
            </w:r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Scene(</w:t>
            </w:r>
            <w:r w:rsidRPr="007734F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new </w:t>
            </w:r>
            <w:proofErr w:type="spellStart"/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CalculatorWindow</w:t>
            </w:r>
            <w:proofErr w:type="spellEnd"/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());</w:t>
            </w:r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</w:t>
            </w:r>
            <w:proofErr w:type="spellStart"/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scene.getStylesheets</w:t>
            </w:r>
            <w:proofErr w:type="spellEnd"/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().add(</w:t>
            </w:r>
            <w:r w:rsidRPr="007734F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>this</w:t>
            </w:r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.getClass().</w:t>
            </w:r>
            <w:proofErr w:type="spellStart"/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getResource</w:t>
            </w:r>
            <w:proofErr w:type="spellEnd"/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</w:t>
            </w:r>
            <w:r w:rsidRPr="007734F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>"/S</w:t>
            </w:r>
            <w:r w:rsidRPr="007734F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de-CH"/>
              </w:rPr>
              <w:t>tyle.css"</w:t>
            </w:r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).</w:t>
            </w:r>
            <w:proofErr w:type="spellStart"/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toExternalForm</w:t>
            </w:r>
            <w:proofErr w:type="spellEnd"/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());</w:t>
            </w:r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br/>
            </w:r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br/>
              <w:t xml:space="preserve">        </w:t>
            </w:r>
            <w:proofErr w:type="spellStart"/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primarystage.setScene</w:t>
            </w:r>
            <w:proofErr w:type="spellEnd"/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(scene);</w:t>
            </w:r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br/>
              <w:t xml:space="preserve">        </w:t>
            </w:r>
            <w:proofErr w:type="spellStart"/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primarystage.setTitle</w:t>
            </w:r>
            <w:proofErr w:type="spellEnd"/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(</w:t>
            </w:r>
            <w:r w:rsidRPr="007734F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de-CH"/>
              </w:rPr>
              <w:t>"Image Viewer"</w:t>
            </w:r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);</w:t>
            </w:r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br/>
              <w:t xml:space="preserve">        </w:t>
            </w:r>
            <w:proofErr w:type="spellStart"/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primarystage.setMinWidth</w:t>
            </w:r>
            <w:proofErr w:type="spellEnd"/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(</w:t>
            </w:r>
            <w:r w:rsidRPr="007734F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de-CH"/>
              </w:rPr>
              <w:t>400</w:t>
            </w:r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);</w:t>
            </w:r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br/>
              <w:t xml:space="preserve">        </w:t>
            </w:r>
            <w:proofErr w:type="spellStart"/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primarystage.setMinHeight</w:t>
            </w:r>
            <w:proofErr w:type="spellEnd"/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(</w:t>
            </w:r>
            <w:r w:rsidRPr="007734F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de-CH"/>
              </w:rPr>
              <w:t>300</w:t>
            </w:r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);</w:t>
            </w:r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br/>
              <w:t xml:space="preserve">        </w:t>
            </w:r>
            <w:proofErr w:type="spellStart"/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primarystage.show</w:t>
            </w:r>
            <w:proofErr w:type="spellEnd"/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();</w:t>
            </w:r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br/>
              <w:t xml:space="preserve">    }</w:t>
            </w:r>
            <w:r w:rsidRPr="007734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br/>
              <w:t>}</w:t>
            </w:r>
          </w:p>
          <w:p w:rsidR="007734F1" w:rsidRDefault="007734F1" w:rsidP="007734F1"/>
        </w:tc>
      </w:tr>
    </w:tbl>
    <w:p w:rsidR="007734F1" w:rsidRDefault="007734F1" w:rsidP="007734F1"/>
    <w:p w:rsidR="007734F1" w:rsidRDefault="007734F1" w:rsidP="007734F1">
      <w:pPr>
        <w:pStyle w:val="berschrift2"/>
      </w:pPr>
      <w:bookmarkStart w:id="11" w:name="_Toc452897838"/>
      <w:r>
        <w:t>CalculatorWindow.java</w:t>
      </w:r>
      <w:bookmarkEnd w:id="1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734F1" w:rsidTr="007734F1">
        <w:tc>
          <w:tcPr>
            <w:tcW w:w="9062" w:type="dxa"/>
          </w:tcPr>
          <w:p w:rsidR="007734F1" w:rsidRDefault="007734F1" w:rsidP="007734F1">
            <w:pPr>
              <w:pStyle w:val="HTMLVorformatiert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color w:val="000000"/>
                <w:sz w:val="18"/>
                <w:szCs w:val="18"/>
              </w:rPr>
              <w:t>ch.swaechter.javafx.imageviewer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javafx.scene.control.Button;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javafx.scene.control.TextField;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javafx.scene.layout.ColumnConstraints;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javafx.scene.layout.GridPane;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javafx.scene.layout.Priority;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javafx.scene.layout.RowConstraints;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color w:val="000000"/>
                <w:sz w:val="18"/>
                <w:szCs w:val="18"/>
              </w:rPr>
              <w:t>CalculatorWindow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color w:val="000000"/>
                <w:sz w:val="18"/>
                <w:szCs w:val="18"/>
              </w:rPr>
              <w:t>GridPane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color w:val="000000"/>
                <w:sz w:val="18"/>
                <w:szCs w:val="18"/>
              </w:rPr>
              <w:t>CalculatorWindow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gridpane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ColumnConstraints </w:t>
            </w:r>
            <w:proofErr w:type="spellStart"/>
            <w:r>
              <w:rPr>
                <w:color w:val="000000"/>
                <w:sz w:val="18"/>
                <w:szCs w:val="18"/>
              </w:rPr>
              <w:t>columnconstraincs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ColumnConstraints();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columnconstraincs.setHgrow</w:t>
            </w:r>
            <w:proofErr w:type="spellEnd"/>
            <w:r>
              <w:rPr>
                <w:color w:val="000000"/>
                <w:sz w:val="18"/>
                <w:szCs w:val="18"/>
              </w:rPr>
              <w:t>(Priority.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ALWAYS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getColumnConstraints</w:t>
            </w:r>
            <w:proofErr w:type="spellEnd"/>
            <w:r>
              <w:rPr>
                <w:color w:val="000000"/>
                <w:sz w:val="18"/>
                <w:szCs w:val="18"/>
              </w:rPr>
              <w:t>().addAll(</w:t>
            </w:r>
            <w:proofErr w:type="spellStart"/>
            <w:r>
              <w:rPr>
                <w:color w:val="000000"/>
                <w:sz w:val="18"/>
                <w:szCs w:val="18"/>
              </w:rPr>
              <w:t>columnconstraincs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columnconstraincs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columnconstraincs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columnconstraincs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RowConstraints </w:t>
            </w:r>
            <w:proofErr w:type="spellStart"/>
            <w:r>
              <w:rPr>
                <w:color w:val="000000"/>
                <w:sz w:val="18"/>
                <w:szCs w:val="18"/>
              </w:rPr>
              <w:t>rowconstraints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RowConstraints();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rowconstraints.setVgrow</w:t>
            </w:r>
            <w:proofErr w:type="spellEnd"/>
            <w:r>
              <w:rPr>
                <w:color w:val="000000"/>
                <w:sz w:val="18"/>
                <w:szCs w:val="18"/>
              </w:rPr>
              <w:t>(Priority.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ALWAYS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getRowConstraints</w:t>
            </w:r>
            <w:proofErr w:type="spellEnd"/>
            <w:r>
              <w:rPr>
                <w:color w:val="000000"/>
                <w:sz w:val="18"/>
                <w:szCs w:val="18"/>
              </w:rPr>
              <w:t>().addAll(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 xml:space="preserve">RowConstraints(), </w:t>
            </w:r>
            <w:proofErr w:type="spellStart"/>
            <w:r>
              <w:rPr>
                <w:color w:val="000000"/>
                <w:sz w:val="18"/>
                <w:szCs w:val="18"/>
              </w:rPr>
              <w:t>rowconstraints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rowconstraints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rowconstraints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rowconstraints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rowconstraints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TextField </w:t>
            </w:r>
            <w:proofErr w:type="spellStart"/>
            <w:r>
              <w:rPr>
                <w:color w:val="000000"/>
                <w:sz w:val="18"/>
                <w:szCs w:val="18"/>
              </w:rPr>
              <w:t>lcdpanel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TextField();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lcdpanel.setEditable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lcdpanel.setFocusTraversable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Button </w:t>
            </w:r>
            <w:proofErr w:type="spellStart"/>
            <w:r>
              <w:rPr>
                <w:color w:val="000000"/>
                <w:sz w:val="18"/>
                <w:szCs w:val="18"/>
              </w:rPr>
              <w:t>buttonclear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Button(</w:t>
            </w:r>
            <w:r>
              <w:rPr>
                <w:b/>
                <w:bCs/>
                <w:color w:val="008000"/>
                <w:sz w:val="18"/>
                <w:szCs w:val="18"/>
              </w:rPr>
              <w:t>"C"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buttonclear.setMaxWidth</w:t>
            </w:r>
            <w:proofErr w:type="spellEnd"/>
            <w:r>
              <w:rPr>
                <w:color w:val="000000"/>
                <w:sz w:val="18"/>
                <w:szCs w:val="18"/>
              </w:rPr>
              <w:t>(Double.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buttonclear.setMaxHeight</w:t>
            </w:r>
            <w:proofErr w:type="spellEnd"/>
            <w:r>
              <w:rPr>
                <w:color w:val="000000"/>
                <w:sz w:val="18"/>
                <w:szCs w:val="18"/>
              </w:rPr>
              <w:t>(Double.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    Button </w:t>
            </w:r>
            <w:proofErr w:type="spellStart"/>
            <w:r>
              <w:rPr>
                <w:color w:val="000000"/>
                <w:sz w:val="18"/>
                <w:szCs w:val="18"/>
              </w:rPr>
              <w:t>buttonplusminus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Button(</w:t>
            </w:r>
            <w:r>
              <w:rPr>
                <w:b/>
                <w:bCs/>
                <w:color w:val="008000"/>
                <w:sz w:val="18"/>
                <w:szCs w:val="18"/>
              </w:rPr>
              <w:t>"+/-"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buttonplusminus.setMaxWidth</w:t>
            </w:r>
            <w:proofErr w:type="spellEnd"/>
            <w:r>
              <w:rPr>
                <w:color w:val="000000"/>
                <w:sz w:val="18"/>
                <w:szCs w:val="18"/>
              </w:rPr>
              <w:t>(Double.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buttonplusminus.setMaxHeight</w:t>
            </w:r>
            <w:proofErr w:type="spellEnd"/>
            <w:r>
              <w:rPr>
                <w:color w:val="000000"/>
                <w:sz w:val="18"/>
                <w:szCs w:val="18"/>
              </w:rPr>
              <w:t>(Double.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Button </w:t>
            </w:r>
            <w:proofErr w:type="spellStart"/>
            <w:r>
              <w:rPr>
                <w:color w:val="000000"/>
                <w:sz w:val="18"/>
                <w:szCs w:val="18"/>
              </w:rPr>
              <w:t>buttondivide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Button(</w:t>
            </w:r>
            <w:r>
              <w:rPr>
                <w:b/>
                <w:bCs/>
                <w:color w:val="008000"/>
                <w:sz w:val="18"/>
                <w:szCs w:val="18"/>
              </w:rPr>
              <w:t>"/"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buttondivide.setMaxWidth</w:t>
            </w:r>
            <w:proofErr w:type="spellEnd"/>
            <w:r>
              <w:rPr>
                <w:color w:val="000000"/>
                <w:sz w:val="18"/>
                <w:szCs w:val="18"/>
              </w:rPr>
              <w:t>(Double.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buttondivide.setMaxHeight</w:t>
            </w:r>
            <w:proofErr w:type="spellEnd"/>
            <w:r>
              <w:rPr>
                <w:color w:val="000000"/>
                <w:sz w:val="18"/>
                <w:szCs w:val="18"/>
              </w:rPr>
              <w:t>(Double.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Button </w:t>
            </w:r>
            <w:proofErr w:type="spellStart"/>
            <w:r>
              <w:rPr>
                <w:color w:val="000000"/>
                <w:sz w:val="18"/>
                <w:szCs w:val="18"/>
              </w:rPr>
              <w:t>buttonmultiply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Button(</w:t>
            </w:r>
            <w:r>
              <w:rPr>
                <w:b/>
                <w:bCs/>
                <w:color w:val="008000"/>
                <w:sz w:val="18"/>
                <w:szCs w:val="18"/>
              </w:rPr>
              <w:t>"*"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buttonmultiply.setMaxWidth</w:t>
            </w:r>
            <w:proofErr w:type="spellEnd"/>
            <w:r>
              <w:rPr>
                <w:color w:val="000000"/>
                <w:sz w:val="18"/>
                <w:szCs w:val="18"/>
              </w:rPr>
              <w:t>(Double.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buttonmultiply.setMaxHeight</w:t>
            </w:r>
            <w:proofErr w:type="spellEnd"/>
            <w:r>
              <w:rPr>
                <w:color w:val="000000"/>
                <w:sz w:val="18"/>
                <w:szCs w:val="18"/>
              </w:rPr>
              <w:t>(Double.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Button </w:t>
            </w:r>
            <w:proofErr w:type="spellStart"/>
            <w:r>
              <w:rPr>
                <w:color w:val="000000"/>
                <w:sz w:val="18"/>
                <w:szCs w:val="18"/>
              </w:rPr>
              <w:t>buttonseven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Button(</w:t>
            </w:r>
            <w:r>
              <w:rPr>
                <w:b/>
                <w:bCs/>
                <w:color w:val="008000"/>
                <w:sz w:val="18"/>
                <w:szCs w:val="18"/>
              </w:rPr>
              <w:t>"7"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buttonseven.setMaxWidth</w:t>
            </w:r>
            <w:proofErr w:type="spellEnd"/>
            <w:r>
              <w:rPr>
                <w:color w:val="000000"/>
                <w:sz w:val="18"/>
                <w:szCs w:val="18"/>
              </w:rPr>
              <w:t>(Double.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buttonseven.setMaxHeight</w:t>
            </w:r>
            <w:proofErr w:type="spellEnd"/>
            <w:r>
              <w:rPr>
                <w:color w:val="000000"/>
                <w:sz w:val="18"/>
                <w:szCs w:val="18"/>
              </w:rPr>
              <w:t>(Double.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Button </w:t>
            </w:r>
            <w:proofErr w:type="spellStart"/>
            <w:r>
              <w:rPr>
                <w:color w:val="000000"/>
                <w:sz w:val="18"/>
                <w:szCs w:val="18"/>
              </w:rPr>
              <w:t>buttoneight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Button(</w:t>
            </w:r>
            <w:r>
              <w:rPr>
                <w:b/>
                <w:bCs/>
                <w:color w:val="008000"/>
                <w:sz w:val="18"/>
                <w:szCs w:val="18"/>
              </w:rPr>
              <w:t>"8"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buttoneight.setMaxWidth</w:t>
            </w:r>
            <w:proofErr w:type="spellEnd"/>
            <w:r>
              <w:rPr>
                <w:color w:val="000000"/>
                <w:sz w:val="18"/>
                <w:szCs w:val="18"/>
              </w:rPr>
              <w:t>(Double.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buttoneight.setMaxHeight</w:t>
            </w:r>
            <w:proofErr w:type="spellEnd"/>
            <w:r>
              <w:rPr>
                <w:color w:val="000000"/>
                <w:sz w:val="18"/>
                <w:szCs w:val="18"/>
              </w:rPr>
              <w:t>(Double.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Button </w:t>
            </w:r>
            <w:proofErr w:type="spellStart"/>
            <w:r>
              <w:rPr>
                <w:color w:val="000000"/>
                <w:sz w:val="18"/>
                <w:szCs w:val="18"/>
              </w:rPr>
              <w:t>buttonnine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Button(</w:t>
            </w:r>
            <w:r>
              <w:rPr>
                <w:b/>
                <w:bCs/>
                <w:color w:val="008000"/>
                <w:sz w:val="18"/>
                <w:szCs w:val="18"/>
              </w:rPr>
              <w:t>"9"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buttonnine.setMaxWidth</w:t>
            </w:r>
            <w:proofErr w:type="spellEnd"/>
            <w:r>
              <w:rPr>
                <w:color w:val="000000"/>
                <w:sz w:val="18"/>
                <w:szCs w:val="18"/>
              </w:rPr>
              <w:t>(Double.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buttonnine.setMaxHeight</w:t>
            </w:r>
            <w:proofErr w:type="spellEnd"/>
            <w:r>
              <w:rPr>
                <w:color w:val="000000"/>
                <w:sz w:val="18"/>
                <w:szCs w:val="18"/>
              </w:rPr>
              <w:t>(Double.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Button </w:t>
            </w:r>
            <w:proofErr w:type="spellStart"/>
            <w:r>
              <w:rPr>
                <w:color w:val="000000"/>
                <w:sz w:val="18"/>
                <w:szCs w:val="18"/>
              </w:rPr>
              <w:t>buttonsubstract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Button(</w:t>
            </w:r>
            <w:r>
              <w:rPr>
                <w:b/>
                <w:bCs/>
                <w:color w:val="008000"/>
                <w:sz w:val="18"/>
                <w:szCs w:val="18"/>
              </w:rPr>
              <w:t>"-"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buttonsubstract.setMaxWidth</w:t>
            </w:r>
            <w:proofErr w:type="spellEnd"/>
            <w:r>
              <w:rPr>
                <w:color w:val="000000"/>
                <w:sz w:val="18"/>
                <w:szCs w:val="18"/>
              </w:rPr>
              <w:t>(Double.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buttonsubstract.setMaxHeight</w:t>
            </w:r>
            <w:proofErr w:type="spellEnd"/>
            <w:r>
              <w:rPr>
                <w:color w:val="000000"/>
                <w:sz w:val="18"/>
                <w:szCs w:val="18"/>
              </w:rPr>
              <w:t>(Double.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Button </w:t>
            </w:r>
            <w:proofErr w:type="spellStart"/>
            <w:r>
              <w:rPr>
                <w:color w:val="000000"/>
                <w:sz w:val="18"/>
                <w:szCs w:val="18"/>
              </w:rPr>
              <w:t>buttonfour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Button(</w:t>
            </w:r>
            <w:r>
              <w:rPr>
                <w:b/>
                <w:bCs/>
                <w:color w:val="008000"/>
                <w:sz w:val="18"/>
                <w:szCs w:val="18"/>
              </w:rPr>
              <w:t>"4"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buttonfour.setMaxWidth</w:t>
            </w:r>
            <w:proofErr w:type="spellEnd"/>
            <w:r>
              <w:rPr>
                <w:color w:val="000000"/>
                <w:sz w:val="18"/>
                <w:szCs w:val="18"/>
              </w:rPr>
              <w:t>(Double.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buttonfour.setMaxHeight</w:t>
            </w:r>
            <w:proofErr w:type="spellEnd"/>
            <w:r>
              <w:rPr>
                <w:color w:val="000000"/>
                <w:sz w:val="18"/>
                <w:szCs w:val="18"/>
              </w:rPr>
              <w:t>(Double.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Button </w:t>
            </w:r>
            <w:proofErr w:type="spellStart"/>
            <w:r>
              <w:rPr>
                <w:color w:val="000000"/>
                <w:sz w:val="18"/>
                <w:szCs w:val="18"/>
              </w:rPr>
              <w:t>buttonfive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Button(</w:t>
            </w:r>
            <w:r>
              <w:rPr>
                <w:b/>
                <w:bCs/>
                <w:color w:val="008000"/>
                <w:sz w:val="18"/>
                <w:szCs w:val="18"/>
              </w:rPr>
              <w:t>"5"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buttonfive.setMaxWidth</w:t>
            </w:r>
            <w:proofErr w:type="spellEnd"/>
            <w:r>
              <w:rPr>
                <w:color w:val="000000"/>
                <w:sz w:val="18"/>
                <w:szCs w:val="18"/>
              </w:rPr>
              <w:t>(Double.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buttonfive.setMaxHeight</w:t>
            </w:r>
            <w:proofErr w:type="spellEnd"/>
            <w:r>
              <w:rPr>
                <w:color w:val="000000"/>
                <w:sz w:val="18"/>
                <w:szCs w:val="18"/>
              </w:rPr>
              <w:t>(Double.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Button </w:t>
            </w:r>
            <w:proofErr w:type="spellStart"/>
            <w:r>
              <w:rPr>
                <w:color w:val="000000"/>
                <w:sz w:val="18"/>
                <w:szCs w:val="18"/>
              </w:rPr>
              <w:t>buttonsix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Button(</w:t>
            </w:r>
            <w:r>
              <w:rPr>
                <w:b/>
                <w:bCs/>
                <w:color w:val="008000"/>
                <w:sz w:val="18"/>
                <w:szCs w:val="18"/>
              </w:rPr>
              <w:t>"6"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buttonsix.setMaxWidth</w:t>
            </w:r>
            <w:proofErr w:type="spellEnd"/>
            <w:r>
              <w:rPr>
                <w:color w:val="000000"/>
                <w:sz w:val="18"/>
                <w:szCs w:val="18"/>
              </w:rPr>
              <w:t>(Double.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buttonsix.setMaxHeight</w:t>
            </w:r>
            <w:proofErr w:type="spellEnd"/>
            <w:r>
              <w:rPr>
                <w:color w:val="000000"/>
                <w:sz w:val="18"/>
                <w:szCs w:val="18"/>
              </w:rPr>
              <w:t>(Double.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Button </w:t>
            </w:r>
            <w:proofErr w:type="spellStart"/>
            <w:r>
              <w:rPr>
                <w:color w:val="000000"/>
                <w:sz w:val="18"/>
                <w:szCs w:val="18"/>
              </w:rPr>
              <w:t>buttonadd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Button(</w:t>
            </w:r>
            <w:r>
              <w:rPr>
                <w:b/>
                <w:bCs/>
                <w:color w:val="008000"/>
                <w:sz w:val="18"/>
                <w:szCs w:val="18"/>
              </w:rPr>
              <w:t>"+"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buttonadd.setMaxWidth</w:t>
            </w:r>
            <w:proofErr w:type="spellEnd"/>
            <w:r>
              <w:rPr>
                <w:color w:val="000000"/>
                <w:sz w:val="18"/>
                <w:szCs w:val="18"/>
              </w:rPr>
              <w:t>(Double.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buttonadd.setMaxHeight</w:t>
            </w:r>
            <w:proofErr w:type="spellEnd"/>
            <w:r>
              <w:rPr>
                <w:color w:val="000000"/>
                <w:sz w:val="18"/>
                <w:szCs w:val="18"/>
              </w:rPr>
              <w:t>(Double.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Button </w:t>
            </w:r>
            <w:proofErr w:type="spellStart"/>
            <w:r>
              <w:rPr>
                <w:color w:val="000000"/>
                <w:sz w:val="18"/>
                <w:szCs w:val="18"/>
              </w:rPr>
              <w:t>buttonone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Button(</w:t>
            </w:r>
            <w:r>
              <w:rPr>
                <w:b/>
                <w:bCs/>
                <w:color w:val="008000"/>
                <w:sz w:val="18"/>
                <w:szCs w:val="18"/>
              </w:rPr>
              <w:t>"1"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buttonone.setMaxWidth</w:t>
            </w:r>
            <w:proofErr w:type="spellEnd"/>
            <w:r>
              <w:rPr>
                <w:color w:val="000000"/>
                <w:sz w:val="18"/>
                <w:szCs w:val="18"/>
              </w:rPr>
              <w:t>(Double.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buttonone.setMaxHeight</w:t>
            </w:r>
            <w:proofErr w:type="spellEnd"/>
            <w:r>
              <w:rPr>
                <w:color w:val="000000"/>
                <w:sz w:val="18"/>
                <w:szCs w:val="18"/>
              </w:rPr>
              <w:t>(Double.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Button </w:t>
            </w:r>
            <w:proofErr w:type="spellStart"/>
            <w:r>
              <w:rPr>
                <w:color w:val="000000"/>
                <w:sz w:val="18"/>
                <w:szCs w:val="18"/>
              </w:rPr>
              <w:t>buttontwo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Button(</w:t>
            </w:r>
            <w:r>
              <w:rPr>
                <w:b/>
                <w:bCs/>
                <w:color w:val="008000"/>
                <w:sz w:val="18"/>
                <w:szCs w:val="18"/>
              </w:rPr>
              <w:t>"2"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buttontwo.setMaxWidth</w:t>
            </w:r>
            <w:proofErr w:type="spellEnd"/>
            <w:r>
              <w:rPr>
                <w:color w:val="000000"/>
                <w:sz w:val="18"/>
                <w:szCs w:val="18"/>
              </w:rPr>
              <w:t>(Double.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buttontwo.setMaxHeight</w:t>
            </w:r>
            <w:proofErr w:type="spellEnd"/>
            <w:r>
              <w:rPr>
                <w:color w:val="000000"/>
                <w:sz w:val="18"/>
                <w:szCs w:val="18"/>
              </w:rPr>
              <w:t>(Double.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Button </w:t>
            </w:r>
            <w:proofErr w:type="spellStart"/>
            <w:r>
              <w:rPr>
                <w:color w:val="000000"/>
                <w:sz w:val="18"/>
                <w:szCs w:val="18"/>
              </w:rPr>
              <w:t>buttonthree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Button(</w:t>
            </w:r>
            <w:r>
              <w:rPr>
                <w:b/>
                <w:bCs/>
                <w:color w:val="008000"/>
                <w:sz w:val="18"/>
                <w:szCs w:val="18"/>
              </w:rPr>
              <w:t>"3"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buttonthree.setMaxWidth</w:t>
            </w:r>
            <w:proofErr w:type="spellEnd"/>
            <w:r>
              <w:rPr>
                <w:color w:val="000000"/>
                <w:sz w:val="18"/>
                <w:szCs w:val="18"/>
              </w:rPr>
              <w:t>(Double.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buttonthree.setMaxHeight</w:t>
            </w:r>
            <w:proofErr w:type="spellEnd"/>
            <w:r>
              <w:rPr>
                <w:color w:val="000000"/>
                <w:sz w:val="18"/>
                <w:szCs w:val="18"/>
              </w:rPr>
              <w:t>(Double.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Button </w:t>
            </w:r>
            <w:proofErr w:type="spellStart"/>
            <w:r>
              <w:rPr>
                <w:color w:val="000000"/>
                <w:sz w:val="18"/>
                <w:szCs w:val="18"/>
              </w:rPr>
              <w:t>buttonequal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Button(</w:t>
            </w:r>
            <w:r>
              <w:rPr>
                <w:b/>
                <w:bCs/>
                <w:color w:val="008000"/>
                <w:sz w:val="18"/>
                <w:szCs w:val="18"/>
              </w:rPr>
              <w:t>"="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buttonequal.setMaxWidth</w:t>
            </w:r>
            <w:proofErr w:type="spellEnd"/>
            <w:r>
              <w:rPr>
                <w:color w:val="000000"/>
                <w:sz w:val="18"/>
                <w:szCs w:val="18"/>
              </w:rPr>
              <w:t>(Double.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buttonequal.setMaxHeight</w:t>
            </w:r>
            <w:proofErr w:type="spellEnd"/>
            <w:r>
              <w:rPr>
                <w:color w:val="000000"/>
                <w:sz w:val="18"/>
                <w:szCs w:val="18"/>
              </w:rPr>
              <w:t>(Double.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buttonequal.setId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equal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Button </w:t>
            </w:r>
            <w:proofErr w:type="spellStart"/>
            <w:r>
              <w:rPr>
                <w:color w:val="000000"/>
                <w:sz w:val="18"/>
                <w:szCs w:val="18"/>
              </w:rPr>
              <w:t>buttonzero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Button(</w:t>
            </w:r>
            <w:r>
              <w:rPr>
                <w:b/>
                <w:bCs/>
                <w:color w:val="008000"/>
                <w:sz w:val="18"/>
                <w:szCs w:val="18"/>
              </w:rPr>
              <w:t>"0"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buttonzero.setMaxWidth</w:t>
            </w:r>
            <w:proofErr w:type="spellEnd"/>
            <w:r>
              <w:rPr>
                <w:color w:val="000000"/>
                <w:sz w:val="18"/>
                <w:szCs w:val="18"/>
              </w:rPr>
              <w:t>(Double.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buttonzero.setMaxHeight</w:t>
            </w:r>
            <w:proofErr w:type="spellEnd"/>
            <w:r>
              <w:rPr>
                <w:color w:val="000000"/>
                <w:sz w:val="18"/>
                <w:szCs w:val="18"/>
              </w:rPr>
              <w:t>(Double.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Button </w:t>
            </w:r>
            <w:proofErr w:type="spellStart"/>
            <w:r>
              <w:rPr>
                <w:color w:val="000000"/>
                <w:sz w:val="18"/>
                <w:szCs w:val="18"/>
              </w:rPr>
              <w:t>buttondot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Button(</w:t>
            </w:r>
            <w:r>
              <w:rPr>
                <w:b/>
                <w:bCs/>
                <w:color w:val="008000"/>
                <w:sz w:val="18"/>
                <w:szCs w:val="18"/>
              </w:rPr>
              <w:t>"."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buttondot.setMaxWidth</w:t>
            </w:r>
            <w:proofErr w:type="spellEnd"/>
            <w:r>
              <w:rPr>
                <w:color w:val="000000"/>
                <w:sz w:val="18"/>
                <w:szCs w:val="18"/>
              </w:rPr>
              <w:t>(Double.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buttondot.setMaxHeight</w:t>
            </w:r>
            <w:proofErr w:type="spellEnd"/>
            <w:r>
              <w:rPr>
                <w:color w:val="000000"/>
                <w:sz w:val="18"/>
                <w:szCs w:val="18"/>
              </w:rPr>
              <w:t>(Double.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    add(</w:t>
            </w:r>
            <w:proofErr w:type="spellStart"/>
            <w:r>
              <w:rPr>
                <w:color w:val="000000"/>
                <w:sz w:val="18"/>
                <w:szCs w:val="18"/>
              </w:rPr>
              <w:t>lcdpanel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add(</w:t>
            </w:r>
            <w:proofErr w:type="spellStart"/>
            <w:r>
              <w:rPr>
                <w:color w:val="000000"/>
                <w:sz w:val="18"/>
                <w:szCs w:val="18"/>
              </w:rPr>
              <w:t>buttonclear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add(</w:t>
            </w:r>
            <w:proofErr w:type="spellStart"/>
            <w:r>
              <w:rPr>
                <w:color w:val="000000"/>
                <w:sz w:val="18"/>
                <w:szCs w:val="18"/>
              </w:rPr>
              <w:t>buttonplusminus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add(</w:t>
            </w:r>
            <w:proofErr w:type="spellStart"/>
            <w:r>
              <w:rPr>
                <w:color w:val="000000"/>
                <w:sz w:val="18"/>
                <w:szCs w:val="18"/>
              </w:rPr>
              <w:t>buttondivide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add(</w:t>
            </w:r>
            <w:proofErr w:type="spellStart"/>
            <w:r>
              <w:rPr>
                <w:color w:val="000000"/>
                <w:sz w:val="18"/>
                <w:szCs w:val="18"/>
              </w:rPr>
              <w:t>buttonmultiply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add(</w:t>
            </w:r>
            <w:proofErr w:type="spellStart"/>
            <w:r>
              <w:rPr>
                <w:color w:val="000000"/>
                <w:sz w:val="18"/>
                <w:szCs w:val="18"/>
              </w:rPr>
              <w:t>buttonseven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add(</w:t>
            </w:r>
            <w:proofErr w:type="spellStart"/>
            <w:r>
              <w:rPr>
                <w:color w:val="000000"/>
                <w:sz w:val="18"/>
                <w:szCs w:val="18"/>
              </w:rPr>
              <w:t>buttoneight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add(</w:t>
            </w:r>
            <w:proofErr w:type="spellStart"/>
            <w:r>
              <w:rPr>
                <w:color w:val="000000"/>
                <w:sz w:val="18"/>
                <w:szCs w:val="18"/>
              </w:rPr>
              <w:t>buttonnine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add(</w:t>
            </w:r>
            <w:proofErr w:type="spellStart"/>
            <w:r>
              <w:rPr>
                <w:color w:val="000000"/>
                <w:sz w:val="18"/>
                <w:szCs w:val="18"/>
              </w:rPr>
              <w:t>buttonsubstract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add(</w:t>
            </w:r>
            <w:proofErr w:type="spellStart"/>
            <w:r>
              <w:rPr>
                <w:color w:val="000000"/>
                <w:sz w:val="18"/>
                <w:szCs w:val="18"/>
              </w:rPr>
              <w:t>buttonfour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add(</w:t>
            </w:r>
            <w:proofErr w:type="spellStart"/>
            <w:r>
              <w:rPr>
                <w:color w:val="000000"/>
                <w:sz w:val="18"/>
                <w:szCs w:val="18"/>
              </w:rPr>
              <w:t>buttonfive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add(</w:t>
            </w:r>
            <w:proofErr w:type="spellStart"/>
            <w:r>
              <w:rPr>
                <w:color w:val="000000"/>
                <w:sz w:val="18"/>
                <w:szCs w:val="18"/>
              </w:rPr>
              <w:t>buttonsix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add(</w:t>
            </w:r>
            <w:proofErr w:type="spellStart"/>
            <w:r>
              <w:rPr>
                <w:color w:val="000000"/>
                <w:sz w:val="18"/>
                <w:szCs w:val="18"/>
              </w:rPr>
              <w:t>buttonadd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add(</w:t>
            </w:r>
            <w:proofErr w:type="spellStart"/>
            <w:r>
              <w:rPr>
                <w:color w:val="000000"/>
                <w:sz w:val="18"/>
                <w:szCs w:val="18"/>
              </w:rPr>
              <w:t>buttonone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add(</w:t>
            </w:r>
            <w:proofErr w:type="spellStart"/>
            <w:r>
              <w:rPr>
                <w:color w:val="000000"/>
                <w:sz w:val="18"/>
                <w:szCs w:val="18"/>
              </w:rPr>
              <w:t>buttontwo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add(</w:t>
            </w:r>
            <w:proofErr w:type="spellStart"/>
            <w:r>
              <w:rPr>
                <w:color w:val="000000"/>
                <w:sz w:val="18"/>
                <w:szCs w:val="18"/>
              </w:rPr>
              <w:t>buttonthree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add(</w:t>
            </w:r>
            <w:proofErr w:type="spellStart"/>
            <w:r>
              <w:rPr>
                <w:color w:val="000000"/>
                <w:sz w:val="18"/>
                <w:szCs w:val="18"/>
              </w:rPr>
              <w:t>buttonequal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add(</w:t>
            </w:r>
            <w:proofErr w:type="spellStart"/>
            <w:r>
              <w:rPr>
                <w:color w:val="000000"/>
                <w:sz w:val="18"/>
                <w:szCs w:val="18"/>
              </w:rPr>
              <w:t>buttonzero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add(</w:t>
            </w:r>
            <w:proofErr w:type="spellStart"/>
            <w:r>
              <w:rPr>
                <w:color w:val="000000"/>
                <w:sz w:val="18"/>
                <w:szCs w:val="18"/>
              </w:rPr>
              <w:t>buttondot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7734F1" w:rsidRDefault="007734F1" w:rsidP="007734F1"/>
        </w:tc>
      </w:tr>
    </w:tbl>
    <w:p w:rsidR="007734F1" w:rsidRDefault="007734F1" w:rsidP="007734F1"/>
    <w:p w:rsidR="00F43C92" w:rsidRDefault="00F43C92" w:rsidP="00F43C92">
      <w:pPr>
        <w:pStyle w:val="berschrift2"/>
      </w:pPr>
      <w:bookmarkStart w:id="12" w:name="_Toc452897839"/>
      <w:r>
        <w:t>Style.css</w:t>
      </w:r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3C92" w:rsidRPr="00F43C92" w:rsidTr="00F43C92">
        <w:tc>
          <w:tcPr>
            <w:tcW w:w="9062" w:type="dxa"/>
          </w:tcPr>
          <w:p w:rsidR="00F43C92" w:rsidRPr="00F43C92" w:rsidRDefault="00F43C92" w:rsidP="00F43C92">
            <w:pPr>
              <w:pStyle w:val="HTMLVorformatiert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F43C92">
              <w:rPr>
                <w:color w:val="000000"/>
                <w:sz w:val="18"/>
                <w:szCs w:val="18"/>
                <w:lang w:val="en-US"/>
              </w:rPr>
              <w:t>.</w:t>
            </w:r>
            <w:proofErr w:type="spellStart"/>
            <w:r w:rsidRPr="00F43C92">
              <w:rPr>
                <w:b/>
                <w:bCs/>
                <w:color w:val="000080"/>
                <w:sz w:val="18"/>
                <w:szCs w:val="18"/>
                <w:lang w:val="en-US"/>
              </w:rPr>
              <w:t>button</w:t>
            </w:r>
            <w:r w:rsidRPr="00F43C92">
              <w:rPr>
                <w:color w:val="000000"/>
                <w:sz w:val="18"/>
                <w:szCs w:val="18"/>
                <w:lang w:val="en-US"/>
              </w:rPr>
              <w:t>:</w:t>
            </w:r>
            <w:r w:rsidRPr="00F43C92">
              <w:rPr>
                <w:b/>
                <w:bCs/>
                <w:color w:val="000080"/>
                <w:sz w:val="18"/>
                <w:szCs w:val="18"/>
                <w:lang w:val="en-US"/>
              </w:rPr>
              <w:t>hover</w:t>
            </w:r>
            <w:proofErr w:type="spellEnd"/>
            <w:r w:rsidRPr="00F43C92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r w:rsidRPr="00F43C92">
              <w:rPr>
                <w:color w:val="000000"/>
                <w:sz w:val="18"/>
                <w:szCs w:val="18"/>
                <w:lang w:val="en-US"/>
              </w:rPr>
              <w:t>{</w:t>
            </w:r>
            <w:r w:rsidRPr="00F43C92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F43C92">
              <w:rPr>
                <w:b/>
                <w:bCs/>
                <w:color w:val="0000FF"/>
                <w:sz w:val="18"/>
                <w:szCs w:val="18"/>
                <w:lang w:val="en-US"/>
              </w:rPr>
              <w:t>-</w:t>
            </w:r>
            <w:proofErr w:type="spellStart"/>
            <w:r w:rsidRPr="00F43C92">
              <w:rPr>
                <w:b/>
                <w:bCs/>
                <w:color w:val="0000FF"/>
                <w:sz w:val="18"/>
                <w:szCs w:val="18"/>
                <w:lang w:val="en-US"/>
              </w:rPr>
              <w:t>fx</w:t>
            </w:r>
            <w:proofErr w:type="spellEnd"/>
            <w:r w:rsidRPr="00F43C92">
              <w:rPr>
                <w:b/>
                <w:bCs/>
                <w:color w:val="0000FF"/>
                <w:sz w:val="18"/>
                <w:szCs w:val="18"/>
                <w:lang w:val="en-US"/>
              </w:rPr>
              <w:t>-background-color</w:t>
            </w:r>
            <w:r w:rsidRPr="00F43C92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F43C92">
              <w:rPr>
                <w:b/>
                <w:bCs/>
                <w:color w:val="000080"/>
                <w:sz w:val="18"/>
                <w:szCs w:val="18"/>
                <w:lang w:val="en-US"/>
              </w:rPr>
              <w:t>derive</w:t>
            </w:r>
            <w:r w:rsidRPr="00F43C92">
              <w:rPr>
                <w:color w:val="000000"/>
                <w:sz w:val="18"/>
                <w:szCs w:val="18"/>
                <w:lang w:val="en-US"/>
              </w:rPr>
              <w:t>(</w:t>
            </w:r>
            <w:r w:rsidRPr="00F43C92">
              <w:rPr>
                <w:b/>
                <w:bCs/>
                <w:color w:val="008000"/>
                <w:sz w:val="18"/>
                <w:szCs w:val="18"/>
                <w:lang w:val="en-US"/>
              </w:rPr>
              <w:t>grey</w:t>
            </w:r>
            <w:r w:rsidRPr="00F43C92">
              <w:rPr>
                <w:color w:val="000000"/>
                <w:sz w:val="18"/>
                <w:szCs w:val="18"/>
                <w:lang w:val="en-US"/>
              </w:rPr>
              <w:t>, -</w:t>
            </w:r>
            <w:r w:rsidRPr="00F43C92">
              <w:rPr>
                <w:color w:val="0000FF"/>
                <w:sz w:val="18"/>
                <w:szCs w:val="18"/>
                <w:lang w:val="en-US"/>
              </w:rPr>
              <w:t>50</w:t>
            </w:r>
            <w:r w:rsidRPr="00F43C92">
              <w:rPr>
                <w:color w:val="000000"/>
                <w:sz w:val="18"/>
                <w:szCs w:val="18"/>
                <w:lang w:val="en-US"/>
              </w:rPr>
              <w:t>%);</w:t>
            </w:r>
            <w:r w:rsidRPr="00F43C92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  <w:r w:rsidRPr="00F43C92">
              <w:rPr>
                <w:color w:val="000000"/>
                <w:sz w:val="18"/>
                <w:szCs w:val="18"/>
                <w:lang w:val="en-US"/>
              </w:rPr>
              <w:br/>
            </w:r>
            <w:r w:rsidRPr="00F43C92">
              <w:rPr>
                <w:color w:val="000000"/>
                <w:sz w:val="18"/>
                <w:szCs w:val="18"/>
                <w:lang w:val="en-US"/>
              </w:rPr>
              <w:br/>
            </w:r>
            <w:r w:rsidRPr="00F43C92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#equal </w:t>
            </w:r>
            <w:r w:rsidRPr="00F43C92">
              <w:rPr>
                <w:color w:val="000000"/>
                <w:sz w:val="18"/>
                <w:szCs w:val="18"/>
                <w:lang w:val="en-US"/>
              </w:rPr>
              <w:t>{</w:t>
            </w:r>
            <w:r w:rsidRPr="00F43C92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F43C92">
              <w:rPr>
                <w:b/>
                <w:bCs/>
                <w:color w:val="0000FF"/>
                <w:sz w:val="18"/>
                <w:szCs w:val="18"/>
                <w:lang w:val="en-US"/>
              </w:rPr>
              <w:t>-</w:t>
            </w:r>
            <w:proofErr w:type="spellStart"/>
            <w:r w:rsidRPr="00F43C92">
              <w:rPr>
                <w:b/>
                <w:bCs/>
                <w:color w:val="0000FF"/>
                <w:sz w:val="18"/>
                <w:szCs w:val="18"/>
                <w:lang w:val="en-US"/>
              </w:rPr>
              <w:t>fx</w:t>
            </w:r>
            <w:proofErr w:type="spellEnd"/>
            <w:r w:rsidRPr="00F43C92">
              <w:rPr>
                <w:b/>
                <w:bCs/>
                <w:color w:val="0000FF"/>
                <w:sz w:val="18"/>
                <w:szCs w:val="18"/>
                <w:lang w:val="en-US"/>
              </w:rPr>
              <w:t>-background-color</w:t>
            </w:r>
            <w:r w:rsidRPr="00F43C92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F43C92">
              <w:rPr>
                <w:b/>
                <w:bCs/>
                <w:color w:val="008000"/>
                <w:sz w:val="18"/>
                <w:szCs w:val="18"/>
                <w:lang w:val="en-US"/>
              </w:rPr>
              <w:t>orange</w:t>
            </w:r>
            <w:r w:rsidRPr="00F43C92">
              <w:rPr>
                <w:color w:val="000000"/>
                <w:sz w:val="18"/>
                <w:szCs w:val="18"/>
                <w:lang w:val="en-US"/>
              </w:rPr>
              <w:t>;</w:t>
            </w:r>
            <w:r w:rsidRPr="00F43C92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:rsidR="00F43C92" w:rsidRPr="00F43C92" w:rsidRDefault="00F43C92" w:rsidP="007734F1">
            <w:pPr>
              <w:rPr>
                <w:lang w:val="en-US"/>
              </w:rPr>
            </w:pPr>
          </w:p>
        </w:tc>
      </w:tr>
    </w:tbl>
    <w:p w:rsidR="00F43C92" w:rsidRPr="00F43C92" w:rsidRDefault="00F43C92" w:rsidP="007734F1">
      <w:pPr>
        <w:rPr>
          <w:lang w:val="en-US"/>
        </w:rPr>
      </w:pPr>
    </w:p>
    <w:sectPr w:rsidR="00F43C92" w:rsidRPr="00F43C92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B1D" w:rsidRDefault="00647B1D" w:rsidP="006B5E49">
      <w:pPr>
        <w:spacing w:after="0" w:line="240" w:lineRule="auto"/>
      </w:pPr>
      <w:r>
        <w:separator/>
      </w:r>
    </w:p>
  </w:endnote>
  <w:endnote w:type="continuationSeparator" w:id="0">
    <w:p w:rsidR="00647B1D" w:rsidRDefault="00647B1D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BFB" w:rsidRPr="003037A4" w:rsidRDefault="00C04BFB">
    <w:pPr>
      <w:pStyle w:val="Fuzeile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DD2979">
      <w:rPr>
        <w:noProof/>
        <w:lang w:val="en-US"/>
      </w:rPr>
      <w:t>00_Beispielcode.docx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Simon Wächter</w:t>
    </w:r>
    <w:r w:rsidRPr="003037A4">
      <w:rPr>
        <w:noProof/>
      </w:rPr>
      <w:ptab w:relativeTo="margin" w:alignment="right" w:leader="none"/>
    </w:r>
    <w:r>
      <w:rPr>
        <w:noProof/>
      </w:rPr>
      <w:t xml:space="preserve">Seite </w:t>
    </w:r>
    <w:r>
      <w:rPr>
        <w:noProof/>
      </w:rPr>
      <w:fldChar w:fldCharType="begin"/>
    </w:r>
    <w:r>
      <w:rPr>
        <w:noProof/>
      </w:rPr>
      <w:instrText xml:space="preserve"> PAGE  \* Arabic  \* MERGEFORMAT </w:instrText>
    </w:r>
    <w:r>
      <w:rPr>
        <w:noProof/>
      </w:rPr>
      <w:fldChar w:fldCharType="separate"/>
    </w:r>
    <w:r w:rsidR="00265989">
      <w:rPr>
        <w:noProof/>
      </w:rPr>
      <w:t>17</w:t>
    </w:r>
    <w:r>
      <w:rPr>
        <w:noProof/>
      </w:rPr>
      <w:fldChar w:fldCharType="end"/>
    </w:r>
    <w:r>
      <w:rPr>
        <w:noProof/>
      </w:rPr>
      <w:t xml:space="preserve"> von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265989">
      <w:rPr>
        <w:noProof/>
      </w:rPr>
      <w:t>17</w:t>
    </w:r>
    <w:r>
      <w:rPr>
        <w:noProof/>
      </w:rPr>
      <w:fldChar w:fldCharType="end"/>
    </w:r>
    <w:r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B1D" w:rsidRDefault="00647B1D" w:rsidP="006B5E49">
      <w:pPr>
        <w:spacing w:after="0" w:line="240" w:lineRule="auto"/>
      </w:pPr>
      <w:r>
        <w:separator/>
      </w:r>
    </w:p>
  </w:footnote>
  <w:footnote w:type="continuationSeparator" w:id="0">
    <w:p w:rsidR="00647B1D" w:rsidRDefault="00647B1D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BFB" w:rsidRDefault="00265989" w:rsidP="006E35E8">
    <w:pPr>
      <w:pStyle w:val="Kopfzeile"/>
      <w:tabs>
        <w:tab w:val="clear" w:pos="4536"/>
        <w:tab w:val="clear" w:pos="9072"/>
        <w:tab w:val="left" w:pos="3945"/>
      </w:tabs>
      <w:jc w:val="center"/>
    </w:pPr>
    <w:r>
      <w:t>Beispielcode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A0052"/>
    <w:multiLevelType w:val="hybridMultilevel"/>
    <w:tmpl w:val="F9BAF3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E60E9"/>
    <w:multiLevelType w:val="hybridMultilevel"/>
    <w:tmpl w:val="4740F5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7109D"/>
    <w:multiLevelType w:val="hybridMultilevel"/>
    <w:tmpl w:val="39E433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90491"/>
    <w:multiLevelType w:val="hybridMultilevel"/>
    <w:tmpl w:val="B9D80B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76B51"/>
    <w:multiLevelType w:val="hybridMultilevel"/>
    <w:tmpl w:val="8B8E4CF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13A11"/>
    <w:multiLevelType w:val="hybridMultilevel"/>
    <w:tmpl w:val="CE3A1D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D1784"/>
    <w:multiLevelType w:val="hybridMultilevel"/>
    <w:tmpl w:val="B20AB8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63B58"/>
    <w:multiLevelType w:val="hybridMultilevel"/>
    <w:tmpl w:val="DEF26A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9065D"/>
    <w:multiLevelType w:val="hybridMultilevel"/>
    <w:tmpl w:val="BB56780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254133"/>
    <w:multiLevelType w:val="hybridMultilevel"/>
    <w:tmpl w:val="E1E80C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684C2D"/>
    <w:multiLevelType w:val="hybridMultilevel"/>
    <w:tmpl w:val="3F4213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33189F"/>
    <w:multiLevelType w:val="hybridMultilevel"/>
    <w:tmpl w:val="732E21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0F51EC"/>
    <w:multiLevelType w:val="hybridMultilevel"/>
    <w:tmpl w:val="16B216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256492"/>
    <w:multiLevelType w:val="hybridMultilevel"/>
    <w:tmpl w:val="02248C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816E70"/>
    <w:multiLevelType w:val="hybridMultilevel"/>
    <w:tmpl w:val="2DFEB7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553F2"/>
    <w:multiLevelType w:val="hybridMultilevel"/>
    <w:tmpl w:val="5A62D3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00B3C"/>
    <w:multiLevelType w:val="hybridMultilevel"/>
    <w:tmpl w:val="59B4AE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2254FA"/>
    <w:multiLevelType w:val="hybridMultilevel"/>
    <w:tmpl w:val="897A99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7E5BC5"/>
    <w:multiLevelType w:val="hybridMultilevel"/>
    <w:tmpl w:val="DB9A21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0D5C88"/>
    <w:multiLevelType w:val="hybridMultilevel"/>
    <w:tmpl w:val="2410E7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AF784D"/>
    <w:multiLevelType w:val="hybridMultilevel"/>
    <w:tmpl w:val="CBFCF8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432BCD"/>
    <w:multiLevelType w:val="hybridMultilevel"/>
    <w:tmpl w:val="2EA017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440650"/>
    <w:multiLevelType w:val="hybridMultilevel"/>
    <w:tmpl w:val="D474ED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491789"/>
    <w:multiLevelType w:val="hybridMultilevel"/>
    <w:tmpl w:val="48D0D4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3A3A90"/>
    <w:multiLevelType w:val="hybridMultilevel"/>
    <w:tmpl w:val="D8DCF6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68150A"/>
    <w:multiLevelType w:val="hybridMultilevel"/>
    <w:tmpl w:val="ADECD2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F948D5"/>
    <w:multiLevelType w:val="hybridMultilevel"/>
    <w:tmpl w:val="873476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F63868"/>
    <w:multiLevelType w:val="hybridMultilevel"/>
    <w:tmpl w:val="6BEA5B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393097"/>
    <w:multiLevelType w:val="hybridMultilevel"/>
    <w:tmpl w:val="A5205E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443B3C"/>
    <w:multiLevelType w:val="hybridMultilevel"/>
    <w:tmpl w:val="65E09BA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574E4C"/>
    <w:multiLevelType w:val="hybridMultilevel"/>
    <w:tmpl w:val="E6D075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E91D54"/>
    <w:multiLevelType w:val="hybridMultilevel"/>
    <w:tmpl w:val="46A812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617AB2"/>
    <w:multiLevelType w:val="hybridMultilevel"/>
    <w:tmpl w:val="9CF01F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674EA4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48EF3FB1"/>
    <w:multiLevelType w:val="hybridMultilevel"/>
    <w:tmpl w:val="6D4C57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174DB3"/>
    <w:multiLevelType w:val="hybridMultilevel"/>
    <w:tmpl w:val="0C7EA0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537287"/>
    <w:multiLevelType w:val="hybridMultilevel"/>
    <w:tmpl w:val="098A38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A8306A"/>
    <w:multiLevelType w:val="hybridMultilevel"/>
    <w:tmpl w:val="21143E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BD142FD"/>
    <w:multiLevelType w:val="hybridMultilevel"/>
    <w:tmpl w:val="31641B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E7E6CD3"/>
    <w:multiLevelType w:val="hybridMultilevel"/>
    <w:tmpl w:val="5120A6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F216994"/>
    <w:multiLevelType w:val="hybridMultilevel"/>
    <w:tmpl w:val="3516FB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12D609D"/>
    <w:multiLevelType w:val="hybridMultilevel"/>
    <w:tmpl w:val="7B18A6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1543FD0"/>
    <w:multiLevelType w:val="hybridMultilevel"/>
    <w:tmpl w:val="B73E62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3621439"/>
    <w:multiLevelType w:val="hybridMultilevel"/>
    <w:tmpl w:val="2112FD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3C327CF"/>
    <w:multiLevelType w:val="hybridMultilevel"/>
    <w:tmpl w:val="DE16A7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3CE5C7C"/>
    <w:multiLevelType w:val="hybridMultilevel"/>
    <w:tmpl w:val="A71088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AB6BC9"/>
    <w:multiLevelType w:val="hybridMultilevel"/>
    <w:tmpl w:val="A0F43E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B436591"/>
    <w:multiLevelType w:val="hybridMultilevel"/>
    <w:tmpl w:val="CEE487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B702AF3"/>
    <w:multiLevelType w:val="hybridMultilevel"/>
    <w:tmpl w:val="D24E74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D2106E8"/>
    <w:multiLevelType w:val="hybridMultilevel"/>
    <w:tmpl w:val="455C29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1E435DE"/>
    <w:multiLevelType w:val="hybridMultilevel"/>
    <w:tmpl w:val="A24225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5332F21"/>
    <w:multiLevelType w:val="hybridMultilevel"/>
    <w:tmpl w:val="A7F044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6215D92"/>
    <w:multiLevelType w:val="hybridMultilevel"/>
    <w:tmpl w:val="08108D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62A1AF3"/>
    <w:multiLevelType w:val="hybridMultilevel"/>
    <w:tmpl w:val="155E22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82812B3"/>
    <w:multiLevelType w:val="hybridMultilevel"/>
    <w:tmpl w:val="176262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F2E7808"/>
    <w:multiLevelType w:val="hybridMultilevel"/>
    <w:tmpl w:val="2DFA14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5B14D00"/>
    <w:multiLevelType w:val="hybridMultilevel"/>
    <w:tmpl w:val="5B74E4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5F8724E"/>
    <w:multiLevelType w:val="hybridMultilevel"/>
    <w:tmpl w:val="CDFE3C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9976752"/>
    <w:multiLevelType w:val="hybridMultilevel"/>
    <w:tmpl w:val="F53A4D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B472A98"/>
    <w:multiLevelType w:val="hybridMultilevel"/>
    <w:tmpl w:val="8C1691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E1423A1"/>
    <w:multiLevelType w:val="hybridMultilevel"/>
    <w:tmpl w:val="24FAD9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0"/>
  </w:num>
  <w:num w:numId="3">
    <w:abstractNumId w:val="17"/>
  </w:num>
  <w:num w:numId="4">
    <w:abstractNumId w:val="26"/>
  </w:num>
  <w:num w:numId="5">
    <w:abstractNumId w:val="13"/>
  </w:num>
  <w:num w:numId="6">
    <w:abstractNumId w:val="48"/>
  </w:num>
  <w:num w:numId="7">
    <w:abstractNumId w:val="32"/>
  </w:num>
  <w:num w:numId="8">
    <w:abstractNumId w:val="44"/>
  </w:num>
  <w:num w:numId="9">
    <w:abstractNumId w:val="18"/>
  </w:num>
  <w:num w:numId="10">
    <w:abstractNumId w:val="52"/>
  </w:num>
  <w:num w:numId="11">
    <w:abstractNumId w:val="5"/>
  </w:num>
  <w:num w:numId="12">
    <w:abstractNumId w:val="7"/>
  </w:num>
  <w:num w:numId="13">
    <w:abstractNumId w:val="6"/>
  </w:num>
  <w:num w:numId="14">
    <w:abstractNumId w:val="40"/>
  </w:num>
  <w:num w:numId="15">
    <w:abstractNumId w:val="2"/>
  </w:num>
  <w:num w:numId="16">
    <w:abstractNumId w:val="23"/>
  </w:num>
  <w:num w:numId="17">
    <w:abstractNumId w:val="28"/>
  </w:num>
  <w:num w:numId="18">
    <w:abstractNumId w:val="61"/>
  </w:num>
  <w:num w:numId="19">
    <w:abstractNumId w:val="57"/>
  </w:num>
  <w:num w:numId="20">
    <w:abstractNumId w:val="21"/>
  </w:num>
  <w:num w:numId="21">
    <w:abstractNumId w:val="55"/>
  </w:num>
  <w:num w:numId="22">
    <w:abstractNumId w:val="20"/>
  </w:num>
  <w:num w:numId="23">
    <w:abstractNumId w:val="41"/>
  </w:num>
  <w:num w:numId="24">
    <w:abstractNumId w:val="3"/>
  </w:num>
  <w:num w:numId="25">
    <w:abstractNumId w:val="39"/>
  </w:num>
  <w:num w:numId="26">
    <w:abstractNumId w:val="37"/>
  </w:num>
  <w:num w:numId="27">
    <w:abstractNumId w:val="51"/>
  </w:num>
  <w:num w:numId="28">
    <w:abstractNumId w:val="33"/>
  </w:num>
  <w:num w:numId="29">
    <w:abstractNumId w:val="27"/>
  </w:num>
  <w:num w:numId="30">
    <w:abstractNumId w:val="58"/>
  </w:num>
  <w:num w:numId="31">
    <w:abstractNumId w:val="53"/>
  </w:num>
  <w:num w:numId="32">
    <w:abstractNumId w:val="50"/>
  </w:num>
  <w:num w:numId="33">
    <w:abstractNumId w:val="54"/>
  </w:num>
  <w:num w:numId="34">
    <w:abstractNumId w:val="46"/>
  </w:num>
  <w:num w:numId="35">
    <w:abstractNumId w:val="15"/>
  </w:num>
  <w:num w:numId="36">
    <w:abstractNumId w:val="45"/>
  </w:num>
  <w:num w:numId="37">
    <w:abstractNumId w:val="25"/>
  </w:num>
  <w:num w:numId="38">
    <w:abstractNumId w:val="59"/>
  </w:num>
  <w:num w:numId="39">
    <w:abstractNumId w:val="42"/>
  </w:num>
  <w:num w:numId="40">
    <w:abstractNumId w:val="1"/>
  </w:num>
  <w:num w:numId="41">
    <w:abstractNumId w:val="0"/>
  </w:num>
  <w:num w:numId="42">
    <w:abstractNumId w:val="60"/>
  </w:num>
  <w:num w:numId="43">
    <w:abstractNumId w:val="19"/>
  </w:num>
  <w:num w:numId="44">
    <w:abstractNumId w:val="16"/>
  </w:num>
  <w:num w:numId="45">
    <w:abstractNumId w:val="36"/>
  </w:num>
  <w:num w:numId="46">
    <w:abstractNumId w:val="14"/>
  </w:num>
  <w:num w:numId="47">
    <w:abstractNumId w:val="24"/>
  </w:num>
  <w:num w:numId="48">
    <w:abstractNumId w:val="43"/>
  </w:num>
  <w:num w:numId="49">
    <w:abstractNumId w:val="47"/>
  </w:num>
  <w:num w:numId="50">
    <w:abstractNumId w:val="35"/>
  </w:num>
  <w:num w:numId="51">
    <w:abstractNumId w:val="22"/>
  </w:num>
  <w:num w:numId="52">
    <w:abstractNumId w:val="11"/>
  </w:num>
  <w:num w:numId="53">
    <w:abstractNumId w:val="12"/>
  </w:num>
  <w:num w:numId="54">
    <w:abstractNumId w:val="56"/>
  </w:num>
  <w:num w:numId="55">
    <w:abstractNumId w:val="49"/>
  </w:num>
  <w:num w:numId="56">
    <w:abstractNumId w:val="31"/>
  </w:num>
  <w:num w:numId="57">
    <w:abstractNumId w:val="9"/>
  </w:num>
  <w:num w:numId="58">
    <w:abstractNumId w:val="4"/>
  </w:num>
  <w:num w:numId="59">
    <w:abstractNumId w:val="29"/>
  </w:num>
  <w:num w:numId="60">
    <w:abstractNumId w:val="38"/>
  </w:num>
  <w:num w:numId="61">
    <w:abstractNumId w:val="10"/>
  </w:num>
  <w:num w:numId="62">
    <w:abstractNumId w:val="8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8EB"/>
    <w:rsid w:val="0001007A"/>
    <w:rsid w:val="00012CA1"/>
    <w:rsid w:val="00013F20"/>
    <w:rsid w:val="0004321E"/>
    <w:rsid w:val="000461A5"/>
    <w:rsid w:val="00046C8C"/>
    <w:rsid w:val="000503A1"/>
    <w:rsid w:val="0005228A"/>
    <w:rsid w:val="00057AA2"/>
    <w:rsid w:val="000616CC"/>
    <w:rsid w:val="00071DC7"/>
    <w:rsid w:val="00072C8D"/>
    <w:rsid w:val="00073D32"/>
    <w:rsid w:val="00073F4C"/>
    <w:rsid w:val="00087178"/>
    <w:rsid w:val="00087C7C"/>
    <w:rsid w:val="0009021D"/>
    <w:rsid w:val="000958FA"/>
    <w:rsid w:val="00096E94"/>
    <w:rsid w:val="000A4478"/>
    <w:rsid w:val="000B06E0"/>
    <w:rsid w:val="000B2DA7"/>
    <w:rsid w:val="000B4736"/>
    <w:rsid w:val="000C3828"/>
    <w:rsid w:val="000D38D5"/>
    <w:rsid w:val="000D51D5"/>
    <w:rsid w:val="000D7A92"/>
    <w:rsid w:val="000E01D5"/>
    <w:rsid w:val="000E0DEE"/>
    <w:rsid w:val="000E5847"/>
    <w:rsid w:val="000E733C"/>
    <w:rsid w:val="000F5217"/>
    <w:rsid w:val="000F7063"/>
    <w:rsid w:val="00100976"/>
    <w:rsid w:val="00101891"/>
    <w:rsid w:val="00105030"/>
    <w:rsid w:val="00121A79"/>
    <w:rsid w:val="0012397E"/>
    <w:rsid w:val="00123D21"/>
    <w:rsid w:val="001266F6"/>
    <w:rsid w:val="00130878"/>
    <w:rsid w:val="00133B68"/>
    <w:rsid w:val="00135414"/>
    <w:rsid w:val="00156172"/>
    <w:rsid w:val="001578E8"/>
    <w:rsid w:val="00160860"/>
    <w:rsid w:val="00164748"/>
    <w:rsid w:val="00164DB6"/>
    <w:rsid w:val="00180F0A"/>
    <w:rsid w:val="001835BC"/>
    <w:rsid w:val="0019144E"/>
    <w:rsid w:val="00196329"/>
    <w:rsid w:val="001A52D5"/>
    <w:rsid w:val="001A55E7"/>
    <w:rsid w:val="001A6B64"/>
    <w:rsid w:val="001A7ED5"/>
    <w:rsid w:val="001C0493"/>
    <w:rsid w:val="001D4B7F"/>
    <w:rsid w:val="001E2E4E"/>
    <w:rsid w:val="001E32AD"/>
    <w:rsid w:val="001E4001"/>
    <w:rsid w:val="001F2DBC"/>
    <w:rsid w:val="00200385"/>
    <w:rsid w:val="002042DA"/>
    <w:rsid w:val="002053F5"/>
    <w:rsid w:val="00206A09"/>
    <w:rsid w:val="00211BDB"/>
    <w:rsid w:val="0021467F"/>
    <w:rsid w:val="00216263"/>
    <w:rsid w:val="002240C7"/>
    <w:rsid w:val="00231D43"/>
    <w:rsid w:val="00236321"/>
    <w:rsid w:val="00236F68"/>
    <w:rsid w:val="00243DFA"/>
    <w:rsid w:val="002453EB"/>
    <w:rsid w:val="00252050"/>
    <w:rsid w:val="0025604F"/>
    <w:rsid w:val="00256BF3"/>
    <w:rsid w:val="00265989"/>
    <w:rsid w:val="0026725B"/>
    <w:rsid w:val="002719B5"/>
    <w:rsid w:val="002729B0"/>
    <w:rsid w:val="00282C51"/>
    <w:rsid w:val="00282F43"/>
    <w:rsid w:val="002865EA"/>
    <w:rsid w:val="0029094E"/>
    <w:rsid w:val="00296DEF"/>
    <w:rsid w:val="002A318A"/>
    <w:rsid w:val="002B03BF"/>
    <w:rsid w:val="002B070C"/>
    <w:rsid w:val="002B0B6E"/>
    <w:rsid w:val="002B245B"/>
    <w:rsid w:val="002B2F6B"/>
    <w:rsid w:val="002B33C7"/>
    <w:rsid w:val="002B38B3"/>
    <w:rsid w:val="002B4817"/>
    <w:rsid w:val="002B5D43"/>
    <w:rsid w:val="002B7A86"/>
    <w:rsid w:val="002C04C5"/>
    <w:rsid w:val="002C33EC"/>
    <w:rsid w:val="002E0F96"/>
    <w:rsid w:val="002E54EA"/>
    <w:rsid w:val="002F090D"/>
    <w:rsid w:val="002F511F"/>
    <w:rsid w:val="003037A4"/>
    <w:rsid w:val="003127EC"/>
    <w:rsid w:val="003128D8"/>
    <w:rsid w:val="0033460C"/>
    <w:rsid w:val="00335532"/>
    <w:rsid w:val="003359BA"/>
    <w:rsid w:val="00342602"/>
    <w:rsid w:val="00345457"/>
    <w:rsid w:val="00347463"/>
    <w:rsid w:val="00363464"/>
    <w:rsid w:val="00367E81"/>
    <w:rsid w:val="00373625"/>
    <w:rsid w:val="003750C5"/>
    <w:rsid w:val="00381C56"/>
    <w:rsid w:val="00383D38"/>
    <w:rsid w:val="0038683A"/>
    <w:rsid w:val="00386EAF"/>
    <w:rsid w:val="00387E2F"/>
    <w:rsid w:val="003917D7"/>
    <w:rsid w:val="00393D12"/>
    <w:rsid w:val="003A70B0"/>
    <w:rsid w:val="003B27B1"/>
    <w:rsid w:val="003D5735"/>
    <w:rsid w:val="003E3B55"/>
    <w:rsid w:val="003E4514"/>
    <w:rsid w:val="003E54CD"/>
    <w:rsid w:val="003E68EB"/>
    <w:rsid w:val="003E718D"/>
    <w:rsid w:val="003F2AAA"/>
    <w:rsid w:val="003F2FA2"/>
    <w:rsid w:val="003F75E9"/>
    <w:rsid w:val="00403A03"/>
    <w:rsid w:val="0041190A"/>
    <w:rsid w:val="00420E26"/>
    <w:rsid w:val="004254A8"/>
    <w:rsid w:val="004304DF"/>
    <w:rsid w:val="00432E85"/>
    <w:rsid w:val="00435006"/>
    <w:rsid w:val="00435D1C"/>
    <w:rsid w:val="00435DA1"/>
    <w:rsid w:val="00440954"/>
    <w:rsid w:val="004445AC"/>
    <w:rsid w:val="00447932"/>
    <w:rsid w:val="00452134"/>
    <w:rsid w:val="00457532"/>
    <w:rsid w:val="00457BFB"/>
    <w:rsid w:val="00460298"/>
    <w:rsid w:val="0047320B"/>
    <w:rsid w:val="00487584"/>
    <w:rsid w:val="00493B2B"/>
    <w:rsid w:val="004A70CF"/>
    <w:rsid w:val="004B01C4"/>
    <w:rsid w:val="004B5461"/>
    <w:rsid w:val="004B776C"/>
    <w:rsid w:val="004C2A26"/>
    <w:rsid w:val="004C4A51"/>
    <w:rsid w:val="004D0404"/>
    <w:rsid w:val="004E4C06"/>
    <w:rsid w:val="004E5014"/>
    <w:rsid w:val="004F2792"/>
    <w:rsid w:val="004F481E"/>
    <w:rsid w:val="00501721"/>
    <w:rsid w:val="00510030"/>
    <w:rsid w:val="00512F9D"/>
    <w:rsid w:val="005146C6"/>
    <w:rsid w:val="005150C4"/>
    <w:rsid w:val="00530049"/>
    <w:rsid w:val="00531977"/>
    <w:rsid w:val="00532E49"/>
    <w:rsid w:val="0053480E"/>
    <w:rsid w:val="0053498D"/>
    <w:rsid w:val="005365AF"/>
    <w:rsid w:val="00542424"/>
    <w:rsid w:val="005442B4"/>
    <w:rsid w:val="005451D9"/>
    <w:rsid w:val="005524C7"/>
    <w:rsid w:val="005536EF"/>
    <w:rsid w:val="005548B7"/>
    <w:rsid w:val="00562415"/>
    <w:rsid w:val="00573D2E"/>
    <w:rsid w:val="00576F56"/>
    <w:rsid w:val="00577ED0"/>
    <w:rsid w:val="00587BC1"/>
    <w:rsid w:val="00587DB0"/>
    <w:rsid w:val="00597752"/>
    <w:rsid w:val="005A15E8"/>
    <w:rsid w:val="005A1B35"/>
    <w:rsid w:val="005B033D"/>
    <w:rsid w:val="005B2E93"/>
    <w:rsid w:val="005B78F3"/>
    <w:rsid w:val="005C51BA"/>
    <w:rsid w:val="005C7197"/>
    <w:rsid w:val="005D3491"/>
    <w:rsid w:val="005D7E7F"/>
    <w:rsid w:val="005E0E78"/>
    <w:rsid w:val="005E154A"/>
    <w:rsid w:val="005E171E"/>
    <w:rsid w:val="005E4266"/>
    <w:rsid w:val="005E48B1"/>
    <w:rsid w:val="005E61D7"/>
    <w:rsid w:val="005F604F"/>
    <w:rsid w:val="00607F91"/>
    <w:rsid w:val="0061043D"/>
    <w:rsid w:val="0061199B"/>
    <w:rsid w:val="00612FFC"/>
    <w:rsid w:val="00616047"/>
    <w:rsid w:val="00622974"/>
    <w:rsid w:val="006267BA"/>
    <w:rsid w:val="0063287F"/>
    <w:rsid w:val="00647B1D"/>
    <w:rsid w:val="00653200"/>
    <w:rsid w:val="00653E42"/>
    <w:rsid w:val="00660CA0"/>
    <w:rsid w:val="00670141"/>
    <w:rsid w:val="0067227E"/>
    <w:rsid w:val="00673111"/>
    <w:rsid w:val="00673E13"/>
    <w:rsid w:val="006759E1"/>
    <w:rsid w:val="00684876"/>
    <w:rsid w:val="00695C4B"/>
    <w:rsid w:val="006A1562"/>
    <w:rsid w:val="006A4780"/>
    <w:rsid w:val="006A6BF8"/>
    <w:rsid w:val="006A6E44"/>
    <w:rsid w:val="006B5E49"/>
    <w:rsid w:val="006C0145"/>
    <w:rsid w:val="006C0338"/>
    <w:rsid w:val="006C26B1"/>
    <w:rsid w:val="006D3282"/>
    <w:rsid w:val="006D62FC"/>
    <w:rsid w:val="006E2F0C"/>
    <w:rsid w:val="006E35E8"/>
    <w:rsid w:val="006E4747"/>
    <w:rsid w:val="006F4AE4"/>
    <w:rsid w:val="007045CB"/>
    <w:rsid w:val="00704E54"/>
    <w:rsid w:val="00705B3D"/>
    <w:rsid w:val="0070651E"/>
    <w:rsid w:val="00713005"/>
    <w:rsid w:val="007203D7"/>
    <w:rsid w:val="00722AC2"/>
    <w:rsid w:val="0072426D"/>
    <w:rsid w:val="007253D9"/>
    <w:rsid w:val="00726C8B"/>
    <w:rsid w:val="00734509"/>
    <w:rsid w:val="007354EF"/>
    <w:rsid w:val="0073648E"/>
    <w:rsid w:val="00740ECA"/>
    <w:rsid w:val="007431D6"/>
    <w:rsid w:val="00743F9E"/>
    <w:rsid w:val="00753C82"/>
    <w:rsid w:val="00756E45"/>
    <w:rsid w:val="007578B9"/>
    <w:rsid w:val="00764521"/>
    <w:rsid w:val="00766B3F"/>
    <w:rsid w:val="007734F1"/>
    <w:rsid w:val="00776D5F"/>
    <w:rsid w:val="007846B5"/>
    <w:rsid w:val="00785DF9"/>
    <w:rsid w:val="00785E31"/>
    <w:rsid w:val="007B0CD9"/>
    <w:rsid w:val="007B5B1C"/>
    <w:rsid w:val="007B7460"/>
    <w:rsid w:val="007C074E"/>
    <w:rsid w:val="007C7776"/>
    <w:rsid w:val="007D3355"/>
    <w:rsid w:val="007D3769"/>
    <w:rsid w:val="007E1F9F"/>
    <w:rsid w:val="007E288B"/>
    <w:rsid w:val="007E4C47"/>
    <w:rsid w:val="007E520A"/>
    <w:rsid w:val="008032DF"/>
    <w:rsid w:val="00803B4C"/>
    <w:rsid w:val="00804573"/>
    <w:rsid w:val="00815D25"/>
    <w:rsid w:val="008274EB"/>
    <w:rsid w:val="00836812"/>
    <w:rsid w:val="008403F8"/>
    <w:rsid w:val="0084357C"/>
    <w:rsid w:val="00844D8A"/>
    <w:rsid w:val="008462FC"/>
    <w:rsid w:val="00863488"/>
    <w:rsid w:val="00877ED7"/>
    <w:rsid w:val="0088089A"/>
    <w:rsid w:val="008A3BFC"/>
    <w:rsid w:val="008B3076"/>
    <w:rsid w:val="008C1085"/>
    <w:rsid w:val="008C389D"/>
    <w:rsid w:val="008D68BE"/>
    <w:rsid w:val="009104C2"/>
    <w:rsid w:val="00912BE0"/>
    <w:rsid w:val="009168C3"/>
    <w:rsid w:val="00917986"/>
    <w:rsid w:val="009226E0"/>
    <w:rsid w:val="00923291"/>
    <w:rsid w:val="0092586A"/>
    <w:rsid w:val="009318CA"/>
    <w:rsid w:val="009409F6"/>
    <w:rsid w:val="00947B4E"/>
    <w:rsid w:val="009502E4"/>
    <w:rsid w:val="0095096E"/>
    <w:rsid w:val="009637E6"/>
    <w:rsid w:val="00965531"/>
    <w:rsid w:val="00967580"/>
    <w:rsid w:val="00970E1F"/>
    <w:rsid w:val="00973D65"/>
    <w:rsid w:val="00974485"/>
    <w:rsid w:val="00981F1D"/>
    <w:rsid w:val="00984B59"/>
    <w:rsid w:val="00990BD3"/>
    <w:rsid w:val="00990E7F"/>
    <w:rsid w:val="009A4708"/>
    <w:rsid w:val="009B342F"/>
    <w:rsid w:val="009B3F4B"/>
    <w:rsid w:val="009B4F01"/>
    <w:rsid w:val="009B7E48"/>
    <w:rsid w:val="009C0ACC"/>
    <w:rsid w:val="009C1B68"/>
    <w:rsid w:val="009D2CF3"/>
    <w:rsid w:val="009D34EE"/>
    <w:rsid w:val="009D4F92"/>
    <w:rsid w:val="009D5D1D"/>
    <w:rsid w:val="009D6FD5"/>
    <w:rsid w:val="009E5848"/>
    <w:rsid w:val="009F1A12"/>
    <w:rsid w:val="009F3031"/>
    <w:rsid w:val="009F4DC2"/>
    <w:rsid w:val="009F6FD4"/>
    <w:rsid w:val="00A101B4"/>
    <w:rsid w:val="00A128E8"/>
    <w:rsid w:val="00A25096"/>
    <w:rsid w:val="00A25A8F"/>
    <w:rsid w:val="00A25F06"/>
    <w:rsid w:val="00A417E6"/>
    <w:rsid w:val="00A43DF2"/>
    <w:rsid w:val="00A516EB"/>
    <w:rsid w:val="00A52C4C"/>
    <w:rsid w:val="00A53471"/>
    <w:rsid w:val="00A5383B"/>
    <w:rsid w:val="00A55600"/>
    <w:rsid w:val="00A6158C"/>
    <w:rsid w:val="00A67188"/>
    <w:rsid w:val="00A80C73"/>
    <w:rsid w:val="00A846E2"/>
    <w:rsid w:val="00A858E7"/>
    <w:rsid w:val="00A94CC5"/>
    <w:rsid w:val="00AA5FB0"/>
    <w:rsid w:val="00AB42D7"/>
    <w:rsid w:val="00AC6D69"/>
    <w:rsid w:val="00AD3537"/>
    <w:rsid w:val="00AD3F98"/>
    <w:rsid w:val="00AD3F9C"/>
    <w:rsid w:val="00AD4A22"/>
    <w:rsid w:val="00AD77C2"/>
    <w:rsid w:val="00AE0F30"/>
    <w:rsid w:val="00AF477C"/>
    <w:rsid w:val="00AF65CF"/>
    <w:rsid w:val="00AF7A48"/>
    <w:rsid w:val="00B05B8F"/>
    <w:rsid w:val="00B233A4"/>
    <w:rsid w:val="00B25571"/>
    <w:rsid w:val="00B255A5"/>
    <w:rsid w:val="00B26B41"/>
    <w:rsid w:val="00B27C9F"/>
    <w:rsid w:val="00B44F1E"/>
    <w:rsid w:val="00B45977"/>
    <w:rsid w:val="00B45CD6"/>
    <w:rsid w:val="00B54604"/>
    <w:rsid w:val="00B61CCD"/>
    <w:rsid w:val="00B714DD"/>
    <w:rsid w:val="00B719E1"/>
    <w:rsid w:val="00B7241C"/>
    <w:rsid w:val="00B72CAA"/>
    <w:rsid w:val="00B72E0B"/>
    <w:rsid w:val="00B82503"/>
    <w:rsid w:val="00B82C8E"/>
    <w:rsid w:val="00B943B3"/>
    <w:rsid w:val="00BB166A"/>
    <w:rsid w:val="00BB2898"/>
    <w:rsid w:val="00BB2B04"/>
    <w:rsid w:val="00BB39C2"/>
    <w:rsid w:val="00BB51BA"/>
    <w:rsid w:val="00BB78F3"/>
    <w:rsid w:val="00BC648B"/>
    <w:rsid w:val="00BC693F"/>
    <w:rsid w:val="00BC7B70"/>
    <w:rsid w:val="00BE1941"/>
    <w:rsid w:val="00BE2145"/>
    <w:rsid w:val="00BE4652"/>
    <w:rsid w:val="00BE6663"/>
    <w:rsid w:val="00BF0C5F"/>
    <w:rsid w:val="00C0408A"/>
    <w:rsid w:val="00C04BFB"/>
    <w:rsid w:val="00C06488"/>
    <w:rsid w:val="00C14A84"/>
    <w:rsid w:val="00C201B0"/>
    <w:rsid w:val="00C23EA6"/>
    <w:rsid w:val="00C2497A"/>
    <w:rsid w:val="00C345D6"/>
    <w:rsid w:val="00C36948"/>
    <w:rsid w:val="00C36F7B"/>
    <w:rsid w:val="00C569D5"/>
    <w:rsid w:val="00C6413D"/>
    <w:rsid w:val="00C8143A"/>
    <w:rsid w:val="00C8160B"/>
    <w:rsid w:val="00C828C8"/>
    <w:rsid w:val="00C92932"/>
    <w:rsid w:val="00C929E2"/>
    <w:rsid w:val="00C92B2C"/>
    <w:rsid w:val="00C93122"/>
    <w:rsid w:val="00C9787F"/>
    <w:rsid w:val="00CA19F8"/>
    <w:rsid w:val="00CA1D0D"/>
    <w:rsid w:val="00CA4B20"/>
    <w:rsid w:val="00CA5148"/>
    <w:rsid w:val="00CB2A1E"/>
    <w:rsid w:val="00CB4E41"/>
    <w:rsid w:val="00CB6E70"/>
    <w:rsid w:val="00CB740B"/>
    <w:rsid w:val="00CC13BD"/>
    <w:rsid w:val="00CC1F1F"/>
    <w:rsid w:val="00CC271A"/>
    <w:rsid w:val="00CC2CAF"/>
    <w:rsid w:val="00CC5F4C"/>
    <w:rsid w:val="00CC62DF"/>
    <w:rsid w:val="00CD429D"/>
    <w:rsid w:val="00CD42A1"/>
    <w:rsid w:val="00CD6B7F"/>
    <w:rsid w:val="00CD7432"/>
    <w:rsid w:val="00CE6DA0"/>
    <w:rsid w:val="00D104CF"/>
    <w:rsid w:val="00D121A0"/>
    <w:rsid w:val="00D22458"/>
    <w:rsid w:val="00D51F08"/>
    <w:rsid w:val="00D5394B"/>
    <w:rsid w:val="00D53988"/>
    <w:rsid w:val="00D71B1E"/>
    <w:rsid w:val="00D7586B"/>
    <w:rsid w:val="00D8472A"/>
    <w:rsid w:val="00DA6232"/>
    <w:rsid w:val="00DC3312"/>
    <w:rsid w:val="00DC46CD"/>
    <w:rsid w:val="00DD04C4"/>
    <w:rsid w:val="00DD1673"/>
    <w:rsid w:val="00DD2979"/>
    <w:rsid w:val="00DD6854"/>
    <w:rsid w:val="00DD6959"/>
    <w:rsid w:val="00DE570C"/>
    <w:rsid w:val="00DE60A2"/>
    <w:rsid w:val="00DF152B"/>
    <w:rsid w:val="00DF1936"/>
    <w:rsid w:val="00DF4800"/>
    <w:rsid w:val="00E102E7"/>
    <w:rsid w:val="00E1105C"/>
    <w:rsid w:val="00E23434"/>
    <w:rsid w:val="00E34861"/>
    <w:rsid w:val="00E36EE5"/>
    <w:rsid w:val="00E376F9"/>
    <w:rsid w:val="00E52C9A"/>
    <w:rsid w:val="00E531A4"/>
    <w:rsid w:val="00E5425C"/>
    <w:rsid w:val="00E571CE"/>
    <w:rsid w:val="00E62A56"/>
    <w:rsid w:val="00E67469"/>
    <w:rsid w:val="00E675F4"/>
    <w:rsid w:val="00E73616"/>
    <w:rsid w:val="00E74188"/>
    <w:rsid w:val="00E7727A"/>
    <w:rsid w:val="00EA3D48"/>
    <w:rsid w:val="00EB5451"/>
    <w:rsid w:val="00EB674A"/>
    <w:rsid w:val="00EB766F"/>
    <w:rsid w:val="00EC07B2"/>
    <w:rsid w:val="00EC337B"/>
    <w:rsid w:val="00EC4093"/>
    <w:rsid w:val="00EE2B98"/>
    <w:rsid w:val="00EE2BE9"/>
    <w:rsid w:val="00F06FDD"/>
    <w:rsid w:val="00F109C9"/>
    <w:rsid w:val="00F11314"/>
    <w:rsid w:val="00F171E2"/>
    <w:rsid w:val="00F34C7E"/>
    <w:rsid w:val="00F40999"/>
    <w:rsid w:val="00F43C92"/>
    <w:rsid w:val="00F44376"/>
    <w:rsid w:val="00F50688"/>
    <w:rsid w:val="00F568B6"/>
    <w:rsid w:val="00F56FFE"/>
    <w:rsid w:val="00F62AD3"/>
    <w:rsid w:val="00F70823"/>
    <w:rsid w:val="00F72A37"/>
    <w:rsid w:val="00F82671"/>
    <w:rsid w:val="00F83FBA"/>
    <w:rsid w:val="00F934A5"/>
    <w:rsid w:val="00F934B1"/>
    <w:rsid w:val="00F969C9"/>
    <w:rsid w:val="00FA1546"/>
    <w:rsid w:val="00FB7537"/>
    <w:rsid w:val="00FC20B3"/>
    <w:rsid w:val="00FC234B"/>
    <w:rsid w:val="00FC641D"/>
    <w:rsid w:val="00FE42FE"/>
    <w:rsid w:val="00FE4DC5"/>
    <w:rsid w:val="00FF27CE"/>
    <w:rsid w:val="00FF3FCD"/>
    <w:rsid w:val="00FF5F4E"/>
    <w:rsid w:val="00FF6217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BC18C94D-93C6-41A0-BA0F-EAF4FE77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F65CF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64DB6"/>
    <w:rPr>
      <w:rFonts w:eastAsiaTheme="minorEastAsia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2865EA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57AA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57AA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E49"/>
  </w:style>
  <w:style w:type="paragraph" w:styleId="Fuzeile">
    <w:name w:val="footer"/>
    <w:basedOn w:val="Standard"/>
    <w:link w:val="Fu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E49"/>
  </w:style>
  <w:style w:type="table" w:styleId="Tabellenraster">
    <w:name w:val="Table Grid"/>
    <w:basedOn w:val="NormaleTabelle"/>
    <w:uiPriority w:val="39"/>
    <w:rsid w:val="009E5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4">
    <w:name w:val="toc 4"/>
    <w:basedOn w:val="Standard"/>
    <w:next w:val="Standard"/>
    <w:autoRedefine/>
    <w:uiPriority w:val="39"/>
    <w:unhideWhenUsed/>
    <w:rsid w:val="00435DA1"/>
    <w:pPr>
      <w:spacing w:after="100"/>
      <w:ind w:left="660"/>
      <w:jc w:val="left"/>
    </w:pPr>
    <w:rPr>
      <w:rFonts w:eastAsiaTheme="minorEastAsia"/>
      <w:lang w:eastAsia="de-CH"/>
    </w:rPr>
  </w:style>
  <w:style w:type="paragraph" w:styleId="Verzeichnis5">
    <w:name w:val="toc 5"/>
    <w:basedOn w:val="Standard"/>
    <w:next w:val="Standard"/>
    <w:autoRedefine/>
    <w:uiPriority w:val="39"/>
    <w:unhideWhenUsed/>
    <w:rsid w:val="00435DA1"/>
    <w:pPr>
      <w:spacing w:after="100"/>
      <w:ind w:left="880"/>
      <w:jc w:val="left"/>
    </w:pPr>
    <w:rPr>
      <w:rFonts w:eastAsiaTheme="minorEastAsia"/>
      <w:lang w:eastAsia="de-CH"/>
    </w:rPr>
  </w:style>
  <w:style w:type="paragraph" w:styleId="Verzeichnis6">
    <w:name w:val="toc 6"/>
    <w:basedOn w:val="Standard"/>
    <w:next w:val="Standard"/>
    <w:autoRedefine/>
    <w:uiPriority w:val="39"/>
    <w:unhideWhenUsed/>
    <w:rsid w:val="00435DA1"/>
    <w:pPr>
      <w:spacing w:after="100"/>
      <w:ind w:left="1100"/>
      <w:jc w:val="left"/>
    </w:pPr>
    <w:rPr>
      <w:rFonts w:eastAsiaTheme="minorEastAsia"/>
      <w:lang w:eastAsia="de-CH"/>
    </w:rPr>
  </w:style>
  <w:style w:type="paragraph" w:styleId="Verzeichnis7">
    <w:name w:val="toc 7"/>
    <w:basedOn w:val="Standard"/>
    <w:next w:val="Standard"/>
    <w:autoRedefine/>
    <w:uiPriority w:val="39"/>
    <w:unhideWhenUsed/>
    <w:rsid w:val="00435DA1"/>
    <w:pPr>
      <w:spacing w:after="100"/>
      <w:ind w:left="1320"/>
      <w:jc w:val="left"/>
    </w:pPr>
    <w:rPr>
      <w:rFonts w:eastAsiaTheme="minorEastAsia"/>
      <w:lang w:eastAsia="de-CH"/>
    </w:rPr>
  </w:style>
  <w:style w:type="paragraph" w:styleId="Verzeichnis8">
    <w:name w:val="toc 8"/>
    <w:basedOn w:val="Standard"/>
    <w:next w:val="Standard"/>
    <w:autoRedefine/>
    <w:uiPriority w:val="39"/>
    <w:unhideWhenUsed/>
    <w:rsid w:val="00435DA1"/>
    <w:pPr>
      <w:spacing w:after="100"/>
      <w:ind w:left="1540"/>
      <w:jc w:val="left"/>
    </w:pPr>
    <w:rPr>
      <w:rFonts w:eastAsiaTheme="minorEastAsia"/>
      <w:lang w:eastAsia="de-CH"/>
    </w:rPr>
  </w:style>
  <w:style w:type="paragraph" w:styleId="Verzeichnis9">
    <w:name w:val="toc 9"/>
    <w:basedOn w:val="Standard"/>
    <w:next w:val="Standard"/>
    <w:autoRedefine/>
    <w:uiPriority w:val="39"/>
    <w:unhideWhenUsed/>
    <w:rsid w:val="00435DA1"/>
    <w:pPr>
      <w:spacing w:after="100"/>
      <w:ind w:left="1760"/>
      <w:jc w:val="left"/>
    </w:pPr>
    <w:rPr>
      <w:rFonts w:eastAsiaTheme="minorEastAsia"/>
      <w:lang w:eastAsia="de-CH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73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734F1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4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7B6081-F3C1-4EEA-88CC-FD947609E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18</Pages>
  <Words>4516</Words>
  <Characters>28456</Characters>
  <Application>Microsoft Office Word</Application>
  <DocSecurity>0</DocSecurity>
  <Lines>237</Lines>
  <Paragraphs>65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Moduldokumentation</vt:lpstr>
      <vt:lpstr>Moduldokumentation X</vt:lpstr>
    </vt:vector>
  </TitlesOfParts>
  <Company/>
  <LinksUpToDate>false</LinksUpToDate>
  <CharactersWithSpaces>32907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Beispielcode</dc:title>
  <dc:subject>Modul</dc:subject>
  <dc:creator>swaechter</dc:creator>
  <cp:keywords/>
  <dc:description/>
  <cp:lastModifiedBy>swaechter</cp:lastModifiedBy>
  <cp:revision>14</cp:revision>
  <dcterms:created xsi:type="dcterms:W3CDTF">2016-06-05T11:38:00Z</dcterms:created>
  <dcterms:modified xsi:type="dcterms:W3CDTF">2016-06-05T14:10:00Z</dcterms:modified>
</cp:coreProperties>
</file>
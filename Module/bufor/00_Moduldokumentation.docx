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FC07D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DE6" w:rsidRPr="00150DE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150DE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Unternehmensführung und -organisation (bufor)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D12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50DE6" w:rsidRPr="00150DE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150DE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Unternehmensführung und -organisation (bufor)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C72684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954256" w:history="1">
            <w:r w:rsidR="00C72684" w:rsidRPr="00824BD1">
              <w:rPr>
                <w:rStyle w:val="Hyperlink"/>
                <w:noProof/>
              </w:rPr>
              <w:t>1</w:t>
            </w:r>
            <w:r w:rsidR="00C72684">
              <w:rPr>
                <w:rFonts w:eastAsiaTheme="minorEastAsia"/>
                <w:noProof/>
                <w:lang w:eastAsia="de-CH"/>
              </w:rPr>
              <w:tab/>
            </w:r>
            <w:r w:rsidR="00C72684" w:rsidRPr="00824BD1">
              <w:rPr>
                <w:rStyle w:val="Hyperlink"/>
                <w:noProof/>
              </w:rPr>
              <w:t>Einleitung</w:t>
            </w:r>
            <w:r w:rsidR="00C72684">
              <w:rPr>
                <w:noProof/>
                <w:webHidden/>
              </w:rPr>
              <w:tab/>
            </w:r>
            <w:r w:rsidR="00C72684">
              <w:rPr>
                <w:noProof/>
                <w:webHidden/>
              </w:rPr>
              <w:fldChar w:fldCharType="begin"/>
            </w:r>
            <w:r w:rsidR="00C72684">
              <w:rPr>
                <w:noProof/>
                <w:webHidden/>
              </w:rPr>
              <w:instrText xml:space="preserve"> PAGEREF _Toc479954256 \h </w:instrText>
            </w:r>
            <w:r w:rsidR="00C72684">
              <w:rPr>
                <w:noProof/>
                <w:webHidden/>
              </w:rPr>
            </w:r>
            <w:r w:rsidR="00C72684">
              <w:rPr>
                <w:noProof/>
                <w:webHidden/>
              </w:rPr>
              <w:fldChar w:fldCharType="separate"/>
            </w:r>
            <w:r w:rsidR="00C72684">
              <w:rPr>
                <w:noProof/>
                <w:webHidden/>
              </w:rPr>
              <w:t>2</w:t>
            </w:r>
            <w:r w:rsidR="00C72684"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4257" w:history="1">
            <w:r w:rsidRPr="00824BD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4258" w:history="1">
            <w:r w:rsidRPr="00824BD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4259" w:history="1">
            <w:r w:rsidRPr="00824BD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4260" w:history="1">
            <w:r w:rsidRPr="00824BD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4261" w:history="1">
            <w:r w:rsidRPr="00824BD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4262" w:history="1">
            <w:r w:rsidRPr="00824BD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4263" w:history="1">
            <w:r w:rsidRPr="00824BD1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4264" w:history="1">
            <w:r w:rsidRPr="00824BD1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4265" w:history="1">
            <w:r w:rsidRPr="00824BD1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4266" w:history="1">
            <w:r w:rsidRPr="00824BD1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4267" w:history="1">
            <w:r w:rsidRPr="00824BD1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72684" w:rsidRDefault="00C7268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4268" w:history="1">
            <w:r w:rsidRPr="00824BD1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24BD1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95425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95425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E291C">
        <w:t>bufor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95425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Für die Studierenden sind die betriebswirtschaftlichen Denkweise und der betriebswirtschaftliche Sprachgebrauch verständlich.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Die Studierenden erkennen den Einfluss persönlicher Werthaltungen auf die Unternehmensführung.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sind sich dem Zusammenhang zwischen Führungsrolle und Arbeitsergebnis bewusst.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wenden betriebswirtschaftliche Führungsinstrumente situationsgerecht an.</w:t>
      </w:r>
    </w:p>
    <w:p w:rsidR="003A70B0" w:rsidRDefault="00C16059" w:rsidP="00C16059">
      <w:pPr>
        <w:pStyle w:val="ListParagraph"/>
        <w:numPr>
          <w:ilvl w:val="0"/>
          <w:numId w:val="2"/>
        </w:numPr>
      </w:pPr>
      <w:r>
        <w:t>Sie erfassen den Nutzen der gelernten betriebswirtschaftlichen Instrumente und leiten deren Grenzen her.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954259"/>
      <w:r>
        <w:t>Prüfungen</w:t>
      </w:r>
      <w:bookmarkEnd w:id="12"/>
      <w:bookmarkEnd w:id="13"/>
      <w:bookmarkEnd w:id="14"/>
      <w:bookmarkEnd w:id="15"/>
    </w:p>
    <w:p w:rsidR="003A70B0" w:rsidRDefault="00C16059" w:rsidP="003A70B0">
      <w:r>
        <w:t>Die Modulnote setzt sich aus einem Testat mit einem obligatorischen Vortrag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954260"/>
      <w:r>
        <w:lastRenderedPageBreak/>
        <w:t>Woche 1</w:t>
      </w:r>
      <w:bookmarkEnd w:id="16"/>
    </w:p>
    <w:p w:rsidR="00973D65" w:rsidRDefault="00E17323" w:rsidP="00AF65CF">
      <w:r>
        <w:t>In der ersten</w:t>
      </w:r>
      <w:r w:rsidR="00C16059">
        <w:t xml:space="preserve"> Woche wurde besprochen, was für gängige Firmenmodelle es gibt und wie diese ihre potentielle Kundenmasse vergrössern können.</w:t>
      </w:r>
    </w:p>
    <w:p w:rsidR="00C16059" w:rsidRDefault="00C16059" w:rsidP="00AF65CF">
      <w:r>
        <w:t>Gängige Firmenmodelle sind:</w:t>
      </w:r>
    </w:p>
    <w:p w:rsidR="00C16059" w:rsidRDefault="00C16059" w:rsidP="00C16059">
      <w:pPr>
        <w:pStyle w:val="ListParagraph"/>
        <w:numPr>
          <w:ilvl w:val="0"/>
          <w:numId w:val="3"/>
        </w:numPr>
      </w:pPr>
      <w:r>
        <w:t>Firmen wie Samsung, welche in mehreren Sparten aktiv sind und so breit abgestützt sind. Beim Einbruch einer Sparte fällt ein Stützbein weg, nicht aber das komplette Kerngeschäft</w:t>
      </w:r>
    </w:p>
    <w:p w:rsidR="00F6469E" w:rsidRDefault="00C16059" w:rsidP="00C16059">
      <w:pPr>
        <w:pStyle w:val="ListParagraph"/>
        <w:numPr>
          <w:ilvl w:val="0"/>
          <w:numId w:val="3"/>
        </w:numPr>
      </w:pPr>
      <w:r>
        <w:t>Nischenfirmen wie Putzmeister, welche Pumpen für einen spezifischen Zweck anbieten</w:t>
      </w:r>
      <w:r w:rsidR="008531F9">
        <w:t xml:space="preserve"> (Löschen von brennenden Ölpumpen, Kühlen von havarierten Atomkraftwerken oder das Hochpumpen von Beton beim Bau von Hochhäusern)</w:t>
      </w:r>
      <w:r>
        <w:t xml:space="preserve">. Dabei ist der Markt klein, durch </w:t>
      </w:r>
      <w:r w:rsidR="00BB2818">
        <w:t>das</w:t>
      </w:r>
      <w:r>
        <w:t xml:space="preserve"> Knowhow </w:t>
      </w:r>
      <w:r w:rsidR="00F6469E">
        <w:t>der Firma existiert aber faktisch keine Konkurrenz oder sie kann aktiv bekämpft werden</w:t>
      </w:r>
      <w:r w:rsidR="005B08AD">
        <w:t>. Diese Firmen sind je nachdem bewusst nicht oder schlecht in der Öffentlichkeit zu finden</w:t>
      </w:r>
    </w:p>
    <w:p w:rsidR="00973D65" w:rsidRDefault="008B436B" w:rsidP="00AF65CF">
      <w:r>
        <w:t>Dabei können Firmen ihre potentielle Kundenmasse mit folgenden Mitteln vergrössern. Das Beispiel bezieht sich auf die Firma Lego:</w:t>
      </w:r>
    </w:p>
    <w:p w:rsidR="008B436B" w:rsidRDefault="00E17323" w:rsidP="00E17323">
      <w:pPr>
        <w:pStyle w:val="ListParagraph"/>
        <w:numPr>
          <w:ilvl w:val="0"/>
          <w:numId w:val="4"/>
        </w:numPr>
      </w:pPr>
      <w:r>
        <w:t xml:space="preserve">Wiedereinführung von Lego Duplo, welches Kleinkindern das Spielen mit Lego ähnlichen Objekten ermöglicht. Dabei wird sichergestellt, dass Kleinkinder an Lego gebunden werden und </w:t>
      </w:r>
      <w:r w:rsidR="001C481F">
        <w:t xml:space="preserve">mit </w:t>
      </w:r>
      <w:r>
        <w:t>fortschreitenden Alter auch an die richtigen Legos gelangen werden</w:t>
      </w:r>
      <w:r w:rsidR="001C481F">
        <w:t xml:space="preserve"> – der Kontakt zu Lego wird also nicht verloren gehen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Entwicklung der Lego Mindstorms Line, welche eine professionelle Anwendung im wissenschaftlichen Umfeld ermöglicht. Dabei wird die ältere Kundenmasse an Lego gebunden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einer weiblichen Franchiselinie, welche Mädchen von Barbie abwirbt und ihnen das Spielen mit Lego ermöglicht («Ich bin ein Mädchen und möchte doch auch mit Lego spielen</w:t>
      </w:r>
      <w:r w:rsidR="001C481F">
        <w:t>»</w:t>
      </w:r>
      <w:r>
        <w:t>)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von Franchising mit Filmen und Spielen welche z.B. im Marvel Universum spielen und so die Reichweite von Lego vergrössern</w:t>
      </w:r>
    </w:p>
    <w:p w:rsidR="00E17323" w:rsidRDefault="00E17323" w:rsidP="008531F9"/>
    <w:p w:rsidR="00C16059" w:rsidRDefault="00C16059" w:rsidP="00C16059">
      <w:pPr>
        <w:pStyle w:val="Heading1"/>
      </w:pPr>
      <w:bookmarkStart w:id="17" w:name="_Toc479954261"/>
      <w:r>
        <w:lastRenderedPageBreak/>
        <w:t>Woche 2</w:t>
      </w:r>
      <w:bookmarkEnd w:id="17"/>
    </w:p>
    <w:p w:rsidR="00C16059" w:rsidRDefault="00D16928" w:rsidP="00AF65CF">
      <w:r>
        <w:rPr>
          <w:noProof/>
          <w:lang w:eastAsia="de-CH"/>
        </w:rPr>
        <w:drawing>
          <wp:inline distT="0" distB="0" distL="0" distR="0" wp14:anchorId="5B616CCB" wp14:editId="4397A0AE">
            <wp:extent cx="5760720" cy="4431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D16928" w:rsidP="00AF65CF">
      <w:r>
        <w:rPr>
          <w:noProof/>
          <w:lang w:eastAsia="de-CH"/>
        </w:rPr>
        <w:drawing>
          <wp:inline distT="0" distB="0" distL="0" distR="0" wp14:anchorId="2AFC137F" wp14:editId="2384B246">
            <wp:extent cx="5760720" cy="387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34B7F7AE" wp14:editId="10A5964C">
            <wp:extent cx="5760720" cy="407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drawing>
          <wp:inline distT="0" distB="0" distL="0" distR="0" wp14:anchorId="3B838B0C" wp14:editId="407A0FFE">
            <wp:extent cx="5760720" cy="4094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25C46BCD" wp14:editId="7B6859DB">
            <wp:extent cx="576072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6D4C2436" wp14:editId="1D161CFC">
            <wp:extent cx="5760720" cy="417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7462C2A4" wp14:editId="0BD1F848">
            <wp:extent cx="5760720" cy="467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112E8873" wp14:editId="41355049">
            <wp:extent cx="5760720" cy="405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B539B5">
      <w:pPr>
        <w:pStyle w:val="Heading1"/>
      </w:pPr>
      <w:bookmarkStart w:id="18" w:name="_Toc479954262"/>
      <w:r>
        <w:lastRenderedPageBreak/>
        <w:t>Woche 3</w:t>
      </w:r>
      <w:bookmarkEnd w:id="18"/>
    </w:p>
    <w:p w:rsidR="00F84A08" w:rsidRDefault="00B539B5" w:rsidP="00AF65CF">
      <w:r>
        <w:rPr>
          <w:noProof/>
          <w:lang w:eastAsia="de-CH"/>
        </w:rPr>
        <w:drawing>
          <wp:inline distT="0" distB="0" distL="0" distR="0" wp14:anchorId="3555D650" wp14:editId="390B9414">
            <wp:extent cx="5760720" cy="4617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B539B5" w:rsidP="00AF65CF">
      <w:r>
        <w:rPr>
          <w:noProof/>
          <w:lang w:eastAsia="de-CH"/>
        </w:rPr>
        <w:drawing>
          <wp:inline distT="0" distB="0" distL="0" distR="0" wp14:anchorId="0C3C9504" wp14:editId="0B2D7474">
            <wp:extent cx="5760720" cy="3931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69D929E1" wp14:editId="4B288F3A">
            <wp:extent cx="5760720" cy="4588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6E0B92E3" wp14:editId="4D0F011B">
            <wp:extent cx="5760720" cy="4319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53AA3F5A" wp14:editId="454D31AB">
            <wp:extent cx="5760720" cy="465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3D773C05" wp14:editId="22466FEC">
            <wp:extent cx="5760720" cy="3662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3407DFD" wp14:editId="5C2E10CD">
            <wp:extent cx="576072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6E4763A9" wp14:editId="43C73D69">
            <wp:extent cx="576072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B" w:rsidRDefault="00832EBB" w:rsidP="00AF65CF"/>
    <w:p w:rsidR="00B539B5" w:rsidRDefault="00B539B5" w:rsidP="00B539B5">
      <w:pPr>
        <w:pStyle w:val="Heading1"/>
      </w:pPr>
      <w:bookmarkStart w:id="19" w:name="_Toc479954263"/>
      <w:r>
        <w:lastRenderedPageBreak/>
        <w:t>Woche 4</w:t>
      </w:r>
      <w:bookmarkEnd w:id="19"/>
    </w:p>
    <w:p w:rsidR="00B539B5" w:rsidRDefault="004A0AF5" w:rsidP="00AF65CF">
      <w:r>
        <w:rPr>
          <w:noProof/>
          <w:lang w:eastAsia="de-CH"/>
        </w:rPr>
        <w:drawing>
          <wp:inline distT="0" distB="0" distL="0" distR="0" wp14:anchorId="4D8BB817" wp14:editId="0422271F">
            <wp:extent cx="5760720" cy="387032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drawing>
          <wp:inline distT="0" distB="0" distL="0" distR="0" wp14:anchorId="2D437ECB" wp14:editId="116403DF">
            <wp:extent cx="5760720" cy="38423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lastRenderedPageBreak/>
        <w:drawing>
          <wp:inline distT="0" distB="0" distL="0" distR="0" wp14:anchorId="44F5387C" wp14:editId="0E84C8EA">
            <wp:extent cx="5760720" cy="2813050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62266" w:rsidP="00AF65CF">
      <w:r>
        <w:rPr>
          <w:noProof/>
          <w:lang w:eastAsia="de-CH"/>
        </w:rPr>
        <w:drawing>
          <wp:inline distT="0" distB="0" distL="0" distR="0" wp14:anchorId="171C60A6" wp14:editId="36B47727">
            <wp:extent cx="5760720" cy="39243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2A68D3" w:rsidP="00AF65CF">
      <w:r>
        <w:rPr>
          <w:noProof/>
          <w:lang w:eastAsia="de-CH"/>
        </w:rPr>
        <w:lastRenderedPageBreak/>
        <w:drawing>
          <wp:inline distT="0" distB="0" distL="0" distR="0" wp14:anchorId="444BEB82" wp14:editId="2F96B9FC">
            <wp:extent cx="5760720" cy="40900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C5" w:rsidRDefault="008D08C5" w:rsidP="00AF65CF">
      <w:r>
        <w:rPr>
          <w:noProof/>
          <w:lang w:eastAsia="de-CH"/>
        </w:rPr>
        <w:drawing>
          <wp:inline distT="0" distB="0" distL="0" distR="0" wp14:anchorId="4469D7A2" wp14:editId="2B822896">
            <wp:extent cx="5760720" cy="3877310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B26BC1" w:rsidP="00AF65CF">
      <w:r>
        <w:rPr>
          <w:noProof/>
          <w:lang w:eastAsia="de-CH"/>
        </w:rPr>
        <w:lastRenderedPageBreak/>
        <w:drawing>
          <wp:inline distT="0" distB="0" distL="0" distR="0" wp14:anchorId="3B5BC7F4" wp14:editId="4B129DBA">
            <wp:extent cx="5760720" cy="299339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B26BC1" w:rsidP="00AF65CF">
      <w:r>
        <w:rPr>
          <w:noProof/>
          <w:lang w:eastAsia="de-CH"/>
        </w:rPr>
        <w:drawing>
          <wp:inline distT="0" distB="0" distL="0" distR="0" wp14:anchorId="2439CA5B" wp14:editId="5814BA1B">
            <wp:extent cx="5760720" cy="336740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A2963" w:rsidP="00AF65CF">
      <w:r>
        <w:rPr>
          <w:noProof/>
          <w:lang w:eastAsia="de-CH"/>
        </w:rPr>
        <w:lastRenderedPageBreak/>
        <w:drawing>
          <wp:inline distT="0" distB="0" distL="0" distR="0" wp14:anchorId="2E348EBA" wp14:editId="31544525">
            <wp:extent cx="5760720" cy="40036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/>
    <w:p w:rsidR="002B592C" w:rsidRDefault="002B592C" w:rsidP="002B592C">
      <w:pPr>
        <w:pStyle w:val="Heading1"/>
      </w:pPr>
      <w:bookmarkStart w:id="20" w:name="_Toc479954264"/>
      <w:r>
        <w:lastRenderedPageBreak/>
        <w:t>Woche 5</w:t>
      </w:r>
      <w:bookmarkEnd w:id="20"/>
    </w:p>
    <w:p w:rsidR="002B592C" w:rsidRDefault="008B0A08" w:rsidP="00AF65CF">
      <w:r>
        <w:rPr>
          <w:noProof/>
          <w:lang w:eastAsia="de-CH"/>
        </w:rPr>
        <w:drawing>
          <wp:inline distT="0" distB="0" distL="0" distR="0" wp14:anchorId="79EBFEB8" wp14:editId="42F530ED">
            <wp:extent cx="576072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65595CDD" wp14:editId="76EBFFB5">
            <wp:extent cx="5760720" cy="2564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6262718E" wp14:editId="7050D56C">
            <wp:extent cx="576072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lastRenderedPageBreak/>
        <w:drawing>
          <wp:inline distT="0" distB="0" distL="0" distR="0" wp14:anchorId="22869FF8" wp14:editId="4951F3F6">
            <wp:extent cx="576072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59462129" wp14:editId="7641BA24">
            <wp:extent cx="5760720" cy="308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53" w:rsidRDefault="00355D53" w:rsidP="00AF65CF">
      <w:r>
        <w:rPr>
          <w:noProof/>
          <w:lang w:eastAsia="de-CH"/>
        </w:rPr>
        <w:drawing>
          <wp:inline distT="0" distB="0" distL="0" distR="0" wp14:anchorId="5EF71AF8" wp14:editId="5C61F0DB">
            <wp:extent cx="5760720" cy="2078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B4" w:rsidRDefault="00E35F12" w:rsidP="00AF65CF">
      <w:r>
        <w:rPr>
          <w:noProof/>
          <w:lang w:eastAsia="de-CH"/>
        </w:rPr>
        <w:lastRenderedPageBreak/>
        <w:drawing>
          <wp:inline distT="0" distB="0" distL="0" distR="0" wp14:anchorId="2A0C3526" wp14:editId="6C50B318">
            <wp:extent cx="5760720" cy="346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D8" w:rsidRDefault="005102D8" w:rsidP="00AF65CF">
      <w:r>
        <w:rPr>
          <w:noProof/>
          <w:lang w:eastAsia="de-CH"/>
        </w:rPr>
        <w:drawing>
          <wp:inline distT="0" distB="0" distL="0" distR="0" wp14:anchorId="098BFE31" wp14:editId="66C3EA5B">
            <wp:extent cx="5760720" cy="44011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lastRenderedPageBreak/>
        <w:drawing>
          <wp:inline distT="0" distB="0" distL="0" distR="0" wp14:anchorId="4A3191A1" wp14:editId="3CC100B4">
            <wp:extent cx="5760720" cy="32918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drawing>
          <wp:inline distT="0" distB="0" distL="0" distR="0" wp14:anchorId="16AB9420" wp14:editId="7A2D80E9">
            <wp:extent cx="5760720" cy="29787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AE" w:rsidRDefault="00457EAE" w:rsidP="00AF65CF">
      <w:r>
        <w:rPr>
          <w:noProof/>
          <w:lang w:eastAsia="de-CH"/>
        </w:rPr>
        <w:lastRenderedPageBreak/>
        <w:drawing>
          <wp:inline distT="0" distB="0" distL="0" distR="0" wp14:anchorId="5C554D86" wp14:editId="3283A4B2">
            <wp:extent cx="5760720" cy="4020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8E" w:rsidRDefault="000B038E" w:rsidP="00AF65CF">
      <w:r>
        <w:rPr>
          <w:noProof/>
          <w:lang w:eastAsia="de-CH"/>
        </w:rPr>
        <w:drawing>
          <wp:inline distT="0" distB="0" distL="0" distR="0" wp14:anchorId="2E3538FC" wp14:editId="2AD4DB41">
            <wp:extent cx="5760720" cy="34594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38" w:rsidRDefault="009E2A38" w:rsidP="00AF65CF">
      <w:r>
        <w:rPr>
          <w:noProof/>
          <w:lang w:eastAsia="de-CH"/>
        </w:rPr>
        <w:lastRenderedPageBreak/>
        <w:drawing>
          <wp:inline distT="0" distB="0" distL="0" distR="0" wp14:anchorId="517265B2" wp14:editId="7EA63CBB">
            <wp:extent cx="5760720" cy="41287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0C" w:rsidRDefault="00336D0C" w:rsidP="00AF65CF">
      <w:r>
        <w:rPr>
          <w:noProof/>
          <w:lang w:eastAsia="de-CH"/>
        </w:rPr>
        <w:drawing>
          <wp:inline distT="0" distB="0" distL="0" distR="0" wp14:anchorId="2B972641" wp14:editId="71A096B4">
            <wp:extent cx="5760720" cy="42564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/>
    <w:p w:rsidR="00D646AA" w:rsidRDefault="00D646AA" w:rsidP="00D646AA">
      <w:pPr>
        <w:pStyle w:val="Heading1"/>
      </w:pPr>
      <w:bookmarkStart w:id="21" w:name="_Toc479954265"/>
      <w:r>
        <w:lastRenderedPageBreak/>
        <w:t>Woche 6</w:t>
      </w:r>
      <w:bookmarkEnd w:id="21"/>
    </w:p>
    <w:p w:rsidR="00C5114C" w:rsidRDefault="008140FE" w:rsidP="00AF65CF">
      <w:r>
        <w:rPr>
          <w:noProof/>
          <w:lang w:eastAsia="de-CH"/>
        </w:rPr>
        <w:drawing>
          <wp:inline distT="0" distB="0" distL="0" distR="0" wp14:anchorId="5F4322EA" wp14:editId="2460131B">
            <wp:extent cx="5760720" cy="28168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FE" w:rsidRDefault="008140FE" w:rsidP="00AF65CF">
      <w:r>
        <w:rPr>
          <w:noProof/>
          <w:lang w:eastAsia="de-CH"/>
        </w:rPr>
        <w:drawing>
          <wp:inline distT="0" distB="0" distL="0" distR="0" wp14:anchorId="242C3FE0" wp14:editId="52450FEA">
            <wp:extent cx="5760720" cy="4289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31FD6AE6" wp14:editId="5678AF8F">
            <wp:extent cx="5760720" cy="3902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328526EE" wp14:editId="7A2FAFBA">
            <wp:extent cx="5760720" cy="22472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23E54BDE" wp14:editId="7973FAB7">
            <wp:extent cx="5760720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F9BB2C2" wp14:editId="2C60F0E1">
            <wp:extent cx="5760720" cy="2547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3708F073" wp14:editId="1357ED76">
            <wp:extent cx="5760720" cy="350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drawing>
          <wp:inline distT="0" distB="0" distL="0" distR="0" wp14:anchorId="1A3DCCD2" wp14:editId="1DC77579">
            <wp:extent cx="5760720" cy="34061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372F8" w:rsidP="00AF65CF">
      <w:r>
        <w:rPr>
          <w:noProof/>
          <w:lang w:eastAsia="de-CH"/>
        </w:rPr>
        <w:lastRenderedPageBreak/>
        <w:drawing>
          <wp:inline distT="0" distB="0" distL="0" distR="0" wp14:anchorId="0D92B618" wp14:editId="78B00459">
            <wp:extent cx="5760720" cy="42678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F45E2" w:rsidP="00AF65CF">
      <w:r>
        <w:rPr>
          <w:noProof/>
          <w:lang w:eastAsia="de-CH"/>
        </w:rPr>
        <w:drawing>
          <wp:inline distT="0" distB="0" distL="0" distR="0" wp14:anchorId="4C6F1DA4" wp14:editId="1E60BCD1">
            <wp:extent cx="5760720" cy="36341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03E44612" wp14:editId="604E5F3C">
            <wp:extent cx="5760720" cy="39808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60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7282BA09" wp14:editId="6AE54B5D">
            <wp:extent cx="5760720" cy="3926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14">
        <w:rPr>
          <w:noProof/>
          <w:lang w:eastAsia="de-CH"/>
        </w:rPr>
        <w:drawing>
          <wp:inline distT="0" distB="0" distL="0" distR="0" wp14:anchorId="5EA8DA90" wp14:editId="66449B0A">
            <wp:extent cx="5760720" cy="3074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lastRenderedPageBreak/>
        <w:drawing>
          <wp:inline distT="0" distB="0" distL="0" distR="0" wp14:anchorId="2242FEF6" wp14:editId="6EE7E725">
            <wp:extent cx="5760720" cy="33839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drawing>
          <wp:inline distT="0" distB="0" distL="0" distR="0" wp14:anchorId="099C3AFE" wp14:editId="47743DAD">
            <wp:extent cx="5760720" cy="40246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4ADA" w:rsidP="00AF65CF">
      <w:r>
        <w:rPr>
          <w:noProof/>
          <w:lang w:eastAsia="de-CH"/>
        </w:rPr>
        <w:lastRenderedPageBreak/>
        <w:drawing>
          <wp:inline distT="0" distB="0" distL="0" distR="0" wp14:anchorId="769E1A89" wp14:editId="75723FF1">
            <wp:extent cx="5760720" cy="40360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drawing>
          <wp:inline distT="0" distB="0" distL="0" distR="0" wp14:anchorId="02B7143D" wp14:editId="06C217CE">
            <wp:extent cx="5760720" cy="4157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lastRenderedPageBreak/>
        <w:drawing>
          <wp:inline distT="0" distB="0" distL="0" distR="0" wp14:anchorId="5C2B0F9E" wp14:editId="623FA926">
            <wp:extent cx="5760720" cy="35013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E0A8C" w:rsidP="00AF65CF">
      <w:r>
        <w:rPr>
          <w:noProof/>
          <w:lang w:eastAsia="de-CH"/>
        </w:rPr>
        <w:drawing>
          <wp:inline distT="0" distB="0" distL="0" distR="0" wp14:anchorId="1D8D0137" wp14:editId="03FE3F6E">
            <wp:extent cx="5760720" cy="3768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1B356A" w:rsidP="00AF65CF">
      <w:r>
        <w:rPr>
          <w:noProof/>
          <w:lang w:eastAsia="de-CH"/>
        </w:rPr>
        <w:lastRenderedPageBreak/>
        <w:drawing>
          <wp:inline distT="0" distB="0" distL="0" distR="0" wp14:anchorId="062567FB" wp14:editId="10224F15">
            <wp:extent cx="5760720" cy="40722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B2B93" w:rsidP="00AF65CF">
      <w:r>
        <w:rPr>
          <w:noProof/>
          <w:lang w:eastAsia="de-CH"/>
        </w:rPr>
        <w:drawing>
          <wp:inline distT="0" distB="0" distL="0" distR="0" wp14:anchorId="5C56A58D" wp14:editId="75DFC66F">
            <wp:extent cx="5760720" cy="2428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680572" w:rsidP="00AF65CF">
      <w:r>
        <w:rPr>
          <w:noProof/>
          <w:lang w:eastAsia="de-CH"/>
        </w:rPr>
        <w:lastRenderedPageBreak/>
        <w:drawing>
          <wp:inline distT="0" distB="0" distL="0" distR="0" wp14:anchorId="05150EB6" wp14:editId="79BA765D">
            <wp:extent cx="5760720" cy="36214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6DC0" w:rsidP="00AF65CF">
      <w:r>
        <w:rPr>
          <w:noProof/>
          <w:lang w:eastAsia="de-CH"/>
        </w:rPr>
        <w:drawing>
          <wp:inline distT="0" distB="0" distL="0" distR="0" wp14:anchorId="63D083F7" wp14:editId="7CC9C065">
            <wp:extent cx="5760720" cy="3380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lastRenderedPageBreak/>
        <w:drawing>
          <wp:inline distT="0" distB="0" distL="0" distR="0" wp14:anchorId="40027B1D" wp14:editId="76C98FCE">
            <wp:extent cx="5760720" cy="4027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drawing>
          <wp:inline distT="0" distB="0" distL="0" distR="0" wp14:anchorId="209B015B" wp14:editId="29CE741A">
            <wp:extent cx="5760720" cy="40468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3A377E" w:rsidP="00AF65CF">
      <w:r>
        <w:rPr>
          <w:noProof/>
          <w:lang w:eastAsia="de-CH"/>
        </w:rPr>
        <w:lastRenderedPageBreak/>
        <w:drawing>
          <wp:inline distT="0" distB="0" distL="0" distR="0" wp14:anchorId="3194742E" wp14:editId="3CD8B27A">
            <wp:extent cx="5760720" cy="41059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FE4874" w:rsidP="00AF65CF">
      <w:r>
        <w:rPr>
          <w:noProof/>
          <w:lang w:eastAsia="de-CH"/>
        </w:rPr>
        <w:drawing>
          <wp:inline distT="0" distB="0" distL="0" distR="0" wp14:anchorId="68187982" wp14:editId="74AC3D3B">
            <wp:extent cx="5760720" cy="43383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AF65CF">
      <w:r>
        <w:rPr>
          <w:noProof/>
          <w:lang w:eastAsia="de-CH"/>
        </w:rPr>
        <w:lastRenderedPageBreak/>
        <w:drawing>
          <wp:inline distT="0" distB="0" distL="0" distR="0" wp14:anchorId="2D636CE8" wp14:editId="297C33AE">
            <wp:extent cx="5760720" cy="39192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4" w:rsidRDefault="008B71DD" w:rsidP="00AF65CF">
      <w:r>
        <w:rPr>
          <w:noProof/>
          <w:lang w:eastAsia="de-CH"/>
        </w:rPr>
        <w:drawing>
          <wp:inline distT="0" distB="0" distL="0" distR="0" wp14:anchorId="6EBDAEB3" wp14:editId="796EEC25">
            <wp:extent cx="5760720" cy="39751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DD" w:rsidRDefault="003E6F9B" w:rsidP="00AF65CF">
      <w:r>
        <w:rPr>
          <w:noProof/>
          <w:lang w:eastAsia="de-CH"/>
        </w:rPr>
        <w:lastRenderedPageBreak/>
        <w:drawing>
          <wp:inline distT="0" distB="0" distL="0" distR="0" wp14:anchorId="170E04EE" wp14:editId="03822F57">
            <wp:extent cx="5760720" cy="41763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B84D6B" w:rsidP="00AF65CF">
      <w:r>
        <w:rPr>
          <w:noProof/>
          <w:lang w:eastAsia="de-CH"/>
        </w:rPr>
        <w:drawing>
          <wp:inline distT="0" distB="0" distL="0" distR="0" wp14:anchorId="0673A22D" wp14:editId="3FFCDD57">
            <wp:extent cx="5760720" cy="38957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A7ECF" w:rsidP="00AF65CF">
      <w:r>
        <w:rPr>
          <w:noProof/>
          <w:lang w:eastAsia="de-CH"/>
        </w:rPr>
        <w:lastRenderedPageBreak/>
        <w:drawing>
          <wp:inline distT="0" distB="0" distL="0" distR="0" wp14:anchorId="0721CCB0" wp14:editId="23E73419">
            <wp:extent cx="5760720" cy="31115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D6540" w:rsidP="00AF65CF">
      <w:r>
        <w:rPr>
          <w:noProof/>
          <w:lang w:eastAsia="de-CH"/>
        </w:rPr>
        <w:drawing>
          <wp:inline distT="0" distB="0" distL="0" distR="0" wp14:anchorId="0CA5C1A5" wp14:editId="2303CC6E">
            <wp:extent cx="5760720" cy="32042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5226ED" w:rsidP="00AF65CF">
      <w:r>
        <w:rPr>
          <w:noProof/>
          <w:lang w:eastAsia="de-CH"/>
        </w:rPr>
        <w:lastRenderedPageBreak/>
        <w:drawing>
          <wp:inline distT="0" distB="0" distL="0" distR="0" wp14:anchorId="4CFA059A" wp14:editId="25B048E7">
            <wp:extent cx="5760720" cy="39382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60BEF" w:rsidP="00AF65CF"/>
    <w:p w:rsidR="00C5114C" w:rsidRDefault="00C5114C" w:rsidP="00C5114C">
      <w:pPr>
        <w:pStyle w:val="Heading1"/>
      </w:pPr>
      <w:bookmarkStart w:id="22" w:name="_Toc479954266"/>
      <w:r>
        <w:lastRenderedPageBreak/>
        <w:t>Woche 7</w:t>
      </w:r>
      <w:bookmarkEnd w:id="22"/>
    </w:p>
    <w:p w:rsidR="00711DCE" w:rsidRDefault="006860CB" w:rsidP="00AF65CF">
      <w:r>
        <w:rPr>
          <w:noProof/>
          <w:lang w:eastAsia="de-CH"/>
        </w:rPr>
        <w:drawing>
          <wp:inline distT="0" distB="0" distL="0" distR="0" wp14:anchorId="52A03D51" wp14:editId="74CF334B">
            <wp:extent cx="5760720" cy="41281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CB" w:rsidRDefault="006860CB" w:rsidP="00AF65CF">
      <w:r>
        <w:rPr>
          <w:noProof/>
          <w:lang w:eastAsia="de-CH"/>
        </w:rPr>
        <w:drawing>
          <wp:inline distT="0" distB="0" distL="0" distR="0" wp14:anchorId="1FAF7F80" wp14:editId="44B37357">
            <wp:extent cx="5760720" cy="42564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39" w:rsidRDefault="002F7839" w:rsidP="00AF65CF">
      <w:r>
        <w:rPr>
          <w:noProof/>
          <w:lang w:eastAsia="de-CH"/>
        </w:rPr>
        <w:lastRenderedPageBreak/>
        <w:drawing>
          <wp:inline distT="0" distB="0" distL="0" distR="0" wp14:anchorId="7779B944" wp14:editId="0735216A">
            <wp:extent cx="5760720" cy="40792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2A" w:rsidRDefault="00FC522A" w:rsidP="00AF65CF">
      <w:r>
        <w:rPr>
          <w:noProof/>
          <w:lang w:eastAsia="de-CH"/>
        </w:rPr>
        <w:drawing>
          <wp:inline distT="0" distB="0" distL="0" distR="0" wp14:anchorId="3F84863B" wp14:editId="269701DE">
            <wp:extent cx="5760720" cy="42748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D6" w:rsidRDefault="00A54FD6" w:rsidP="00AF65CF">
      <w:r>
        <w:rPr>
          <w:noProof/>
          <w:lang w:eastAsia="de-CH"/>
        </w:rPr>
        <w:lastRenderedPageBreak/>
        <w:drawing>
          <wp:inline distT="0" distB="0" distL="0" distR="0" wp14:anchorId="37E0B236" wp14:editId="5F40E450">
            <wp:extent cx="5760720" cy="42506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10" w:rsidRDefault="00C96A10" w:rsidP="00AF65CF">
      <w:r>
        <w:rPr>
          <w:noProof/>
          <w:lang w:eastAsia="de-CH"/>
        </w:rPr>
        <w:drawing>
          <wp:inline distT="0" distB="0" distL="0" distR="0" wp14:anchorId="0ADA38E2" wp14:editId="27C8E7C5">
            <wp:extent cx="5760720" cy="35026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A" w:rsidRDefault="001A5AFA" w:rsidP="00AF65CF">
      <w:r>
        <w:rPr>
          <w:noProof/>
          <w:lang w:eastAsia="de-CH"/>
        </w:rPr>
        <w:lastRenderedPageBreak/>
        <w:drawing>
          <wp:inline distT="0" distB="0" distL="0" distR="0" wp14:anchorId="11022E71" wp14:editId="42814C49">
            <wp:extent cx="5760720" cy="35382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F1" w:rsidRDefault="00155AF1" w:rsidP="00AF65CF">
      <w:r>
        <w:rPr>
          <w:noProof/>
          <w:lang w:eastAsia="de-CH"/>
        </w:rPr>
        <w:drawing>
          <wp:inline distT="0" distB="0" distL="0" distR="0" wp14:anchorId="0F72E6F3" wp14:editId="794C12E9">
            <wp:extent cx="5760720" cy="350964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72" w:rsidRDefault="00DD2372" w:rsidP="00AF65CF">
      <w:r>
        <w:rPr>
          <w:noProof/>
          <w:lang w:eastAsia="de-CH"/>
        </w:rPr>
        <w:lastRenderedPageBreak/>
        <w:drawing>
          <wp:inline distT="0" distB="0" distL="0" distR="0" wp14:anchorId="175CBB34" wp14:editId="67EBF073">
            <wp:extent cx="5760720" cy="31870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DF" w:rsidRDefault="00E726DF" w:rsidP="00AF65CF">
      <w:r>
        <w:rPr>
          <w:noProof/>
          <w:lang w:eastAsia="de-CH"/>
        </w:rPr>
        <w:drawing>
          <wp:inline distT="0" distB="0" distL="0" distR="0" wp14:anchorId="291531AE" wp14:editId="4B479741">
            <wp:extent cx="5760720" cy="410083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47" w:rsidRDefault="00616847" w:rsidP="00AF65CF">
      <w:r>
        <w:rPr>
          <w:noProof/>
          <w:lang w:eastAsia="de-CH"/>
        </w:rPr>
        <w:lastRenderedPageBreak/>
        <w:drawing>
          <wp:inline distT="0" distB="0" distL="0" distR="0" wp14:anchorId="3C0869D2" wp14:editId="1D7DCC73">
            <wp:extent cx="5760720" cy="43668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1" w:rsidRDefault="00332EA1" w:rsidP="00AF65CF">
      <w:r>
        <w:rPr>
          <w:noProof/>
          <w:lang w:eastAsia="de-CH"/>
        </w:rPr>
        <w:drawing>
          <wp:inline distT="0" distB="0" distL="0" distR="0" wp14:anchorId="1076AA1D" wp14:editId="364AD9B7">
            <wp:extent cx="5760720" cy="38030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28" w:rsidRDefault="00EC6D28" w:rsidP="00AF65CF"/>
    <w:p w:rsidR="004B3E1B" w:rsidRDefault="004B3E1B" w:rsidP="004B3E1B">
      <w:pPr>
        <w:pStyle w:val="Heading1"/>
      </w:pPr>
      <w:bookmarkStart w:id="23" w:name="_Toc479954267"/>
      <w:r>
        <w:lastRenderedPageBreak/>
        <w:t>Woche 8</w:t>
      </w:r>
      <w:bookmarkEnd w:id="23"/>
    </w:p>
    <w:p w:rsidR="004B3E1B" w:rsidRDefault="00C25F51" w:rsidP="00AF65CF">
      <w:r>
        <w:rPr>
          <w:noProof/>
          <w:lang w:eastAsia="de-CH"/>
        </w:rPr>
        <w:drawing>
          <wp:inline distT="0" distB="0" distL="0" distR="0" wp14:anchorId="1C2DFC11" wp14:editId="2B2BEA73">
            <wp:extent cx="5760720" cy="394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4B129F" w:rsidP="00AF65CF">
      <w:r>
        <w:rPr>
          <w:noProof/>
          <w:lang w:eastAsia="de-CH"/>
        </w:rPr>
        <w:drawing>
          <wp:inline distT="0" distB="0" distL="0" distR="0" wp14:anchorId="2B9EAF70" wp14:editId="77CBFD05">
            <wp:extent cx="5760720" cy="41852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9F" w:rsidRDefault="004B129F" w:rsidP="00AF65CF">
      <w:r>
        <w:rPr>
          <w:noProof/>
          <w:lang w:eastAsia="de-CH"/>
        </w:rPr>
        <w:lastRenderedPageBreak/>
        <w:drawing>
          <wp:inline distT="0" distB="0" distL="0" distR="0" wp14:anchorId="25FE04B1" wp14:editId="5A0C6246">
            <wp:extent cx="5760720" cy="353885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10" w:rsidRDefault="00271E10" w:rsidP="00AF65CF">
      <w:r>
        <w:rPr>
          <w:noProof/>
          <w:lang w:eastAsia="de-CH"/>
        </w:rPr>
        <w:drawing>
          <wp:inline distT="0" distB="0" distL="0" distR="0" wp14:anchorId="4686ED68" wp14:editId="7FEC60FC">
            <wp:extent cx="5760720" cy="3775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AE" w:rsidRDefault="00113FAE" w:rsidP="00AF65CF">
      <w:r>
        <w:rPr>
          <w:noProof/>
          <w:lang w:eastAsia="de-CH"/>
        </w:rPr>
        <w:lastRenderedPageBreak/>
        <w:drawing>
          <wp:inline distT="0" distB="0" distL="0" distR="0" wp14:anchorId="408D7EC4" wp14:editId="052DDAF7">
            <wp:extent cx="5760720" cy="344614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A3" w:rsidRDefault="00F41BA3" w:rsidP="00AF65CF">
      <w:r>
        <w:rPr>
          <w:noProof/>
          <w:lang w:eastAsia="de-CH"/>
        </w:rPr>
        <w:drawing>
          <wp:inline distT="0" distB="0" distL="0" distR="0" wp14:anchorId="63E99698" wp14:editId="6A57DC2D">
            <wp:extent cx="5760720" cy="43656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7A" w:rsidRDefault="0023787A" w:rsidP="00AF65CF">
      <w:r>
        <w:rPr>
          <w:noProof/>
          <w:lang w:eastAsia="de-CH"/>
        </w:rPr>
        <w:lastRenderedPageBreak/>
        <w:drawing>
          <wp:inline distT="0" distB="0" distL="0" distR="0" wp14:anchorId="0C66F1B5" wp14:editId="4321D598">
            <wp:extent cx="5760720" cy="2934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4F" w:rsidRDefault="00930D4F" w:rsidP="00AF65CF">
      <w:r>
        <w:rPr>
          <w:noProof/>
          <w:lang w:eastAsia="de-CH"/>
        </w:rPr>
        <w:drawing>
          <wp:inline distT="0" distB="0" distL="0" distR="0" wp14:anchorId="0AE03E91" wp14:editId="5E4D0A47">
            <wp:extent cx="5760720" cy="42208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9B" w:rsidRDefault="00E7739B" w:rsidP="00AF65CF">
      <w:r>
        <w:rPr>
          <w:noProof/>
          <w:lang w:eastAsia="de-CH"/>
        </w:rPr>
        <w:lastRenderedPageBreak/>
        <w:drawing>
          <wp:inline distT="0" distB="0" distL="0" distR="0" wp14:anchorId="689B6BB4" wp14:editId="0D9D4C61">
            <wp:extent cx="5760720" cy="37306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B0" w:rsidRDefault="00FE06B0" w:rsidP="00AF65CF">
      <w:r>
        <w:rPr>
          <w:noProof/>
          <w:lang w:eastAsia="de-CH"/>
        </w:rPr>
        <w:drawing>
          <wp:inline distT="0" distB="0" distL="0" distR="0" wp14:anchorId="1FC8FF44" wp14:editId="0462EC42">
            <wp:extent cx="5760720" cy="43802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59" w:rsidRDefault="005F6F59" w:rsidP="00AF65CF">
      <w:r>
        <w:rPr>
          <w:noProof/>
          <w:lang w:eastAsia="de-CH"/>
        </w:rPr>
        <w:lastRenderedPageBreak/>
        <w:drawing>
          <wp:inline distT="0" distB="0" distL="0" distR="0" wp14:anchorId="0594E02D" wp14:editId="2386E78D">
            <wp:extent cx="5760720" cy="37763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3C0924" w:rsidP="00AF65CF">
      <w:r>
        <w:rPr>
          <w:noProof/>
          <w:lang w:eastAsia="de-CH"/>
        </w:rPr>
        <w:drawing>
          <wp:inline distT="0" distB="0" distL="0" distR="0" wp14:anchorId="5189C2DD" wp14:editId="0A2E9728">
            <wp:extent cx="5760720" cy="41922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lastRenderedPageBreak/>
        <w:drawing>
          <wp:inline distT="0" distB="0" distL="0" distR="0" wp14:anchorId="3E709D9E" wp14:editId="3B5695D0">
            <wp:extent cx="5760720" cy="37147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drawing>
          <wp:inline distT="0" distB="0" distL="0" distR="0" wp14:anchorId="5BAC20C9" wp14:editId="4FB14C5B">
            <wp:extent cx="5760720" cy="387794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D2" w:rsidRDefault="006356D2" w:rsidP="00AF65CF">
      <w:r>
        <w:rPr>
          <w:noProof/>
          <w:lang w:eastAsia="de-CH"/>
        </w:rPr>
        <w:lastRenderedPageBreak/>
        <w:drawing>
          <wp:inline distT="0" distB="0" distL="0" distR="0" wp14:anchorId="70AC086F" wp14:editId="211FBE97">
            <wp:extent cx="5760720" cy="447484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D1" w:rsidRDefault="007D13D1" w:rsidP="00AF65CF">
      <w:r>
        <w:rPr>
          <w:noProof/>
          <w:lang w:eastAsia="de-CH"/>
        </w:rPr>
        <w:drawing>
          <wp:inline distT="0" distB="0" distL="0" distR="0" wp14:anchorId="7BB9A6E8" wp14:editId="7C0ACFDB">
            <wp:extent cx="5760720" cy="40214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C3" w:rsidRDefault="008A07C3" w:rsidP="00AF65CF">
      <w:r>
        <w:rPr>
          <w:noProof/>
          <w:lang w:eastAsia="de-CH"/>
        </w:rPr>
        <w:lastRenderedPageBreak/>
        <w:drawing>
          <wp:inline distT="0" distB="0" distL="0" distR="0" wp14:anchorId="1937EC01" wp14:editId="5707A32F">
            <wp:extent cx="5760720" cy="44278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B3278E" w:rsidP="00AF65CF">
      <w:r>
        <w:rPr>
          <w:noProof/>
          <w:lang w:eastAsia="de-CH"/>
        </w:rPr>
        <w:drawing>
          <wp:inline distT="0" distB="0" distL="0" distR="0" wp14:anchorId="4918E18D" wp14:editId="051E471D">
            <wp:extent cx="5760720" cy="3873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8E" w:rsidRDefault="00B3278E" w:rsidP="00AF65CF"/>
    <w:p w:rsidR="004B3E1B" w:rsidRDefault="004B3E1B" w:rsidP="004B3E1B">
      <w:pPr>
        <w:pStyle w:val="Heading1"/>
      </w:pPr>
      <w:bookmarkStart w:id="24" w:name="_Toc479954268"/>
      <w:r>
        <w:lastRenderedPageBreak/>
        <w:t>Woche 9</w:t>
      </w:r>
      <w:bookmarkEnd w:id="24"/>
    </w:p>
    <w:p w:rsidR="004B3E1B" w:rsidRPr="00AF65CF" w:rsidRDefault="004B3E1B" w:rsidP="00AF65CF"/>
    <w:sectPr w:rsidR="004B3E1B" w:rsidRPr="00AF65CF" w:rsidSect="00164DB6">
      <w:headerReference w:type="default" r:id="rId112"/>
      <w:footerReference w:type="default" r:id="rId11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07D4" w:rsidRDefault="00FC07D4" w:rsidP="006B5E49">
      <w:pPr>
        <w:spacing w:after="0" w:line="240" w:lineRule="auto"/>
      </w:pPr>
      <w:r>
        <w:separator/>
      </w:r>
    </w:p>
  </w:endnote>
  <w:endnote w:type="continuationSeparator" w:id="0">
    <w:p w:rsidR="00FC07D4" w:rsidRDefault="00FC07D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E291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C72684">
      <w:rPr>
        <w:noProof/>
      </w:rPr>
      <w:t>5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C72684">
      <w:rPr>
        <w:noProof/>
      </w:rPr>
      <w:t>56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07D4" w:rsidRDefault="00FC07D4" w:rsidP="006B5E49">
      <w:pPr>
        <w:spacing w:after="0" w:line="240" w:lineRule="auto"/>
      </w:pPr>
      <w:r>
        <w:separator/>
      </w:r>
    </w:p>
  </w:footnote>
  <w:footnote w:type="continuationSeparator" w:id="0">
    <w:p w:rsidR="00FC07D4" w:rsidRDefault="00FC07D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50DE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760304"/>
    <w:multiLevelType w:val="hybridMultilevel"/>
    <w:tmpl w:val="C5F24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237FD"/>
    <w:multiLevelType w:val="hybridMultilevel"/>
    <w:tmpl w:val="5C6867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E6"/>
    <w:rsid w:val="0001007A"/>
    <w:rsid w:val="00057AA2"/>
    <w:rsid w:val="00062266"/>
    <w:rsid w:val="000A251E"/>
    <w:rsid w:val="000A2963"/>
    <w:rsid w:val="000B038E"/>
    <w:rsid w:val="000E01D5"/>
    <w:rsid w:val="000E0DEE"/>
    <w:rsid w:val="000F3FB3"/>
    <w:rsid w:val="00105030"/>
    <w:rsid w:val="0011002C"/>
    <w:rsid w:val="00113FAE"/>
    <w:rsid w:val="00122E5A"/>
    <w:rsid w:val="0012397E"/>
    <w:rsid w:val="001445DB"/>
    <w:rsid w:val="00150DE6"/>
    <w:rsid w:val="00155AF1"/>
    <w:rsid w:val="00160860"/>
    <w:rsid w:val="00164748"/>
    <w:rsid w:val="00164DB6"/>
    <w:rsid w:val="00184695"/>
    <w:rsid w:val="00186829"/>
    <w:rsid w:val="001A52D5"/>
    <w:rsid w:val="001A5AFA"/>
    <w:rsid w:val="001A6B64"/>
    <w:rsid w:val="001B356A"/>
    <w:rsid w:val="001C481F"/>
    <w:rsid w:val="001E32AD"/>
    <w:rsid w:val="0023787A"/>
    <w:rsid w:val="00260BEF"/>
    <w:rsid w:val="0026725B"/>
    <w:rsid w:val="00271E10"/>
    <w:rsid w:val="00277873"/>
    <w:rsid w:val="002865EA"/>
    <w:rsid w:val="002A68D3"/>
    <w:rsid w:val="002B05F1"/>
    <w:rsid w:val="002B592C"/>
    <w:rsid w:val="002D12FF"/>
    <w:rsid w:val="002F3672"/>
    <w:rsid w:val="002F7839"/>
    <w:rsid w:val="003037A4"/>
    <w:rsid w:val="00332EA1"/>
    <w:rsid w:val="0033460C"/>
    <w:rsid w:val="00336D0C"/>
    <w:rsid w:val="00342602"/>
    <w:rsid w:val="00347A4D"/>
    <w:rsid w:val="00355D53"/>
    <w:rsid w:val="0038683A"/>
    <w:rsid w:val="003917D7"/>
    <w:rsid w:val="003A377E"/>
    <w:rsid w:val="003A70B0"/>
    <w:rsid w:val="003B27B1"/>
    <w:rsid w:val="003C0924"/>
    <w:rsid w:val="003D5735"/>
    <w:rsid w:val="003E291C"/>
    <w:rsid w:val="003E53D8"/>
    <w:rsid w:val="003E6F9B"/>
    <w:rsid w:val="004254A8"/>
    <w:rsid w:val="00457EAE"/>
    <w:rsid w:val="004A0AF5"/>
    <w:rsid w:val="004B129F"/>
    <w:rsid w:val="004B3E1B"/>
    <w:rsid w:val="004B5461"/>
    <w:rsid w:val="004B776C"/>
    <w:rsid w:val="00510030"/>
    <w:rsid w:val="005102D8"/>
    <w:rsid w:val="005226ED"/>
    <w:rsid w:val="005A120A"/>
    <w:rsid w:val="005B08AD"/>
    <w:rsid w:val="005C1676"/>
    <w:rsid w:val="005C62A4"/>
    <w:rsid w:val="005E7B68"/>
    <w:rsid w:val="005F6F59"/>
    <w:rsid w:val="00607BA3"/>
    <w:rsid w:val="00616847"/>
    <w:rsid w:val="006356D2"/>
    <w:rsid w:val="0067227E"/>
    <w:rsid w:val="00680572"/>
    <w:rsid w:val="006860CB"/>
    <w:rsid w:val="006920B4"/>
    <w:rsid w:val="00695C4B"/>
    <w:rsid w:val="006A6BF8"/>
    <w:rsid w:val="006B5E49"/>
    <w:rsid w:val="006D62FC"/>
    <w:rsid w:val="006E2F0C"/>
    <w:rsid w:val="006E35E8"/>
    <w:rsid w:val="00711DCE"/>
    <w:rsid w:val="007832B7"/>
    <w:rsid w:val="00791BB7"/>
    <w:rsid w:val="00794D43"/>
    <w:rsid w:val="007B0CD9"/>
    <w:rsid w:val="007B68D0"/>
    <w:rsid w:val="007C666A"/>
    <w:rsid w:val="007D13D1"/>
    <w:rsid w:val="007F2F89"/>
    <w:rsid w:val="008140FE"/>
    <w:rsid w:val="00832EBB"/>
    <w:rsid w:val="008531F9"/>
    <w:rsid w:val="008A07C3"/>
    <w:rsid w:val="008A7ECF"/>
    <w:rsid w:val="008B0A08"/>
    <w:rsid w:val="008B436B"/>
    <w:rsid w:val="008B7128"/>
    <w:rsid w:val="008B71DD"/>
    <w:rsid w:val="008C1085"/>
    <w:rsid w:val="008D08C5"/>
    <w:rsid w:val="008D6540"/>
    <w:rsid w:val="008D68BE"/>
    <w:rsid w:val="00923291"/>
    <w:rsid w:val="00930D4F"/>
    <w:rsid w:val="0095096E"/>
    <w:rsid w:val="0095183E"/>
    <w:rsid w:val="009637E6"/>
    <w:rsid w:val="00973D65"/>
    <w:rsid w:val="00990E7F"/>
    <w:rsid w:val="009968C2"/>
    <w:rsid w:val="009A04ED"/>
    <w:rsid w:val="009A3F8C"/>
    <w:rsid w:val="009B2B93"/>
    <w:rsid w:val="009B342F"/>
    <w:rsid w:val="009E2A38"/>
    <w:rsid w:val="009F7B03"/>
    <w:rsid w:val="00A54FD6"/>
    <w:rsid w:val="00A61B5E"/>
    <w:rsid w:val="00AE1260"/>
    <w:rsid w:val="00AF65CF"/>
    <w:rsid w:val="00AF7A48"/>
    <w:rsid w:val="00B25571"/>
    <w:rsid w:val="00B26BC1"/>
    <w:rsid w:val="00B3278E"/>
    <w:rsid w:val="00B539B5"/>
    <w:rsid w:val="00B70D48"/>
    <w:rsid w:val="00B7241C"/>
    <w:rsid w:val="00B84D6B"/>
    <w:rsid w:val="00BB2818"/>
    <w:rsid w:val="00BB78F3"/>
    <w:rsid w:val="00BC693F"/>
    <w:rsid w:val="00BC7B70"/>
    <w:rsid w:val="00BF0C5F"/>
    <w:rsid w:val="00C16059"/>
    <w:rsid w:val="00C25F51"/>
    <w:rsid w:val="00C36948"/>
    <w:rsid w:val="00C372F8"/>
    <w:rsid w:val="00C5114C"/>
    <w:rsid w:val="00C569D5"/>
    <w:rsid w:val="00C6413D"/>
    <w:rsid w:val="00C72684"/>
    <w:rsid w:val="00C96A10"/>
    <w:rsid w:val="00CC0A3D"/>
    <w:rsid w:val="00CC1F1F"/>
    <w:rsid w:val="00CF45E2"/>
    <w:rsid w:val="00D16928"/>
    <w:rsid w:val="00D646AA"/>
    <w:rsid w:val="00D67A14"/>
    <w:rsid w:val="00DD04C4"/>
    <w:rsid w:val="00DD2372"/>
    <w:rsid w:val="00DD6959"/>
    <w:rsid w:val="00DE60A2"/>
    <w:rsid w:val="00DF1936"/>
    <w:rsid w:val="00E17323"/>
    <w:rsid w:val="00E35F12"/>
    <w:rsid w:val="00E376F9"/>
    <w:rsid w:val="00E52C9A"/>
    <w:rsid w:val="00E571CE"/>
    <w:rsid w:val="00E616D4"/>
    <w:rsid w:val="00E726DF"/>
    <w:rsid w:val="00E74ADA"/>
    <w:rsid w:val="00E76DC0"/>
    <w:rsid w:val="00E7739B"/>
    <w:rsid w:val="00EA40D7"/>
    <w:rsid w:val="00EB766F"/>
    <w:rsid w:val="00EC6D28"/>
    <w:rsid w:val="00EE0A8C"/>
    <w:rsid w:val="00F34BB8"/>
    <w:rsid w:val="00F40999"/>
    <w:rsid w:val="00F41BA3"/>
    <w:rsid w:val="00F44376"/>
    <w:rsid w:val="00F46F7F"/>
    <w:rsid w:val="00F6469E"/>
    <w:rsid w:val="00F84A08"/>
    <w:rsid w:val="00F969C9"/>
    <w:rsid w:val="00FB1D59"/>
    <w:rsid w:val="00FB1E1F"/>
    <w:rsid w:val="00FB7801"/>
    <w:rsid w:val="00FC07D4"/>
    <w:rsid w:val="00FC522A"/>
    <w:rsid w:val="00FE06B0"/>
    <w:rsid w:val="00FE42FE"/>
    <w:rsid w:val="00FE487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16E051D"/>
  <w15:chartTrackingRefBased/>
  <w15:docId w15:val="{8C5CDAA6-96D3-4301-B77D-28EA9FD6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2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DBE12AA-43C1-4B35-8BFD-B378A6851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57</Pages>
  <Words>522</Words>
  <Characters>3293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105</cp:revision>
  <dcterms:created xsi:type="dcterms:W3CDTF">2017-02-20T14:58:00Z</dcterms:created>
  <dcterms:modified xsi:type="dcterms:W3CDTF">2017-04-14T15:28:00Z</dcterms:modified>
</cp:coreProperties>
</file>
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A61B5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0F3FB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100518" w:history="1">
            <w:r w:rsidR="000F3FB3" w:rsidRPr="00B040C2">
              <w:rPr>
                <w:rStyle w:val="Hyperlink"/>
                <w:noProof/>
              </w:rPr>
              <w:t>1</w:t>
            </w:r>
            <w:r w:rsidR="000F3FB3">
              <w:rPr>
                <w:rFonts w:eastAsiaTheme="minorEastAsia"/>
                <w:noProof/>
                <w:lang w:eastAsia="de-CH"/>
              </w:rPr>
              <w:tab/>
            </w:r>
            <w:r w:rsidR="000F3FB3" w:rsidRPr="00B040C2">
              <w:rPr>
                <w:rStyle w:val="Hyperlink"/>
                <w:noProof/>
              </w:rPr>
              <w:t>Einleitung</w:t>
            </w:r>
            <w:r w:rsidR="000F3FB3">
              <w:rPr>
                <w:noProof/>
                <w:webHidden/>
              </w:rPr>
              <w:tab/>
            </w:r>
            <w:r w:rsidR="000F3FB3">
              <w:rPr>
                <w:noProof/>
                <w:webHidden/>
              </w:rPr>
              <w:fldChar w:fldCharType="begin"/>
            </w:r>
            <w:r w:rsidR="000F3FB3">
              <w:rPr>
                <w:noProof/>
                <w:webHidden/>
              </w:rPr>
              <w:instrText xml:space="preserve"> PAGEREF _Toc479100518 \h </w:instrText>
            </w:r>
            <w:r w:rsidR="000F3FB3">
              <w:rPr>
                <w:noProof/>
                <w:webHidden/>
              </w:rPr>
            </w:r>
            <w:r w:rsidR="000F3FB3">
              <w:rPr>
                <w:noProof/>
                <w:webHidden/>
              </w:rPr>
              <w:fldChar w:fldCharType="separate"/>
            </w:r>
            <w:r w:rsidR="000F3FB3">
              <w:rPr>
                <w:noProof/>
                <w:webHidden/>
              </w:rPr>
              <w:t>2</w:t>
            </w:r>
            <w:r w:rsidR="000F3FB3"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100519" w:history="1">
            <w:r w:rsidRPr="00B040C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100520" w:history="1">
            <w:r w:rsidRPr="00B040C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100521" w:history="1">
            <w:r w:rsidRPr="00B040C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2" w:history="1">
            <w:r w:rsidRPr="00B040C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3" w:history="1">
            <w:r w:rsidRPr="00B040C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4" w:history="1">
            <w:r w:rsidRPr="00B040C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5" w:history="1">
            <w:r w:rsidRPr="00B040C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6" w:history="1">
            <w:r w:rsidRPr="00B040C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7" w:history="1">
            <w:r w:rsidRPr="00B040C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3FB3" w:rsidRDefault="000F3F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100528" w:history="1">
            <w:r w:rsidRPr="00B040C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040C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_Toc479100528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10051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10051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10052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100521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100522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79100523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5B616CCB" wp14:editId="4397A0AE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2AFC137F" wp14:editId="2384B246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34B7F7AE" wp14:editId="10A5964C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3B838B0C" wp14:editId="407A0FFE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25C46BCD" wp14:editId="7B6859DB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D4C2436" wp14:editId="1D161CFC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462C2A4" wp14:editId="0BD1F848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112E8873" wp14:editId="41355049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79100524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3555D650" wp14:editId="390B9414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0C3C9504" wp14:editId="0B2D7474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69D929E1" wp14:editId="4B288F3A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6E0B92E3" wp14:editId="4D0F011B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53AA3F5A" wp14:editId="454D31AB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D773C05" wp14:editId="22466FEC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3407DFD" wp14:editId="5C2E10CD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6E4763A9" wp14:editId="43C73D69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79100525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4D8BB817" wp14:editId="0422271F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2D437ECB" wp14:editId="116403DF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4F5387C" wp14:editId="0E84C8EA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171C60A6" wp14:editId="36B47727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444BEB82" wp14:editId="2F96B9FC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4469D7A2" wp14:editId="2B822896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3B5BC7F4" wp14:editId="4B129DB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439CA5B" wp14:editId="5814BA1B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2E348EBA" wp14:editId="31544525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79100526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79EBFEB8" wp14:editId="42F530ED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65595CDD" wp14:editId="76EBFFB5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6262718E" wp14:editId="7050D56C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22869FF8" wp14:editId="4951F3F6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59462129" wp14:editId="7641BA2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5EF71AF8" wp14:editId="5C61F0DB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2A0C3526" wp14:editId="6C50B318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098BFE31" wp14:editId="66C3EA5B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4A3191A1" wp14:editId="3CC100B4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16AB9420" wp14:editId="7A2D80E9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5C554D86" wp14:editId="3283A4B2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2E3538FC" wp14:editId="2AD4DB41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517265B2" wp14:editId="7EA63CBB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2B972641" wp14:editId="71A096B4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79100527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F4322EA" wp14:editId="2460131B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242C3FE0" wp14:editId="52450FEA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31FD6AE6" wp14:editId="5678AF8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328526EE" wp14:editId="7A2FAFBA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23E54BDE" wp14:editId="7973FAB7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F9BB2C2" wp14:editId="2C60F0E1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3708F073" wp14:editId="1357ED76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1A3DCCD2" wp14:editId="1DC77579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0D92B618" wp14:editId="78B00459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4C6F1DA4" wp14:editId="1E60BCD1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03E44612" wp14:editId="604E5F3C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282BA09" wp14:editId="6AE54B5D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5EA8DA90" wp14:editId="66449B0A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2242FEF6" wp14:editId="6EE7E725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099C3AFE" wp14:editId="47743DA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769E1A89" wp14:editId="75723FF1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02B7143D" wp14:editId="06C217CE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C2B0F9E" wp14:editId="623FA926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1D8D0137" wp14:editId="03FE3F6E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062567FB" wp14:editId="10224F15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5C56A58D" wp14:editId="75DFC66F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05150EB6" wp14:editId="79BA765D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63D083F7" wp14:editId="7CC9C065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40027B1D" wp14:editId="76C98FCE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209B015B" wp14:editId="29CE741A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3194742E" wp14:editId="3CD8B27A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68187982" wp14:editId="74AC3D3B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D636CE8" wp14:editId="297C33AE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6EBDAEB3" wp14:editId="796EEC25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170E04EE" wp14:editId="03822F57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0673A22D" wp14:editId="3FFCDD57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721CCB0" wp14:editId="23E73419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0CA5C1A5" wp14:editId="2303CC6E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4CFA059A" wp14:editId="25B048E7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79100528"/>
      <w:r>
        <w:lastRenderedPageBreak/>
        <w:t>Woche 7</w:t>
      </w:r>
      <w:bookmarkEnd w:id="22"/>
    </w:p>
    <w:p w:rsidR="00711DCE" w:rsidRPr="00AF65CF" w:rsidRDefault="00711DCE" w:rsidP="00AF65CF"/>
    <w:sectPr w:rsidR="00711DCE" w:rsidRPr="00AF65CF" w:rsidSect="00164DB6">
      <w:headerReference w:type="default" r:id="rId82"/>
      <w:footerReference w:type="default" r:id="rId8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B5E" w:rsidRDefault="00A61B5E" w:rsidP="006B5E49">
      <w:pPr>
        <w:spacing w:after="0" w:line="240" w:lineRule="auto"/>
      </w:pPr>
      <w:r>
        <w:separator/>
      </w:r>
    </w:p>
  </w:endnote>
  <w:endnote w:type="continuationSeparator" w:id="0">
    <w:p w:rsidR="00A61B5E" w:rsidRDefault="00A61B5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0F3FB3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0F3FB3">
      <w:rPr>
        <w:noProof/>
      </w:rPr>
      <w:t>41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B5E" w:rsidRDefault="00A61B5E" w:rsidP="006B5E49">
      <w:pPr>
        <w:spacing w:after="0" w:line="240" w:lineRule="auto"/>
      </w:pPr>
      <w:r>
        <w:separator/>
      </w:r>
    </w:p>
  </w:footnote>
  <w:footnote w:type="continuationSeparator" w:id="0">
    <w:p w:rsidR="00A61B5E" w:rsidRDefault="00A61B5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105030"/>
    <w:rsid w:val="0011002C"/>
    <w:rsid w:val="00122E5A"/>
    <w:rsid w:val="0012397E"/>
    <w:rsid w:val="001445DB"/>
    <w:rsid w:val="00150DE6"/>
    <w:rsid w:val="00160860"/>
    <w:rsid w:val="00164748"/>
    <w:rsid w:val="00164DB6"/>
    <w:rsid w:val="00184695"/>
    <w:rsid w:val="00186829"/>
    <w:rsid w:val="001A52D5"/>
    <w:rsid w:val="001A6B64"/>
    <w:rsid w:val="001B356A"/>
    <w:rsid w:val="001C481F"/>
    <w:rsid w:val="001E32AD"/>
    <w:rsid w:val="00260BEF"/>
    <w:rsid w:val="0026725B"/>
    <w:rsid w:val="00277873"/>
    <w:rsid w:val="002865EA"/>
    <w:rsid w:val="002A68D3"/>
    <w:rsid w:val="002B05F1"/>
    <w:rsid w:val="002B592C"/>
    <w:rsid w:val="002D12FF"/>
    <w:rsid w:val="002F3672"/>
    <w:rsid w:val="003037A4"/>
    <w:rsid w:val="0033460C"/>
    <w:rsid w:val="00336D0C"/>
    <w:rsid w:val="00342602"/>
    <w:rsid w:val="00347A4D"/>
    <w:rsid w:val="00355D53"/>
    <w:rsid w:val="0038683A"/>
    <w:rsid w:val="003917D7"/>
    <w:rsid w:val="003A377E"/>
    <w:rsid w:val="003A70B0"/>
    <w:rsid w:val="003B27B1"/>
    <w:rsid w:val="003D5735"/>
    <w:rsid w:val="003E291C"/>
    <w:rsid w:val="003E53D8"/>
    <w:rsid w:val="003E6F9B"/>
    <w:rsid w:val="004254A8"/>
    <w:rsid w:val="00457EAE"/>
    <w:rsid w:val="004A0AF5"/>
    <w:rsid w:val="004B5461"/>
    <w:rsid w:val="004B776C"/>
    <w:rsid w:val="00510030"/>
    <w:rsid w:val="005102D8"/>
    <w:rsid w:val="005226ED"/>
    <w:rsid w:val="005A120A"/>
    <w:rsid w:val="005B08AD"/>
    <w:rsid w:val="005C1676"/>
    <w:rsid w:val="005C62A4"/>
    <w:rsid w:val="00607BA3"/>
    <w:rsid w:val="0067227E"/>
    <w:rsid w:val="00680572"/>
    <w:rsid w:val="006920B4"/>
    <w:rsid w:val="00695C4B"/>
    <w:rsid w:val="006A6BF8"/>
    <w:rsid w:val="006B5E49"/>
    <w:rsid w:val="006D62FC"/>
    <w:rsid w:val="006E2F0C"/>
    <w:rsid w:val="006E35E8"/>
    <w:rsid w:val="00711DCE"/>
    <w:rsid w:val="007832B7"/>
    <w:rsid w:val="00791BB7"/>
    <w:rsid w:val="00794D43"/>
    <w:rsid w:val="007B0CD9"/>
    <w:rsid w:val="007B68D0"/>
    <w:rsid w:val="007F2F89"/>
    <w:rsid w:val="008140FE"/>
    <w:rsid w:val="00832EBB"/>
    <w:rsid w:val="008531F9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5096E"/>
    <w:rsid w:val="0095183E"/>
    <w:rsid w:val="009637E6"/>
    <w:rsid w:val="00973D65"/>
    <w:rsid w:val="00990E7F"/>
    <w:rsid w:val="009968C2"/>
    <w:rsid w:val="009A04ED"/>
    <w:rsid w:val="009A3F8C"/>
    <w:rsid w:val="009B2B93"/>
    <w:rsid w:val="009B342F"/>
    <w:rsid w:val="009E2A38"/>
    <w:rsid w:val="009F7B03"/>
    <w:rsid w:val="00A61B5E"/>
    <w:rsid w:val="00AE1260"/>
    <w:rsid w:val="00AF65CF"/>
    <w:rsid w:val="00AF7A48"/>
    <w:rsid w:val="00B25571"/>
    <w:rsid w:val="00B26BC1"/>
    <w:rsid w:val="00B539B5"/>
    <w:rsid w:val="00B70D48"/>
    <w:rsid w:val="00B7241C"/>
    <w:rsid w:val="00B84D6B"/>
    <w:rsid w:val="00BB2818"/>
    <w:rsid w:val="00BB78F3"/>
    <w:rsid w:val="00BC693F"/>
    <w:rsid w:val="00BC7B70"/>
    <w:rsid w:val="00BF0C5F"/>
    <w:rsid w:val="00C16059"/>
    <w:rsid w:val="00C36948"/>
    <w:rsid w:val="00C372F8"/>
    <w:rsid w:val="00C5114C"/>
    <w:rsid w:val="00C569D5"/>
    <w:rsid w:val="00C6413D"/>
    <w:rsid w:val="00CC0A3D"/>
    <w:rsid w:val="00CC1F1F"/>
    <w:rsid w:val="00CF45E2"/>
    <w:rsid w:val="00D16928"/>
    <w:rsid w:val="00D646AA"/>
    <w:rsid w:val="00D67A14"/>
    <w:rsid w:val="00DD04C4"/>
    <w:rsid w:val="00DD6959"/>
    <w:rsid w:val="00DE60A2"/>
    <w:rsid w:val="00DF1936"/>
    <w:rsid w:val="00E17323"/>
    <w:rsid w:val="00E35F12"/>
    <w:rsid w:val="00E376F9"/>
    <w:rsid w:val="00E52C9A"/>
    <w:rsid w:val="00E571CE"/>
    <w:rsid w:val="00E616D4"/>
    <w:rsid w:val="00E74ADA"/>
    <w:rsid w:val="00E76DC0"/>
    <w:rsid w:val="00EA40D7"/>
    <w:rsid w:val="00EB766F"/>
    <w:rsid w:val="00EE0A8C"/>
    <w:rsid w:val="00F34BB8"/>
    <w:rsid w:val="00F40999"/>
    <w:rsid w:val="00F44376"/>
    <w:rsid w:val="00F46F7F"/>
    <w:rsid w:val="00F6469E"/>
    <w:rsid w:val="00F84A08"/>
    <w:rsid w:val="00F969C9"/>
    <w:rsid w:val="00FB1D59"/>
    <w:rsid w:val="00FB1E1F"/>
    <w:rsid w:val="00FB7801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3A0D9BD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E1AE85A-7660-45A4-94BF-5F36F5E41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42</Pages>
  <Words>490</Words>
  <Characters>3092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74</cp:revision>
  <dcterms:created xsi:type="dcterms:W3CDTF">2017-02-20T14:58:00Z</dcterms:created>
  <dcterms:modified xsi:type="dcterms:W3CDTF">2017-04-04T18:19:00Z</dcterms:modified>
</cp:coreProperties>
</file>
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182E13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 Functional Programming (fprog)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182E13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56DBB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2324465" w:history="1">
            <w:r w:rsidR="00C56DBB" w:rsidRPr="005B1876">
              <w:rPr>
                <w:rStyle w:val="Hyperlink"/>
                <w:noProof/>
              </w:rPr>
              <w:t>1</w:t>
            </w:r>
            <w:r w:rsidR="00C56DBB">
              <w:rPr>
                <w:rFonts w:eastAsiaTheme="minorEastAsia"/>
                <w:noProof/>
                <w:lang w:eastAsia="de-CH"/>
              </w:rPr>
              <w:tab/>
            </w:r>
            <w:r w:rsidR="00C56DBB" w:rsidRPr="005B1876">
              <w:rPr>
                <w:rStyle w:val="Hyperlink"/>
                <w:noProof/>
              </w:rPr>
              <w:t>Einleitung</w:t>
            </w:r>
            <w:r w:rsidR="00C56DBB">
              <w:rPr>
                <w:noProof/>
                <w:webHidden/>
              </w:rPr>
              <w:tab/>
            </w:r>
            <w:r w:rsidR="00C56DBB">
              <w:rPr>
                <w:noProof/>
                <w:webHidden/>
              </w:rPr>
              <w:fldChar w:fldCharType="begin"/>
            </w:r>
            <w:r w:rsidR="00C56DBB">
              <w:rPr>
                <w:noProof/>
                <w:webHidden/>
              </w:rPr>
              <w:instrText xml:space="preserve"> PAGEREF _Toc472324465 \h </w:instrText>
            </w:r>
            <w:r w:rsidR="00C56DBB">
              <w:rPr>
                <w:noProof/>
                <w:webHidden/>
              </w:rPr>
            </w:r>
            <w:r w:rsidR="00C56DBB">
              <w:rPr>
                <w:noProof/>
                <w:webHidden/>
              </w:rPr>
              <w:fldChar w:fldCharType="separate"/>
            </w:r>
            <w:r w:rsidR="00C56DBB">
              <w:rPr>
                <w:noProof/>
                <w:webHidden/>
              </w:rPr>
              <w:t>4</w:t>
            </w:r>
            <w:r w:rsidR="00C56DBB"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66" w:history="1">
            <w:r w:rsidRPr="005B187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67" w:history="1">
            <w:r w:rsidRPr="005B187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68" w:history="1">
            <w:r w:rsidRPr="005B187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469" w:history="1">
            <w:r w:rsidRPr="005B187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0" w:history="1">
            <w:r w:rsidRPr="005B187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What is a Functional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1" w:history="1">
            <w:r w:rsidRPr="005B1876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2" w:history="1">
            <w:r w:rsidRPr="005B1876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3" w:history="1">
            <w:r w:rsidRPr="005B1876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Glasgow Haskell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4" w:history="1">
            <w:r w:rsidRPr="005B1876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Prelude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5" w:history="1">
            <w:r w:rsidRPr="005B1876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6" w:history="1">
            <w:r w:rsidRPr="005B1876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Function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7" w:history="1">
            <w:r w:rsidRPr="005B1876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8" w:history="1">
            <w:r w:rsidRPr="005B1876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Haskell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79" w:history="1">
            <w:r w:rsidRPr="005B1876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GHCI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0" w:history="1">
            <w:r w:rsidRPr="005B1876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Name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1" w:history="1">
            <w:r w:rsidRPr="005B1876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Layout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482" w:history="1">
            <w:r w:rsidRPr="005B1876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3" w:history="1">
            <w:r w:rsidRPr="005B1876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What is a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4" w:history="1">
            <w:r w:rsidRPr="005B1876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What is a Partial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5" w:history="1">
            <w:r w:rsidRPr="005B1876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Domain of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6" w:history="1">
            <w:r w:rsidRPr="005B1876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7" w:history="1">
            <w:r w:rsidRPr="005B1876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Additional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88" w:history="1">
            <w:r w:rsidRPr="005B1876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489" w:history="1">
            <w:r w:rsidRPr="005B1876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0" w:history="1">
            <w:r w:rsidRPr="005B1876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What is 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1" w:history="1">
            <w:r w:rsidRPr="005B1876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Type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2" w:history="1">
            <w:r w:rsidRPr="005B1876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Types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3" w:history="1">
            <w:r w:rsidRPr="005B1876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Basic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4" w:history="1">
            <w:r w:rsidRPr="005B1876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List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5" w:history="1">
            <w:r w:rsidRPr="005B1876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Tuple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6" w:history="1">
            <w:r w:rsidRPr="005B1876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Function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7" w:history="1">
            <w:r w:rsidRPr="005B1876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Curried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8" w:history="1">
            <w:r w:rsidRPr="005B1876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Why is Currying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499" w:history="1">
            <w:r w:rsidRPr="005B1876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Currying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0" w:history="1">
            <w:r w:rsidRPr="005B1876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Polymorphic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1" w:history="1">
            <w:r w:rsidRPr="005B1876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Overloaded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2" w:history="1">
            <w:r w:rsidRPr="005B1876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Hints and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03" w:history="1">
            <w:r w:rsidRPr="005B1876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4" w:history="1">
            <w:r w:rsidRPr="005B1876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Typeclasses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05" w:history="1">
            <w:r w:rsidRPr="005B1876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6" w:history="1">
            <w:r w:rsidRPr="005B1876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7" w:history="1">
            <w:r w:rsidRPr="005B1876">
              <w:rPr>
                <w:rStyle w:val="Hyperlink"/>
                <w:noProof/>
                <w:lang w:val="en-US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Guarded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8" w:history="1">
            <w:r w:rsidRPr="005B1876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Pattern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09" w:history="1">
            <w:r w:rsidRPr="005B1876">
              <w:rPr>
                <w:rStyle w:val="Hyperlink"/>
                <w:noProof/>
                <w:lang w:val="en-US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List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10" w:history="1">
            <w:r w:rsidRPr="005B1876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1" w:history="1">
            <w:r w:rsidRPr="005B1876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2" w:history="1">
            <w:r w:rsidRPr="005B1876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Why are Lambdas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3" w:history="1">
            <w:r w:rsidRPr="005B1876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Operator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4" w:history="1">
            <w:r w:rsidRPr="005B1876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Why are Sections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5" w:history="1">
            <w:r w:rsidRPr="005B1876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Set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6" w:history="1">
            <w:r w:rsidRPr="005B1876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7" w:history="1">
            <w:r w:rsidRPr="005B1876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Dependent 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18" w:history="1">
            <w:r w:rsidRPr="005B1876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Guards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19" w:history="1">
            <w:r w:rsidRPr="005B1876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0" w:history="1">
            <w:r w:rsidRPr="005B1876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Zip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1" w:history="1">
            <w:r w:rsidRPr="005B1876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String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22" w:history="1">
            <w:r w:rsidRPr="005B1876">
              <w:rPr>
                <w:rStyle w:val="Hyperlink"/>
                <w:noProof/>
                <w:lang w:val="en-US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23" w:history="1">
            <w:r w:rsidRPr="005B1876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4" w:history="1">
            <w:r w:rsidRPr="005B1876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Introduction to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5" w:history="1">
            <w:r w:rsidRPr="005B1876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Recursive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6" w:history="1">
            <w:r w:rsidRPr="005B1876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Why is Recursion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7" w:history="1">
            <w:r w:rsidRPr="005B1876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Recursion on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8" w:history="1">
            <w:r w:rsidRPr="005B1876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Multiple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29" w:history="1">
            <w:r w:rsidRPr="005B1876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30" w:history="1">
            <w:r w:rsidRPr="005B1876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31" w:history="1">
            <w:r w:rsidRPr="005B1876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Woche</w:t>
            </w:r>
            <w:r w:rsidRPr="005B1876">
              <w:rPr>
                <w:rStyle w:val="Hyperlink"/>
                <w:noProof/>
                <w:lang w:val="en-US"/>
              </w:rPr>
              <w:t xml:space="preserve"> 12 &amp; 13 &amp;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2" w:history="1">
            <w:r w:rsidRPr="005B1876">
              <w:rPr>
                <w:rStyle w:val="Hyperlink"/>
                <w:noProof/>
                <w:lang w:val="en-US"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Introduction to Higher Order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3" w:history="1">
            <w:r w:rsidRPr="005B1876">
              <w:rPr>
                <w:rStyle w:val="Hyperlink"/>
                <w:noProof/>
                <w:lang w:val="en-US"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Why are they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4" w:history="1">
            <w:r w:rsidRPr="005B1876">
              <w:rPr>
                <w:rStyle w:val="Hyperlink"/>
                <w:noProof/>
                <w:lang w:val="en-US"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Map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5" w:history="1">
            <w:r w:rsidRPr="005B1876">
              <w:rPr>
                <w:rStyle w:val="Hyperlink"/>
                <w:noProof/>
                <w:lang w:val="en-US"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Filter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6" w:history="1">
            <w:r w:rsidRPr="005B1876">
              <w:rPr>
                <w:rStyle w:val="Hyperlink"/>
                <w:noProof/>
                <w:lang w:val="en-US"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Foldr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7" w:history="1">
            <w:r w:rsidRPr="005B1876">
              <w:rPr>
                <w:rStyle w:val="Hyperlink"/>
                <w:noProof/>
                <w:lang w:val="en-US"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Other Foldr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8" w:history="1">
            <w:r w:rsidRPr="005B1876">
              <w:rPr>
                <w:rStyle w:val="Hyperlink"/>
                <w:noProof/>
                <w:lang w:val="en-US"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Why is Foldr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39" w:history="1">
            <w:r w:rsidRPr="005B1876">
              <w:rPr>
                <w:rStyle w:val="Hyperlink"/>
                <w:noProof/>
                <w:lang w:val="en-US"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  <w:lang w:val="en-US"/>
              </w:rPr>
              <w:t>Other Library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40" w:history="1">
            <w:r w:rsidRPr="005B1876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41" w:history="1">
            <w:r w:rsidRPr="005B1876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Type Declarations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42" w:history="1">
            <w:r w:rsidRPr="005B1876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Data Declarations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43" w:history="1">
            <w:r w:rsidRPr="005B1876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Recursive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44" w:history="1">
            <w:r w:rsidRPr="005B1876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Arithmetic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324545" w:history="1">
            <w:r w:rsidRPr="005B1876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Binary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6DBB" w:rsidRDefault="00C56DB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72324546" w:history="1">
            <w:r w:rsidRPr="005B1876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B1876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_Toc472324546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7232446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7232446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2148EF">
        <w:t>fprog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7232446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enabsatz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enabsatz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72324468"/>
      <w:r>
        <w:t>Prüfungen</w:t>
      </w:r>
      <w:bookmarkEnd w:id="12"/>
      <w:bookmarkEnd w:id="13"/>
      <w:bookmarkEnd w:id="14"/>
      <w:bookmarkEnd w:id="15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72324469"/>
      <w:r>
        <w:lastRenderedPageBreak/>
        <w:t>Woche 1</w:t>
      </w:r>
      <w:bookmarkEnd w:id="16"/>
    </w:p>
    <w:p w:rsidR="00393B75" w:rsidRDefault="00393B75" w:rsidP="00393B75">
      <w:pPr>
        <w:pStyle w:val="berschrift2"/>
      </w:pPr>
      <w:bookmarkStart w:id="17" w:name="_Toc472324470"/>
      <w:r>
        <w:t>What is a Functional Language</w:t>
      </w:r>
      <w:bookmarkEnd w:id="17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enabsatz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enabsatz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berschrift2"/>
        <w:rPr>
          <w:lang w:val="en-US"/>
        </w:rPr>
      </w:pPr>
      <w:bookmarkStart w:id="18" w:name="_Toc472324471"/>
      <w:r>
        <w:rPr>
          <w:lang w:val="en-US"/>
        </w:rPr>
        <w:t>Example</w:t>
      </w:r>
      <w:bookmarkEnd w:id="18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A84C6C" wp14:editId="53886C94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BA3D17" wp14:editId="0AC659B3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berschrift2"/>
        <w:rPr>
          <w:lang w:val="en-US"/>
        </w:rPr>
      </w:pPr>
      <w:bookmarkStart w:id="19" w:name="_Toc472324472"/>
      <w:r>
        <w:rPr>
          <w:lang w:val="en-US"/>
        </w:rPr>
        <w:t>History</w:t>
      </w:r>
      <w:bookmarkEnd w:id="19"/>
    </w:p>
    <w:p w:rsidR="006A6DC3" w:rsidRDefault="006A6DC3" w:rsidP="006A6DC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>Phil Wadler and others develop type classes and monads, two of the main innovations of Haskell.</w:t>
      </w:r>
    </w:p>
    <w:p w:rsidR="00665A71" w:rsidRDefault="008517AC" w:rsidP="008517A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berschrift2"/>
        <w:rPr>
          <w:lang w:val="en-US"/>
        </w:rPr>
      </w:pPr>
      <w:bookmarkStart w:id="20" w:name="_Toc472324473"/>
      <w:r>
        <w:rPr>
          <w:lang w:val="en-US"/>
        </w:rPr>
        <w:t>Glasgow Haskell Compiler</w:t>
      </w:r>
      <w:bookmarkEnd w:id="20"/>
    </w:p>
    <w:p w:rsidR="00EC0117" w:rsidRDefault="00EC0117" w:rsidP="00EC0117">
      <w:pPr>
        <w:pStyle w:val="Listenabsatz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enabsatz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berschrift2"/>
        <w:rPr>
          <w:lang w:val="en-US"/>
        </w:rPr>
      </w:pPr>
      <w:bookmarkStart w:id="21" w:name="_Toc472324474"/>
      <w:r>
        <w:rPr>
          <w:lang w:val="en-US"/>
        </w:rPr>
        <w:t>Prelude</w:t>
      </w:r>
      <w:bookmarkEnd w:id="21"/>
    </w:p>
    <w:p w:rsidR="006A6DC3" w:rsidRDefault="00F01F9E" w:rsidP="00F01F9E">
      <w:pPr>
        <w:pStyle w:val="Listenabsatz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berschrift2"/>
        <w:rPr>
          <w:lang w:val="en-US"/>
        </w:rPr>
      </w:pPr>
      <w:bookmarkStart w:id="22" w:name="_Toc472324475"/>
      <w:r>
        <w:rPr>
          <w:lang w:val="en-US"/>
        </w:rPr>
        <w:lastRenderedPageBreak/>
        <w:t>Examples</w:t>
      </w:r>
      <w:bookmarkEnd w:id="22"/>
    </w:p>
    <w:p w:rsidR="00740968" w:rsidRDefault="00740968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 xml:space="preserve">5] !!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berschrift2"/>
        <w:rPr>
          <w:lang w:val="en-US"/>
        </w:rPr>
      </w:pPr>
      <w:bookmarkStart w:id="23" w:name="_Toc472324476"/>
      <w:r>
        <w:rPr>
          <w:lang w:val="en-US"/>
        </w:rPr>
        <w:t>Function Application</w:t>
      </w:r>
      <w:bookmarkEnd w:id="23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6BE04C" wp14:editId="2388AD43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6B9B50" wp14:editId="343219D7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16156A" wp14:editId="474041D9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berschrift2"/>
        <w:rPr>
          <w:lang w:val="en-US"/>
        </w:rPr>
      </w:pPr>
      <w:bookmarkStart w:id="24" w:name="_Toc472324477"/>
      <w:r>
        <w:rPr>
          <w:lang w:val="en-US"/>
        </w:rPr>
        <w:lastRenderedPageBreak/>
        <w:t>Examples</w:t>
      </w:r>
      <w:bookmarkEnd w:id="24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2B0079" wp14:editId="17BDCA59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berschrift2"/>
        <w:rPr>
          <w:lang w:val="en-US"/>
        </w:rPr>
      </w:pPr>
      <w:bookmarkStart w:id="25" w:name="_Toc472324478"/>
      <w:r>
        <w:rPr>
          <w:lang w:val="en-US"/>
        </w:rPr>
        <w:t>Haskell Scripts</w:t>
      </w:r>
      <w:bookmarkEnd w:id="25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086822" wp14:editId="488FDC35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berschrift2"/>
        <w:rPr>
          <w:lang w:val="en-US"/>
        </w:rPr>
      </w:pPr>
      <w:bookmarkStart w:id="26" w:name="_Toc472324479"/>
      <w:r>
        <w:rPr>
          <w:lang w:val="en-US"/>
        </w:rPr>
        <w:t>GHCI Commands</w:t>
      </w:r>
      <w:bookmarkEnd w:id="26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FFC0C2" wp14:editId="5B92B4B5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berschrift2"/>
        <w:rPr>
          <w:lang w:val="en-US"/>
        </w:rPr>
      </w:pPr>
      <w:bookmarkStart w:id="27" w:name="_Toc472324480"/>
      <w:r>
        <w:rPr>
          <w:lang w:val="en-US"/>
        </w:rPr>
        <w:lastRenderedPageBreak/>
        <w:t>Name Requirements</w:t>
      </w:r>
      <w:bookmarkEnd w:id="27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2B629D" wp14:editId="6972F939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berschrift2"/>
        <w:rPr>
          <w:lang w:val="en-US"/>
        </w:rPr>
      </w:pPr>
      <w:bookmarkStart w:id="28" w:name="_Toc472324481"/>
      <w:r>
        <w:rPr>
          <w:lang w:val="en-US"/>
        </w:rPr>
        <w:t>Layout Rule</w:t>
      </w:r>
      <w:bookmarkEnd w:id="28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CFF7E4" wp14:editId="1765CD28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7C3D97" wp14:editId="34539D54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berschrift1"/>
        <w:rPr>
          <w:lang w:val="en-US"/>
        </w:rPr>
      </w:pPr>
      <w:bookmarkStart w:id="29" w:name="_Toc472324482"/>
      <w:r w:rsidRPr="006A0CF0">
        <w:rPr>
          <w:lang w:val="en-US"/>
        </w:rPr>
        <w:lastRenderedPageBreak/>
        <w:t>Woche 2</w:t>
      </w:r>
      <w:bookmarkEnd w:id="29"/>
    </w:p>
    <w:p w:rsidR="003A3862" w:rsidRDefault="00637C6B" w:rsidP="00637C6B">
      <w:pPr>
        <w:pStyle w:val="berschrift2"/>
        <w:rPr>
          <w:lang w:val="en-US"/>
        </w:rPr>
      </w:pPr>
      <w:bookmarkStart w:id="30" w:name="_Toc472324483"/>
      <w:r>
        <w:rPr>
          <w:lang w:val="en-US"/>
        </w:rPr>
        <w:t>What is a Function?</w:t>
      </w:r>
      <w:bookmarkEnd w:id="30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C76055" wp14:editId="29C754ED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11DCD7" wp14:editId="4B520EA7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0901C0" wp14:editId="4294D780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1C1E8B" wp14:editId="48CC9A8E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520E2D" wp14:editId="22F6D753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AF521B" wp14:editId="4AEDD689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4C2202" wp14:editId="00C17136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820C6DD" wp14:editId="3C79C023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berschrift2"/>
        <w:rPr>
          <w:lang w:val="en-US"/>
        </w:rPr>
      </w:pPr>
      <w:bookmarkStart w:id="31" w:name="_Toc472324484"/>
      <w:r>
        <w:rPr>
          <w:lang w:val="en-US"/>
        </w:rPr>
        <w:t>What is a Partial Function?</w:t>
      </w:r>
      <w:bookmarkEnd w:id="31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CCD85E" wp14:editId="3E95619E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berschrift2"/>
        <w:rPr>
          <w:lang w:val="en-US"/>
        </w:rPr>
      </w:pPr>
      <w:bookmarkStart w:id="32" w:name="_Toc472324485"/>
      <w:r>
        <w:rPr>
          <w:lang w:val="en-US"/>
        </w:rPr>
        <w:t>Domain of Definition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CED194" wp14:editId="304AD2D0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berschrift2"/>
        <w:rPr>
          <w:lang w:val="en-US"/>
        </w:rPr>
      </w:pPr>
      <w:bookmarkStart w:id="33" w:name="_Toc472324486"/>
      <w:r>
        <w:rPr>
          <w:lang w:val="en-US"/>
        </w:rPr>
        <w:t>Confusion</w:t>
      </w:r>
      <w:bookmarkEnd w:id="33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864A4E" wp14:editId="57DD7CE2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berschrift2"/>
        <w:rPr>
          <w:lang w:val="en-US"/>
        </w:rPr>
      </w:pPr>
      <w:bookmarkStart w:id="34" w:name="_Toc472324487"/>
      <w:r>
        <w:rPr>
          <w:lang w:val="en-US"/>
        </w:rPr>
        <w:lastRenderedPageBreak/>
        <w:t>Additional types</w:t>
      </w:r>
      <w:bookmarkEnd w:id="34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0CCF2E" wp14:editId="7174F2D2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945DB3" wp14:editId="0CDB55CD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berschrift2"/>
        <w:rPr>
          <w:lang w:val="en-US"/>
        </w:rPr>
      </w:pPr>
      <w:bookmarkStart w:id="35" w:name="_Toc472324488"/>
      <w:r>
        <w:rPr>
          <w:lang w:val="en-US"/>
        </w:rPr>
        <w:t>Summary</w:t>
      </w:r>
      <w:bookmarkEnd w:id="35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774EAC" wp14:editId="5D11F4F9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berschrift1"/>
        <w:rPr>
          <w:lang w:val="en-US"/>
        </w:rPr>
      </w:pPr>
      <w:bookmarkStart w:id="36" w:name="_Toc472324489"/>
      <w:r>
        <w:rPr>
          <w:lang w:val="en-US"/>
        </w:rPr>
        <w:lastRenderedPageBreak/>
        <w:t>Woche 3</w:t>
      </w:r>
      <w:bookmarkEnd w:id="36"/>
    </w:p>
    <w:p w:rsidR="00D1111B" w:rsidRDefault="00414554" w:rsidP="00414554">
      <w:pPr>
        <w:pStyle w:val="berschrift2"/>
        <w:rPr>
          <w:lang w:val="en-US"/>
        </w:rPr>
      </w:pPr>
      <w:bookmarkStart w:id="37" w:name="_Toc472324490"/>
      <w:r>
        <w:rPr>
          <w:lang w:val="en-US"/>
        </w:rPr>
        <w:t>What is a Type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EFE228" wp14:editId="51C3C902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berschrift2"/>
        <w:rPr>
          <w:lang w:val="en-US"/>
        </w:rPr>
      </w:pPr>
      <w:bookmarkStart w:id="38" w:name="_Toc472324491"/>
      <w:r>
        <w:rPr>
          <w:lang w:val="en-US"/>
        </w:rPr>
        <w:t>Type Errors</w:t>
      </w:r>
      <w:bookmarkEnd w:id="38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033F92" wp14:editId="1AAAA8D2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berschrift2"/>
        <w:rPr>
          <w:lang w:val="en-US"/>
        </w:rPr>
      </w:pPr>
      <w:bookmarkStart w:id="39" w:name="_Toc472324492"/>
      <w:r>
        <w:rPr>
          <w:lang w:val="en-US"/>
        </w:rPr>
        <w:t>Types in Haskell</w:t>
      </w:r>
      <w:bookmarkEnd w:id="39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01B3F88" wp14:editId="50610392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4D2D699" wp14:editId="177F8E44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berschrift2"/>
        <w:rPr>
          <w:lang w:val="en-US"/>
        </w:rPr>
      </w:pPr>
      <w:bookmarkStart w:id="40" w:name="_Toc472324493"/>
      <w:r>
        <w:rPr>
          <w:lang w:val="en-US"/>
        </w:rPr>
        <w:t>Basic Types</w:t>
      </w:r>
      <w:bookmarkEnd w:id="40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8182A6" wp14:editId="6A7DD9C4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berschrift2"/>
        <w:rPr>
          <w:lang w:val="en-US"/>
        </w:rPr>
      </w:pPr>
      <w:bookmarkStart w:id="41" w:name="_Toc472324494"/>
      <w:r>
        <w:rPr>
          <w:lang w:val="en-US"/>
        </w:rPr>
        <w:t>List Types</w:t>
      </w:r>
      <w:bookmarkEnd w:id="41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182EA2" wp14:editId="2FC1F56A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EF0A106" wp14:editId="305E41E4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berschrift2"/>
        <w:rPr>
          <w:lang w:val="en-US"/>
        </w:rPr>
      </w:pPr>
      <w:bookmarkStart w:id="42" w:name="_Toc472324495"/>
      <w:r>
        <w:rPr>
          <w:lang w:val="en-US"/>
        </w:rPr>
        <w:t>Tuple Types</w:t>
      </w:r>
      <w:bookmarkEnd w:id="42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129215" wp14:editId="027B09B2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2FB1E1" wp14:editId="51C7D1C4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berschrift2"/>
        <w:rPr>
          <w:lang w:val="en-US"/>
        </w:rPr>
      </w:pPr>
      <w:bookmarkStart w:id="43" w:name="_Toc472324496"/>
      <w:r>
        <w:rPr>
          <w:lang w:val="en-US"/>
        </w:rPr>
        <w:lastRenderedPageBreak/>
        <w:t>Function Types</w:t>
      </w:r>
      <w:bookmarkEnd w:id="43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C7328D" wp14:editId="69EB5011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6B9E55" wp14:editId="52A5C38C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berschrift2"/>
        <w:rPr>
          <w:lang w:val="en-US"/>
        </w:rPr>
      </w:pPr>
      <w:bookmarkStart w:id="44" w:name="_Toc472324497"/>
      <w:r>
        <w:rPr>
          <w:lang w:val="en-US"/>
        </w:rPr>
        <w:t>Curried Functions</w:t>
      </w:r>
      <w:bookmarkEnd w:id="44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4BB331" wp14:editId="3F2636C4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0FE07C" wp14:editId="5423C25F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E4A1BB" wp14:editId="301D805D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berschrift2"/>
        <w:rPr>
          <w:lang w:val="en-US"/>
        </w:rPr>
      </w:pPr>
      <w:bookmarkStart w:id="45" w:name="_Toc472324498"/>
      <w:r>
        <w:rPr>
          <w:lang w:val="en-US"/>
        </w:rPr>
        <w:t>Why is Currying useful</w:t>
      </w:r>
      <w:bookmarkEnd w:id="45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24C52" wp14:editId="7CC6CC23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berschrift2"/>
        <w:rPr>
          <w:lang w:val="en-US"/>
        </w:rPr>
      </w:pPr>
      <w:bookmarkStart w:id="46" w:name="_Toc472324499"/>
      <w:r>
        <w:rPr>
          <w:lang w:val="en-US"/>
        </w:rPr>
        <w:lastRenderedPageBreak/>
        <w:t>Currying Conventions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925FB6" wp14:editId="176EB2D8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CFC756" wp14:editId="1A1EF0EE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berschrift2"/>
        <w:rPr>
          <w:lang w:val="en-US"/>
        </w:rPr>
      </w:pPr>
      <w:bookmarkStart w:id="47" w:name="_Toc472324500"/>
      <w:r>
        <w:rPr>
          <w:lang w:val="en-US"/>
        </w:rPr>
        <w:t>Polymorphic Functions</w:t>
      </w:r>
      <w:bookmarkEnd w:id="47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0DA744" wp14:editId="16D69626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14AFD5B" wp14:editId="74E665D2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DD1A5B" wp14:editId="4E48F2A5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berschrift2"/>
        <w:rPr>
          <w:lang w:val="en-US"/>
        </w:rPr>
      </w:pPr>
      <w:bookmarkStart w:id="48" w:name="_Toc472324501"/>
      <w:r>
        <w:rPr>
          <w:lang w:val="en-US"/>
        </w:rPr>
        <w:t>Overloaded Functions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9178C2" wp14:editId="6AD29BFE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B7403B" wp14:editId="0D27F313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A4D8FF" wp14:editId="5F259836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berschrift2"/>
        <w:rPr>
          <w:lang w:val="en-US"/>
        </w:rPr>
      </w:pPr>
      <w:bookmarkStart w:id="49" w:name="_Toc472324502"/>
      <w:r>
        <w:rPr>
          <w:lang w:val="en-US"/>
        </w:rPr>
        <w:t>Hints and Tips</w:t>
      </w:r>
      <w:bookmarkEnd w:id="49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4D26D6" wp14:editId="6AD7A3B3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berschrift1"/>
        <w:rPr>
          <w:lang w:val="en-US"/>
        </w:rPr>
      </w:pPr>
      <w:bookmarkStart w:id="50" w:name="_Toc472324503"/>
      <w:r>
        <w:rPr>
          <w:lang w:val="en-US"/>
        </w:rPr>
        <w:lastRenderedPageBreak/>
        <w:t xml:space="preserve">Woche </w:t>
      </w:r>
      <w:r w:rsidR="003A3862">
        <w:rPr>
          <w:lang w:val="en-US"/>
        </w:rPr>
        <w:t>4</w:t>
      </w:r>
      <w:bookmarkEnd w:id="50"/>
    </w:p>
    <w:p w:rsidR="00826E27" w:rsidRPr="00826E27" w:rsidRDefault="00826E27" w:rsidP="00826E27">
      <w:pPr>
        <w:pStyle w:val="berschrift2"/>
        <w:rPr>
          <w:lang w:val="en-US"/>
        </w:rPr>
      </w:pPr>
      <w:bookmarkStart w:id="51" w:name="_Toc472324504"/>
      <w:r>
        <w:rPr>
          <w:lang w:val="en-US"/>
        </w:rPr>
        <w:t>Typeclasses</w:t>
      </w:r>
      <w:bookmarkEnd w:id="51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B00090" wp14:editId="14127BF1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29881F" wp14:editId="6857D03F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berschrift1"/>
        <w:rPr>
          <w:lang w:val="en-US"/>
        </w:rPr>
      </w:pPr>
      <w:bookmarkStart w:id="52" w:name="_Toc472324505"/>
      <w:r>
        <w:rPr>
          <w:lang w:val="en-US"/>
        </w:rPr>
        <w:lastRenderedPageBreak/>
        <w:t>Woche 5</w:t>
      </w:r>
      <w:bookmarkEnd w:id="52"/>
    </w:p>
    <w:p w:rsidR="007C37FD" w:rsidRDefault="00826E27" w:rsidP="00826E27">
      <w:pPr>
        <w:pStyle w:val="berschrift2"/>
        <w:rPr>
          <w:lang w:val="en-US"/>
        </w:rPr>
      </w:pPr>
      <w:bookmarkStart w:id="53" w:name="_Toc472324506"/>
      <w:r>
        <w:rPr>
          <w:lang w:val="en-US"/>
        </w:rPr>
        <w:t>Conditional Expressions</w:t>
      </w:r>
      <w:bookmarkEnd w:id="53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DCE991" wp14:editId="34F909A3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F38143" wp14:editId="28B2D962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berschrift2"/>
        <w:rPr>
          <w:lang w:val="en-US"/>
        </w:rPr>
      </w:pPr>
      <w:bookmarkStart w:id="54" w:name="_Toc472324507"/>
      <w:r>
        <w:rPr>
          <w:lang w:val="en-US"/>
        </w:rPr>
        <w:t>Guarded Equations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4A499C" wp14:editId="6CF6CAAC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2CA22FE" wp14:editId="2FAD4384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berschrift2"/>
        <w:rPr>
          <w:lang w:val="en-US"/>
        </w:rPr>
      </w:pPr>
      <w:bookmarkStart w:id="55" w:name="_Toc472324508"/>
      <w:r>
        <w:rPr>
          <w:lang w:val="en-US"/>
        </w:rPr>
        <w:t>Pattern Matching</w:t>
      </w:r>
      <w:bookmarkEnd w:id="55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03DF3E" wp14:editId="20982185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4AB68C" wp14:editId="5849DA6C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44D389A" wp14:editId="41813DD8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2E4F67" wp14:editId="09A8E449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berschrift2"/>
        <w:rPr>
          <w:lang w:val="en-US"/>
        </w:rPr>
      </w:pPr>
      <w:bookmarkStart w:id="56" w:name="_Toc472324509"/>
      <w:r>
        <w:rPr>
          <w:lang w:val="en-US"/>
        </w:rPr>
        <w:t>List Patterns</w:t>
      </w:r>
      <w:bookmarkEnd w:id="56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4A6B09" wp14:editId="54F8F9AE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E8F7800" wp14:editId="10FB9881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16541F" wp14:editId="36A5F923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berschrift1"/>
        <w:rPr>
          <w:lang w:val="en-US"/>
        </w:rPr>
      </w:pPr>
      <w:bookmarkStart w:id="57" w:name="_Toc472324510"/>
      <w:r>
        <w:rPr>
          <w:lang w:val="en-US"/>
        </w:rPr>
        <w:lastRenderedPageBreak/>
        <w:t>Woche 6</w:t>
      </w:r>
      <w:bookmarkEnd w:id="57"/>
    </w:p>
    <w:p w:rsidR="005E509A" w:rsidRDefault="007E39AB" w:rsidP="003740A8">
      <w:pPr>
        <w:pStyle w:val="berschrift2"/>
        <w:rPr>
          <w:lang w:val="en-US"/>
        </w:rPr>
      </w:pPr>
      <w:bookmarkStart w:id="58" w:name="_Toc472324511"/>
      <w:r>
        <w:rPr>
          <w:lang w:val="en-US"/>
        </w:rPr>
        <w:t>Lambda Expressions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537F52" wp14:editId="56482AD4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9FF024" wp14:editId="77CC68D8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59" w:name="_Toc472324512"/>
      <w:r>
        <w:rPr>
          <w:lang w:val="en-US"/>
        </w:rPr>
        <w:t>Why are Lambdas useful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DF2984" wp14:editId="4748A151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8617DB6" wp14:editId="5F208E6D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04C73B" wp14:editId="755C2841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60" w:name="_Toc472324513"/>
      <w:r>
        <w:rPr>
          <w:lang w:val="en-US"/>
        </w:rPr>
        <w:lastRenderedPageBreak/>
        <w:t>Operator Sections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812F56" wp14:editId="5601DB78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04D73B8" wp14:editId="565D2D9D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61" w:name="_Toc472324514"/>
      <w:r>
        <w:rPr>
          <w:lang w:val="en-US"/>
        </w:rPr>
        <w:t>Why are Sections useful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ABBCB9" wp14:editId="0A73D323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62" w:name="_Toc472324515"/>
      <w:r>
        <w:rPr>
          <w:lang w:val="en-US"/>
        </w:rPr>
        <w:lastRenderedPageBreak/>
        <w:t>Set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779599" wp14:editId="3EB2C4AE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63" w:name="_Toc472324516"/>
      <w:r>
        <w:rPr>
          <w:lang w:val="en-US"/>
        </w:rPr>
        <w:t>List Comprehensions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02698" wp14:editId="314577D3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12B4FD" wp14:editId="55B637DC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A89C69E" wp14:editId="2295711E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215DF2" wp14:editId="4D1DE2C8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64" w:name="_Toc472324517"/>
      <w:r>
        <w:rPr>
          <w:lang w:val="en-US"/>
        </w:rPr>
        <w:t>Dependent Generators</w:t>
      </w:r>
      <w:bookmarkEnd w:id="64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91F2A5" wp14:editId="10164B35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24FEAA0" wp14:editId="0EE8C2B6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berschrift2"/>
        <w:rPr>
          <w:lang w:val="en-US"/>
        </w:rPr>
      </w:pPr>
      <w:bookmarkStart w:id="65" w:name="_Toc472324518"/>
      <w:r>
        <w:rPr>
          <w:lang w:val="en-US"/>
        </w:rPr>
        <w:t>Guards</w:t>
      </w:r>
      <w:bookmarkEnd w:id="65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8277A4" wp14:editId="323498E8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DADD51" wp14:editId="35692885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E4443B8" wp14:editId="3BE6B5AC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D45A6F" wp14:editId="199E0ABA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berschrift1"/>
        <w:rPr>
          <w:lang w:val="en-US"/>
        </w:rPr>
      </w:pPr>
      <w:bookmarkStart w:id="66" w:name="_Toc472324519"/>
      <w:r>
        <w:rPr>
          <w:lang w:val="en-US"/>
        </w:rPr>
        <w:lastRenderedPageBreak/>
        <w:t>Woche 7</w:t>
      </w:r>
      <w:bookmarkEnd w:id="66"/>
    </w:p>
    <w:p w:rsidR="007E39AB" w:rsidRDefault="0076301B" w:rsidP="0076301B">
      <w:pPr>
        <w:pStyle w:val="berschrift2"/>
        <w:rPr>
          <w:lang w:val="en-US"/>
        </w:rPr>
      </w:pPr>
      <w:bookmarkStart w:id="67" w:name="_Toc472324520"/>
      <w:r>
        <w:rPr>
          <w:lang w:val="en-US"/>
        </w:rPr>
        <w:t>Zip Function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0E3019" wp14:editId="3E582791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F2C283" wp14:editId="3A1CF774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44DEB25" wp14:editId="3C42A14A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326C39" wp14:editId="206EA678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berschrift2"/>
        <w:rPr>
          <w:lang w:val="en-US"/>
        </w:rPr>
      </w:pPr>
      <w:bookmarkStart w:id="68" w:name="_Toc472324521"/>
      <w:r>
        <w:rPr>
          <w:lang w:val="en-US"/>
        </w:rPr>
        <w:t>String Comparison</w:t>
      </w:r>
      <w:bookmarkEnd w:id="68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F50250" wp14:editId="0566A429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B47E5A" wp14:editId="20602B26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4640C3A" wp14:editId="2D35C21F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berschrift1"/>
        <w:rPr>
          <w:lang w:val="en-US"/>
        </w:rPr>
      </w:pPr>
      <w:bookmarkStart w:id="69" w:name="_Toc472324522"/>
      <w:r>
        <w:rPr>
          <w:lang w:val="en-US"/>
        </w:rPr>
        <w:lastRenderedPageBreak/>
        <w:t>Woche 8</w:t>
      </w:r>
      <w:bookmarkEnd w:id="69"/>
    </w:p>
    <w:p w:rsidR="00276E2E" w:rsidRDefault="00D92286" w:rsidP="00276E2E">
      <w:r>
        <w:t>In Woche 8</w:t>
      </w:r>
      <w:r w:rsidR="00276E2E">
        <w:t xml:space="preserve">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berschrift1"/>
        <w:rPr>
          <w:lang w:val="en-US"/>
        </w:rPr>
      </w:pPr>
      <w:bookmarkStart w:id="70" w:name="_Toc472324523"/>
      <w:r>
        <w:rPr>
          <w:lang w:val="en-US"/>
        </w:rPr>
        <w:lastRenderedPageBreak/>
        <w:t>Woche 9</w:t>
      </w:r>
      <w:r w:rsidR="00E11FCA">
        <w:rPr>
          <w:lang w:val="en-US"/>
        </w:rPr>
        <w:t xml:space="preserve"> &amp; 10</w:t>
      </w:r>
      <w:bookmarkEnd w:id="70"/>
    </w:p>
    <w:p w:rsidR="003B13D1" w:rsidRDefault="00276E2E" w:rsidP="00276E2E">
      <w:pPr>
        <w:pStyle w:val="berschrift2"/>
        <w:rPr>
          <w:lang w:val="en-US"/>
        </w:rPr>
      </w:pPr>
      <w:bookmarkStart w:id="71" w:name="_Toc472324524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64E9D2" wp14:editId="746AC67F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4DF298" wp14:editId="2C6096C0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berschrift2"/>
        <w:rPr>
          <w:lang w:val="en-US"/>
        </w:rPr>
      </w:pPr>
      <w:bookmarkStart w:id="72" w:name="_Toc472324525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83FBF3" wp14:editId="32655599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4918A86" wp14:editId="0E7C1C83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5E7B5F" wp14:editId="25AFC4AE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berschrift2"/>
        <w:rPr>
          <w:lang w:val="en-US"/>
        </w:rPr>
      </w:pPr>
      <w:bookmarkStart w:id="73" w:name="_Toc472324526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190087" wp14:editId="51363985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berschrift2"/>
        <w:rPr>
          <w:lang w:val="en-US"/>
        </w:rPr>
      </w:pPr>
      <w:bookmarkStart w:id="74" w:name="_Toc472324527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8499489" wp14:editId="29D410DB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797672B" wp14:editId="165DACA6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B50F7C" wp14:editId="171FBDD9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C2F158" wp14:editId="4CB189B2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FC4B81" wp14:editId="56E96589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2E91228" wp14:editId="526A7D1E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berschrift2"/>
        <w:rPr>
          <w:lang w:val="en-US"/>
        </w:rPr>
      </w:pPr>
      <w:bookmarkStart w:id="75" w:name="_Toc472324528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4EDA03" wp14:editId="1E0E976F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D437D8" wp14:editId="586F2DFD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berschrift2"/>
        <w:rPr>
          <w:lang w:val="en-US"/>
        </w:rPr>
      </w:pPr>
      <w:bookmarkStart w:id="76" w:name="_Toc472324529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44188E" wp14:editId="1B6ECAAB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461B5C0" wp14:editId="33863FFF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51EAC9" wp14:editId="21A8EFFF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berschrift1"/>
        <w:rPr>
          <w:lang w:val="en-US"/>
        </w:rPr>
      </w:pPr>
      <w:bookmarkStart w:id="77" w:name="_Toc472324530"/>
      <w:r>
        <w:rPr>
          <w:lang w:val="en-US"/>
        </w:rPr>
        <w:lastRenderedPageBreak/>
        <w:t>Woche 1</w:t>
      </w:r>
      <w:r w:rsidR="00E11FCA">
        <w:rPr>
          <w:lang w:val="en-US"/>
        </w:rPr>
        <w:t>1</w:t>
      </w:r>
      <w:bookmarkEnd w:id="77"/>
    </w:p>
    <w:p w:rsidR="00E11FCA" w:rsidRDefault="00E11FCA" w:rsidP="00E11FCA">
      <w:r>
        <w:t>In Woche 11 fand aufgrund der Projektwoche kein Unterricht statt.</w:t>
      </w:r>
    </w:p>
    <w:p w:rsidR="003B13D1" w:rsidRDefault="003B13D1" w:rsidP="00E11FCA"/>
    <w:p w:rsidR="00E11FCA" w:rsidRPr="00B11DF8" w:rsidRDefault="00E11FCA" w:rsidP="00E11FCA">
      <w:pPr>
        <w:pStyle w:val="berschrift1"/>
        <w:rPr>
          <w:lang w:val="en-US"/>
        </w:rPr>
      </w:pPr>
      <w:bookmarkStart w:id="78" w:name="_Toc472324531"/>
      <w:r w:rsidRPr="00EA401E">
        <w:lastRenderedPageBreak/>
        <w:t>Woche</w:t>
      </w:r>
      <w:r w:rsidRPr="00B11DF8">
        <w:rPr>
          <w:lang w:val="en-US"/>
        </w:rPr>
        <w:t xml:space="preserve"> 12</w:t>
      </w:r>
      <w:r w:rsidR="000C7152">
        <w:rPr>
          <w:lang w:val="en-US"/>
        </w:rPr>
        <w:t xml:space="preserve"> &amp; 13</w:t>
      </w:r>
      <w:r w:rsidR="00E35BB2">
        <w:rPr>
          <w:lang w:val="en-US"/>
        </w:rPr>
        <w:t xml:space="preserve"> &amp; 14</w:t>
      </w:r>
      <w:bookmarkEnd w:id="78"/>
    </w:p>
    <w:p w:rsidR="00B11DF8" w:rsidRDefault="00B11DF8" w:rsidP="00EA401E">
      <w:pPr>
        <w:pStyle w:val="berschrift2"/>
        <w:rPr>
          <w:lang w:val="en-US"/>
        </w:rPr>
      </w:pPr>
      <w:bookmarkStart w:id="79" w:name="_Toc472324532"/>
      <w:r w:rsidRPr="00B11DF8">
        <w:rPr>
          <w:lang w:val="en-US"/>
        </w:rPr>
        <w:t>Introduction to Hig</w:t>
      </w:r>
      <w:r>
        <w:rPr>
          <w:lang w:val="en-US"/>
        </w:rPr>
        <w:t>h</w:t>
      </w:r>
      <w:r w:rsidRPr="00B11DF8">
        <w:rPr>
          <w:lang w:val="en-US"/>
        </w:rPr>
        <w:t>er Order Functions</w:t>
      </w:r>
      <w:bookmarkEnd w:id="79"/>
    </w:p>
    <w:p w:rsidR="00B11DF8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0BCE58" wp14:editId="04F7F577">
            <wp:extent cx="4608839" cy="2608729"/>
            <wp:effectExtent l="0" t="0" r="127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15005" cy="26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berschrift2"/>
        <w:rPr>
          <w:lang w:val="en-US"/>
        </w:rPr>
      </w:pPr>
      <w:bookmarkStart w:id="80" w:name="_Toc472324533"/>
      <w:r>
        <w:rPr>
          <w:lang w:val="en-US"/>
        </w:rPr>
        <w:t>Why are they useful</w:t>
      </w:r>
      <w:bookmarkEnd w:id="80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90947F" wp14:editId="409DA3CE">
            <wp:extent cx="4598894" cy="226903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25413" cy="22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berschrift2"/>
        <w:rPr>
          <w:lang w:val="en-US"/>
        </w:rPr>
      </w:pPr>
      <w:bookmarkStart w:id="81" w:name="_Toc472324534"/>
      <w:r>
        <w:rPr>
          <w:lang w:val="en-US"/>
        </w:rPr>
        <w:t>Map Function</w:t>
      </w:r>
      <w:bookmarkEnd w:id="81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A1DD3D" wp14:editId="2EB17156">
            <wp:extent cx="4608894" cy="2581835"/>
            <wp:effectExtent l="0" t="0" r="127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24167" cy="25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855B39A" wp14:editId="3AD80019">
            <wp:extent cx="4315819" cy="3048000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52" cy="30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berschrift2"/>
        <w:rPr>
          <w:lang w:val="en-US"/>
        </w:rPr>
      </w:pPr>
      <w:bookmarkStart w:id="82" w:name="_Toc472324535"/>
      <w:r>
        <w:rPr>
          <w:lang w:val="en-US"/>
        </w:rPr>
        <w:t>Filter Function</w:t>
      </w:r>
      <w:bookmarkEnd w:id="82"/>
    </w:p>
    <w:p w:rsidR="00473547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88A12B" wp14:editId="139B992F">
            <wp:extent cx="4324762" cy="2438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1653" cy="24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505A25" wp14:editId="4C9F0E83">
            <wp:extent cx="4312023" cy="2984479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474" cy="29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berschrift2"/>
        <w:rPr>
          <w:lang w:val="en-US"/>
        </w:rPr>
      </w:pPr>
      <w:bookmarkStart w:id="83" w:name="_Toc472324536"/>
      <w:r>
        <w:rPr>
          <w:lang w:val="en-US"/>
        </w:rPr>
        <w:lastRenderedPageBreak/>
        <w:t>Foldr Function</w:t>
      </w:r>
      <w:bookmarkEnd w:id="83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FCA5F6" wp14:editId="53779732">
            <wp:extent cx="4267200" cy="253717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8320" cy="25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F04849" wp14:editId="7611DA4E">
            <wp:extent cx="4267594" cy="2985247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81120" cy="29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F0CE9C" wp14:editId="2232FC48">
            <wp:extent cx="4266842" cy="2967317"/>
            <wp:effectExtent l="0" t="0" r="63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5877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905262F" wp14:editId="75968C3F">
            <wp:extent cx="4329953" cy="2836043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5449" cy="28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8F4F6A" wp14:editId="33E6592B">
            <wp:extent cx="4329430" cy="2981733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3168" cy="29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F7A149" wp14:editId="04F33F1F">
            <wp:extent cx="4338917" cy="2975831"/>
            <wp:effectExtent l="0" t="0" r="508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47008" cy="29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berschrift2"/>
        <w:rPr>
          <w:lang w:val="en-US"/>
        </w:rPr>
      </w:pPr>
      <w:bookmarkStart w:id="84" w:name="_Toc472324537"/>
      <w:r>
        <w:rPr>
          <w:lang w:val="en-US"/>
        </w:rPr>
        <w:lastRenderedPageBreak/>
        <w:t>Other Foldr Examples</w:t>
      </w:r>
      <w:bookmarkEnd w:id="84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C93453" wp14:editId="7BE90022">
            <wp:extent cx="4185920" cy="2419178"/>
            <wp:effectExtent l="0" t="0" r="508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5068" cy="24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DD" w:rsidRDefault="000025DD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B70A19" wp14:editId="6D0B214B">
            <wp:extent cx="4185920" cy="3101144"/>
            <wp:effectExtent l="0" t="0" r="508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1337" cy="31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092DA2" wp14:editId="7E28958F">
            <wp:extent cx="4186517" cy="2992216"/>
            <wp:effectExtent l="0" t="0" r="508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7843" cy="30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5FE9CDC" wp14:editId="43D4A553">
            <wp:extent cx="4476396" cy="3039035"/>
            <wp:effectExtent l="0" t="0" r="63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0221" cy="30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berschrift2"/>
        <w:rPr>
          <w:lang w:val="en-US"/>
        </w:rPr>
      </w:pPr>
      <w:bookmarkStart w:id="85" w:name="_Toc472324538"/>
      <w:r>
        <w:rPr>
          <w:lang w:val="en-US"/>
        </w:rPr>
        <w:t>Why is Foldr useful</w:t>
      </w:r>
      <w:bookmarkEnd w:id="85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D72F4D" wp14:editId="0D3E8820">
            <wp:extent cx="4496031" cy="2321859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5154" cy="233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berschrift2"/>
        <w:rPr>
          <w:lang w:val="en-US"/>
        </w:rPr>
      </w:pPr>
      <w:bookmarkStart w:id="86" w:name="_Toc472324539"/>
      <w:r>
        <w:rPr>
          <w:lang w:val="en-US"/>
        </w:rPr>
        <w:t>Other Library Functions</w:t>
      </w:r>
      <w:bookmarkEnd w:id="86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F8DD5C" wp14:editId="1050F2EF">
            <wp:extent cx="4503891" cy="2662518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9124" cy="267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F8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C846C81" wp14:editId="4F4354BF">
            <wp:extent cx="4177186" cy="294042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3034" cy="29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1712F4" wp14:editId="413F063D">
            <wp:extent cx="4177553" cy="2877133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2771" cy="29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DF25B5" wp14:editId="70B65888">
            <wp:extent cx="4177030" cy="2925580"/>
            <wp:effectExtent l="0" t="0" r="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3370" cy="29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E6F5A0F" wp14:editId="30DEC6A5">
            <wp:extent cx="4258235" cy="3084310"/>
            <wp:effectExtent l="0" t="0" r="9525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2395" cy="30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CA" w:rsidRDefault="00B12ACA" w:rsidP="00B12ACA"/>
    <w:p w:rsidR="00B12ACA" w:rsidRDefault="00B12ACA" w:rsidP="00B12ACA">
      <w:pPr>
        <w:pStyle w:val="berschrift1"/>
      </w:pPr>
      <w:bookmarkStart w:id="87" w:name="_Toc472324540"/>
      <w:r>
        <w:lastRenderedPageBreak/>
        <w:t>Woche 15</w:t>
      </w:r>
      <w:bookmarkEnd w:id="87"/>
    </w:p>
    <w:p w:rsidR="00B12ACA" w:rsidRDefault="00D87057" w:rsidP="00D87057">
      <w:pPr>
        <w:pStyle w:val="berschrift2"/>
      </w:pPr>
      <w:bookmarkStart w:id="88" w:name="_Toc472324541"/>
      <w:r>
        <w:t xml:space="preserve">Type </w:t>
      </w:r>
      <w:r w:rsidRPr="00D87057">
        <w:t>Declarations</w:t>
      </w:r>
      <w:bookmarkEnd w:id="88"/>
    </w:p>
    <w:p w:rsidR="00D87057" w:rsidRDefault="005E01DB" w:rsidP="00D87057">
      <w:r>
        <w:rPr>
          <w:noProof/>
          <w:lang w:eastAsia="de-CH"/>
        </w:rPr>
        <w:drawing>
          <wp:inline distT="0" distB="0" distL="0" distR="0" wp14:anchorId="6D776F92" wp14:editId="1A0026C2">
            <wp:extent cx="4381500" cy="2317288"/>
            <wp:effectExtent l="0" t="0" r="0" b="6985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84369" cy="23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5E01DB" w:rsidP="00D87057">
      <w:r>
        <w:rPr>
          <w:noProof/>
          <w:lang w:eastAsia="de-CH"/>
        </w:rPr>
        <w:drawing>
          <wp:inline distT="0" distB="0" distL="0" distR="0" wp14:anchorId="12DB978D" wp14:editId="0D51C31C">
            <wp:extent cx="4381500" cy="3145581"/>
            <wp:effectExtent l="0" t="0" r="0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88567" cy="31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5E01DB" w:rsidP="00D87057">
      <w:r>
        <w:rPr>
          <w:noProof/>
          <w:lang w:eastAsia="de-CH"/>
        </w:rPr>
        <w:lastRenderedPageBreak/>
        <w:drawing>
          <wp:inline distT="0" distB="0" distL="0" distR="0" wp14:anchorId="14B6B635" wp14:editId="4078C919">
            <wp:extent cx="4286250" cy="3063497"/>
            <wp:effectExtent l="0" t="0" r="0" b="3810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5" cy="30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5E01DB" w:rsidP="00D87057">
      <w:r>
        <w:rPr>
          <w:noProof/>
          <w:lang w:eastAsia="de-CH"/>
        </w:rPr>
        <w:drawing>
          <wp:inline distT="0" distB="0" distL="0" distR="0" wp14:anchorId="74C7A69C" wp14:editId="2A4FA968">
            <wp:extent cx="4295775" cy="3093981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04533" cy="310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Pr="00D87057" w:rsidRDefault="00D87057" w:rsidP="00D87057">
      <w:pPr>
        <w:pStyle w:val="berschrift2"/>
      </w:pPr>
      <w:bookmarkStart w:id="89" w:name="_Toc472324542"/>
      <w:r>
        <w:t>Data Declarations</w:t>
      </w:r>
      <w:bookmarkEnd w:id="89"/>
    </w:p>
    <w:p w:rsidR="00D87057" w:rsidRDefault="005E01DB" w:rsidP="00B12ACA">
      <w:r>
        <w:rPr>
          <w:noProof/>
          <w:lang w:eastAsia="de-CH"/>
        </w:rPr>
        <w:drawing>
          <wp:inline distT="0" distB="0" distL="0" distR="0" wp14:anchorId="4D22C2A3" wp14:editId="4991C879">
            <wp:extent cx="4314825" cy="2408540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23670" cy="24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1DB" w:rsidRDefault="004D43AE" w:rsidP="00B12ACA">
      <w:r>
        <w:rPr>
          <w:noProof/>
          <w:lang w:eastAsia="de-CH"/>
        </w:rPr>
        <w:lastRenderedPageBreak/>
        <w:drawing>
          <wp:inline distT="0" distB="0" distL="0" distR="0" wp14:anchorId="78C49AF4" wp14:editId="29796A0B">
            <wp:extent cx="4074751" cy="2676525"/>
            <wp:effectExtent l="0" t="0" r="2540" b="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90755" cy="268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drawing>
          <wp:inline distT="0" distB="0" distL="0" distR="0" wp14:anchorId="31E5F4F3" wp14:editId="5DF2D6A8">
            <wp:extent cx="4095750" cy="3087614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09673" cy="30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drawing>
          <wp:inline distT="0" distB="0" distL="0" distR="0" wp14:anchorId="4821D6B4" wp14:editId="553691E7">
            <wp:extent cx="4095750" cy="2939531"/>
            <wp:effectExtent l="0" t="0" r="0" b="0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96585" cy="29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lastRenderedPageBreak/>
        <w:drawing>
          <wp:inline distT="0" distB="0" distL="0" distR="0" wp14:anchorId="298834F1" wp14:editId="6963DC36">
            <wp:extent cx="4210050" cy="2884663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21069" cy="28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AE" w:rsidRDefault="004D43AE" w:rsidP="00B12ACA">
      <w:r>
        <w:rPr>
          <w:noProof/>
          <w:lang w:eastAsia="de-CH"/>
        </w:rPr>
        <w:drawing>
          <wp:inline distT="0" distB="0" distL="0" distR="0" wp14:anchorId="3703FB94" wp14:editId="2ED72F30">
            <wp:extent cx="4238625" cy="3197657"/>
            <wp:effectExtent l="0" t="0" r="0" b="3175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44242" cy="32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D87057" w:rsidP="00D87057">
      <w:pPr>
        <w:pStyle w:val="berschrift2"/>
      </w:pPr>
      <w:bookmarkStart w:id="90" w:name="_Toc472324543"/>
      <w:r>
        <w:t>Recursive Types</w:t>
      </w:r>
      <w:bookmarkEnd w:id="90"/>
    </w:p>
    <w:p w:rsidR="00D87057" w:rsidRDefault="0077241E" w:rsidP="00B12ACA">
      <w:r>
        <w:rPr>
          <w:noProof/>
          <w:lang w:eastAsia="de-CH"/>
        </w:rPr>
        <w:drawing>
          <wp:inline distT="0" distB="0" distL="0" distR="0" wp14:anchorId="103A16C9" wp14:editId="1F88E866">
            <wp:extent cx="4276725" cy="2464114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92707" cy="247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1E" w:rsidRDefault="0077241E" w:rsidP="00B12ACA">
      <w:r>
        <w:rPr>
          <w:noProof/>
          <w:lang w:eastAsia="de-CH"/>
        </w:rPr>
        <w:lastRenderedPageBreak/>
        <w:drawing>
          <wp:inline distT="0" distB="0" distL="0" distR="0" wp14:anchorId="6248608D" wp14:editId="0DACF6B7">
            <wp:extent cx="4191000" cy="2522823"/>
            <wp:effectExtent l="0" t="0" r="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00395" cy="25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41E" w:rsidRDefault="0077241E" w:rsidP="00B12ACA">
      <w:r>
        <w:rPr>
          <w:noProof/>
          <w:lang w:eastAsia="de-CH"/>
        </w:rPr>
        <w:drawing>
          <wp:inline distT="0" distB="0" distL="0" distR="0" wp14:anchorId="3F8176C3" wp14:editId="64B5FE17">
            <wp:extent cx="4210050" cy="3124589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22493" cy="31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9" w:rsidRDefault="00B96E99" w:rsidP="00B12ACA">
      <w:r>
        <w:rPr>
          <w:noProof/>
          <w:lang w:eastAsia="de-CH"/>
        </w:rPr>
        <w:drawing>
          <wp:inline distT="0" distB="0" distL="0" distR="0" wp14:anchorId="34E19DBC" wp14:editId="4E6D05EB">
            <wp:extent cx="4210050" cy="2854498"/>
            <wp:effectExtent l="0" t="0" r="0" b="317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235940" cy="28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9" w:rsidRDefault="00B96E99" w:rsidP="00B12ACA">
      <w:r>
        <w:rPr>
          <w:noProof/>
          <w:lang w:eastAsia="de-CH"/>
        </w:rPr>
        <w:lastRenderedPageBreak/>
        <w:drawing>
          <wp:inline distT="0" distB="0" distL="0" distR="0" wp14:anchorId="4788F34B" wp14:editId="6BEA65CD">
            <wp:extent cx="4086225" cy="2846665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094941" cy="285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E99" w:rsidRDefault="00B96E99" w:rsidP="00B12ACA">
      <w:r>
        <w:rPr>
          <w:noProof/>
          <w:lang w:eastAsia="de-CH"/>
        </w:rPr>
        <w:drawing>
          <wp:inline distT="0" distB="0" distL="0" distR="0" wp14:anchorId="1A505659" wp14:editId="170D44F7">
            <wp:extent cx="4105275" cy="2955417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15521" cy="29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D87057" w:rsidP="00D87057">
      <w:pPr>
        <w:pStyle w:val="berschrift2"/>
      </w:pPr>
      <w:bookmarkStart w:id="91" w:name="_Toc472324544"/>
      <w:r>
        <w:t>Arithmetic Expressions</w:t>
      </w:r>
      <w:bookmarkEnd w:id="91"/>
    </w:p>
    <w:p w:rsidR="00D87057" w:rsidRDefault="00075886" w:rsidP="00B12ACA">
      <w:r>
        <w:rPr>
          <w:noProof/>
          <w:lang w:eastAsia="de-CH"/>
        </w:rPr>
        <w:drawing>
          <wp:inline distT="0" distB="0" distL="0" distR="0" wp14:anchorId="731B66C8" wp14:editId="7D43098D">
            <wp:extent cx="4114800" cy="2176689"/>
            <wp:effectExtent l="0" t="0" r="0" b="0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29082" cy="218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86" w:rsidRDefault="00075886" w:rsidP="00B12ACA">
      <w:r>
        <w:rPr>
          <w:noProof/>
          <w:lang w:eastAsia="de-CH"/>
        </w:rPr>
        <w:lastRenderedPageBreak/>
        <w:drawing>
          <wp:inline distT="0" distB="0" distL="0" distR="0" wp14:anchorId="0FD27304" wp14:editId="17931F9F">
            <wp:extent cx="4076700" cy="2842725"/>
            <wp:effectExtent l="0" t="0" r="0" b="0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85680" cy="284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886" w:rsidRDefault="00AA154E" w:rsidP="00B12ACA">
      <w:r>
        <w:rPr>
          <w:noProof/>
          <w:lang w:eastAsia="de-CH"/>
        </w:rPr>
        <w:drawing>
          <wp:inline distT="0" distB="0" distL="0" distR="0" wp14:anchorId="0230CEF6" wp14:editId="25806FB0">
            <wp:extent cx="4086225" cy="2884950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09478" cy="290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4E" w:rsidRDefault="00AA154E" w:rsidP="00B12ACA">
      <w:r>
        <w:rPr>
          <w:noProof/>
          <w:lang w:eastAsia="de-CH"/>
        </w:rPr>
        <w:drawing>
          <wp:inline distT="0" distB="0" distL="0" distR="0" wp14:anchorId="4B496EE2" wp14:editId="5B2FAA91">
            <wp:extent cx="4095750" cy="2988741"/>
            <wp:effectExtent l="0" t="0" r="0" b="254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01095" cy="29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D87057" w:rsidP="00D87057">
      <w:pPr>
        <w:pStyle w:val="berschrift2"/>
      </w:pPr>
      <w:bookmarkStart w:id="92" w:name="_Toc472324545"/>
      <w:r>
        <w:lastRenderedPageBreak/>
        <w:t>Binary Trees</w:t>
      </w:r>
      <w:bookmarkEnd w:id="92"/>
    </w:p>
    <w:p w:rsidR="00D87057" w:rsidRDefault="00F71F4A" w:rsidP="00B12ACA">
      <w:r>
        <w:rPr>
          <w:noProof/>
          <w:lang w:eastAsia="de-CH"/>
        </w:rPr>
        <w:drawing>
          <wp:inline distT="0" distB="0" distL="0" distR="0" wp14:anchorId="4EAF6E0B" wp14:editId="3B1D6F04">
            <wp:extent cx="4077958" cy="2409825"/>
            <wp:effectExtent l="0" t="0" r="0" b="0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1944" cy="24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4A" w:rsidRDefault="00F71F4A" w:rsidP="00B12ACA">
      <w:r>
        <w:rPr>
          <w:noProof/>
          <w:lang w:eastAsia="de-CH"/>
        </w:rPr>
        <w:drawing>
          <wp:inline distT="0" distB="0" distL="0" distR="0" wp14:anchorId="7338D02E" wp14:editId="65976BD8">
            <wp:extent cx="4105275" cy="2972614"/>
            <wp:effectExtent l="0" t="0" r="0" b="0"/>
            <wp:docPr id="248" name="Grafik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19321" cy="298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057" w:rsidRDefault="00F71F4A" w:rsidP="00B12ACA">
      <w:r>
        <w:rPr>
          <w:noProof/>
          <w:lang w:eastAsia="de-CH"/>
        </w:rPr>
        <w:drawing>
          <wp:inline distT="0" distB="0" distL="0" distR="0" wp14:anchorId="7D113679" wp14:editId="1863CD93">
            <wp:extent cx="4124325" cy="2687266"/>
            <wp:effectExtent l="0" t="0" r="0" b="0"/>
            <wp:docPr id="249" name="Grafik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35347" cy="269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4A" w:rsidRDefault="00F213F5" w:rsidP="00B12ACA">
      <w:r>
        <w:rPr>
          <w:noProof/>
          <w:lang w:eastAsia="de-CH"/>
        </w:rPr>
        <w:lastRenderedPageBreak/>
        <w:drawing>
          <wp:inline distT="0" distB="0" distL="0" distR="0" wp14:anchorId="47D23F91" wp14:editId="67DD7C3C">
            <wp:extent cx="3991477" cy="2847975"/>
            <wp:effectExtent l="0" t="0" r="9525" b="0"/>
            <wp:docPr id="250" name="Grafik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95577" cy="2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F5" w:rsidRDefault="00F213F5" w:rsidP="00B12ACA">
      <w:r>
        <w:rPr>
          <w:noProof/>
          <w:lang w:eastAsia="de-CH"/>
        </w:rPr>
        <w:drawing>
          <wp:inline distT="0" distB="0" distL="0" distR="0" wp14:anchorId="36F3EC7A" wp14:editId="46C3E6A0">
            <wp:extent cx="3981450" cy="2785523"/>
            <wp:effectExtent l="0" t="0" r="0" b="0"/>
            <wp:docPr id="251" name="Grafik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88062" cy="27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F5" w:rsidRDefault="00F213F5" w:rsidP="00B12ACA"/>
    <w:p w:rsidR="006B3848" w:rsidRDefault="006B3848" w:rsidP="006B3848">
      <w:pPr>
        <w:pStyle w:val="berschrift1"/>
      </w:pPr>
      <w:bookmarkStart w:id="93" w:name="_Toc472324546"/>
      <w:r>
        <w:lastRenderedPageBreak/>
        <w:t>Woche 16</w:t>
      </w:r>
      <w:bookmarkEnd w:id="93"/>
    </w:p>
    <w:p w:rsidR="006B3848" w:rsidRDefault="006B3848" w:rsidP="006B3848">
      <w:r>
        <w:t>In Woche 16</w:t>
      </w:r>
      <w:r>
        <w:t xml:space="preserve"> fand die </w:t>
      </w:r>
      <w:r>
        <w:t>zweite</w:t>
      </w:r>
      <w:r>
        <w:t xml:space="preserve"> Prüfung statt und somit fiel der Unterricht aus.</w:t>
      </w:r>
    </w:p>
    <w:p w:rsidR="006B3848" w:rsidRPr="00B12ACA" w:rsidRDefault="006B3848" w:rsidP="00B12ACA"/>
    <w:sectPr w:rsidR="006B3848" w:rsidRPr="00B12ACA" w:rsidSect="00164DB6">
      <w:headerReference w:type="default" r:id="rId161"/>
      <w:footerReference w:type="default" r:id="rId16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2E13" w:rsidRDefault="00182E13" w:rsidP="006B5E49">
      <w:pPr>
        <w:spacing w:after="0" w:line="240" w:lineRule="auto"/>
      </w:pPr>
      <w:r>
        <w:separator/>
      </w:r>
    </w:p>
  </w:endnote>
  <w:endnote w:type="continuationSeparator" w:id="0">
    <w:p w:rsidR="00182E13" w:rsidRDefault="00182E1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C56DBB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C56DBB">
      <w:rPr>
        <w:noProof/>
      </w:rPr>
      <w:t>61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2E13" w:rsidRDefault="00182E13" w:rsidP="006B5E49">
      <w:pPr>
        <w:spacing w:after="0" w:line="240" w:lineRule="auto"/>
      </w:pPr>
      <w:r>
        <w:separator/>
      </w:r>
    </w:p>
  </w:footnote>
  <w:footnote w:type="continuationSeparator" w:id="0">
    <w:p w:rsidR="00182E13" w:rsidRDefault="00182E1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25DD"/>
    <w:rsid w:val="0001007A"/>
    <w:rsid w:val="00016029"/>
    <w:rsid w:val="00022D33"/>
    <w:rsid w:val="00047481"/>
    <w:rsid w:val="00050CC8"/>
    <w:rsid w:val="00057AA2"/>
    <w:rsid w:val="00075886"/>
    <w:rsid w:val="000821E1"/>
    <w:rsid w:val="000938C3"/>
    <w:rsid w:val="00094F72"/>
    <w:rsid w:val="000A251E"/>
    <w:rsid w:val="000B32B2"/>
    <w:rsid w:val="000C715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3C0"/>
    <w:rsid w:val="00170A34"/>
    <w:rsid w:val="0017280B"/>
    <w:rsid w:val="00177CF0"/>
    <w:rsid w:val="00182E13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1231"/>
    <w:rsid w:val="002A78C4"/>
    <w:rsid w:val="002B6D93"/>
    <w:rsid w:val="002F166C"/>
    <w:rsid w:val="003037A4"/>
    <w:rsid w:val="0031445E"/>
    <w:rsid w:val="0033460C"/>
    <w:rsid w:val="00342602"/>
    <w:rsid w:val="0034605B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2135"/>
    <w:rsid w:val="003E53D8"/>
    <w:rsid w:val="00414554"/>
    <w:rsid w:val="004203C9"/>
    <w:rsid w:val="004254A8"/>
    <w:rsid w:val="004473C0"/>
    <w:rsid w:val="00473547"/>
    <w:rsid w:val="004750B1"/>
    <w:rsid w:val="004B23A0"/>
    <w:rsid w:val="004B5461"/>
    <w:rsid w:val="004B776C"/>
    <w:rsid w:val="004D43AE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01DB"/>
    <w:rsid w:val="005E509A"/>
    <w:rsid w:val="005F2030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3848"/>
    <w:rsid w:val="006B5E49"/>
    <w:rsid w:val="006C42AC"/>
    <w:rsid w:val="006D62FC"/>
    <w:rsid w:val="006E2F0C"/>
    <w:rsid w:val="006E35E8"/>
    <w:rsid w:val="006F7C72"/>
    <w:rsid w:val="0070721B"/>
    <w:rsid w:val="007273F5"/>
    <w:rsid w:val="00740159"/>
    <w:rsid w:val="00740968"/>
    <w:rsid w:val="007555ED"/>
    <w:rsid w:val="0076301B"/>
    <w:rsid w:val="00764AD3"/>
    <w:rsid w:val="00766D66"/>
    <w:rsid w:val="0077241E"/>
    <w:rsid w:val="0079364B"/>
    <w:rsid w:val="007A4DC0"/>
    <w:rsid w:val="007B0CD9"/>
    <w:rsid w:val="007B2AD5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44C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58EF"/>
    <w:rsid w:val="00956CD1"/>
    <w:rsid w:val="009637E6"/>
    <w:rsid w:val="00973D65"/>
    <w:rsid w:val="00980C18"/>
    <w:rsid w:val="00990E7F"/>
    <w:rsid w:val="009A0509"/>
    <w:rsid w:val="009B342F"/>
    <w:rsid w:val="00A63710"/>
    <w:rsid w:val="00A775AA"/>
    <w:rsid w:val="00A77F37"/>
    <w:rsid w:val="00A9002C"/>
    <w:rsid w:val="00A9379F"/>
    <w:rsid w:val="00AA154E"/>
    <w:rsid w:val="00AA33D7"/>
    <w:rsid w:val="00AB130A"/>
    <w:rsid w:val="00AC0FA9"/>
    <w:rsid w:val="00AE2533"/>
    <w:rsid w:val="00AE40D7"/>
    <w:rsid w:val="00AE74FA"/>
    <w:rsid w:val="00AE798B"/>
    <w:rsid w:val="00AF65CF"/>
    <w:rsid w:val="00AF7A48"/>
    <w:rsid w:val="00B11DF8"/>
    <w:rsid w:val="00B12ACA"/>
    <w:rsid w:val="00B25571"/>
    <w:rsid w:val="00B278F6"/>
    <w:rsid w:val="00B70D48"/>
    <w:rsid w:val="00B7241C"/>
    <w:rsid w:val="00B87DED"/>
    <w:rsid w:val="00B96E99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56DBB"/>
    <w:rsid w:val="00C61B17"/>
    <w:rsid w:val="00C6413D"/>
    <w:rsid w:val="00C835F8"/>
    <w:rsid w:val="00C8539A"/>
    <w:rsid w:val="00CC1F1F"/>
    <w:rsid w:val="00CF1D3A"/>
    <w:rsid w:val="00D1111B"/>
    <w:rsid w:val="00D44A07"/>
    <w:rsid w:val="00D631EA"/>
    <w:rsid w:val="00D656A9"/>
    <w:rsid w:val="00D87057"/>
    <w:rsid w:val="00D92286"/>
    <w:rsid w:val="00D93488"/>
    <w:rsid w:val="00DB3099"/>
    <w:rsid w:val="00DC581E"/>
    <w:rsid w:val="00DD04C4"/>
    <w:rsid w:val="00DD6959"/>
    <w:rsid w:val="00DE317F"/>
    <w:rsid w:val="00DE60A2"/>
    <w:rsid w:val="00DF1936"/>
    <w:rsid w:val="00E073DF"/>
    <w:rsid w:val="00E07B93"/>
    <w:rsid w:val="00E11FCA"/>
    <w:rsid w:val="00E22E5D"/>
    <w:rsid w:val="00E35BB2"/>
    <w:rsid w:val="00E376F9"/>
    <w:rsid w:val="00E43240"/>
    <w:rsid w:val="00E52C9A"/>
    <w:rsid w:val="00E531CD"/>
    <w:rsid w:val="00E571CE"/>
    <w:rsid w:val="00E57A63"/>
    <w:rsid w:val="00E767F3"/>
    <w:rsid w:val="00E9153E"/>
    <w:rsid w:val="00EA401E"/>
    <w:rsid w:val="00EB61BC"/>
    <w:rsid w:val="00EB766F"/>
    <w:rsid w:val="00EC0117"/>
    <w:rsid w:val="00EC6D57"/>
    <w:rsid w:val="00EF405B"/>
    <w:rsid w:val="00F01F9E"/>
    <w:rsid w:val="00F1114C"/>
    <w:rsid w:val="00F213F5"/>
    <w:rsid w:val="00F34BB8"/>
    <w:rsid w:val="00F40999"/>
    <w:rsid w:val="00F44376"/>
    <w:rsid w:val="00F53834"/>
    <w:rsid w:val="00F71F4A"/>
    <w:rsid w:val="00F7542E"/>
    <w:rsid w:val="00F96037"/>
    <w:rsid w:val="00F969C9"/>
    <w:rsid w:val="00FB2672"/>
    <w:rsid w:val="00FC71A8"/>
    <w:rsid w:val="00FD3867"/>
    <w:rsid w:val="00FD53A1"/>
    <w:rsid w:val="00FD5B52"/>
    <w:rsid w:val="00FE42FE"/>
    <w:rsid w:val="00FE5975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6CD7EB6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6B3848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ntTable" Target="fontTable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DA99F0-4ECC-4224-B71F-36D2E43725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62</Pages>
  <Words>1652</Words>
  <Characters>10411</Characters>
  <Application>Microsoft Office Word</Application>
  <DocSecurity>0</DocSecurity>
  <Lines>86</Lines>
  <Paragraphs>24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174</cp:revision>
  <dcterms:created xsi:type="dcterms:W3CDTF">2016-09-20T18:44:00Z</dcterms:created>
  <dcterms:modified xsi:type="dcterms:W3CDTF">2017-01-16T09:05:00Z</dcterms:modified>
</cp:coreProperties>
</file>
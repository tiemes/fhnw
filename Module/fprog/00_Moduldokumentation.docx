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2148EF" w:rsidRDefault="001D2FDE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23DC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2148EF" w:rsidRDefault="001E23DC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Functional Programming (fprog)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2148EF" w:rsidRDefault="00C44090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23DC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Pr="002148EF" w:rsidRDefault="001E23DC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proofErr w:type="spellStart"/>
                          <w:r w:rsidRPr="002148EF">
                            <w:rPr>
                              <w:sz w:val="40"/>
                              <w:szCs w:val="40"/>
                              <w:lang w:val="en-US"/>
                            </w:rPr>
                            <w:t>Modul</w:t>
                          </w:r>
                          <w:proofErr w:type="spellEnd"/>
                          <w:r w:rsidRPr="002148EF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Functional Programming (fprog)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BF1FF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341448" w:history="1">
            <w:r w:rsidR="00BF1FF6" w:rsidRPr="00555E21">
              <w:rPr>
                <w:rStyle w:val="Hyperlink"/>
                <w:noProof/>
              </w:rPr>
              <w:t>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</w:rPr>
              <w:t>Einleitung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_Toc467341448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49" w:history="1">
            <w:r w:rsidRPr="00555E21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0" w:history="1">
            <w:r w:rsidRPr="00555E21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1" w:history="1">
            <w:r w:rsidRPr="00555E21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52" w:history="1">
            <w:r w:rsidRPr="00555E21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3" w:history="1">
            <w:r w:rsidRPr="00555E2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</w:rPr>
              <w:t>What is a Functional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4" w:history="1">
            <w:r w:rsidRPr="00555E21">
              <w:rPr>
                <w:rStyle w:val="Hyperlink"/>
                <w:noProof/>
                <w:lang w:val="en-US"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5" w:history="1">
            <w:r w:rsidRPr="00555E21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6" w:history="1">
            <w:r w:rsidRPr="00555E21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Glasgow Haskell 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7" w:history="1">
            <w:r w:rsidRPr="00555E21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Prelude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8" w:history="1">
            <w:r w:rsidRPr="00555E21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9" w:history="1">
            <w:r w:rsidRPr="00555E21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Function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0" w:history="1">
            <w:r w:rsidRPr="00555E21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1" w:history="1">
            <w:r w:rsidRPr="00555E21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Haskell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2" w:history="1">
            <w:r w:rsidRPr="00555E21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GHCI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3" w:history="1">
            <w:r w:rsidRPr="00555E21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Name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4" w:history="1">
            <w:r w:rsidRPr="00555E21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Layout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65" w:history="1">
            <w:r w:rsidRPr="00555E21">
              <w:rPr>
                <w:rStyle w:val="Hyperlink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6" w:history="1">
            <w:r w:rsidRPr="00555E21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What is a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7" w:history="1">
            <w:r w:rsidRPr="00555E21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What is a Partial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8" w:history="1">
            <w:r w:rsidRPr="00555E21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Domain of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9" w:history="1">
            <w:r w:rsidRPr="00555E21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0" w:history="1">
            <w:r w:rsidRPr="00555E21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Additional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1" w:history="1">
            <w:r w:rsidRPr="00555E21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72" w:history="1">
            <w:r w:rsidRPr="00555E21">
              <w:rPr>
                <w:rStyle w:val="Hyperlink"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3" w:history="1">
            <w:r w:rsidRPr="00555E21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What is 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4" w:history="1">
            <w:r w:rsidRPr="00555E21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Type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5" w:history="1">
            <w:r w:rsidRPr="00555E21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Types in Haskell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6" w:history="1">
            <w:r w:rsidRPr="00555E21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Basic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7" w:history="1">
            <w:r w:rsidRPr="00555E21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List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8" w:history="1">
            <w:r w:rsidRPr="00555E21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Tuple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9" w:history="1">
            <w:r w:rsidRPr="00555E21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Function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0" w:history="1">
            <w:r w:rsidRPr="00555E21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Curried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1" w:history="1">
            <w:r w:rsidRPr="00555E21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Why is Currying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2" w:history="1">
            <w:r w:rsidRPr="00555E21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Currying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3" w:history="1">
            <w:r w:rsidRPr="00555E21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Polymorphic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4" w:history="1">
            <w:r w:rsidRPr="00555E21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Overloaded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5" w:history="1">
            <w:r w:rsidRPr="00555E21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Hints and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86" w:history="1">
            <w:r w:rsidRPr="00555E21">
              <w:rPr>
                <w:rStyle w:val="Hyperlink"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7" w:history="1">
            <w:r w:rsidRPr="00555E21">
              <w:rPr>
                <w:rStyle w:val="Hyperlink"/>
                <w:noProof/>
                <w:lang w:val="en-US"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Typeclasses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88" w:history="1">
            <w:r w:rsidRPr="00555E21">
              <w:rPr>
                <w:rStyle w:val="Hyperlink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9" w:history="1">
            <w:r w:rsidRPr="00555E21">
              <w:rPr>
                <w:rStyle w:val="Hyperlink"/>
                <w:noProof/>
                <w:lang w:val="en-US"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Conditional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0" w:history="1">
            <w:r w:rsidRPr="00555E21">
              <w:rPr>
                <w:rStyle w:val="Hyperlink"/>
                <w:noProof/>
                <w:lang w:val="en-US"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Guarded Equations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1" w:history="1">
            <w:r w:rsidRPr="00555E21">
              <w:rPr>
                <w:rStyle w:val="Hyperlink"/>
                <w:noProof/>
                <w:lang w:val="en-US"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Pattern Matching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2" w:history="1">
            <w:r w:rsidRPr="00555E21">
              <w:rPr>
                <w:rStyle w:val="Hyperlink"/>
                <w:noProof/>
                <w:lang w:val="en-US"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List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93" w:history="1">
            <w:r w:rsidRPr="00555E21">
              <w:rPr>
                <w:rStyle w:val="Hyperlink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4" w:history="1">
            <w:r w:rsidRPr="00555E21">
              <w:rPr>
                <w:rStyle w:val="Hyperlink"/>
                <w:noProof/>
                <w:lang w:val="en-US"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Lambda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5" w:history="1">
            <w:r w:rsidRPr="00555E21">
              <w:rPr>
                <w:rStyle w:val="Hyperlink"/>
                <w:noProof/>
                <w:lang w:val="en-US"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Why are Lambdas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6" w:history="1">
            <w:r w:rsidRPr="00555E21">
              <w:rPr>
                <w:rStyle w:val="Hyperlink"/>
                <w:noProof/>
                <w:lang w:val="en-US"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Operator Sections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7" w:history="1">
            <w:r w:rsidRPr="00555E21">
              <w:rPr>
                <w:rStyle w:val="Hyperlink"/>
                <w:noProof/>
                <w:lang w:val="en-US"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Why are Sections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8" w:history="1">
            <w:r w:rsidRPr="00555E21">
              <w:rPr>
                <w:rStyle w:val="Hyperlink"/>
                <w:noProof/>
                <w:lang w:val="en-US"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Set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9" w:history="1">
            <w:r w:rsidRPr="00555E21">
              <w:rPr>
                <w:rStyle w:val="Hyperlink"/>
                <w:noProof/>
                <w:lang w:val="en-US"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List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0" w:history="1">
            <w:r w:rsidRPr="00555E21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Dependent Generators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1" w:history="1">
            <w:r w:rsidRPr="00555E21">
              <w:rPr>
                <w:rStyle w:val="Hyperlink"/>
                <w:noProof/>
                <w:lang w:val="en-US"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Guards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502" w:history="1">
            <w:r w:rsidRPr="00555E21">
              <w:rPr>
                <w:rStyle w:val="Hyperlink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3" w:history="1">
            <w:r w:rsidRPr="00555E21">
              <w:rPr>
                <w:rStyle w:val="Hyperlink"/>
                <w:noProof/>
                <w:lang w:val="en-US"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Zip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4" w:history="1">
            <w:r w:rsidRPr="00555E21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String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505" w:history="1">
            <w:r w:rsidRPr="00555E21">
              <w:rPr>
                <w:rStyle w:val="Hyperlink"/>
                <w:noProof/>
                <w:lang w:val="en-US"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506" w:history="1">
            <w:r w:rsidRPr="00555E21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7" w:history="1">
            <w:r w:rsidRPr="00555E21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Introduction to Recursion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8" w:history="1">
            <w:r w:rsidRPr="00555E21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Recursive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9" w:history="1">
            <w:r w:rsidRPr="00555E21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Why is Recursion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10" w:history="1">
            <w:r w:rsidRPr="00555E21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Recursion on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11" w:history="1">
            <w:r w:rsidRPr="00555E21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Multiple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12" w:history="1">
            <w:r w:rsidRPr="00555E21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Quicksort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F1FF6" w:rsidRDefault="00BF1FF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513" w:history="1">
            <w:r w:rsidRPr="00555E21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5E21">
              <w:rPr>
                <w:rStyle w:val="Hyperlink"/>
                <w:noProof/>
                <w:lang w:val="en-US"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_Toc467341513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734144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734144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148EF">
        <w:t>fprog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734145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0F2018" w:rsidP="003A70B0">
      <w:pPr>
        <w:pStyle w:val="ListParagraph"/>
        <w:numPr>
          <w:ilvl w:val="0"/>
          <w:numId w:val="2"/>
        </w:numPr>
      </w:pPr>
      <w:r>
        <w:t>Sinn der funktionalen Programmierung</w:t>
      </w:r>
    </w:p>
    <w:p w:rsidR="000F2018" w:rsidRDefault="000F2018" w:rsidP="003A70B0">
      <w:pPr>
        <w:pStyle w:val="ListParagraph"/>
        <w:numPr>
          <w:ilvl w:val="0"/>
          <w:numId w:val="2"/>
        </w:numPr>
      </w:pPr>
      <w:r>
        <w:t>Anwenden der funktionalen Programmierung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7341451"/>
      <w:r>
        <w:t>Prüfungen</w:t>
      </w:r>
      <w:bookmarkEnd w:id="12"/>
      <w:bookmarkEnd w:id="13"/>
      <w:bookmarkEnd w:id="14"/>
      <w:bookmarkEnd w:id="15"/>
    </w:p>
    <w:p w:rsidR="00CF1D3A" w:rsidRDefault="008507EF" w:rsidP="00CF1D3A">
      <w:r>
        <w:t>Die Modulnote setzt sich zu 100</w:t>
      </w:r>
      <w:r w:rsidR="00CF1D3A">
        <w:t xml:space="preserve">% aus zwei Semesterprüfungen zu </w:t>
      </w:r>
      <w:r>
        <w:t>50</w:t>
      </w:r>
      <w:r w:rsidR="00CF1D3A">
        <w:t xml:space="preserve"> % </w:t>
      </w:r>
      <w:r>
        <w:t>z</w:t>
      </w:r>
      <w:r w:rsidR="00CF1D3A">
        <w:t>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7341452"/>
      <w:r>
        <w:lastRenderedPageBreak/>
        <w:t>Woche 1</w:t>
      </w:r>
      <w:bookmarkEnd w:id="16"/>
    </w:p>
    <w:p w:rsidR="00393B75" w:rsidRDefault="00393B75" w:rsidP="00393B75">
      <w:pPr>
        <w:pStyle w:val="Heading2"/>
      </w:pPr>
      <w:bookmarkStart w:id="17" w:name="_Toc467341453"/>
      <w:r>
        <w:t>What is a Functional Language</w:t>
      </w:r>
      <w:bookmarkEnd w:id="17"/>
    </w:p>
    <w:p w:rsidR="00393B75" w:rsidRDefault="00393B75" w:rsidP="00AF65CF">
      <w:pPr>
        <w:rPr>
          <w:lang w:val="en-US"/>
        </w:rPr>
      </w:pPr>
      <w:r w:rsidRPr="00393B75">
        <w:rPr>
          <w:lang w:val="en-US"/>
        </w:rPr>
        <w:t>Opinions differ, and it is difficult to give a precise definition, but generally speaking:</w:t>
      </w:r>
    </w:p>
    <w:p w:rsid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Functional programming is </w:t>
      </w:r>
      <w:r w:rsidRPr="00393B75">
        <w:rPr>
          <w:b/>
          <w:lang w:val="en-US"/>
        </w:rPr>
        <w:t>style</w:t>
      </w:r>
      <w:r w:rsidRPr="00393B75">
        <w:rPr>
          <w:lang w:val="en-US"/>
        </w:rPr>
        <w:t xml:space="preserve"> of programming in which the basic method of computation is the applica</w:t>
      </w:r>
      <w:r>
        <w:rPr>
          <w:lang w:val="en-US"/>
        </w:rPr>
        <w:t>tion of functions to arguments;</w:t>
      </w:r>
    </w:p>
    <w:p w:rsidR="00393B75" w:rsidRP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A functional language is one that </w:t>
      </w:r>
      <w:r w:rsidRPr="00393B75">
        <w:rPr>
          <w:b/>
          <w:lang w:val="en-US"/>
        </w:rPr>
        <w:t>supports</w:t>
      </w:r>
      <w:r w:rsidRPr="00393B75">
        <w:rPr>
          <w:lang w:val="en-US"/>
        </w:rPr>
        <w:t xml:space="preserve"> and </w:t>
      </w:r>
      <w:r w:rsidRPr="00393B75">
        <w:rPr>
          <w:b/>
          <w:lang w:val="en-US"/>
        </w:rPr>
        <w:t>encourages</w:t>
      </w:r>
      <w:r w:rsidRPr="00393B75">
        <w:rPr>
          <w:lang w:val="en-US"/>
        </w:rPr>
        <w:t xml:space="preserve"> the functional style.</w:t>
      </w:r>
    </w:p>
    <w:p w:rsidR="00393B75" w:rsidRPr="00393B75" w:rsidRDefault="00135F28" w:rsidP="00135F28">
      <w:pPr>
        <w:pStyle w:val="Heading2"/>
        <w:rPr>
          <w:lang w:val="en-US"/>
        </w:rPr>
      </w:pPr>
      <w:bookmarkStart w:id="18" w:name="_Toc467341454"/>
      <w:r>
        <w:rPr>
          <w:lang w:val="en-US"/>
        </w:rPr>
        <w:t>Example</w:t>
      </w:r>
      <w:bookmarkEnd w:id="18"/>
    </w:p>
    <w:p w:rsidR="00393B75" w:rsidRDefault="00135F28" w:rsidP="00AF65CF">
      <w:pPr>
        <w:rPr>
          <w:lang w:val="en-US"/>
        </w:rPr>
      </w:pPr>
      <w:r w:rsidRPr="00135F28">
        <w:rPr>
          <w:lang w:val="en-US"/>
        </w:rPr>
        <w:t>Summing the integers 1 to 10 in Java</w:t>
      </w:r>
      <w:r>
        <w:rPr>
          <w:lang w:val="en-US"/>
        </w:rPr>
        <w:t xml:space="preserve"> (The computation method is </w:t>
      </w:r>
      <w:r w:rsidRPr="00135F28">
        <w:rPr>
          <w:b/>
          <w:lang w:val="en-US"/>
        </w:rPr>
        <w:t>variable assignment</w:t>
      </w:r>
      <w:r>
        <w:rPr>
          <w:lang w:val="en-US"/>
        </w:rPr>
        <w:t>)</w:t>
      </w:r>
      <w:r w:rsidRPr="00135F28">
        <w:rPr>
          <w:lang w:val="en-US"/>
        </w:rPr>
        <w:t>:</w:t>
      </w:r>
    </w:p>
    <w:p w:rsidR="00135F28" w:rsidRPr="00393B75" w:rsidRDefault="00135F2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C243CA" wp14:editId="0EAF660A">
            <wp:extent cx="2543175" cy="7510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971" cy="7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C25E94" w:rsidP="00AF65CF">
      <w:pPr>
        <w:rPr>
          <w:lang w:val="en-US"/>
        </w:rPr>
      </w:pPr>
      <w:r>
        <w:rPr>
          <w:lang w:val="en-US"/>
        </w:rPr>
        <w:t xml:space="preserve">Summing the integer 1 to 10 in Haskell (The computation method is </w:t>
      </w:r>
      <w:r w:rsidRPr="00C25E94">
        <w:rPr>
          <w:b/>
          <w:lang w:val="en-US"/>
        </w:rPr>
        <w:t>function application</w:t>
      </w:r>
      <w:r>
        <w:rPr>
          <w:lang w:val="en-US"/>
        </w:rPr>
        <w:t>):</w:t>
      </w:r>
    </w:p>
    <w:p w:rsidR="00C25E94" w:rsidRDefault="005F533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EA564F" wp14:editId="2DFE1C3F">
            <wp:extent cx="1123950" cy="228495"/>
            <wp:effectExtent l="0" t="0" r="0" b="63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1339" cy="2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6A6DC3" w:rsidP="006A6DC3">
      <w:pPr>
        <w:pStyle w:val="Heading2"/>
        <w:rPr>
          <w:lang w:val="en-US"/>
        </w:rPr>
      </w:pPr>
      <w:bookmarkStart w:id="19" w:name="_Toc467341455"/>
      <w:r>
        <w:rPr>
          <w:lang w:val="en-US"/>
        </w:rPr>
        <w:t>History</w:t>
      </w:r>
      <w:bookmarkEnd w:id="19"/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1930s: </w:t>
      </w:r>
      <w:r w:rsidRPr="006A6DC3">
        <w:rPr>
          <w:lang w:val="en-US"/>
        </w:rPr>
        <w:t>Alonzo Church develops the lambda calculus, a simple but powerful theory of functions.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1950s: </w:t>
      </w:r>
      <w:r w:rsidRPr="006A6DC3">
        <w:rPr>
          <w:lang w:val="en-US"/>
        </w:rPr>
        <w:t>John McCarthy develops Lisp, the first functional language, with some influences from the lambda calculus, but retaining variable assignments.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1960s: </w:t>
      </w:r>
      <w:r w:rsidRPr="006A6DC3">
        <w:rPr>
          <w:lang w:val="en-US"/>
        </w:rPr>
        <w:t>Peter Landin develops ISWIM, the first pure functional language, based strongly on the lambda calculus, with no assignments.</w:t>
      </w:r>
    </w:p>
    <w:p w:rsidR="006A6DC3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John Backus develops FP, a functional language that emphasizes higher-order functions and reasoning about programs.</w:t>
      </w:r>
    </w:p>
    <w:p w:rsidR="00E22E5D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Robin Milner and others develop ML, the first modern functional language, which introduced type inference and polymorphic types.</w:t>
      </w:r>
    </w:p>
    <w:p w:rsidR="00AE2533" w:rsidRDefault="00AE2533" w:rsidP="00AE25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 – 1980s: </w:t>
      </w:r>
      <w:r w:rsidRPr="00AE2533">
        <w:rPr>
          <w:lang w:val="en-US"/>
        </w:rPr>
        <w:t>David Turner develops a number of lazy functional languages, culminating in the Miranda system.</w:t>
      </w:r>
    </w:p>
    <w:p w:rsidR="00AE2533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1987: </w:t>
      </w:r>
      <w:r w:rsidRPr="00665A71">
        <w:rPr>
          <w:lang w:val="en-US"/>
        </w:rPr>
        <w:t>An international committee starts the development of Haskell, a standard lazy functional language.</w:t>
      </w:r>
    </w:p>
    <w:p w:rsidR="00665A71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1990s: </w:t>
      </w:r>
      <w:r w:rsidRPr="00665A71">
        <w:rPr>
          <w:lang w:val="en-US"/>
        </w:rPr>
        <w:t>Phil Wadler and others develop type classes and monads, two of the main innovations of Haskell.</w:t>
      </w:r>
    </w:p>
    <w:p w:rsidR="00665A71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2003: </w:t>
      </w:r>
      <w:r w:rsidRPr="008517AC">
        <w:rPr>
          <w:lang w:val="en-US"/>
        </w:rPr>
        <w:t>The committee publishes the Haskell Report, defining a stable version of the language; an updated version was published in 2010.</w:t>
      </w:r>
    </w:p>
    <w:p w:rsidR="008517AC" w:rsidRPr="006A6DC3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2010 – today: Haskell Platform - </w:t>
      </w:r>
      <w:r w:rsidRPr="008517AC">
        <w:rPr>
          <w:lang w:val="en-US"/>
        </w:rPr>
        <w:t>Standard distribution, library support, new language features, development tools, use in industry, influence on other languages, etc.</w:t>
      </w:r>
    </w:p>
    <w:p w:rsidR="006A6DC3" w:rsidRDefault="005618DF" w:rsidP="005618DF">
      <w:pPr>
        <w:pStyle w:val="Heading2"/>
        <w:rPr>
          <w:lang w:val="en-US"/>
        </w:rPr>
      </w:pPr>
      <w:bookmarkStart w:id="20" w:name="_Toc467341456"/>
      <w:r>
        <w:rPr>
          <w:lang w:val="en-US"/>
        </w:rPr>
        <w:t>Glasgow Haskell Compiler</w:t>
      </w:r>
      <w:bookmarkEnd w:id="20"/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GHC is the leading implementation of Haskell, and compri</w:t>
      </w:r>
      <w:r>
        <w:rPr>
          <w:lang w:val="en-US"/>
        </w:rPr>
        <w:t>ses a compiler and interpreter;</w:t>
      </w:r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The interactive nature of the interpreter makes it well suite</w:t>
      </w:r>
      <w:r>
        <w:rPr>
          <w:lang w:val="en-US"/>
        </w:rPr>
        <w:t>d for teaching and prototyping;</w:t>
      </w:r>
    </w:p>
    <w:p w:rsidR="005618DF" w:rsidRP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GHC is freely available from the Haskell website</w:t>
      </w:r>
      <w:r w:rsidR="00373CFC">
        <w:rPr>
          <w:lang w:val="en-US"/>
        </w:rPr>
        <w:t>;</w:t>
      </w:r>
    </w:p>
    <w:p w:rsidR="006A6DC3" w:rsidRDefault="005618DF" w:rsidP="005618DF">
      <w:pPr>
        <w:pStyle w:val="Heading2"/>
        <w:rPr>
          <w:lang w:val="en-US"/>
        </w:rPr>
      </w:pPr>
      <w:bookmarkStart w:id="21" w:name="_Toc467341457"/>
      <w:r>
        <w:rPr>
          <w:lang w:val="en-US"/>
        </w:rPr>
        <w:t>Prelude</w:t>
      </w:r>
      <w:bookmarkEnd w:id="21"/>
    </w:p>
    <w:p w:rsidR="006A6DC3" w:rsidRDefault="00F01F9E" w:rsidP="00F01F9E">
      <w:pPr>
        <w:pStyle w:val="ListParagraph"/>
        <w:numPr>
          <w:ilvl w:val="0"/>
          <w:numId w:val="6"/>
        </w:numPr>
        <w:rPr>
          <w:lang w:val="en-US"/>
        </w:rPr>
      </w:pPr>
      <w:r w:rsidRPr="00F01F9E">
        <w:rPr>
          <w:lang w:val="en-US"/>
        </w:rPr>
        <w:t>Haskell comes with a large number of standard library functions. In addition to the familiar numeric functions such as + and *, the library also provides many useful functions on lists.</w:t>
      </w:r>
    </w:p>
    <w:p w:rsidR="00740968" w:rsidRDefault="00740968" w:rsidP="00740968">
      <w:pPr>
        <w:pStyle w:val="Heading2"/>
        <w:rPr>
          <w:lang w:val="en-US"/>
        </w:rPr>
      </w:pPr>
      <w:bookmarkStart w:id="22" w:name="_Toc467341458"/>
      <w:r>
        <w:rPr>
          <w:lang w:val="en-US"/>
        </w:rPr>
        <w:lastRenderedPageBreak/>
        <w:t>Examples</w:t>
      </w:r>
      <w:bookmarkEnd w:id="22"/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</w:t>
      </w:r>
      <w:r w:rsidR="00EF405B">
        <w:rPr>
          <w:lang w:val="en-US"/>
        </w:rPr>
        <w:t>rst element of a list: head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</w:t>
      </w:r>
      <w:r w:rsidR="00EF405B">
        <w:rPr>
          <w:lang w:val="en-US"/>
        </w:rPr>
        <w:t>rst element of a list: tail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 w:rsidR="00EF405B">
        <w:rPr>
          <w:lang w:val="en-US"/>
        </w:rPr>
        <w:t xml:space="preserve"> [2,3,4,</w:t>
      </w:r>
      <w:r>
        <w:rPr>
          <w:lang w:val="en-US"/>
        </w:rPr>
        <w:t>5]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nth element of a list:</w:t>
      </w:r>
      <w:r w:rsidR="00EF405B">
        <w:rPr>
          <w:lang w:val="en-US"/>
        </w:rPr>
        <w:t xml:space="preserve"> [1,2,3,4,</w:t>
      </w:r>
      <w:r>
        <w:rPr>
          <w:lang w:val="en-US"/>
        </w:rPr>
        <w:t xml:space="preserve">5] !! 2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3</w:t>
      </w:r>
    </w:p>
    <w:p w:rsidR="001539CB" w:rsidRDefault="001539C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first n</w:t>
      </w:r>
      <w:r w:rsidR="00EF405B">
        <w:rPr>
          <w:lang w:val="en-US"/>
        </w:rPr>
        <w:t xml:space="preserve"> elements of a list: take 3 [1,2,3,4,</w:t>
      </w:r>
      <w:r>
        <w:rPr>
          <w:lang w:val="en-US"/>
        </w:rPr>
        <w:t xml:space="preserve">5] </w:t>
      </w:r>
      <w:r w:rsidRPr="001539CB">
        <w:rPr>
          <w:lang w:val="en-US"/>
        </w:rPr>
        <w:sym w:font="Wingdings" w:char="F0E0"/>
      </w:r>
      <w:r w:rsidR="00EF405B">
        <w:rPr>
          <w:lang w:val="en-US"/>
        </w:rPr>
        <w:t xml:space="preserve"> [1,2,</w:t>
      </w:r>
      <w:r>
        <w:rPr>
          <w:lang w:val="en-US"/>
        </w:rPr>
        <w:t>3]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first n el</w:t>
      </w:r>
      <w:r w:rsidR="00EF405B">
        <w:rPr>
          <w:lang w:val="en-US"/>
        </w:rPr>
        <w:t>ements from a list: drop 3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 w:rsidR="00EF405B">
        <w:rPr>
          <w:lang w:val="en-US"/>
        </w:rPr>
        <w:t xml:space="preserve"> [4,</w:t>
      </w:r>
      <w:r>
        <w:rPr>
          <w:lang w:val="en-US"/>
        </w:rPr>
        <w:t>5]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</w:t>
      </w:r>
      <w:r w:rsidR="00EF405B">
        <w:rPr>
          <w:lang w:val="en-US"/>
        </w:rPr>
        <w:t>e length of a list: length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5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sum of a list of numbers: sum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15</w:t>
      </w:r>
    </w:p>
    <w:p w:rsidR="00FC71A8" w:rsidRDefault="00FC71A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product of a list of numbers: product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FC71A8">
        <w:rPr>
          <w:lang w:val="en-US"/>
        </w:rPr>
        <w:sym w:font="Wingdings" w:char="F0E0"/>
      </w:r>
      <w:r>
        <w:rPr>
          <w:lang w:val="en-US"/>
        </w:rPr>
        <w:t xml:space="preserve"> 120</w:t>
      </w:r>
    </w:p>
    <w:p w:rsidR="00FC71A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Append two lists: [1,2,3</w:t>
      </w:r>
      <w:r w:rsidR="00FC71A8">
        <w:rPr>
          <w:lang w:val="en-US"/>
        </w:rPr>
        <w:t xml:space="preserve">] ++ </w:t>
      </w:r>
      <w:r>
        <w:rPr>
          <w:lang w:val="en-US"/>
        </w:rPr>
        <w:t>[4,</w:t>
      </w:r>
      <w:r w:rsidR="00FC71A8">
        <w:rPr>
          <w:lang w:val="en-US"/>
        </w:rPr>
        <w:t xml:space="preserve">5] </w:t>
      </w:r>
      <w:r w:rsidR="00FC71A8" w:rsidRPr="00FC71A8">
        <w:rPr>
          <w:lang w:val="en-US"/>
        </w:rPr>
        <w:sym w:font="Wingdings" w:char="F0E0"/>
      </w:r>
      <w:r w:rsidR="00FC71A8">
        <w:rPr>
          <w:lang w:val="en-US"/>
        </w:rPr>
        <w:t xml:space="preserve"> [</w:t>
      </w:r>
      <w:r>
        <w:rPr>
          <w:lang w:val="en-US"/>
        </w:rPr>
        <w:t>1,2,3,4,5</w:t>
      </w:r>
      <w:r w:rsidR="00FC71A8">
        <w:rPr>
          <w:lang w:val="en-US"/>
        </w:rPr>
        <w:t>]</w:t>
      </w:r>
    </w:p>
    <w:p w:rsidR="00FC71A8" w:rsidRPr="0074096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Reverse a list: reverse [1,2,3,4,5</w:t>
      </w:r>
      <w:r w:rsidR="00832C10">
        <w:rPr>
          <w:lang w:val="en-US"/>
        </w:rPr>
        <w:t xml:space="preserve">] </w:t>
      </w:r>
      <w:r w:rsidR="00832C10" w:rsidRPr="00832C10">
        <w:rPr>
          <w:lang w:val="en-US"/>
        </w:rPr>
        <w:sym w:font="Wingdings" w:char="F0E0"/>
      </w:r>
      <w:r>
        <w:rPr>
          <w:lang w:val="en-US"/>
        </w:rPr>
        <w:t xml:space="preserve"> [5,4,3,2,</w:t>
      </w:r>
      <w:r w:rsidR="00832C10">
        <w:rPr>
          <w:lang w:val="en-US"/>
        </w:rPr>
        <w:t>1]</w:t>
      </w:r>
    </w:p>
    <w:p w:rsidR="005618DF" w:rsidRDefault="005618DF" w:rsidP="005618DF">
      <w:pPr>
        <w:pStyle w:val="Heading2"/>
        <w:rPr>
          <w:lang w:val="en-US"/>
        </w:rPr>
      </w:pPr>
      <w:bookmarkStart w:id="23" w:name="_Toc467341459"/>
      <w:r>
        <w:rPr>
          <w:lang w:val="en-US"/>
        </w:rPr>
        <w:t>Function Application</w:t>
      </w:r>
      <w:bookmarkEnd w:id="23"/>
    </w:p>
    <w:p w:rsidR="003D0F31" w:rsidRDefault="003D0F31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8E66FF" wp14:editId="5A11EA66">
            <wp:extent cx="3609975" cy="2134072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6683" cy="21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4" w:rsidRDefault="007C3E44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5A39DF" wp14:editId="2C6B12A7">
            <wp:extent cx="3599113" cy="2133600"/>
            <wp:effectExtent l="0" t="0" r="1905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060" cy="21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2" w:rsidRPr="003D0F31" w:rsidRDefault="007D3982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B76736" wp14:editId="70FF5496">
            <wp:extent cx="3598545" cy="2014267"/>
            <wp:effectExtent l="0" t="0" r="1905" b="508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0190" cy="20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DF" w:rsidRDefault="008F6D87" w:rsidP="008F6D87">
      <w:pPr>
        <w:pStyle w:val="Heading2"/>
        <w:rPr>
          <w:lang w:val="en-US"/>
        </w:rPr>
      </w:pPr>
      <w:bookmarkStart w:id="24" w:name="_Toc467341460"/>
      <w:r>
        <w:rPr>
          <w:lang w:val="en-US"/>
        </w:rPr>
        <w:lastRenderedPageBreak/>
        <w:t>Examples</w:t>
      </w:r>
      <w:bookmarkEnd w:id="24"/>
    </w:p>
    <w:p w:rsidR="008F6D87" w:rsidRPr="008F6D87" w:rsidRDefault="008F6D87" w:rsidP="008F6D8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5CF3C2" wp14:editId="1F00174B">
            <wp:extent cx="2886075" cy="2571688"/>
            <wp:effectExtent l="0" t="0" r="0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80" cy="25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7" w:rsidRDefault="008F6D87" w:rsidP="008F6D87">
      <w:pPr>
        <w:pStyle w:val="Heading2"/>
        <w:rPr>
          <w:lang w:val="en-US"/>
        </w:rPr>
      </w:pPr>
      <w:bookmarkStart w:id="25" w:name="_Toc467341461"/>
      <w:r>
        <w:rPr>
          <w:lang w:val="en-US"/>
        </w:rPr>
        <w:t>Haskell Scripts</w:t>
      </w:r>
      <w:bookmarkEnd w:id="25"/>
    </w:p>
    <w:p w:rsidR="007D3982" w:rsidRPr="007D3982" w:rsidRDefault="007D3982" w:rsidP="007D398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8A6C77" wp14:editId="166FF15E">
            <wp:extent cx="4105275" cy="2142689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21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E9153E" w:rsidP="00E9153E">
      <w:pPr>
        <w:pStyle w:val="Heading2"/>
        <w:rPr>
          <w:lang w:val="en-US"/>
        </w:rPr>
      </w:pPr>
      <w:bookmarkStart w:id="26" w:name="_Toc467341462"/>
      <w:r>
        <w:rPr>
          <w:lang w:val="en-US"/>
        </w:rPr>
        <w:t>GHCI Commands</w:t>
      </w:r>
      <w:bookmarkEnd w:id="26"/>
    </w:p>
    <w:p w:rsidR="00AA33D7" w:rsidRDefault="00E9153E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8B5859" wp14:editId="7FC926D2">
            <wp:extent cx="3086100" cy="234678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0538" cy="23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5B4752" w:rsidP="005B4752">
      <w:pPr>
        <w:pStyle w:val="Heading2"/>
        <w:rPr>
          <w:lang w:val="en-US"/>
        </w:rPr>
      </w:pPr>
      <w:bookmarkStart w:id="27" w:name="_Toc467341463"/>
      <w:r>
        <w:rPr>
          <w:lang w:val="en-US"/>
        </w:rPr>
        <w:lastRenderedPageBreak/>
        <w:t>Name Requirements</w:t>
      </w:r>
      <w:bookmarkEnd w:id="27"/>
    </w:p>
    <w:p w:rsidR="00195922" w:rsidRPr="00195922" w:rsidRDefault="00195922" w:rsidP="0019592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E333FB" wp14:editId="414E2164">
            <wp:extent cx="4429125" cy="2572427"/>
            <wp:effectExtent l="0" t="0" r="0" b="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186" cy="25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52" w:rsidRDefault="005B4752" w:rsidP="005B4752">
      <w:pPr>
        <w:pStyle w:val="Heading2"/>
        <w:rPr>
          <w:lang w:val="en-US"/>
        </w:rPr>
      </w:pPr>
      <w:bookmarkStart w:id="28" w:name="_Toc467341464"/>
      <w:r>
        <w:rPr>
          <w:lang w:val="en-US"/>
        </w:rPr>
        <w:t>Layout Rule</w:t>
      </w:r>
      <w:bookmarkEnd w:id="28"/>
    </w:p>
    <w:p w:rsidR="002A78C4" w:rsidRDefault="0019592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63C0CF" wp14:editId="26E8A9FB">
            <wp:extent cx="4449070" cy="2571750"/>
            <wp:effectExtent l="0" t="0" r="889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810" cy="2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C4" w:rsidRDefault="00195922">
      <w:pPr>
        <w:jc w:val="left"/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CDC17F" wp14:editId="5E8511A2">
            <wp:extent cx="4440936" cy="2933700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962" cy="29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Pr="00393B75" w:rsidRDefault="00AA33D7" w:rsidP="00AF65CF">
      <w:pPr>
        <w:rPr>
          <w:lang w:val="en-US"/>
        </w:rPr>
      </w:pPr>
    </w:p>
    <w:p w:rsidR="00D1111B" w:rsidRDefault="00D1111B" w:rsidP="00D1111B">
      <w:pPr>
        <w:pStyle w:val="Heading1"/>
        <w:rPr>
          <w:lang w:val="en-US"/>
        </w:rPr>
      </w:pPr>
      <w:bookmarkStart w:id="29" w:name="_Toc467341465"/>
      <w:r w:rsidRPr="006A0CF0">
        <w:rPr>
          <w:lang w:val="en-US"/>
        </w:rPr>
        <w:lastRenderedPageBreak/>
        <w:t>Woche 2</w:t>
      </w:r>
      <w:bookmarkEnd w:id="29"/>
    </w:p>
    <w:p w:rsidR="003A3862" w:rsidRDefault="00637C6B" w:rsidP="00637C6B">
      <w:pPr>
        <w:pStyle w:val="Heading2"/>
        <w:rPr>
          <w:lang w:val="en-US"/>
        </w:rPr>
      </w:pPr>
      <w:bookmarkStart w:id="30" w:name="_Toc467341466"/>
      <w:r>
        <w:rPr>
          <w:lang w:val="en-US"/>
        </w:rPr>
        <w:t>What is a Function?</w:t>
      </w:r>
      <w:bookmarkEnd w:id="30"/>
    </w:p>
    <w:p w:rsidR="00637C6B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024E4B" wp14:editId="1D824FF1">
            <wp:extent cx="4667250" cy="291908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906" cy="29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4188F9" wp14:editId="0C3089AF">
            <wp:extent cx="4743450" cy="3172234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156" cy="31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FD386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1EAE27" wp14:editId="5D0BF51E">
            <wp:extent cx="4867275" cy="2016229"/>
            <wp:effectExtent l="0" t="0" r="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226" cy="20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FD3867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EC76FC5" wp14:editId="34179350">
            <wp:extent cx="4863189" cy="24669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876" cy="24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24663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7B2721" wp14:editId="1A98BFE8">
            <wp:extent cx="4914900" cy="2182775"/>
            <wp:effectExtent l="0" t="0" r="0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26" cy="21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D046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06F37B" wp14:editId="32B7AB79">
            <wp:extent cx="4943475" cy="172302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838" cy="17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FE" w:rsidRDefault="00565DF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3A091D" wp14:editId="0C7C744E">
            <wp:extent cx="4972050" cy="1930287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786" cy="19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34" w:rsidRDefault="00170A34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D8694DA" wp14:editId="4F0931BB">
            <wp:extent cx="4705350" cy="175724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9380" cy="1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9342C6" w:rsidP="007D247B">
      <w:pPr>
        <w:pStyle w:val="Heading2"/>
        <w:rPr>
          <w:lang w:val="en-US"/>
        </w:rPr>
      </w:pPr>
      <w:bookmarkStart w:id="31" w:name="_Toc467341467"/>
      <w:r>
        <w:rPr>
          <w:lang w:val="en-US"/>
        </w:rPr>
        <w:t>What is a Partial Function?</w:t>
      </w:r>
      <w:bookmarkEnd w:id="31"/>
    </w:p>
    <w:p w:rsidR="00637C6B" w:rsidRDefault="007C5736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EC5B82A" wp14:editId="7236E5F1">
            <wp:extent cx="4972909" cy="273367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7705" cy="27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7D247B" w:rsidP="007D247B">
      <w:pPr>
        <w:pStyle w:val="Heading2"/>
        <w:rPr>
          <w:lang w:val="en-US"/>
        </w:rPr>
      </w:pPr>
      <w:bookmarkStart w:id="32" w:name="_Toc467341468"/>
      <w:r>
        <w:rPr>
          <w:lang w:val="en-US"/>
        </w:rPr>
        <w:t>Domain of Definition</w:t>
      </w:r>
      <w:bookmarkEnd w:id="32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2041B7" wp14:editId="5385EA5D">
            <wp:extent cx="5000625" cy="1636558"/>
            <wp:effectExtent l="0" t="0" r="0" b="190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29" cy="16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0D7A04" w:rsidP="000D7A04">
      <w:pPr>
        <w:pStyle w:val="Heading2"/>
        <w:rPr>
          <w:lang w:val="en-US"/>
        </w:rPr>
      </w:pPr>
      <w:bookmarkStart w:id="33" w:name="_Toc467341469"/>
      <w:r>
        <w:rPr>
          <w:lang w:val="en-US"/>
        </w:rPr>
        <w:t>Confusion</w:t>
      </w:r>
      <w:bookmarkEnd w:id="33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7CC64E" wp14:editId="74D073FA">
            <wp:extent cx="4972685" cy="1881749"/>
            <wp:effectExtent l="0" t="0" r="0" b="4445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7773" cy="18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52" w:rsidRDefault="00801952" w:rsidP="00801952">
      <w:pPr>
        <w:pStyle w:val="Heading2"/>
        <w:rPr>
          <w:lang w:val="en-US"/>
        </w:rPr>
      </w:pPr>
      <w:bookmarkStart w:id="34" w:name="_Toc467341470"/>
      <w:r>
        <w:rPr>
          <w:lang w:val="en-US"/>
        </w:rPr>
        <w:lastRenderedPageBreak/>
        <w:t>Additional types</w:t>
      </w:r>
      <w:bookmarkEnd w:id="34"/>
    </w:p>
    <w:p w:rsidR="00637C6B" w:rsidRDefault="00F9603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FE2F42" wp14:editId="6167F77A">
            <wp:extent cx="4886325" cy="3315721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0383" cy="331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8DF0F0" wp14:editId="1C611D6D">
            <wp:extent cx="4914900" cy="2928786"/>
            <wp:effectExtent l="0" t="0" r="0" b="508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1220" cy="293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E0" w:rsidRDefault="005071E0" w:rsidP="005071E0">
      <w:pPr>
        <w:pStyle w:val="Heading2"/>
        <w:rPr>
          <w:lang w:val="en-US"/>
        </w:rPr>
      </w:pPr>
      <w:bookmarkStart w:id="35" w:name="_Toc467341471"/>
      <w:r>
        <w:rPr>
          <w:lang w:val="en-US"/>
        </w:rPr>
        <w:t>Summary</w:t>
      </w:r>
      <w:bookmarkEnd w:id="35"/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4B2AA59" wp14:editId="653E0AAC">
            <wp:extent cx="4924425" cy="1753295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7621" cy="17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637C6B" w:rsidP="003A3862">
      <w:pPr>
        <w:rPr>
          <w:lang w:val="en-US"/>
        </w:rPr>
      </w:pPr>
    </w:p>
    <w:p w:rsidR="003A3862" w:rsidRPr="003A3862" w:rsidRDefault="003A3862" w:rsidP="003A3862">
      <w:pPr>
        <w:pStyle w:val="Heading1"/>
        <w:rPr>
          <w:lang w:val="en-US"/>
        </w:rPr>
      </w:pPr>
      <w:bookmarkStart w:id="36" w:name="_Toc467341472"/>
      <w:r>
        <w:rPr>
          <w:lang w:val="en-US"/>
        </w:rPr>
        <w:lastRenderedPageBreak/>
        <w:t>Woche 3</w:t>
      </w:r>
      <w:bookmarkEnd w:id="36"/>
    </w:p>
    <w:p w:rsidR="00D1111B" w:rsidRDefault="00414554" w:rsidP="00414554">
      <w:pPr>
        <w:pStyle w:val="Heading2"/>
        <w:rPr>
          <w:lang w:val="en-US"/>
        </w:rPr>
      </w:pPr>
      <w:bookmarkStart w:id="37" w:name="_Toc467341473"/>
      <w:r>
        <w:rPr>
          <w:lang w:val="en-US"/>
        </w:rPr>
        <w:t>What is a Type</w:t>
      </w:r>
      <w:bookmarkEnd w:id="37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2C495F" wp14:editId="76076FAA">
            <wp:extent cx="4514850" cy="261265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939" cy="26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8" w:name="_Toc467341474"/>
      <w:r>
        <w:rPr>
          <w:lang w:val="en-US"/>
        </w:rPr>
        <w:t>Type Errors</w:t>
      </w:r>
      <w:bookmarkEnd w:id="38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53C8C4" wp14:editId="2749D25C">
            <wp:extent cx="4503453" cy="271462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2769" cy="27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9" w:name="_Toc467341475"/>
      <w:r>
        <w:rPr>
          <w:lang w:val="en-US"/>
        </w:rPr>
        <w:t>Types in Haskell</w:t>
      </w:r>
      <w:bookmarkEnd w:id="39"/>
    </w:p>
    <w:p w:rsidR="00414554" w:rsidRDefault="00B87DE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17CE04" wp14:editId="6A474AF0">
            <wp:extent cx="4514850" cy="2519379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6238" cy="25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C12D113" wp14:editId="08EB915C">
            <wp:extent cx="4533900" cy="312455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4" cy="31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B130A">
      <w:pPr>
        <w:pStyle w:val="Heading2"/>
        <w:rPr>
          <w:lang w:val="en-US"/>
        </w:rPr>
      </w:pPr>
      <w:bookmarkStart w:id="40" w:name="_Toc467341476"/>
      <w:r>
        <w:rPr>
          <w:lang w:val="en-US"/>
        </w:rPr>
        <w:t>Basic Types</w:t>
      </w:r>
      <w:bookmarkEnd w:id="40"/>
    </w:p>
    <w:p w:rsidR="00AB130A" w:rsidRDefault="00094F7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342686" wp14:editId="7BB6D40B">
            <wp:extent cx="4543425" cy="2754001"/>
            <wp:effectExtent l="0" t="0" r="0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9028" cy="27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72" w:rsidRDefault="00BD6E15" w:rsidP="00BD6E15">
      <w:pPr>
        <w:pStyle w:val="Heading2"/>
        <w:rPr>
          <w:lang w:val="en-US"/>
        </w:rPr>
      </w:pPr>
      <w:bookmarkStart w:id="41" w:name="_Toc467341477"/>
      <w:r>
        <w:rPr>
          <w:lang w:val="en-US"/>
        </w:rPr>
        <w:t>List Types</w:t>
      </w:r>
      <w:bookmarkEnd w:id="41"/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F1A362" wp14:editId="6415A3F7">
            <wp:extent cx="4543425" cy="2428970"/>
            <wp:effectExtent l="0" t="0" r="0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144" cy="24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D4031DE" wp14:editId="12C5E426">
            <wp:extent cx="4306823" cy="29908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031" cy="30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DF" w:rsidRDefault="00E073DF" w:rsidP="00E073DF">
      <w:pPr>
        <w:pStyle w:val="Heading2"/>
        <w:rPr>
          <w:lang w:val="en-US"/>
        </w:rPr>
      </w:pPr>
      <w:bookmarkStart w:id="42" w:name="_Toc467341478"/>
      <w:r>
        <w:rPr>
          <w:lang w:val="en-US"/>
        </w:rPr>
        <w:t>Tuple Types</w:t>
      </w:r>
      <w:bookmarkEnd w:id="42"/>
    </w:p>
    <w:p w:rsidR="00AB130A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CE38C1" wp14:editId="1E6431BC">
            <wp:extent cx="4310437" cy="24384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5711" cy="24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4D4C92D" wp14:editId="72366896">
            <wp:extent cx="4324350" cy="3026852"/>
            <wp:effectExtent l="0" t="0" r="0" b="254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791" cy="30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203C9" w:rsidP="00AE40D7">
      <w:pPr>
        <w:pStyle w:val="Heading2"/>
        <w:rPr>
          <w:lang w:val="en-US"/>
        </w:rPr>
      </w:pPr>
      <w:bookmarkStart w:id="43" w:name="_Toc467341479"/>
      <w:r>
        <w:rPr>
          <w:lang w:val="en-US"/>
        </w:rPr>
        <w:lastRenderedPageBreak/>
        <w:t>Function Types</w:t>
      </w:r>
      <w:bookmarkEnd w:id="43"/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C5726E6" wp14:editId="267C0851">
            <wp:extent cx="4391025" cy="2580308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2" cy="25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F57DF31" wp14:editId="691A5DD9">
            <wp:extent cx="4381500" cy="3066374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315" cy="30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1C579C">
      <w:pPr>
        <w:pStyle w:val="Heading2"/>
        <w:rPr>
          <w:lang w:val="en-US"/>
        </w:rPr>
      </w:pPr>
      <w:bookmarkStart w:id="44" w:name="_Toc467341480"/>
      <w:r>
        <w:rPr>
          <w:lang w:val="en-US"/>
        </w:rPr>
        <w:t>Curried Functions</w:t>
      </w:r>
      <w:bookmarkEnd w:id="44"/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38F4232" wp14:editId="19EB5561">
            <wp:extent cx="4391025" cy="2619512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3244" cy="26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4371C36" wp14:editId="014249BE">
            <wp:extent cx="4131032" cy="288607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9005" cy="28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51190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13B6E4" wp14:editId="7A5C43DC">
            <wp:extent cx="4143375" cy="2928040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6068" cy="293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Pr="00AE40D7" w:rsidRDefault="00E57A63" w:rsidP="00E57A63">
      <w:pPr>
        <w:pStyle w:val="Heading2"/>
        <w:rPr>
          <w:lang w:val="en-US"/>
        </w:rPr>
      </w:pPr>
      <w:bookmarkStart w:id="45" w:name="_Toc467341481"/>
      <w:r>
        <w:rPr>
          <w:lang w:val="en-US"/>
        </w:rPr>
        <w:t>Why is Currying useful</w:t>
      </w:r>
      <w:bookmarkEnd w:id="45"/>
    </w:p>
    <w:p w:rsidR="00414554" w:rsidRDefault="00956CD1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A43DF7" wp14:editId="77EA0E0F">
            <wp:extent cx="4181475" cy="2571479"/>
            <wp:effectExtent l="0" t="0" r="0" b="635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181" cy="25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956CD1" w:rsidP="00956CD1">
      <w:pPr>
        <w:pStyle w:val="Heading2"/>
        <w:rPr>
          <w:lang w:val="en-US"/>
        </w:rPr>
      </w:pPr>
      <w:bookmarkStart w:id="46" w:name="_Toc467341482"/>
      <w:r>
        <w:rPr>
          <w:lang w:val="en-US"/>
        </w:rPr>
        <w:lastRenderedPageBreak/>
        <w:t>Currying Conventions</w:t>
      </w:r>
      <w:bookmarkEnd w:id="46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2A53C7" wp14:editId="17DCDCBA">
            <wp:extent cx="4371975" cy="2781157"/>
            <wp:effectExtent l="0" t="0" r="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3896" cy="27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0C8079" wp14:editId="6DA95E92">
            <wp:extent cx="4333875" cy="3017756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2179" cy="30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521BCD">
      <w:pPr>
        <w:pStyle w:val="Heading2"/>
        <w:rPr>
          <w:lang w:val="en-US"/>
        </w:rPr>
      </w:pPr>
      <w:bookmarkStart w:id="47" w:name="_Toc467341483"/>
      <w:r>
        <w:rPr>
          <w:lang w:val="en-US"/>
        </w:rPr>
        <w:t>Polymorphic Functions</w:t>
      </w:r>
      <w:bookmarkEnd w:id="47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9E0539" wp14:editId="6A3B0AAF">
            <wp:extent cx="4343400" cy="2466143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9900" cy="24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615D781" wp14:editId="3EF95A56">
            <wp:extent cx="4198851" cy="299085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799" cy="29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F0B736C" wp14:editId="755802CC">
            <wp:extent cx="4210050" cy="2955666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0246" cy="296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8" w:name="_Toc467341484"/>
      <w:r>
        <w:rPr>
          <w:lang w:val="en-US"/>
        </w:rPr>
        <w:t>Overloaded Functions</w:t>
      </w:r>
      <w:bookmarkEnd w:id="48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704305" wp14:editId="09C7FAD9">
            <wp:extent cx="4210050" cy="2390894"/>
            <wp:effectExtent l="0" t="0" r="0" b="952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5967" cy="23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7EF1D1D" wp14:editId="0B3CC9EA">
            <wp:extent cx="4196403" cy="296227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6795" cy="29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1ACA75" wp14:editId="3CD5CA0A">
            <wp:extent cx="4200525" cy="2968889"/>
            <wp:effectExtent l="0" t="0" r="0" b="317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9" cy="298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9" w:name="_Toc467341485"/>
      <w:r>
        <w:rPr>
          <w:lang w:val="en-US"/>
        </w:rPr>
        <w:t>Hints and Tips</w:t>
      </w:r>
      <w:bookmarkEnd w:id="49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B4ABCF" wp14:editId="5E301DA8">
            <wp:extent cx="4200525" cy="2190090"/>
            <wp:effectExtent l="0" t="0" r="0" b="127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AF65CF">
      <w:pPr>
        <w:rPr>
          <w:lang w:val="en-US"/>
        </w:rPr>
      </w:pPr>
    </w:p>
    <w:p w:rsidR="007C4B28" w:rsidRDefault="007C4B28" w:rsidP="007C4B28">
      <w:pPr>
        <w:pStyle w:val="Heading1"/>
        <w:rPr>
          <w:lang w:val="en-US"/>
        </w:rPr>
      </w:pPr>
      <w:bookmarkStart w:id="50" w:name="_Toc467341486"/>
      <w:r>
        <w:rPr>
          <w:lang w:val="en-US"/>
        </w:rPr>
        <w:lastRenderedPageBreak/>
        <w:t xml:space="preserve">Woche </w:t>
      </w:r>
      <w:r w:rsidR="003A3862">
        <w:rPr>
          <w:lang w:val="en-US"/>
        </w:rPr>
        <w:t>4</w:t>
      </w:r>
      <w:bookmarkEnd w:id="50"/>
    </w:p>
    <w:p w:rsidR="00826E27" w:rsidRPr="00826E27" w:rsidRDefault="00826E27" w:rsidP="00826E27">
      <w:pPr>
        <w:pStyle w:val="Heading2"/>
        <w:rPr>
          <w:lang w:val="en-US"/>
        </w:rPr>
      </w:pPr>
      <w:bookmarkStart w:id="51" w:name="_Toc467341487"/>
      <w:r>
        <w:rPr>
          <w:lang w:val="en-US"/>
        </w:rPr>
        <w:t>Typeclasses</w:t>
      </w:r>
      <w:bookmarkEnd w:id="51"/>
    </w:p>
    <w:p w:rsidR="0041455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EEA0CD" wp14:editId="3B9BD275">
            <wp:extent cx="5391150" cy="5167707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136" cy="5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E5A140" wp14:editId="7B6810C7">
            <wp:extent cx="5405932" cy="2977076"/>
            <wp:effectExtent l="0" t="0" r="444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5139" cy="29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</w:p>
    <w:p w:rsidR="007C37FD" w:rsidRDefault="007C37FD" w:rsidP="007C37FD">
      <w:pPr>
        <w:pStyle w:val="Heading1"/>
        <w:rPr>
          <w:lang w:val="en-US"/>
        </w:rPr>
      </w:pPr>
      <w:bookmarkStart w:id="52" w:name="_Toc467341488"/>
      <w:r>
        <w:rPr>
          <w:lang w:val="en-US"/>
        </w:rPr>
        <w:lastRenderedPageBreak/>
        <w:t>Woche 5</w:t>
      </w:r>
      <w:bookmarkEnd w:id="52"/>
    </w:p>
    <w:p w:rsidR="007C37FD" w:rsidRDefault="00826E27" w:rsidP="00826E27">
      <w:pPr>
        <w:pStyle w:val="Heading2"/>
        <w:rPr>
          <w:lang w:val="en-US"/>
        </w:rPr>
      </w:pPr>
      <w:bookmarkStart w:id="53" w:name="_Toc467341489"/>
      <w:r>
        <w:rPr>
          <w:lang w:val="en-US"/>
        </w:rPr>
        <w:t>Conditional Expressions</w:t>
      </w:r>
      <w:bookmarkEnd w:id="53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589E26" wp14:editId="7CB7FB62">
            <wp:extent cx="4248150" cy="2465445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792" cy="24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33C7CD" wp14:editId="1284DE37">
            <wp:extent cx="4238625" cy="2920596"/>
            <wp:effectExtent l="0" t="0" r="0" b="0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4637" cy="29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4" w:name="_Toc467341490"/>
      <w:r>
        <w:rPr>
          <w:lang w:val="en-US"/>
        </w:rPr>
        <w:t>Guarded Equations</w:t>
      </w:r>
      <w:bookmarkEnd w:id="54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4D9630" wp14:editId="51875760">
            <wp:extent cx="4224760" cy="2352675"/>
            <wp:effectExtent l="0" t="0" r="4445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0992" cy="23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02FD098" wp14:editId="55624570">
            <wp:extent cx="4352925" cy="2943214"/>
            <wp:effectExtent l="0" t="0" r="0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2258" cy="29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5" w:name="_Toc467341491"/>
      <w:r>
        <w:rPr>
          <w:lang w:val="en-US"/>
        </w:rPr>
        <w:t>Pattern Matching</w:t>
      </w:r>
      <w:bookmarkEnd w:id="55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0EBAF2" wp14:editId="6E26A6E9">
            <wp:extent cx="4384041" cy="2400300"/>
            <wp:effectExtent l="0" t="0" r="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3681" cy="240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DE200B" wp14:editId="7380394F">
            <wp:extent cx="4400550" cy="3207764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39" cy="32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9237A72" wp14:editId="011D2CE0">
            <wp:extent cx="4396338" cy="3038475"/>
            <wp:effectExtent l="0" t="0" r="4445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3160" cy="30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74F4F76" wp14:editId="18A843A7">
            <wp:extent cx="4381500" cy="3107426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4651" cy="31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Pr="00826E27" w:rsidRDefault="00695CBC" w:rsidP="00695CBC">
      <w:pPr>
        <w:pStyle w:val="Heading2"/>
        <w:rPr>
          <w:lang w:val="en-US"/>
        </w:rPr>
      </w:pPr>
      <w:bookmarkStart w:id="56" w:name="_Toc467341492"/>
      <w:r>
        <w:rPr>
          <w:lang w:val="en-US"/>
        </w:rPr>
        <w:t>List Patterns</w:t>
      </w:r>
      <w:bookmarkEnd w:id="56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381E2F" wp14:editId="25EAB39D">
            <wp:extent cx="4404222" cy="2381250"/>
            <wp:effectExtent l="0" t="0" r="0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5233" cy="23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7F94CE7" wp14:editId="7207FC9A">
            <wp:extent cx="4412768" cy="2962275"/>
            <wp:effectExtent l="0" t="0" r="6985" b="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433" cy="2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772931C" wp14:editId="41827A0E">
            <wp:extent cx="4412615" cy="3128034"/>
            <wp:effectExtent l="0" t="0" r="698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0785" cy="31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70" w:rsidRDefault="00BD4370" w:rsidP="00AF65CF">
      <w:pPr>
        <w:rPr>
          <w:lang w:val="en-US"/>
        </w:rPr>
      </w:pPr>
    </w:p>
    <w:p w:rsidR="005E509A" w:rsidRDefault="005E509A" w:rsidP="005E509A">
      <w:pPr>
        <w:pStyle w:val="Heading1"/>
        <w:rPr>
          <w:lang w:val="en-US"/>
        </w:rPr>
      </w:pPr>
      <w:bookmarkStart w:id="57" w:name="_Toc467341493"/>
      <w:r>
        <w:rPr>
          <w:lang w:val="en-US"/>
        </w:rPr>
        <w:lastRenderedPageBreak/>
        <w:t>Woche 6</w:t>
      </w:r>
      <w:bookmarkEnd w:id="57"/>
    </w:p>
    <w:p w:rsidR="005E509A" w:rsidRDefault="007E39AB" w:rsidP="003740A8">
      <w:pPr>
        <w:pStyle w:val="Heading2"/>
        <w:rPr>
          <w:lang w:val="en-US"/>
        </w:rPr>
      </w:pPr>
      <w:bookmarkStart w:id="58" w:name="_Toc467341494"/>
      <w:r>
        <w:rPr>
          <w:lang w:val="en-US"/>
        </w:rPr>
        <w:t>Lambda Expressions</w:t>
      </w:r>
      <w:bookmarkEnd w:id="58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913F9B" wp14:editId="7041F2F3">
            <wp:extent cx="4664172" cy="2695575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7112" cy="2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1245B8" wp14:editId="31097DFC">
            <wp:extent cx="4670854" cy="2400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828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59" w:name="_Toc467341495"/>
      <w:r>
        <w:rPr>
          <w:lang w:val="en-US"/>
        </w:rPr>
        <w:t>Why are Lambdas useful</w:t>
      </w:r>
      <w:bookmarkEnd w:id="59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432F3BA" wp14:editId="41BD15D7">
            <wp:extent cx="4686300" cy="2780682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0128" cy="27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DFBA8D5" wp14:editId="0A88B10C">
            <wp:extent cx="4733925" cy="323891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0651" cy="32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8FCDFA5" wp14:editId="581C7EF4">
            <wp:extent cx="4752975" cy="3159219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8615" cy="31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0" w:name="_Toc467341496"/>
      <w:r>
        <w:rPr>
          <w:lang w:val="en-US"/>
        </w:rPr>
        <w:lastRenderedPageBreak/>
        <w:t>Operator Sections</w:t>
      </w:r>
      <w:bookmarkEnd w:id="60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3F3174" wp14:editId="0B590EAE">
            <wp:extent cx="4581525" cy="2566502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2043" cy="25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294CD06" wp14:editId="518A58A3">
            <wp:extent cx="4581525" cy="3146264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8619" cy="31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1" w:name="_Toc467341497"/>
      <w:r>
        <w:rPr>
          <w:lang w:val="en-US"/>
        </w:rPr>
        <w:t>Why are Sections useful</w:t>
      </w:r>
      <w:bookmarkEnd w:id="61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774FFD" wp14:editId="53447087">
            <wp:extent cx="4610100" cy="260741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6079" cy="26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2" w:name="_Toc467341498"/>
      <w:r>
        <w:rPr>
          <w:lang w:val="en-US"/>
        </w:rPr>
        <w:lastRenderedPageBreak/>
        <w:t>Set Comprehensions</w:t>
      </w:r>
      <w:bookmarkEnd w:id="62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9DE029" wp14:editId="5AAD34B3">
            <wp:extent cx="4762500" cy="254399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9433" cy="254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3" w:name="_Toc467341499"/>
      <w:r>
        <w:rPr>
          <w:lang w:val="en-US"/>
        </w:rPr>
        <w:t>List Comprehensions</w:t>
      </w:r>
      <w:bookmarkEnd w:id="63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CB8C85" wp14:editId="38DAADD2">
            <wp:extent cx="4810125" cy="255564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0169" cy="25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84B3385" wp14:editId="3804542D">
            <wp:extent cx="4819650" cy="3133942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2398" cy="3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91E1A8A" wp14:editId="32ECF1F5">
            <wp:extent cx="4495800" cy="2827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3064" cy="2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70B04F7" wp14:editId="0CCA6415">
            <wp:extent cx="4505325" cy="312919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0635" cy="31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4" w:name="_Toc467341500"/>
      <w:r>
        <w:rPr>
          <w:lang w:val="en-US"/>
        </w:rPr>
        <w:t>Dependent Generators</w:t>
      </w:r>
      <w:bookmarkEnd w:id="64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6E1FC4" wp14:editId="5AC58D80">
            <wp:extent cx="4531399" cy="26098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580" cy="26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DB309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7D24588" wp14:editId="08C2710A">
            <wp:extent cx="4280609" cy="3114675"/>
            <wp:effectExtent l="0" t="0" r="571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6010" cy="3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5" w:name="_Toc467341501"/>
      <w:r>
        <w:rPr>
          <w:lang w:val="en-US"/>
        </w:rPr>
        <w:t>Guards</w:t>
      </w:r>
      <w:bookmarkEnd w:id="65"/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773F10" wp14:editId="47BB05A7">
            <wp:extent cx="4286250" cy="2448813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91" cy="247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D4C463" wp14:editId="397EF94F">
            <wp:extent cx="4288546" cy="30003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99299" cy="30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C8539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72F228A" wp14:editId="464CF5FA">
            <wp:extent cx="4343400" cy="31790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3215" cy="31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9A" w:rsidRDefault="006C42A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1855C9A" wp14:editId="443E3F2F">
            <wp:extent cx="4352925" cy="3069887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68479" cy="30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AC" w:rsidRDefault="006C42AC" w:rsidP="00AF65CF">
      <w:pPr>
        <w:rPr>
          <w:lang w:val="en-US"/>
        </w:rPr>
      </w:pPr>
    </w:p>
    <w:p w:rsidR="007E39AB" w:rsidRDefault="007E39AB" w:rsidP="007E39AB">
      <w:pPr>
        <w:pStyle w:val="Heading1"/>
        <w:rPr>
          <w:lang w:val="en-US"/>
        </w:rPr>
      </w:pPr>
      <w:bookmarkStart w:id="66" w:name="_Toc467341502"/>
      <w:r>
        <w:rPr>
          <w:lang w:val="en-US"/>
        </w:rPr>
        <w:lastRenderedPageBreak/>
        <w:t>Woche 7</w:t>
      </w:r>
      <w:bookmarkEnd w:id="66"/>
    </w:p>
    <w:p w:rsidR="007E39AB" w:rsidRDefault="0076301B" w:rsidP="0076301B">
      <w:pPr>
        <w:pStyle w:val="Heading2"/>
        <w:rPr>
          <w:lang w:val="en-US"/>
        </w:rPr>
      </w:pPr>
      <w:bookmarkStart w:id="67" w:name="_Toc467341503"/>
      <w:r>
        <w:rPr>
          <w:lang w:val="en-US"/>
        </w:rPr>
        <w:t>Zip Function</w:t>
      </w:r>
      <w:bookmarkEnd w:id="67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0AD39B" wp14:editId="71649981">
            <wp:extent cx="4188460" cy="2407257"/>
            <wp:effectExtent l="0" t="0" r="254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069" cy="24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61CC8B" wp14:editId="31F0D2E1">
            <wp:extent cx="4189040" cy="2943225"/>
            <wp:effectExtent l="0" t="0" r="2540" b="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185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D6C82B" wp14:editId="10CA0FF0">
            <wp:extent cx="4200525" cy="2903603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05" cy="29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2D21679" wp14:editId="40B4E0D8">
            <wp:extent cx="4305300" cy="3003080"/>
            <wp:effectExtent l="0" t="0" r="0" b="6985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7236" cy="30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76301B" w:rsidP="0076301B">
      <w:pPr>
        <w:pStyle w:val="Heading2"/>
        <w:rPr>
          <w:lang w:val="en-US"/>
        </w:rPr>
      </w:pPr>
      <w:bookmarkStart w:id="68" w:name="_Toc467341504"/>
      <w:r>
        <w:rPr>
          <w:lang w:val="en-US"/>
        </w:rPr>
        <w:t>String Comparison</w:t>
      </w:r>
      <w:bookmarkEnd w:id="68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22A3D8" wp14:editId="29F48C75">
            <wp:extent cx="4324350" cy="2432923"/>
            <wp:effectExtent l="0" t="0" r="0" b="5715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2517" cy="24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BD2911" wp14:editId="64DD2C5E">
            <wp:extent cx="4352925" cy="3090041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5895" cy="31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3FBFF06" wp14:editId="457339BC">
            <wp:extent cx="4171950" cy="2819470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2598" cy="28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Pr="0076301B" w:rsidRDefault="0031445E" w:rsidP="0076301B">
      <w:pPr>
        <w:rPr>
          <w:lang w:val="en-US"/>
        </w:rPr>
      </w:pPr>
    </w:p>
    <w:p w:rsidR="0076301B" w:rsidRDefault="0076301B" w:rsidP="0076301B">
      <w:pPr>
        <w:pStyle w:val="Heading1"/>
        <w:rPr>
          <w:lang w:val="en-US"/>
        </w:rPr>
      </w:pPr>
      <w:bookmarkStart w:id="69" w:name="_Toc467341505"/>
      <w:r>
        <w:rPr>
          <w:lang w:val="en-US"/>
        </w:rPr>
        <w:lastRenderedPageBreak/>
        <w:t>Woche 8</w:t>
      </w:r>
      <w:bookmarkEnd w:id="69"/>
    </w:p>
    <w:p w:rsidR="00276E2E" w:rsidRDefault="00276E2E" w:rsidP="00276E2E">
      <w:r>
        <w:t>In Woche 5 fand die erste Prüfung statt und somit fiel der Unterricht aus.</w:t>
      </w:r>
    </w:p>
    <w:p w:rsidR="0076301B" w:rsidRPr="00276E2E" w:rsidRDefault="0076301B" w:rsidP="00AF65CF"/>
    <w:p w:rsidR="003B13D1" w:rsidRDefault="003B13D1" w:rsidP="003B13D1">
      <w:pPr>
        <w:pStyle w:val="Heading1"/>
        <w:rPr>
          <w:lang w:val="en-US"/>
        </w:rPr>
      </w:pPr>
      <w:bookmarkStart w:id="70" w:name="_Toc467341506"/>
      <w:r>
        <w:rPr>
          <w:lang w:val="en-US"/>
        </w:rPr>
        <w:lastRenderedPageBreak/>
        <w:t>Woche 9</w:t>
      </w:r>
      <w:bookmarkEnd w:id="70"/>
    </w:p>
    <w:p w:rsidR="003B13D1" w:rsidRDefault="00276E2E" w:rsidP="00276E2E">
      <w:pPr>
        <w:pStyle w:val="Heading2"/>
        <w:rPr>
          <w:lang w:val="en-US"/>
        </w:rPr>
      </w:pPr>
      <w:bookmarkStart w:id="71" w:name="_Toc467341507"/>
      <w:r>
        <w:rPr>
          <w:lang w:val="en-US"/>
        </w:rPr>
        <w:t>Introduction to Recursion</w:t>
      </w:r>
      <w:bookmarkEnd w:id="71"/>
    </w:p>
    <w:p w:rsidR="00276E2E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7AAFBF" wp14:editId="2DB5130C">
            <wp:extent cx="4259413" cy="2375731"/>
            <wp:effectExtent l="0" t="0" r="8255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4685" cy="2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A87320" wp14:editId="57555C34">
            <wp:extent cx="4258945" cy="3049145"/>
            <wp:effectExtent l="0" t="0" r="825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4429" cy="30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Pr="00276E2E" w:rsidRDefault="00276E2E" w:rsidP="00276E2E">
      <w:pPr>
        <w:pStyle w:val="Heading2"/>
        <w:rPr>
          <w:lang w:val="en-US"/>
        </w:rPr>
      </w:pPr>
      <w:bookmarkStart w:id="72" w:name="_Toc467341508"/>
      <w:r>
        <w:rPr>
          <w:lang w:val="en-US"/>
        </w:rPr>
        <w:t>Recursive Functions</w:t>
      </w:r>
      <w:bookmarkEnd w:id="72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0BF1EF8" wp14:editId="3F13CF09">
            <wp:extent cx="4238714" cy="238708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1915" cy="23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5FA55EC" wp14:editId="1FBF393F">
            <wp:extent cx="4341264" cy="3083676"/>
            <wp:effectExtent l="0" t="0" r="254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2959" cy="30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03D8C4" wp14:editId="5C9F977D">
            <wp:extent cx="4340860" cy="2723086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540" cy="27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276E2E" w:rsidP="00276E2E">
      <w:pPr>
        <w:pStyle w:val="Heading2"/>
        <w:rPr>
          <w:lang w:val="en-US"/>
        </w:rPr>
      </w:pPr>
      <w:bookmarkStart w:id="73" w:name="_Toc467341509"/>
      <w:r>
        <w:rPr>
          <w:lang w:val="en-US"/>
        </w:rPr>
        <w:t>Why is Recursion useful</w:t>
      </w:r>
      <w:bookmarkEnd w:id="73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8390C4" wp14:editId="5F55A0CB">
            <wp:extent cx="4349810" cy="2247306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8055" cy="22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4" w:name="_Toc467341510"/>
      <w:r>
        <w:rPr>
          <w:lang w:val="en-US"/>
        </w:rPr>
        <w:lastRenderedPageBreak/>
        <w:t>Recursion on Lists</w:t>
      </w:r>
      <w:bookmarkEnd w:id="74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0673AB" wp14:editId="599064D9">
            <wp:extent cx="4460905" cy="257760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6011" cy="25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79D13F" wp14:editId="435D0D64">
            <wp:extent cx="4469451" cy="2856468"/>
            <wp:effectExtent l="0" t="0" r="762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7028" cy="28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D7954F" wp14:editId="6087EBB0">
            <wp:extent cx="4477997" cy="29779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2608" cy="29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9699FAB" wp14:editId="441F5011">
            <wp:extent cx="4453931" cy="2879933"/>
            <wp:effectExtent l="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6306" cy="28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04F7A11" wp14:editId="040A8225">
            <wp:extent cx="4426548" cy="3008120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173" cy="30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2F801D" wp14:editId="1352A301">
            <wp:extent cx="4426722" cy="2873075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47221" cy="28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5" w:name="_Toc467341511"/>
      <w:r>
        <w:rPr>
          <w:lang w:val="en-US"/>
        </w:rPr>
        <w:lastRenderedPageBreak/>
        <w:t>Multiple Arguments</w:t>
      </w:r>
      <w:bookmarkEnd w:id="75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440F14" wp14:editId="22034CD2">
            <wp:extent cx="4495088" cy="2444749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6672" cy="24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A6C849" wp14:editId="605E9AF8">
            <wp:extent cx="4503634" cy="314638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8116" cy="3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6" w:name="_Toc467341512"/>
      <w:r>
        <w:rPr>
          <w:lang w:val="en-US"/>
        </w:rPr>
        <w:t>Quicksort</w:t>
      </w:r>
      <w:bookmarkEnd w:id="76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86BFF13" wp14:editId="522553B8">
            <wp:extent cx="4512180" cy="233119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9946" cy="23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D098F2F" wp14:editId="72C6FA01">
            <wp:extent cx="4606184" cy="3226664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6273" cy="32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71E2FC" wp14:editId="6A1DC9AB">
            <wp:extent cx="4605655" cy="2999869"/>
            <wp:effectExtent l="0" t="0" r="444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4156" cy="30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</w:p>
    <w:p w:rsidR="003B13D1" w:rsidRDefault="003B13D1" w:rsidP="003B13D1">
      <w:pPr>
        <w:pStyle w:val="Heading1"/>
        <w:rPr>
          <w:lang w:val="en-US"/>
        </w:rPr>
      </w:pPr>
      <w:bookmarkStart w:id="77" w:name="_Toc467341513"/>
      <w:r>
        <w:rPr>
          <w:lang w:val="en-US"/>
        </w:rPr>
        <w:lastRenderedPageBreak/>
        <w:t>Woche 10</w:t>
      </w:r>
      <w:bookmarkEnd w:id="77"/>
    </w:p>
    <w:p w:rsidR="003B13D1" w:rsidRPr="006A0CF0" w:rsidRDefault="003B13D1" w:rsidP="00AF65CF">
      <w:pPr>
        <w:rPr>
          <w:lang w:val="en-US"/>
        </w:rPr>
      </w:pPr>
    </w:p>
    <w:sectPr w:rsidR="003B13D1" w:rsidRPr="006A0CF0" w:rsidSect="00164DB6">
      <w:headerReference w:type="default" r:id="rId114"/>
      <w:footerReference w:type="default" r:id="rId11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2FDE" w:rsidRDefault="001D2FDE" w:rsidP="006B5E49">
      <w:pPr>
        <w:spacing w:after="0" w:line="240" w:lineRule="auto"/>
      </w:pPr>
      <w:r>
        <w:separator/>
      </w:r>
    </w:p>
  </w:endnote>
  <w:endnote w:type="continuationSeparator" w:id="0">
    <w:p w:rsidR="001D2FDE" w:rsidRDefault="001D2FDE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148E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BF1FF6">
      <w:rPr>
        <w:noProof/>
      </w:rPr>
      <w:t>1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BF1FF6">
      <w:rPr>
        <w:noProof/>
      </w:rPr>
      <w:t>42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2FDE" w:rsidRDefault="001D2FDE" w:rsidP="006B5E49">
      <w:pPr>
        <w:spacing w:after="0" w:line="240" w:lineRule="auto"/>
      </w:pPr>
      <w:r>
        <w:separator/>
      </w:r>
    </w:p>
  </w:footnote>
  <w:footnote w:type="continuationSeparator" w:id="0">
    <w:p w:rsidR="001D2FDE" w:rsidRDefault="001D2FDE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148E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004F"/>
    <w:multiLevelType w:val="hybridMultilevel"/>
    <w:tmpl w:val="0BA4048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806DC"/>
    <w:multiLevelType w:val="hybridMultilevel"/>
    <w:tmpl w:val="9AF8C3F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633E8"/>
    <w:multiLevelType w:val="hybridMultilevel"/>
    <w:tmpl w:val="042A1FB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24F85"/>
    <w:multiLevelType w:val="hybridMultilevel"/>
    <w:tmpl w:val="B9F21E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072961"/>
    <w:multiLevelType w:val="hybridMultilevel"/>
    <w:tmpl w:val="3F04D9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249DB"/>
    <w:multiLevelType w:val="hybridMultilevel"/>
    <w:tmpl w:val="7FF8E4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1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1007A"/>
    <w:rsid w:val="00016029"/>
    <w:rsid w:val="00047481"/>
    <w:rsid w:val="00050CC8"/>
    <w:rsid w:val="00057AA2"/>
    <w:rsid w:val="000821E1"/>
    <w:rsid w:val="000938C3"/>
    <w:rsid w:val="00094F72"/>
    <w:rsid w:val="000A251E"/>
    <w:rsid w:val="000B32B2"/>
    <w:rsid w:val="000D7A04"/>
    <w:rsid w:val="000E01D5"/>
    <w:rsid w:val="000E0DEE"/>
    <w:rsid w:val="000F2018"/>
    <w:rsid w:val="00105030"/>
    <w:rsid w:val="0012397E"/>
    <w:rsid w:val="00135F28"/>
    <w:rsid w:val="00146741"/>
    <w:rsid w:val="001539CB"/>
    <w:rsid w:val="0015612D"/>
    <w:rsid w:val="00160860"/>
    <w:rsid w:val="00164748"/>
    <w:rsid w:val="00164DB6"/>
    <w:rsid w:val="00170A34"/>
    <w:rsid w:val="0017280B"/>
    <w:rsid w:val="00177CF0"/>
    <w:rsid w:val="00195922"/>
    <w:rsid w:val="001A52D5"/>
    <w:rsid w:val="001A6B64"/>
    <w:rsid w:val="001B16F3"/>
    <w:rsid w:val="001C579C"/>
    <w:rsid w:val="001D2FDE"/>
    <w:rsid w:val="001E23DC"/>
    <w:rsid w:val="001E32AD"/>
    <w:rsid w:val="001F6A95"/>
    <w:rsid w:val="002148EF"/>
    <w:rsid w:val="00255530"/>
    <w:rsid w:val="0026725B"/>
    <w:rsid w:val="00276E2E"/>
    <w:rsid w:val="002865EA"/>
    <w:rsid w:val="002A78C4"/>
    <w:rsid w:val="002F166C"/>
    <w:rsid w:val="003037A4"/>
    <w:rsid w:val="0031445E"/>
    <w:rsid w:val="0033460C"/>
    <w:rsid w:val="00342602"/>
    <w:rsid w:val="00356732"/>
    <w:rsid w:val="00373CFC"/>
    <w:rsid w:val="003740A8"/>
    <w:rsid w:val="00375E8D"/>
    <w:rsid w:val="003836F7"/>
    <w:rsid w:val="0038683A"/>
    <w:rsid w:val="003917D7"/>
    <w:rsid w:val="00393B75"/>
    <w:rsid w:val="003967B3"/>
    <w:rsid w:val="003A3862"/>
    <w:rsid w:val="003A70B0"/>
    <w:rsid w:val="003B13D1"/>
    <w:rsid w:val="003B27B1"/>
    <w:rsid w:val="003D0F31"/>
    <w:rsid w:val="003D5735"/>
    <w:rsid w:val="003E53D8"/>
    <w:rsid w:val="00414554"/>
    <w:rsid w:val="004203C9"/>
    <w:rsid w:val="004254A8"/>
    <w:rsid w:val="004750B1"/>
    <w:rsid w:val="004B5461"/>
    <w:rsid w:val="004B776C"/>
    <w:rsid w:val="005048F0"/>
    <w:rsid w:val="005071E0"/>
    <w:rsid w:val="00510030"/>
    <w:rsid w:val="005109BD"/>
    <w:rsid w:val="0051190C"/>
    <w:rsid w:val="00521BCD"/>
    <w:rsid w:val="00530978"/>
    <w:rsid w:val="005463B6"/>
    <w:rsid w:val="00554BDC"/>
    <w:rsid w:val="005618DF"/>
    <w:rsid w:val="00565DFE"/>
    <w:rsid w:val="0057587E"/>
    <w:rsid w:val="00597C69"/>
    <w:rsid w:val="005A1942"/>
    <w:rsid w:val="005B4752"/>
    <w:rsid w:val="005D02A4"/>
    <w:rsid w:val="005E509A"/>
    <w:rsid w:val="005F5332"/>
    <w:rsid w:val="005F7319"/>
    <w:rsid w:val="006319D6"/>
    <w:rsid w:val="00637C6B"/>
    <w:rsid w:val="00645ADB"/>
    <w:rsid w:val="00665A71"/>
    <w:rsid w:val="0067227E"/>
    <w:rsid w:val="00687B30"/>
    <w:rsid w:val="00695C4B"/>
    <w:rsid w:val="00695CBC"/>
    <w:rsid w:val="006A0CF0"/>
    <w:rsid w:val="006A6BF8"/>
    <w:rsid w:val="006A6DC3"/>
    <w:rsid w:val="006B5E49"/>
    <w:rsid w:val="006C42AC"/>
    <w:rsid w:val="006D62FC"/>
    <w:rsid w:val="006E2F0C"/>
    <w:rsid w:val="006E35E8"/>
    <w:rsid w:val="0070721B"/>
    <w:rsid w:val="00740968"/>
    <w:rsid w:val="0076301B"/>
    <w:rsid w:val="00764AD3"/>
    <w:rsid w:val="00766D66"/>
    <w:rsid w:val="007B0CD9"/>
    <w:rsid w:val="007C37FD"/>
    <w:rsid w:val="007C3E44"/>
    <w:rsid w:val="007C4B28"/>
    <w:rsid w:val="007C5736"/>
    <w:rsid w:val="007D0A2A"/>
    <w:rsid w:val="007D247B"/>
    <w:rsid w:val="007D3982"/>
    <w:rsid w:val="007E39AB"/>
    <w:rsid w:val="00801952"/>
    <w:rsid w:val="00821D33"/>
    <w:rsid w:val="00824663"/>
    <w:rsid w:val="00826E27"/>
    <w:rsid w:val="00832C10"/>
    <w:rsid w:val="008507EF"/>
    <w:rsid w:val="008517AC"/>
    <w:rsid w:val="00877F21"/>
    <w:rsid w:val="008A17EF"/>
    <w:rsid w:val="008C1085"/>
    <w:rsid w:val="008D046E"/>
    <w:rsid w:val="008D68BE"/>
    <w:rsid w:val="008F6249"/>
    <w:rsid w:val="008F6D87"/>
    <w:rsid w:val="00923291"/>
    <w:rsid w:val="009342C6"/>
    <w:rsid w:val="0095096E"/>
    <w:rsid w:val="00956CD1"/>
    <w:rsid w:val="009637E6"/>
    <w:rsid w:val="00973D65"/>
    <w:rsid w:val="00990E7F"/>
    <w:rsid w:val="009A0509"/>
    <w:rsid w:val="009B342F"/>
    <w:rsid w:val="00A775AA"/>
    <w:rsid w:val="00A77F37"/>
    <w:rsid w:val="00A9002C"/>
    <w:rsid w:val="00A9379F"/>
    <w:rsid w:val="00AA33D7"/>
    <w:rsid w:val="00AB130A"/>
    <w:rsid w:val="00AE2533"/>
    <w:rsid w:val="00AE40D7"/>
    <w:rsid w:val="00AE74FA"/>
    <w:rsid w:val="00AE798B"/>
    <w:rsid w:val="00AF65CF"/>
    <w:rsid w:val="00AF7A48"/>
    <w:rsid w:val="00B25571"/>
    <w:rsid w:val="00B278F6"/>
    <w:rsid w:val="00B70D48"/>
    <w:rsid w:val="00B7241C"/>
    <w:rsid w:val="00B87DED"/>
    <w:rsid w:val="00BA0F81"/>
    <w:rsid w:val="00BB78F3"/>
    <w:rsid w:val="00BC340C"/>
    <w:rsid w:val="00BC693F"/>
    <w:rsid w:val="00BC7B70"/>
    <w:rsid w:val="00BD4370"/>
    <w:rsid w:val="00BD6E15"/>
    <w:rsid w:val="00BF0C5F"/>
    <w:rsid w:val="00BF1FF6"/>
    <w:rsid w:val="00C25E94"/>
    <w:rsid w:val="00C36948"/>
    <w:rsid w:val="00C44090"/>
    <w:rsid w:val="00C44D45"/>
    <w:rsid w:val="00C50D6B"/>
    <w:rsid w:val="00C569D5"/>
    <w:rsid w:val="00C61B17"/>
    <w:rsid w:val="00C6413D"/>
    <w:rsid w:val="00C835F8"/>
    <w:rsid w:val="00C8539A"/>
    <w:rsid w:val="00CC1F1F"/>
    <w:rsid w:val="00CF1D3A"/>
    <w:rsid w:val="00D1111B"/>
    <w:rsid w:val="00D631EA"/>
    <w:rsid w:val="00D656A9"/>
    <w:rsid w:val="00D93488"/>
    <w:rsid w:val="00DB3099"/>
    <w:rsid w:val="00DC581E"/>
    <w:rsid w:val="00DD04C4"/>
    <w:rsid w:val="00DD6959"/>
    <w:rsid w:val="00DE60A2"/>
    <w:rsid w:val="00DF1936"/>
    <w:rsid w:val="00E073DF"/>
    <w:rsid w:val="00E07B93"/>
    <w:rsid w:val="00E22E5D"/>
    <w:rsid w:val="00E376F9"/>
    <w:rsid w:val="00E43240"/>
    <w:rsid w:val="00E52C9A"/>
    <w:rsid w:val="00E531CD"/>
    <w:rsid w:val="00E571CE"/>
    <w:rsid w:val="00E57A63"/>
    <w:rsid w:val="00E9153E"/>
    <w:rsid w:val="00EB61BC"/>
    <w:rsid w:val="00EB766F"/>
    <w:rsid w:val="00EC0117"/>
    <w:rsid w:val="00EC6D57"/>
    <w:rsid w:val="00EF405B"/>
    <w:rsid w:val="00F01F9E"/>
    <w:rsid w:val="00F1114C"/>
    <w:rsid w:val="00F34BB8"/>
    <w:rsid w:val="00F40999"/>
    <w:rsid w:val="00F44376"/>
    <w:rsid w:val="00F53834"/>
    <w:rsid w:val="00F7542E"/>
    <w:rsid w:val="00F96037"/>
    <w:rsid w:val="00F969C9"/>
    <w:rsid w:val="00FB2672"/>
    <w:rsid w:val="00FC71A8"/>
    <w:rsid w:val="00FD3867"/>
    <w:rsid w:val="00FD53A1"/>
    <w:rsid w:val="00FE42FE"/>
    <w:rsid w:val="00FE5975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77D1AA-F426-4438-94D8-701DD6594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43</Pages>
  <Words>1380</Words>
  <Characters>8701</Characters>
  <Application>Microsoft Office Word</Application>
  <DocSecurity>0</DocSecurity>
  <Lines>72</Lines>
  <Paragraphs>20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10061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133</cp:revision>
  <dcterms:created xsi:type="dcterms:W3CDTF">2016-09-20T18:44:00Z</dcterms:created>
  <dcterms:modified xsi:type="dcterms:W3CDTF">2016-11-19T16:55:00Z</dcterms:modified>
</cp:coreProperties>
</file>
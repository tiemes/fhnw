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2148EF" w:rsidRDefault="00D44A07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E23DC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Pr="002148EF" w:rsidRDefault="001E23DC" w:rsidP="00AF65CF">
                                <w:pPr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</w:pPr>
                                <w:proofErr w:type="spellStart"/>
                                <w:r w:rsidRPr="002148EF"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>Modul</w:t>
                                </w:r>
                                <w:proofErr w:type="spellEnd"/>
                                <w:r w:rsidRPr="002148EF"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 xml:space="preserve"> Functional Programming (</w:t>
                                </w:r>
                                <w:proofErr w:type="spellStart"/>
                                <w:r w:rsidRPr="002148EF"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>fprog</w:t>
                                </w:r>
                                <w:proofErr w:type="spellEnd"/>
                                <w:r w:rsidRPr="002148EF"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>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2148EF" w:rsidRDefault="00C44090">
                          <w:pPr>
                            <w:pStyle w:val="KeinLeerraum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E23DC">
                                <w:rPr>
                                  <w:color w:val="5B9BD5" w:themeColor="accent1"/>
                                  <w:sz w:val="64"/>
                                  <w:szCs w:val="64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Pr="002148EF" w:rsidRDefault="001E23DC" w:rsidP="00AF65CF">
                          <w:pPr>
                            <w:rPr>
                              <w:sz w:val="40"/>
                              <w:szCs w:val="40"/>
                              <w:lang w:val="en-US"/>
                            </w:rPr>
                          </w:pPr>
                          <w:proofErr w:type="spellStart"/>
                          <w:r w:rsidRPr="002148EF">
                            <w:rPr>
                              <w:sz w:val="40"/>
                              <w:szCs w:val="40"/>
                              <w:lang w:val="en-US"/>
                            </w:rPr>
                            <w:t>Modul</w:t>
                          </w:r>
                          <w:proofErr w:type="spellEnd"/>
                          <w:r w:rsidRPr="002148EF">
                            <w:rPr>
                              <w:sz w:val="40"/>
                              <w:szCs w:val="40"/>
                              <w:lang w:val="en-US"/>
                            </w:rPr>
                            <w:t xml:space="preserve"> Functional Programming (fprog)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5-22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F34BB8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5-22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F34BB8">
                              <w:pPr>
                                <w:pStyle w:val="KeinLeerraum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p w:rsidR="00BF1FF6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7341448" w:history="1">
            <w:r w:rsidR="00BF1FF6" w:rsidRPr="00555E21">
              <w:rPr>
                <w:rStyle w:val="Hyperlink"/>
                <w:noProof/>
              </w:rPr>
              <w:t>1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</w:rPr>
              <w:t>Einleitung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_Toc467341448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3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49" w:history="1">
            <w:r w:rsidR="00BF1FF6" w:rsidRPr="00555E21">
              <w:rPr>
                <w:rStyle w:val="Hyperlink"/>
                <w:noProof/>
              </w:rPr>
              <w:t>1.1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</w:rPr>
              <w:t>Einleitung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_Toc467341449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3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50" w:history="1">
            <w:r w:rsidR="00BF1FF6" w:rsidRPr="00555E21">
              <w:rPr>
                <w:rStyle w:val="Hyperlink"/>
                <w:noProof/>
              </w:rPr>
              <w:t>1.2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</w:rPr>
              <w:t>Lernziele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_Toc467341450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3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51" w:history="1">
            <w:r w:rsidR="00BF1FF6" w:rsidRPr="00555E21">
              <w:rPr>
                <w:rStyle w:val="Hyperlink"/>
                <w:noProof/>
              </w:rPr>
              <w:t>1.3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</w:rPr>
              <w:t>Prüfungen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_Toc467341451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3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341452" w:history="1">
            <w:r w:rsidR="00BF1FF6" w:rsidRPr="00555E21">
              <w:rPr>
                <w:rStyle w:val="Hyperlink"/>
                <w:noProof/>
              </w:rPr>
              <w:t>2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</w:rPr>
              <w:t>Woche 1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_Toc467341452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4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53" w:history="1">
            <w:r w:rsidR="00BF1FF6" w:rsidRPr="00555E21">
              <w:rPr>
                <w:rStyle w:val="Hyperlink"/>
                <w:noProof/>
              </w:rPr>
              <w:t>2.1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</w:rPr>
              <w:t>What is a Functional Language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_Toc467341453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4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54" w:history="1">
            <w:r w:rsidR="00BF1FF6" w:rsidRPr="00555E21">
              <w:rPr>
                <w:rStyle w:val="Hyperlink"/>
                <w:noProof/>
                <w:lang w:val="en-US"/>
              </w:rPr>
              <w:t>2.2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Example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_Toc467341454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4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55" w:history="1">
            <w:r w:rsidR="00BF1FF6" w:rsidRPr="00555E21">
              <w:rPr>
                <w:rStyle w:val="Hyperlink"/>
                <w:noProof/>
                <w:lang w:val="en-US"/>
              </w:rPr>
              <w:t>2.3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History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_Toc467341455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4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56" w:history="1">
            <w:r w:rsidR="00BF1FF6" w:rsidRPr="00555E21">
              <w:rPr>
                <w:rStyle w:val="Hyperlink"/>
                <w:noProof/>
                <w:lang w:val="en-US"/>
              </w:rPr>
              <w:t>2.4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Glasgow Haskell Compiler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_Toc467341456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4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57" w:history="1">
            <w:r w:rsidR="00BF1FF6" w:rsidRPr="00555E21">
              <w:rPr>
                <w:rStyle w:val="Hyperlink"/>
                <w:noProof/>
                <w:lang w:val="en-US"/>
              </w:rPr>
              <w:t>2.5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Prelude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_Toc467341457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4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58" w:history="1">
            <w:r w:rsidR="00BF1FF6" w:rsidRPr="00555E21">
              <w:rPr>
                <w:rStyle w:val="Hyperlink"/>
                <w:noProof/>
                <w:lang w:val="en-US"/>
              </w:rPr>
              <w:t>2.6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Examples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_Toc467341458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5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59" w:history="1">
            <w:r w:rsidR="00BF1FF6" w:rsidRPr="00555E21">
              <w:rPr>
                <w:rStyle w:val="Hyperlink"/>
                <w:noProof/>
                <w:lang w:val="en-US"/>
              </w:rPr>
              <w:t>2.7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Function Application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_Toc467341459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5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60" w:history="1">
            <w:r w:rsidR="00BF1FF6" w:rsidRPr="00555E21">
              <w:rPr>
                <w:rStyle w:val="Hyperlink"/>
                <w:noProof/>
                <w:lang w:val="en-US"/>
              </w:rPr>
              <w:t>2.8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Examples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_Toc467341460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6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61" w:history="1">
            <w:r w:rsidR="00BF1FF6" w:rsidRPr="00555E21">
              <w:rPr>
                <w:rStyle w:val="Hyperlink"/>
                <w:noProof/>
                <w:lang w:val="en-US"/>
              </w:rPr>
              <w:t>2.9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Haskell Scripts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_Toc467341461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6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62" w:history="1">
            <w:r w:rsidR="00BF1FF6" w:rsidRPr="00555E21">
              <w:rPr>
                <w:rStyle w:val="Hyperlink"/>
                <w:noProof/>
                <w:lang w:val="en-US"/>
              </w:rPr>
              <w:t>2.10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GHCI Commands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_Toc467341462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6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63" w:history="1">
            <w:r w:rsidR="00BF1FF6" w:rsidRPr="00555E21">
              <w:rPr>
                <w:rStyle w:val="Hyperlink"/>
                <w:noProof/>
                <w:lang w:val="en-US"/>
              </w:rPr>
              <w:t>2.11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Name Requirements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_Toc467341463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7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64" w:history="1">
            <w:r w:rsidR="00BF1FF6" w:rsidRPr="00555E21">
              <w:rPr>
                <w:rStyle w:val="Hyperlink"/>
                <w:noProof/>
                <w:lang w:val="en-US"/>
              </w:rPr>
              <w:t>2.12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Layout Rule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_Toc467341464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7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341465" w:history="1">
            <w:r w:rsidR="00BF1FF6" w:rsidRPr="00555E21">
              <w:rPr>
                <w:rStyle w:val="Hyperlink"/>
                <w:noProof/>
                <w:lang w:val="en-US"/>
              </w:rPr>
              <w:t>3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Woche 2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_Toc467341465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8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66" w:history="1">
            <w:r w:rsidR="00BF1FF6" w:rsidRPr="00555E21">
              <w:rPr>
                <w:rStyle w:val="Hyperlink"/>
                <w:noProof/>
                <w:lang w:val="en-US"/>
              </w:rPr>
              <w:t>3.1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What is a Function?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_Toc467341466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8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67" w:history="1">
            <w:r w:rsidR="00BF1FF6" w:rsidRPr="00555E21">
              <w:rPr>
                <w:rStyle w:val="Hyperlink"/>
                <w:noProof/>
                <w:lang w:val="en-US"/>
              </w:rPr>
              <w:t>3.2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What is a Partial Function?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_Toc467341467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10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68" w:history="1">
            <w:r w:rsidR="00BF1FF6" w:rsidRPr="00555E21">
              <w:rPr>
                <w:rStyle w:val="Hyperlink"/>
                <w:noProof/>
                <w:lang w:val="en-US"/>
              </w:rPr>
              <w:t>3.3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Domain of Definition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_Toc467341468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10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69" w:history="1">
            <w:r w:rsidR="00BF1FF6" w:rsidRPr="00555E21">
              <w:rPr>
                <w:rStyle w:val="Hyperlink"/>
                <w:noProof/>
                <w:lang w:val="en-US"/>
              </w:rPr>
              <w:t>3.4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Confusion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_Toc467341469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10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70" w:history="1">
            <w:r w:rsidR="00BF1FF6" w:rsidRPr="00555E21">
              <w:rPr>
                <w:rStyle w:val="Hyperlink"/>
                <w:noProof/>
                <w:lang w:val="en-US"/>
              </w:rPr>
              <w:t>3.5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Additional types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_Toc467341470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11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71" w:history="1">
            <w:r w:rsidR="00BF1FF6" w:rsidRPr="00555E21">
              <w:rPr>
                <w:rStyle w:val="Hyperlink"/>
                <w:noProof/>
                <w:lang w:val="en-US"/>
              </w:rPr>
              <w:t>3.6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Summary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_Toc467341471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11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341472" w:history="1">
            <w:r w:rsidR="00BF1FF6" w:rsidRPr="00555E21">
              <w:rPr>
                <w:rStyle w:val="Hyperlink"/>
                <w:noProof/>
                <w:lang w:val="en-US"/>
              </w:rPr>
              <w:t>4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Woche 3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_Toc467341472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12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73" w:history="1">
            <w:r w:rsidR="00BF1FF6" w:rsidRPr="00555E21">
              <w:rPr>
                <w:rStyle w:val="Hyperlink"/>
                <w:noProof/>
                <w:lang w:val="en-US"/>
              </w:rPr>
              <w:t>4.1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What is a Type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_Toc467341473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12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74" w:history="1">
            <w:r w:rsidR="00BF1FF6" w:rsidRPr="00555E21">
              <w:rPr>
                <w:rStyle w:val="Hyperlink"/>
                <w:noProof/>
                <w:lang w:val="en-US"/>
              </w:rPr>
              <w:t>4.2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Type Errors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_Toc467341474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12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75" w:history="1">
            <w:r w:rsidR="00BF1FF6" w:rsidRPr="00555E21">
              <w:rPr>
                <w:rStyle w:val="Hyperlink"/>
                <w:noProof/>
                <w:lang w:val="en-US"/>
              </w:rPr>
              <w:t>4.3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Types in Haskell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_Toc467341475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12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76" w:history="1">
            <w:r w:rsidR="00BF1FF6" w:rsidRPr="00555E21">
              <w:rPr>
                <w:rStyle w:val="Hyperlink"/>
                <w:noProof/>
                <w:lang w:val="en-US"/>
              </w:rPr>
              <w:t>4.4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Basic Types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_Toc467341476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13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77" w:history="1">
            <w:r w:rsidR="00BF1FF6" w:rsidRPr="00555E21">
              <w:rPr>
                <w:rStyle w:val="Hyperlink"/>
                <w:noProof/>
                <w:lang w:val="en-US"/>
              </w:rPr>
              <w:t>4.5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List Types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_Toc467341477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13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78" w:history="1">
            <w:r w:rsidR="00BF1FF6" w:rsidRPr="00555E21">
              <w:rPr>
                <w:rStyle w:val="Hyperlink"/>
                <w:noProof/>
                <w:lang w:val="en-US"/>
              </w:rPr>
              <w:t>4.6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Tuple Types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_Toc467341478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14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79" w:history="1">
            <w:r w:rsidR="00BF1FF6" w:rsidRPr="00555E21">
              <w:rPr>
                <w:rStyle w:val="Hyperlink"/>
                <w:noProof/>
                <w:lang w:val="en-US"/>
              </w:rPr>
              <w:t>4.7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Function Types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_Toc467341479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15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80" w:history="1">
            <w:r w:rsidR="00BF1FF6" w:rsidRPr="00555E21">
              <w:rPr>
                <w:rStyle w:val="Hyperlink"/>
                <w:noProof/>
                <w:lang w:val="en-US"/>
              </w:rPr>
              <w:t>4.8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Curried Functions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_Toc467341480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15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81" w:history="1">
            <w:r w:rsidR="00BF1FF6" w:rsidRPr="00555E21">
              <w:rPr>
                <w:rStyle w:val="Hyperlink"/>
                <w:noProof/>
                <w:lang w:val="en-US"/>
              </w:rPr>
              <w:t>4.9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Why is Currying useful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_Toc467341481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16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82" w:history="1">
            <w:r w:rsidR="00BF1FF6" w:rsidRPr="00555E21">
              <w:rPr>
                <w:rStyle w:val="Hyperlink"/>
                <w:noProof/>
                <w:lang w:val="en-US"/>
              </w:rPr>
              <w:t>4.10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Currying Conventions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_Toc467341482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17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83" w:history="1">
            <w:r w:rsidR="00BF1FF6" w:rsidRPr="00555E21">
              <w:rPr>
                <w:rStyle w:val="Hyperlink"/>
                <w:noProof/>
                <w:lang w:val="en-US"/>
              </w:rPr>
              <w:t>4.11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Polymorphic Functions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_Toc467341483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17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84" w:history="1">
            <w:r w:rsidR="00BF1FF6" w:rsidRPr="00555E21">
              <w:rPr>
                <w:rStyle w:val="Hyperlink"/>
                <w:noProof/>
                <w:lang w:val="en-US"/>
              </w:rPr>
              <w:t>4.12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Overloaded Functions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_Toc467341484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18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85" w:history="1">
            <w:r w:rsidR="00BF1FF6" w:rsidRPr="00555E21">
              <w:rPr>
                <w:rStyle w:val="Hyperlink"/>
                <w:noProof/>
                <w:lang w:val="en-US"/>
              </w:rPr>
              <w:t>4.13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Hints and Tips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_Toc467341485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19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341486" w:history="1">
            <w:r w:rsidR="00BF1FF6" w:rsidRPr="00555E21">
              <w:rPr>
                <w:rStyle w:val="Hyperlink"/>
                <w:noProof/>
                <w:lang w:val="en-US"/>
              </w:rPr>
              <w:t>5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Woche 4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_Toc467341486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20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87" w:history="1">
            <w:r w:rsidR="00BF1FF6" w:rsidRPr="00555E21">
              <w:rPr>
                <w:rStyle w:val="Hyperlink"/>
                <w:noProof/>
                <w:lang w:val="en-US"/>
              </w:rPr>
              <w:t>5.1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Typeclasses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_Toc467341487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20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341488" w:history="1">
            <w:r w:rsidR="00BF1FF6" w:rsidRPr="00555E21">
              <w:rPr>
                <w:rStyle w:val="Hyperlink"/>
                <w:noProof/>
                <w:lang w:val="en-US"/>
              </w:rPr>
              <w:t>6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Woche 5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_Toc467341488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21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89" w:history="1">
            <w:r w:rsidR="00BF1FF6" w:rsidRPr="00555E21">
              <w:rPr>
                <w:rStyle w:val="Hyperlink"/>
                <w:noProof/>
                <w:lang w:val="en-US"/>
              </w:rPr>
              <w:t>6.1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Conditional Expressions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_Toc467341489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21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90" w:history="1">
            <w:r w:rsidR="00BF1FF6" w:rsidRPr="00555E21">
              <w:rPr>
                <w:rStyle w:val="Hyperlink"/>
                <w:noProof/>
                <w:lang w:val="en-US"/>
              </w:rPr>
              <w:t>6.2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Guarded Equations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_Toc467341490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21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91" w:history="1">
            <w:r w:rsidR="00BF1FF6" w:rsidRPr="00555E21">
              <w:rPr>
                <w:rStyle w:val="Hyperlink"/>
                <w:noProof/>
                <w:lang w:val="en-US"/>
              </w:rPr>
              <w:t>6.3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Pattern Matching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_Toc467341491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22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92" w:history="1">
            <w:r w:rsidR="00BF1FF6" w:rsidRPr="00555E21">
              <w:rPr>
                <w:rStyle w:val="Hyperlink"/>
                <w:noProof/>
                <w:lang w:val="en-US"/>
              </w:rPr>
              <w:t>6.4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List Patterns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_Toc467341492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23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341493" w:history="1">
            <w:r w:rsidR="00BF1FF6" w:rsidRPr="00555E21">
              <w:rPr>
                <w:rStyle w:val="Hyperlink"/>
                <w:noProof/>
                <w:lang w:val="en-US"/>
              </w:rPr>
              <w:t>7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Woche 6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_Toc467341493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25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94" w:history="1">
            <w:r w:rsidR="00BF1FF6" w:rsidRPr="00555E21">
              <w:rPr>
                <w:rStyle w:val="Hyperlink"/>
                <w:noProof/>
                <w:lang w:val="en-US"/>
              </w:rPr>
              <w:t>7.1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Lambda Expressions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_Toc467341494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25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95" w:history="1">
            <w:r w:rsidR="00BF1FF6" w:rsidRPr="00555E21">
              <w:rPr>
                <w:rStyle w:val="Hyperlink"/>
                <w:noProof/>
                <w:lang w:val="en-US"/>
              </w:rPr>
              <w:t>7.2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Why are Lambdas useful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_Toc467341495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25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96" w:history="1">
            <w:r w:rsidR="00BF1FF6" w:rsidRPr="00555E21">
              <w:rPr>
                <w:rStyle w:val="Hyperlink"/>
                <w:noProof/>
                <w:lang w:val="en-US"/>
              </w:rPr>
              <w:t>7.3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Operator Sections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_Toc467341496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27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97" w:history="1">
            <w:r w:rsidR="00BF1FF6" w:rsidRPr="00555E21">
              <w:rPr>
                <w:rStyle w:val="Hyperlink"/>
                <w:noProof/>
                <w:lang w:val="en-US"/>
              </w:rPr>
              <w:t>7.4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Why are Sections useful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_Toc467341497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27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98" w:history="1">
            <w:r w:rsidR="00BF1FF6" w:rsidRPr="00555E21">
              <w:rPr>
                <w:rStyle w:val="Hyperlink"/>
                <w:noProof/>
                <w:lang w:val="en-US"/>
              </w:rPr>
              <w:t>7.5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Set Comprehensions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_Toc467341498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28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499" w:history="1">
            <w:r w:rsidR="00BF1FF6" w:rsidRPr="00555E21">
              <w:rPr>
                <w:rStyle w:val="Hyperlink"/>
                <w:noProof/>
                <w:lang w:val="en-US"/>
              </w:rPr>
              <w:t>7.6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List Comprehensions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_Toc467341499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28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500" w:history="1">
            <w:r w:rsidR="00BF1FF6" w:rsidRPr="00555E21">
              <w:rPr>
                <w:rStyle w:val="Hyperlink"/>
                <w:noProof/>
                <w:lang w:val="en-US"/>
              </w:rPr>
              <w:t>7.7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Dependent Generators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_Toc467341500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29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501" w:history="1">
            <w:r w:rsidR="00BF1FF6" w:rsidRPr="00555E21">
              <w:rPr>
                <w:rStyle w:val="Hyperlink"/>
                <w:noProof/>
                <w:lang w:val="en-US"/>
              </w:rPr>
              <w:t>7.8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Guards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_Toc467341501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30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341502" w:history="1">
            <w:r w:rsidR="00BF1FF6" w:rsidRPr="00555E21">
              <w:rPr>
                <w:rStyle w:val="Hyperlink"/>
                <w:noProof/>
                <w:lang w:val="en-US"/>
              </w:rPr>
              <w:t>8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Woche 7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_Toc467341502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32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503" w:history="1">
            <w:r w:rsidR="00BF1FF6" w:rsidRPr="00555E21">
              <w:rPr>
                <w:rStyle w:val="Hyperlink"/>
                <w:noProof/>
                <w:lang w:val="en-US"/>
              </w:rPr>
              <w:t>8.1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Zip Function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_Toc467341503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32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504" w:history="1">
            <w:r w:rsidR="00BF1FF6" w:rsidRPr="00555E21">
              <w:rPr>
                <w:rStyle w:val="Hyperlink"/>
                <w:noProof/>
                <w:lang w:val="en-US"/>
              </w:rPr>
              <w:t>8.2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String Comparison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_Toc467341504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33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341505" w:history="1">
            <w:r w:rsidR="00BF1FF6" w:rsidRPr="00555E21">
              <w:rPr>
                <w:rStyle w:val="Hyperlink"/>
                <w:noProof/>
                <w:lang w:val="en-US"/>
              </w:rPr>
              <w:t>9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Woche 8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_Toc467341505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35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341506" w:history="1">
            <w:r w:rsidR="00BF1FF6" w:rsidRPr="00555E21">
              <w:rPr>
                <w:rStyle w:val="Hyperlink"/>
                <w:noProof/>
                <w:lang w:val="en-US"/>
              </w:rPr>
              <w:t>10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Woche 9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_Toc467341506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36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507" w:history="1">
            <w:r w:rsidR="00BF1FF6" w:rsidRPr="00555E21">
              <w:rPr>
                <w:rStyle w:val="Hyperlink"/>
                <w:noProof/>
                <w:lang w:val="en-US"/>
              </w:rPr>
              <w:t>10.1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Introduction to Recursion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_Toc467341507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36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508" w:history="1">
            <w:r w:rsidR="00BF1FF6" w:rsidRPr="00555E21">
              <w:rPr>
                <w:rStyle w:val="Hyperlink"/>
                <w:noProof/>
                <w:lang w:val="en-US"/>
              </w:rPr>
              <w:t>10.2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Recursive Functions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_Toc467341508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36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509" w:history="1">
            <w:r w:rsidR="00BF1FF6" w:rsidRPr="00555E21">
              <w:rPr>
                <w:rStyle w:val="Hyperlink"/>
                <w:noProof/>
                <w:lang w:val="en-US"/>
              </w:rPr>
              <w:t>10.3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Why is Recursion useful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_Toc467341509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37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510" w:history="1">
            <w:r w:rsidR="00BF1FF6" w:rsidRPr="00555E21">
              <w:rPr>
                <w:rStyle w:val="Hyperlink"/>
                <w:noProof/>
                <w:lang w:val="en-US"/>
              </w:rPr>
              <w:t>10.4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Recursion on Lists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_Toc467341510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38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511" w:history="1">
            <w:r w:rsidR="00BF1FF6" w:rsidRPr="00555E21">
              <w:rPr>
                <w:rStyle w:val="Hyperlink"/>
                <w:noProof/>
                <w:lang w:val="en-US"/>
              </w:rPr>
              <w:t>10.5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Multiple Arguments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_Toc467341511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40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7341512" w:history="1">
            <w:r w:rsidR="00BF1FF6" w:rsidRPr="00555E21">
              <w:rPr>
                <w:rStyle w:val="Hyperlink"/>
                <w:noProof/>
                <w:lang w:val="en-US"/>
              </w:rPr>
              <w:t>10.6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Quicksort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_Toc467341512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40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BF1FF6" w:rsidRDefault="00D44A0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7341513" w:history="1">
            <w:r w:rsidR="00BF1FF6" w:rsidRPr="00555E21">
              <w:rPr>
                <w:rStyle w:val="Hyperlink"/>
                <w:noProof/>
                <w:lang w:val="en-US"/>
              </w:rPr>
              <w:t>11</w:t>
            </w:r>
            <w:r w:rsidR="00BF1FF6">
              <w:rPr>
                <w:rFonts w:eastAsiaTheme="minorEastAsia"/>
                <w:noProof/>
                <w:lang w:eastAsia="de-CH"/>
              </w:rPr>
              <w:tab/>
            </w:r>
            <w:r w:rsidR="00BF1FF6" w:rsidRPr="00555E21">
              <w:rPr>
                <w:rStyle w:val="Hyperlink"/>
                <w:noProof/>
                <w:lang w:val="en-US"/>
              </w:rPr>
              <w:t>Woche 10</w:t>
            </w:r>
            <w:r w:rsidR="00BF1FF6">
              <w:rPr>
                <w:noProof/>
                <w:webHidden/>
              </w:rPr>
              <w:tab/>
            </w:r>
            <w:r w:rsidR="00BF1FF6">
              <w:rPr>
                <w:noProof/>
                <w:webHidden/>
              </w:rPr>
              <w:fldChar w:fldCharType="begin"/>
            </w:r>
            <w:r w:rsidR="00BF1FF6">
              <w:rPr>
                <w:noProof/>
                <w:webHidden/>
              </w:rPr>
              <w:instrText xml:space="preserve"> PAGEREF _Toc467341513 \h </w:instrText>
            </w:r>
            <w:r w:rsidR="00BF1FF6">
              <w:rPr>
                <w:noProof/>
                <w:webHidden/>
              </w:rPr>
            </w:r>
            <w:r w:rsidR="00BF1FF6">
              <w:rPr>
                <w:noProof/>
                <w:webHidden/>
              </w:rPr>
              <w:fldChar w:fldCharType="separate"/>
            </w:r>
            <w:r w:rsidR="00BF1FF6">
              <w:rPr>
                <w:noProof/>
                <w:webHidden/>
              </w:rPr>
              <w:t>42</w:t>
            </w:r>
            <w:r w:rsidR="00BF1FF6"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0" w:name="_Toc430435984"/>
      <w:bookmarkStart w:id="1" w:name="_Toc431304092"/>
      <w:bookmarkStart w:id="2" w:name="_Toc467341448"/>
      <w:r>
        <w:lastRenderedPageBreak/>
        <w:t>Einleitung</w:t>
      </w:r>
      <w:bookmarkEnd w:id="0"/>
      <w:bookmarkEnd w:id="1"/>
      <w:bookmarkEnd w:id="2"/>
    </w:p>
    <w:p w:rsidR="003A70B0" w:rsidRDefault="003A70B0" w:rsidP="003A70B0">
      <w:pPr>
        <w:pStyle w:val="Heading2"/>
      </w:pPr>
      <w:bookmarkStart w:id="3" w:name="_Toc430422362"/>
      <w:bookmarkStart w:id="4" w:name="_Toc430435985"/>
      <w:bookmarkStart w:id="5" w:name="_Toc431304093"/>
      <w:bookmarkStart w:id="6" w:name="_Toc467341449"/>
      <w:r>
        <w:t>Einleitung</w:t>
      </w:r>
      <w:bookmarkEnd w:id="3"/>
      <w:bookmarkEnd w:id="4"/>
      <w:bookmarkEnd w:id="5"/>
      <w:bookmarkEnd w:id="6"/>
    </w:p>
    <w:p w:rsidR="003A70B0" w:rsidRDefault="003A70B0" w:rsidP="003A70B0">
      <w:r>
        <w:t xml:space="preserve">Dieses Dokument stellt die Moduldokumentation für das Modul </w:t>
      </w:r>
      <w:r w:rsidR="002148EF">
        <w:t>fprog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7" w:name="_Toc430422363"/>
      <w:bookmarkStart w:id="8" w:name="_Toc430435986"/>
      <w:bookmarkStart w:id="9" w:name="_Toc431304094"/>
      <w:bookmarkStart w:id="10" w:name="_Toc467341450"/>
      <w:r>
        <w:t>Lernziele</w:t>
      </w:r>
      <w:bookmarkEnd w:id="7"/>
      <w:bookmarkEnd w:id="8"/>
      <w:bookmarkEnd w:id="9"/>
      <w:bookmarkEnd w:id="10"/>
    </w:p>
    <w:p w:rsidR="003A70B0" w:rsidRDefault="003A70B0" w:rsidP="003A70B0">
      <w:r>
        <w:t>Das Modul beinhaltet folgende Lernziele:</w:t>
      </w:r>
    </w:p>
    <w:p w:rsidR="003A70B0" w:rsidRDefault="000F2018" w:rsidP="003A70B0">
      <w:pPr>
        <w:pStyle w:val="ListParagraph"/>
        <w:numPr>
          <w:ilvl w:val="0"/>
          <w:numId w:val="2"/>
        </w:numPr>
      </w:pPr>
      <w:r>
        <w:t>Sinn der funktionalen Programmierung</w:t>
      </w:r>
    </w:p>
    <w:p w:rsidR="000F2018" w:rsidRDefault="000F2018" w:rsidP="003A70B0">
      <w:pPr>
        <w:pStyle w:val="ListParagraph"/>
        <w:numPr>
          <w:ilvl w:val="0"/>
          <w:numId w:val="2"/>
        </w:numPr>
      </w:pPr>
      <w:r>
        <w:t>Anwenden der funktionalen Programmierung</w:t>
      </w:r>
    </w:p>
    <w:p w:rsidR="003A70B0" w:rsidRDefault="003A70B0" w:rsidP="003A70B0">
      <w:pPr>
        <w:pStyle w:val="Heading2"/>
      </w:pPr>
      <w:bookmarkStart w:id="11" w:name="_Toc430422364"/>
      <w:bookmarkStart w:id="12" w:name="_Toc430435987"/>
      <w:bookmarkStart w:id="13" w:name="_Toc431304095"/>
      <w:bookmarkStart w:id="14" w:name="_Toc467341451"/>
      <w:r>
        <w:t>Prüfungen</w:t>
      </w:r>
      <w:bookmarkEnd w:id="11"/>
      <w:bookmarkEnd w:id="12"/>
      <w:bookmarkEnd w:id="13"/>
      <w:bookmarkEnd w:id="14"/>
    </w:p>
    <w:p w:rsidR="00CF1D3A" w:rsidRDefault="008507EF" w:rsidP="00CF1D3A">
      <w:r>
        <w:t>Die Modulnote setzt sich zu 100</w:t>
      </w:r>
      <w:r w:rsidR="00CF1D3A">
        <w:t xml:space="preserve">% aus zwei Semesterprüfungen zu </w:t>
      </w:r>
      <w:r>
        <w:t>50</w:t>
      </w:r>
      <w:r w:rsidR="00CF1D3A">
        <w:t xml:space="preserve"> % </w:t>
      </w:r>
      <w:r>
        <w:t>z</w:t>
      </w:r>
      <w:r w:rsidR="00CF1D3A">
        <w:t>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5" w:name="_Toc467341452"/>
      <w:r>
        <w:lastRenderedPageBreak/>
        <w:t>Woche 1</w:t>
      </w:r>
      <w:bookmarkEnd w:id="15"/>
    </w:p>
    <w:p w:rsidR="00393B75" w:rsidRDefault="00393B75" w:rsidP="00393B75">
      <w:pPr>
        <w:pStyle w:val="Heading2"/>
      </w:pPr>
      <w:bookmarkStart w:id="16" w:name="_Toc467341453"/>
      <w:r>
        <w:t>What is a Functional Language</w:t>
      </w:r>
      <w:bookmarkEnd w:id="16"/>
    </w:p>
    <w:p w:rsidR="00393B75" w:rsidRDefault="00393B75" w:rsidP="00AF65CF">
      <w:pPr>
        <w:rPr>
          <w:lang w:val="en-US"/>
        </w:rPr>
      </w:pPr>
      <w:r w:rsidRPr="00393B75">
        <w:rPr>
          <w:lang w:val="en-US"/>
        </w:rPr>
        <w:t>Opinions differ, and it is difficult to give a precise definition, but generally speaking:</w:t>
      </w:r>
    </w:p>
    <w:p w:rsidR="00393B75" w:rsidRDefault="00393B75" w:rsidP="00393B75">
      <w:pPr>
        <w:pStyle w:val="ListParagraph"/>
        <w:numPr>
          <w:ilvl w:val="0"/>
          <w:numId w:val="3"/>
        </w:numPr>
        <w:rPr>
          <w:lang w:val="en-US"/>
        </w:rPr>
      </w:pPr>
      <w:r w:rsidRPr="00393B75">
        <w:rPr>
          <w:lang w:val="en-US"/>
        </w:rPr>
        <w:t xml:space="preserve">Functional programming is </w:t>
      </w:r>
      <w:r w:rsidRPr="00393B75">
        <w:rPr>
          <w:b/>
          <w:lang w:val="en-US"/>
        </w:rPr>
        <w:t>style</w:t>
      </w:r>
      <w:r w:rsidRPr="00393B75">
        <w:rPr>
          <w:lang w:val="en-US"/>
        </w:rPr>
        <w:t xml:space="preserve"> of programming in which the basic method of computation is the applica</w:t>
      </w:r>
      <w:r>
        <w:rPr>
          <w:lang w:val="en-US"/>
        </w:rPr>
        <w:t>tion of functions to arguments;</w:t>
      </w:r>
    </w:p>
    <w:p w:rsidR="00393B75" w:rsidRPr="00393B75" w:rsidRDefault="00393B75" w:rsidP="00393B75">
      <w:pPr>
        <w:pStyle w:val="ListParagraph"/>
        <w:numPr>
          <w:ilvl w:val="0"/>
          <w:numId w:val="3"/>
        </w:numPr>
        <w:rPr>
          <w:lang w:val="en-US"/>
        </w:rPr>
      </w:pPr>
      <w:r w:rsidRPr="00393B75">
        <w:rPr>
          <w:lang w:val="en-US"/>
        </w:rPr>
        <w:t xml:space="preserve">A functional language is one that </w:t>
      </w:r>
      <w:r w:rsidRPr="00393B75">
        <w:rPr>
          <w:b/>
          <w:lang w:val="en-US"/>
        </w:rPr>
        <w:t>supports</w:t>
      </w:r>
      <w:r w:rsidRPr="00393B75">
        <w:rPr>
          <w:lang w:val="en-US"/>
        </w:rPr>
        <w:t xml:space="preserve"> and </w:t>
      </w:r>
      <w:r w:rsidRPr="00393B75">
        <w:rPr>
          <w:b/>
          <w:lang w:val="en-US"/>
        </w:rPr>
        <w:t>encourages</w:t>
      </w:r>
      <w:r w:rsidRPr="00393B75">
        <w:rPr>
          <w:lang w:val="en-US"/>
        </w:rPr>
        <w:t xml:space="preserve"> the functional style.</w:t>
      </w:r>
    </w:p>
    <w:p w:rsidR="00393B75" w:rsidRPr="00393B75" w:rsidRDefault="00135F28" w:rsidP="00135F28">
      <w:pPr>
        <w:pStyle w:val="Heading2"/>
        <w:rPr>
          <w:lang w:val="en-US"/>
        </w:rPr>
      </w:pPr>
      <w:bookmarkStart w:id="17" w:name="_Toc467341454"/>
      <w:r>
        <w:rPr>
          <w:lang w:val="en-US"/>
        </w:rPr>
        <w:t>Example</w:t>
      </w:r>
      <w:bookmarkEnd w:id="17"/>
    </w:p>
    <w:p w:rsidR="00393B75" w:rsidRDefault="00135F28" w:rsidP="00AF65CF">
      <w:pPr>
        <w:rPr>
          <w:lang w:val="en-US"/>
        </w:rPr>
      </w:pPr>
      <w:r w:rsidRPr="00135F28">
        <w:rPr>
          <w:lang w:val="en-US"/>
        </w:rPr>
        <w:t>Summing the integers 1 to 10 in Java</w:t>
      </w:r>
      <w:r>
        <w:rPr>
          <w:lang w:val="en-US"/>
        </w:rPr>
        <w:t xml:space="preserve"> (The computation method is </w:t>
      </w:r>
      <w:r w:rsidRPr="00135F28">
        <w:rPr>
          <w:b/>
          <w:lang w:val="en-US"/>
        </w:rPr>
        <w:t>variable assignment</w:t>
      </w:r>
      <w:r>
        <w:rPr>
          <w:lang w:val="en-US"/>
        </w:rPr>
        <w:t>)</w:t>
      </w:r>
      <w:r w:rsidRPr="00135F28">
        <w:rPr>
          <w:lang w:val="en-US"/>
        </w:rPr>
        <w:t>:</w:t>
      </w:r>
    </w:p>
    <w:p w:rsidR="00135F28" w:rsidRPr="00393B75" w:rsidRDefault="00135F2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3C243CA" wp14:editId="0EAF660A">
            <wp:extent cx="2543175" cy="751005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7971" cy="75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B75" w:rsidRDefault="00C25E94" w:rsidP="00AF65CF">
      <w:pPr>
        <w:rPr>
          <w:lang w:val="en-US"/>
        </w:rPr>
      </w:pPr>
      <w:r>
        <w:rPr>
          <w:lang w:val="en-US"/>
        </w:rPr>
        <w:t xml:space="preserve">Summing the integer 1 to 10 in Haskell (The computation method is </w:t>
      </w:r>
      <w:r w:rsidRPr="00C25E94">
        <w:rPr>
          <w:b/>
          <w:lang w:val="en-US"/>
        </w:rPr>
        <w:t>function application</w:t>
      </w:r>
      <w:r>
        <w:rPr>
          <w:lang w:val="en-US"/>
        </w:rPr>
        <w:t>):</w:t>
      </w:r>
    </w:p>
    <w:p w:rsidR="00C25E94" w:rsidRDefault="005F533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9EA564F" wp14:editId="2DFE1C3F">
            <wp:extent cx="1123950" cy="228495"/>
            <wp:effectExtent l="0" t="0" r="0" b="63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81339" cy="24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B75" w:rsidRDefault="006A6DC3" w:rsidP="006A6DC3">
      <w:pPr>
        <w:pStyle w:val="Heading2"/>
        <w:rPr>
          <w:lang w:val="en-US"/>
        </w:rPr>
      </w:pPr>
      <w:bookmarkStart w:id="18" w:name="_Toc467341455"/>
      <w:r>
        <w:rPr>
          <w:lang w:val="en-US"/>
        </w:rPr>
        <w:t>History</w:t>
      </w:r>
      <w:bookmarkEnd w:id="18"/>
    </w:p>
    <w:p w:rsidR="006A6DC3" w:rsidRDefault="006A6DC3" w:rsidP="006A6DC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1930s: </w:t>
      </w:r>
      <w:r w:rsidRPr="006A6DC3">
        <w:rPr>
          <w:lang w:val="en-US"/>
        </w:rPr>
        <w:t>Alonzo Church develops the lambda calculus, a simple but powerful theory of functions.</w:t>
      </w:r>
    </w:p>
    <w:p w:rsidR="006A6DC3" w:rsidRDefault="006A6DC3" w:rsidP="006A6DC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1950s: </w:t>
      </w:r>
      <w:r w:rsidRPr="006A6DC3">
        <w:rPr>
          <w:lang w:val="en-US"/>
        </w:rPr>
        <w:t>John McCarthy develops Lisp, the first functional language, with some influences from the lambda calculus, but retaining variable assignments.</w:t>
      </w:r>
    </w:p>
    <w:p w:rsidR="006A6DC3" w:rsidRDefault="006A6DC3" w:rsidP="006A6DC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1960s: </w:t>
      </w:r>
      <w:r w:rsidRPr="006A6DC3">
        <w:rPr>
          <w:lang w:val="en-US"/>
        </w:rPr>
        <w:t>Peter Landin develops ISWIM, the first pure functional language, based strongly on the lambda calculus, with no assignments.</w:t>
      </w:r>
    </w:p>
    <w:p w:rsidR="006A6DC3" w:rsidRDefault="00E22E5D" w:rsidP="00E22E5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1970s: </w:t>
      </w:r>
      <w:r w:rsidRPr="00E22E5D">
        <w:rPr>
          <w:lang w:val="en-US"/>
        </w:rPr>
        <w:t>John Backus develops FP, a functional language that emphasizes higher-order functions and reasoning about programs.</w:t>
      </w:r>
    </w:p>
    <w:p w:rsidR="00E22E5D" w:rsidRDefault="00E22E5D" w:rsidP="00E22E5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1970s: </w:t>
      </w:r>
      <w:r w:rsidRPr="00E22E5D">
        <w:rPr>
          <w:lang w:val="en-US"/>
        </w:rPr>
        <w:t>Robin Milner and others develop ML, the first modern functional language, which introduced type inference and polymorphic types.</w:t>
      </w:r>
    </w:p>
    <w:p w:rsidR="00AE2533" w:rsidRDefault="00AE2533" w:rsidP="00AE253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1970s – 1980s: </w:t>
      </w:r>
      <w:r w:rsidRPr="00AE2533">
        <w:rPr>
          <w:lang w:val="en-US"/>
        </w:rPr>
        <w:t>David Turner develops a number of lazy functional languages, culminating in the Miranda system.</w:t>
      </w:r>
    </w:p>
    <w:p w:rsidR="00AE2533" w:rsidRDefault="00665A71" w:rsidP="00665A7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1987: </w:t>
      </w:r>
      <w:r w:rsidRPr="00665A71">
        <w:rPr>
          <w:lang w:val="en-US"/>
        </w:rPr>
        <w:t>An international committee starts the development of Haskell, a standard lazy functional language.</w:t>
      </w:r>
    </w:p>
    <w:p w:rsidR="00665A71" w:rsidRDefault="00665A71" w:rsidP="00665A7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1990s: </w:t>
      </w:r>
      <w:r w:rsidRPr="00665A71">
        <w:rPr>
          <w:lang w:val="en-US"/>
        </w:rPr>
        <w:t xml:space="preserve">Phil </w:t>
      </w:r>
      <w:proofErr w:type="spellStart"/>
      <w:r w:rsidRPr="00665A71">
        <w:rPr>
          <w:lang w:val="en-US"/>
        </w:rPr>
        <w:t>Wadler</w:t>
      </w:r>
      <w:proofErr w:type="spellEnd"/>
      <w:r w:rsidRPr="00665A71">
        <w:rPr>
          <w:lang w:val="en-US"/>
        </w:rPr>
        <w:t xml:space="preserve"> and others develop type classes and monads, two of the main innovations of Haskell.</w:t>
      </w:r>
    </w:p>
    <w:p w:rsidR="00665A71" w:rsidRDefault="008517AC" w:rsidP="008517A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2003: </w:t>
      </w:r>
      <w:r w:rsidRPr="008517AC">
        <w:rPr>
          <w:lang w:val="en-US"/>
        </w:rPr>
        <w:t>The committee publishes the Haskell Report, defining a stable version of the language; an updated version was published in 2010.</w:t>
      </w:r>
    </w:p>
    <w:p w:rsidR="008517AC" w:rsidRPr="006A6DC3" w:rsidRDefault="008517AC" w:rsidP="008517A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2010 – today: Haskell Platform - </w:t>
      </w:r>
      <w:r w:rsidRPr="008517AC">
        <w:rPr>
          <w:lang w:val="en-US"/>
        </w:rPr>
        <w:t>Standard distribution, library support, new language features, development tools, use in industry, influence on other languages, etc.</w:t>
      </w:r>
    </w:p>
    <w:p w:rsidR="006A6DC3" w:rsidRDefault="005618DF" w:rsidP="005618DF">
      <w:pPr>
        <w:pStyle w:val="Heading2"/>
        <w:rPr>
          <w:lang w:val="en-US"/>
        </w:rPr>
      </w:pPr>
      <w:bookmarkStart w:id="19" w:name="_Toc467341456"/>
      <w:r>
        <w:rPr>
          <w:lang w:val="en-US"/>
        </w:rPr>
        <w:t>Glasgow Haskell Compiler</w:t>
      </w:r>
      <w:bookmarkEnd w:id="19"/>
    </w:p>
    <w:p w:rsidR="00EC0117" w:rsidRDefault="00EC0117" w:rsidP="00EC0117">
      <w:pPr>
        <w:pStyle w:val="ListParagraph"/>
        <w:numPr>
          <w:ilvl w:val="0"/>
          <w:numId w:val="5"/>
        </w:numPr>
        <w:rPr>
          <w:lang w:val="en-US"/>
        </w:rPr>
      </w:pPr>
      <w:r w:rsidRPr="00EC0117">
        <w:rPr>
          <w:lang w:val="en-US"/>
        </w:rPr>
        <w:t>GHC is the leading implementation of Haskell, and compri</w:t>
      </w:r>
      <w:r>
        <w:rPr>
          <w:lang w:val="en-US"/>
        </w:rPr>
        <w:t>ses a compiler and interpreter;</w:t>
      </w:r>
    </w:p>
    <w:p w:rsidR="00EC0117" w:rsidRDefault="00EC0117" w:rsidP="00EC0117">
      <w:pPr>
        <w:pStyle w:val="ListParagraph"/>
        <w:numPr>
          <w:ilvl w:val="0"/>
          <w:numId w:val="5"/>
        </w:numPr>
        <w:rPr>
          <w:lang w:val="en-US"/>
        </w:rPr>
      </w:pPr>
      <w:r w:rsidRPr="00EC0117">
        <w:rPr>
          <w:lang w:val="en-US"/>
        </w:rPr>
        <w:t>The interactive nature of the interpreter makes it well suite</w:t>
      </w:r>
      <w:r>
        <w:rPr>
          <w:lang w:val="en-US"/>
        </w:rPr>
        <w:t>d for teaching and prototyping;</w:t>
      </w:r>
    </w:p>
    <w:p w:rsidR="005618DF" w:rsidRPr="00EC0117" w:rsidRDefault="00EC0117" w:rsidP="00EC0117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GHC is freely available from the Haskell website</w:t>
      </w:r>
      <w:r w:rsidR="00373CFC">
        <w:rPr>
          <w:lang w:val="en-US"/>
        </w:rPr>
        <w:t>;</w:t>
      </w:r>
    </w:p>
    <w:p w:rsidR="006A6DC3" w:rsidRDefault="005618DF" w:rsidP="005618DF">
      <w:pPr>
        <w:pStyle w:val="Heading2"/>
        <w:rPr>
          <w:lang w:val="en-US"/>
        </w:rPr>
      </w:pPr>
      <w:bookmarkStart w:id="20" w:name="_Toc467341457"/>
      <w:r>
        <w:rPr>
          <w:lang w:val="en-US"/>
        </w:rPr>
        <w:t>Prelude</w:t>
      </w:r>
      <w:bookmarkEnd w:id="20"/>
    </w:p>
    <w:p w:rsidR="006A6DC3" w:rsidRDefault="00F01F9E" w:rsidP="00F01F9E">
      <w:pPr>
        <w:pStyle w:val="ListParagraph"/>
        <w:numPr>
          <w:ilvl w:val="0"/>
          <w:numId w:val="6"/>
        </w:numPr>
        <w:rPr>
          <w:lang w:val="en-US"/>
        </w:rPr>
      </w:pPr>
      <w:r w:rsidRPr="00F01F9E">
        <w:rPr>
          <w:lang w:val="en-US"/>
        </w:rPr>
        <w:t>Haskell comes with a large number of standard library functions. In addition to the familiar numeric functions such as + and *, the library also provides many useful functions on lists.</w:t>
      </w:r>
    </w:p>
    <w:p w:rsidR="00740968" w:rsidRDefault="00740968" w:rsidP="00740968">
      <w:pPr>
        <w:pStyle w:val="Heading2"/>
        <w:rPr>
          <w:lang w:val="en-US"/>
        </w:rPr>
      </w:pPr>
      <w:bookmarkStart w:id="21" w:name="_Toc467341458"/>
      <w:r>
        <w:rPr>
          <w:lang w:val="en-US"/>
        </w:rPr>
        <w:lastRenderedPageBreak/>
        <w:t>Examples</w:t>
      </w:r>
      <w:bookmarkEnd w:id="21"/>
    </w:p>
    <w:p w:rsidR="00740968" w:rsidRDefault="00740968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Select the fi</w:t>
      </w:r>
      <w:r w:rsidR="00EF405B">
        <w:rPr>
          <w:lang w:val="en-US"/>
        </w:rPr>
        <w:t>rst element of a list: head [1,2,3,4,</w:t>
      </w:r>
      <w:r>
        <w:rPr>
          <w:lang w:val="en-US"/>
        </w:rPr>
        <w:t xml:space="preserve">5] </w:t>
      </w:r>
      <w:r w:rsidRPr="00740968">
        <w:rPr>
          <w:lang w:val="en-US"/>
        </w:rPr>
        <w:sym w:font="Wingdings" w:char="F0E0"/>
      </w:r>
      <w:r>
        <w:rPr>
          <w:lang w:val="en-US"/>
        </w:rPr>
        <w:t xml:space="preserve"> 1</w:t>
      </w:r>
    </w:p>
    <w:p w:rsidR="00740968" w:rsidRDefault="00740968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Remove the fi</w:t>
      </w:r>
      <w:r w:rsidR="00EF405B">
        <w:rPr>
          <w:lang w:val="en-US"/>
        </w:rPr>
        <w:t>rst element of a list: tail [1,2,3,4,</w:t>
      </w:r>
      <w:r>
        <w:rPr>
          <w:lang w:val="en-US"/>
        </w:rPr>
        <w:t xml:space="preserve">5] </w:t>
      </w:r>
      <w:r w:rsidRPr="00740968">
        <w:rPr>
          <w:lang w:val="en-US"/>
        </w:rPr>
        <w:sym w:font="Wingdings" w:char="F0E0"/>
      </w:r>
      <w:r w:rsidR="00EF405B">
        <w:rPr>
          <w:lang w:val="en-US"/>
        </w:rPr>
        <w:t xml:space="preserve"> [2,3,4,</w:t>
      </w:r>
      <w:r>
        <w:rPr>
          <w:lang w:val="en-US"/>
        </w:rPr>
        <w:t>5]</w:t>
      </w:r>
    </w:p>
    <w:p w:rsidR="00740968" w:rsidRDefault="00740968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Select the nth element of a list:</w:t>
      </w:r>
      <w:r w:rsidR="00EF405B">
        <w:rPr>
          <w:lang w:val="en-US"/>
        </w:rPr>
        <w:t xml:space="preserve"> [1,2,3,4,</w:t>
      </w:r>
      <w:r>
        <w:rPr>
          <w:lang w:val="en-US"/>
        </w:rPr>
        <w:t>5</w:t>
      </w:r>
      <w:proofErr w:type="gramStart"/>
      <w:r>
        <w:rPr>
          <w:lang w:val="en-US"/>
        </w:rPr>
        <w:t>] !!</w:t>
      </w:r>
      <w:proofErr w:type="gramEnd"/>
      <w:r>
        <w:rPr>
          <w:lang w:val="en-US"/>
        </w:rPr>
        <w:t xml:space="preserve"> 2 </w:t>
      </w:r>
      <w:r w:rsidRPr="00740968">
        <w:rPr>
          <w:lang w:val="en-US"/>
        </w:rPr>
        <w:sym w:font="Wingdings" w:char="F0E0"/>
      </w:r>
      <w:r>
        <w:rPr>
          <w:lang w:val="en-US"/>
        </w:rPr>
        <w:t xml:space="preserve"> 3</w:t>
      </w:r>
    </w:p>
    <w:p w:rsidR="001539CB" w:rsidRDefault="001539C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Select the first n</w:t>
      </w:r>
      <w:r w:rsidR="00EF405B">
        <w:rPr>
          <w:lang w:val="en-US"/>
        </w:rPr>
        <w:t xml:space="preserve"> elements of a list: take 3 [1,2,3,4,</w:t>
      </w:r>
      <w:r>
        <w:rPr>
          <w:lang w:val="en-US"/>
        </w:rPr>
        <w:t xml:space="preserve">5] </w:t>
      </w:r>
      <w:r w:rsidRPr="001539CB">
        <w:rPr>
          <w:lang w:val="en-US"/>
        </w:rPr>
        <w:sym w:font="Wingdings" w:char="F0E0"/>
      </w:r>
      <w:r w:rsidR="00EF405B">
        <w:rPr>
          <w:lang w:val="en-US"/>
        </w:rPr>
        <w:t xml:space="preserve"> [1,2,</w:t>
      </w:r>
      <w:r>
        <w:rPr>
          <w:lang w:val="en-US"/>
        </w:rPr>
        <w:t>3]</w:t>
      </w:r>
    </w:p>
    <w:p w:rsidR="00AE798B" w:rsidRDefault="00AE798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Remove the first n el</w:t>
      </w:r>
      <w:r w:rsidR="00EF405B">
        <w:rPr>
          <w:lang w:val="en-US"/>
        </w:rPr>
        <w:t>ements from a list: drop 3 [1,2,3,4,5</w:t>
      </w:r>
      <w:r>
        <w:rPr>
          <w:lang w:val="en-US"/>
        </w:rPr>
        <w:t xml:space="preserve">] </w:t>
      </w:r>
      <w:r w:rsidRPr="00AE798B">
        <w:rPr>
          <w:lang w:val="en-US"/>
        </w:rPr>
        <w:sym w:font="Wingdings" w:char="F0E0"/>
      </w:r>
      <w:r w:rsidR="00EF405B">
        <w:rPr>
          <w:lang w:val="en-US"/>
        </w:rPr>
        <w:t xml:space="preserve"> [4,</w:t>
      </w:r>
      <w:r>
        <w:rPr>
          <w:lang w:val="en-US"/>
        </w:rPr>
        <w:t>5]</w:t>
      </w:r>
    </w:p>
    <w:p w:rsidR="00AE798B" w:rsidRDefault="00AE798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Calculate th</w:t>
      </w:r>
      <w:r w:rsidR="00EF405B">
        <w:rPr>
          <w:lang w:val="en-US"/>
        </w:rPr>
        <w:t>e length of a list: length [1,2,3,4,5</w:t>
      </w:r>
      <w:r>
        <w:rPr>
          <w:lang w:val="en-US"/>
        </w:rPr>
        <w:t xml:space="preserve">] </w:t>
      </w:r>
      <w:r w:rsidRPr="00AE798B">
        <w:rPr>
          <w:lang w:val="en-US"/>
        </w:rPr>
        <w:sym w:font="Wingdings" w:char="F0E0"/>
      </w:r>
      <w:r>
        <w:rPr>
          <w:lang w:val="en-US"/>
        </w:rPr>
        <w:t xml:space="preserve"> 5</w:t>
      </w:r>
    </w:p>
    <w:p w:rsidR="00AE798B" w:rsidRDefault="00AE798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Calculate the sum of a list of numbers: sum</w:t>
      </w:r>
      <w:r w:rsidR="00EF405B">
        <w:rPr>
          <w:lang w:val="en-US"/>
        </w:rPr>
        <w:t xml:space="preserve"> [1,2,3,4,5</w:t>
      </w:r>
      <w:r>
        <w:rPr>
          <w:lang w:val="en-US"/>
        </w:rPr>
        <w:t xml:space="preserve">] </w:t>
      </w:r>
      <w:r w:rsidRPr="00AE798B">
        <w:rPr>
          <w:lang w:val="en-US"/>
        </w:rPr>
        <w:sym w:font="Wingdings" w:char="F0E0"/>
      </w:r>
      <w:r>
        <w:rPr>
          <w:lang w:val="en-US"/>
        </w:rPr>
        <w:t xml:space="preserve"> 15</w:t>
      </w:r>
    </w:p>
    <w:p w:rsidR="00FC71A8" w:rsidRDefault="00FC71A8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Calculate the product of a list of numbers: product</w:t>
      </w:r>
      <w:r w:rsidR="00EF405B">
        <w:rPr>
          <w:lang w:val="en-US"/>
        </w:rPr>
        <w:t xml:space="preserve"> [1,2,3,4,5</w:t>
      </w:r>
      <w:r>
        <w:rPr>
          <w:lang w:val="en-US"/>
        </w:rPr>
        <w:t xml:space="preserve">] </w:t>
      </w:r>
      <w:r w:rsidRPr="00FC71A8">
        <w:rPr>
          <w:lang w:val="en-US"/>
        </w:rPr>
        <w:sym w:font="Wingdings" w:char="F0E0"/>
      </w:r>
      <w:r>
        <w:rPr>
          <w:lang w:val="en-US"/>
        </w:rPr>
        <w:t xml:space="preserve"> 120</w:t>
      </w:r>
    </w:p>
    <w:p w:rsidR="00FC71A8" w:rsidRDefault="00EF405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Append two lists: [1,2,3</w:t>
      </w:r>
      <w:r w:rsidR="00FC71A8">
        <w:rPr>
          <w:lang w:val="en-US"/>
        </w:rPr>
        <w:t xml:space="preserve">] ++ </w:t>
      </w:r>
      <w:r>
        <w:rPr>
          <w:lang w:val="en-US"/>
        </w:rPr>
        <w:t>[4,</w:t>
      </w:r>
      <w:r w:rsidR="00FC71A8">
        <w:rPr>
          <w:lang w:val="en-US"/>
        </w:rPr>
        <w:t xml:space="preserve">5] </w:t>
      </w:r>
      <w:r w:rsidR="00FC71A8" w:rsidRPr="00FC71A8">
        <w:rPr>
          <w:lang w:val="en-US"/>
        </w:rPr>
        <w:sym w:font="Wingdings" w:char="F0E0"/>
      </w:r>
      <w:r w:rsidR="00FC71A8">
        <w:rPr>
          <w:lang w:val="en-US"/>
        </w:rPr>
        <w:t xml:space="preserve"> [</w:t>
      </w:r>
      <w:r>
        <w:rPr>
          <w:lang w:val="en-US"/>
        </w:rPr>
        <w:t>1,2,3,4,5</w:t>
      </w:r>
      <w:r w:rsidR="00FC71A8">
        <w:rPr>
          <w:lang w:val="en-US"/>
        </w:rPr>
        <w:t>]</w:t>
      </w:r>
    </w:p>
    <w:p w:rsidR="00FC71A8" w:rsidRPr="00740968" w:rsidRDefault="00EF405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Reverse a list: reverse [1,2,3,4,5</w:t>
      </w:r>
      <w:r w:rsidR="00832C10">
        <w:rPr>
          <w:lang w:val="en-US"/>
        </w:rPr>
        <w:t xml:space="preserve">] </w:t>
      </w:r>
      <w:r w:rsidR="00832C10" w:rsidRPr="00832C10">
        <w:rPr>
          <w:lang w:val="en-US"/>
        </w:rPr>
        <w:sym w:font="Wingdings" w:char="F0E0"/>
      </w:r>
      <w:r>
        <w:rPr>
          <w:lang w:val="en-US"/>
        </w:rPr>
        <w:t xml:space="preserve"> [5,4,3,2,</w:t>
      </w:r>
      <w:r w:rsidR="00832C10">
        <w:rPr>
          <w:lang w:val="en-US"/>
        </w:rPr>
        <w:t>1]</w:t>
      </w:r>
    </w:p>
    <w:p w:rsidR="005618DF" w:rsidRDefault="005618DF" w:rsidP="005618DF">
      <w:pPr>
        <w:pStyle w:val="Heading2"/>
        <w:rPr>
          <w:lang w:val="en-US"/>
        </w:rPr>
      </w:pPr>
      <w:bookmarkStart w:id="22" w:name="_Toc467341459"/>
      <w:r>
        <w:rPr>
          <w:lang w:val="en-US"/>
        </w:rPr>
        <w:t>Function Application</w:t>
      </w:r>
      <w:bookmarkEnd w:id="22"/>
    </w:p>
    <w:p w:rsidR="003D0F31" w:rsidRDefault="003D0F31" w:rsidP="003D0F31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88E66FF" wp14:editId="5A11EA66">
            <wp:extent cx="3609975" cy="2134072"/>
            <wp:effectExtent l="0" t="0" r="0" b="0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6683" cy="214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E44" w:rsidRDefault="007C3E44" w:rsidP="003D0F31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C5A39DF" wp14:editId="2C6B12A7">
            <wp:extent cx="3599113" cy="2133600"/>
            <wp:effectExtent l="0" t="0" r="1905" b="0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5060" cy="21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82" w:rsidRPr="003D0F31" w:rsidRDefault="007D3982" w:rsidP="003D0F31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2B76736" wp14:editId="70FF5496">
            <wp:extent cx="3598545" cy="2014267"/>
            <wp:effectExtent l="0" t="0" r="1905" b="508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0190" cy="202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8DF" w:rsidRDefault="008F6D87" w:rsidP="008F6D87">
      <w:pPr>
        <w:pStyle w:val="Heading2"/>
        <w:rPr>
          <w:lang w:val="en-US"/>
        </w:rPr>
      </w:pPr>
      <w:bookmarkStart w:id="23" w:name="_Toc467341460"/>
      <w:r>
        <w:rPr>
          <w:lang w:val="en-US"/>
        </w:rPr>
        <w:lastRenderedPageBreak/>
        <w:t>Examples</w:t>
      </w:r>
      <w:bookmarkEnd w:id="23"/>
    </w:p>
    <w:p w:rsidR="008F6D87" w:rsidRPr="008F6D87" w:rsidRDefault="008F6D87" w:rsidP="008F6D8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E5CF3C2" wp14:editId="1F00174B">
            <wp:extent cx="2886075" cy="2571688"/>
            <wp:effectExtent l="0" t="0" r="0" b="63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0180" cy="257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87" w:rsidRDefault="008F6D87" w:rsidP="008F6D87">
      <w:pPr>
        <w:pStyle w:val="Heading2"/>
        <w:rPr>
          <w:lang w:val="en-US"/>
        </w:rPr>
      </w:pPr>
      <w:bookmarkStart w:id="24" w:name="_Toc467341461"/>
      <w:r>
        <w:rPr>
          <w:lang w:val="en-US"/>
        </w:rPr>
        <w:t>Haskell Scripts</w:t>
      </w:r>
      <w:bookmarkEnd w:id="24"/>
    </w:p>
    <w:p w:rsidR="007D3982" w:rsidRPr="007D3982" w:rsidRDefault="007D3982" w:rsidP="007D398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18A6C77" wp14:editId="166FF15E">
            <wp:extent cx="4105275" cy="2142689"/>
            <wp:effectExtent l="0" t="0" r="0" b="0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5618" cy="214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D7" w:rsidRDefault="00E9153E" w:rsidP="00E9153E">
      <w:pPr>
        <w:pStyle w:val="Heading2"/>
        <w:rPr>
          <w:lang w:val="en-US"/>
        </w:rPr>
      </w:pPr>
      <w:bookmarkStart w:id="25" w:name="_Toc467341462"/>
      <w:r>
        <w:rPr>
          <w:lang w:val="en-US"/>
        </w:rPr>
        <w:t>GHCI Commands</w:t>
      </w:r>
      <w:bookmarkEnd w:id="25"/>
    </w:p>
    <w:p w:rsidR="00AA33D7" w:rsidRDefault="00E9153E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F8B5859" wp14:editId="7FC926D2">
            <wp:extent cx="3086100" cy="234678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0538" cy="23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D7" w:rsidRDefault="005B4752" w:rsidP="005B4752">
      <w:pPr>
        <w:pStyle w:val="Heading2"/>
        <w:rPr>
          <w:lang w:val="en-US"/>
        </w:rPr>
      </w:pPr>
      <w:bookmarkStart w:id="26" w:name="_Toc467341463"/>
      <w:r>
        <w:rPr>
          <w:lang w:val="en-US"/>
        </w:rPr>
        <w:lastRenderedPageBreak/>
        <w:t>Name Requirements</w:t>
      </w:r>
      <w:bookmarkEnd w:id="26"/>
    </w:p>
    <w:p w:rsidR="00195922" w:rsidRPr="00195922" w:rsidRDefault="00195922" w:rsidP="0019592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2E333FB" wp14:editId="414E2164">
            <wp:extent cx="4429125" cy="2572427"/>
            <wp:effectExtent l="0" t="0" r="0" b="0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5186" cy="257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752" w:rsidRDefault="005B4752" w:rsidP="005B4752">
      <w:pPr>
        <w:pStyle w:val="Heading2"/>
        <w:rPr>
          <w:lang w:val="en-US"/>
        </w:rPr>
      </w:pPr>
      <w:bookmarkStart w:id="27" w:name="_Toc467341464"/>
      <w:r>
        <w:rPr>
          <w:lang w:val="en-US"/>
        </w:rPr>
        <w:t>Layout Rule</w:t>
      </w:r>
      <w:bookmarkEnd w:id="27"/>
    </w:p>
    <w:p w:rsidR="002A78C4" w:rsidRDefault="0019592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D63C0CF" wp14:editId="26E8A9FB">
            <wp:extent cx="4449070" cy="2571750"/>
            <wp:effectExtent l="0" t="0" r="8890" b="0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1810" cy="257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C4" w:rsidRDefault="00195922">
      <w:pPr>
        <w:jc w:val="left"/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6CDC17F" wp14:editId="5E8511A2">
            <wp:extent cx="4440936" cy="2933700"/>
            <wp:effectExtent l="0" t="0" r="0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5962" cy="29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D7" w:rsidRPr="00393B75" w:rsidRDefault="00AA33D7" w:rsidP="00AF65CF">
      <w:pPr>
        <w:rPr>
          <w:lang w:val="en-US"/>
        </w:rPr>
      </w:pPr>
    </w:p>
    <w:p w:rsidR="00D1111B" w:rsidRDefault="00D1111B" w:rsidP="00D1111B">
      <w:pPr>
        <w:pStyle w:val="Heading1"/>
        <w:rPr>
          <w:lang w:val="en-US"/>
        </w:rPr>
      </w:pPr>
      <w:bookmarkStart w:id="28" w:name="_Toc467341465"/>
      <w:proofErr w:type="spellStart"/>
      <w:r w:rsidRPr="006A0CF0">
        <w:rPr>
          <w:lang w:val="en-US"/>
        </w:rPr>
        <w:lastRenderedPageBreak/>
        <w:t>Woche</w:t>
      </w:r>
      <w:proofErr w:type="spellEnd"/>
      <w:r w:rsidRPr="006A0CF0">
        <w:rPr>
          <w:lang w:val="en-US"/>
        </w:rPr>
        <w:t xml:space="preserve"> 2</w:t>
      </w:r>
      <w:bookmarkEnd w:id="28"/>
    </w:p>
    <w:p w:rsidR="003A3862" w:rsidRDefault="00637C6B" w:rsidP="00637C6B">
      <w:pPr>
        <w:pStyle w:val="Heading2"/>
        <w:rPr>
          <w:lang w:val="en-US"/>
        </w:rPr>
      </w:pPr>
      <w:bookmarkStart w:id="29" w:name="_Toc467341466"/>
      <w:r>
        <w:rPr>
          <w:lang w:val="en-US"/>
        </w:rPr>
        <w:t>What is a Function?</w:t>
      </w:r>
      <w:bookmarkEnd w:id="29"/>
    </w:p>
    <w:p w:rsidR="00637C6B" w:rsidRDefault="00E43240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2024E4B" wp14:editId="1D824FF1">
            <wp:extent cx="4667250" cy="2919088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3906" cy="292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40" w:rsidRDefault="00E43240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B4188F9" wp14:editId="0C3089AF">
            <wp:extent cx="4743450" cy="3172234"/>
            <wp:effectExtent l="0" t="0" r="0" b="952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8156" cy="317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67" w:rsidRDefault="00FD3867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D1EAE27" wp14:editId="5D0BF51E">
            <wp:extent cx="4867275" cy="2016229"/>
            <wp:effectExtent l="0" t="0" r="0" b="317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8226" cy="202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40" w:rsidRDefault="00FD3867" w:rsidP="003A3862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EC76FC5" wp14:editId="34179350">
            <wp:extent cx="4863189" cy="2466975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5876" cy="24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67" w:rsidRDefault="00824663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77B2721" wp14:editId="1A98BFE8">
            <wp:extent cx="4914900" cy="2182775"/>
            <wp:effectExtent l="0" t="0" r="0" b="825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7626" cy="218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67" w:rsidRDefault="008D046E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106F37B" wp14:editId="32B7AB79">
            <wp:extent cx="4943475" cy="1723023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3838" cy="173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DFE" w:rsidRDefault="00565DFE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B3A091D" wp14:editId="0C7C744E">
            <wp:extent cx="4972050" cy="1930287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9786" cy="194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34" w:rsidRDefault="00170A34" w:rsidP="003A3862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D8694DA" wp14:editId="4F0931BB">
            <wp:extent cx="4705350" cy="1757245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9380" cy="176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9342C6" w:rsidP="007D247B">
      <w:pPr>
        <w:pStyle w:val="Heading2"/>
        <w:rPr>
          <w:lang w:val="en-US"/>
        </w:rPr>
      </w:pPr>
      <w:bookmarkStart w:id="30" w:name="_Toc467341467"/>
      <w:r>
        <w:rPr>
          <w:lang w:val="en-US"/>
        </w:rPr>
        <w:t>What is a Partial Function?</w:t>
      </w:r>
      <w:bookmarkEnd w:id="30"/>
    </w:p>
    <w:p w:rsidR="00637C6B" w:rsidRDefault="007C5736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EC5B82A" wp14:editId="7236E5F1">
            <wp:extent cx="4972909" cy="2733675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7705" cy="273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7D247B" w:rsidP="007D247B">
      <w:pPr>
        <w:pStyle w:val="Heading2"/>
        <w:rPr>
          <w:lang w:val="en-US"/>
        </w:rPr>
      </w:pPr>
      <w:bookmarkStart w:id="31" w:name="_Toc467341468"/>
      <w:r>
        <w:rPr>
          <w:lang w:val="en-US"/>
        </w:rPr>
        <w:t>Domain of Definition</w:t>
      </w:r>
      <w:bookmarkEnd w:id="31"/>
    </w:p>
    <w:p w:rsidR="00637C6B" w:rsidRDefault="00A9379F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F2041B7" wp14:editId="5385EA5D">
            <wp:extent cx="5000625" cy="1636558"/>
            <wp:effectExtent l="0" t="0" r="0" b="1905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0329" cy="164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0D7A04" w:rsidP="000D7A04">
      <w:pPr>
        <w:pStyle w:val="Heading2"/>
        <w:rPr>
          <w:lang w:val="en-US"/>
        </w:rPr>
      </w:pPr>
      <w:bookmarkStart w:id="32" w:name="_Toc467341469"/>
      <w:r>
        <w:rPr>
          <w:lang w:val="en-US"/>
        </w:rPr>
        <w:t>Confusion</w:t>
      </w:r>
      <w:bookmarkEnd w:id="32"/>
    </w:p>
    <w:p w:rsidR="00637C6B" w:rsidRDefault="00A9379F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37CC64E" wp14:editId="74D073FA">
            <wp:extent cx="4972685" cy="1881749"/>
            <wp:effectExtent l="0" t="0" r="0" b="4445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7773" cy="188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52" w:rsidRDefault="00801952" w:rsidP="00801952">
      <w:pPr>
        <w:pStyle w:val="Heading2"/>
        <w:rPr>
          <w:lang w:val="en-US"/>
        </w:rPr>
      </w:pPr>
      <w:bookmarkStart w:id="33" w:name="_Toc467341470"/>
      <w:r>
        <w:rPr>
          <w:lang w:val="en-US"/>
        </w:rPr>
        <w:lastRenderedPageBreak/>
        <w:t>Additional types</w:t>
      </w:r>
      <w:bookmarkEnd w:id="33"/>
    </w:p>
    <w:p w:rsidR="00637C6B" w:rsidRDefault="00F96037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BFE2F42" wp14:editId="6167F77A">
            <wp:extent cx="4886325" cy="3315721"/>
            <wp:effectExtent l="0" t="0" r="0" b="0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90383" cy="331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5071E0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C8DF0F0" wp14:editId="1C611D6D">
            <wp:extent cx="4914900" cy="2928786"/>
            <wp:effectExtent l="0" t="0" r="0" b="5080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1220" cy="293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1E0" w:rsidRDefault="005071E0" w:rsidP="005071E0">
      <w:pPr>
        <w:pStyle w:val="Heading2"/>
        <w:rPr>
          <w:lang w:val="en-US"/>
        </w:rPr>
      </w:pPr>
      <w:bookmarkStart w:id="34" w:name="_Toc467341471"/>
      <w:r>
        <w:rPr>
          <w:lang w:val="en-US"/>
        </w:rPr>
        <w:t>Summary</w:t>
      </w:r>
      <w:bookmarkEnd w:id="34"/>
    </w:p>
    <w:p w:rsidR="00637C6B" w:rsidRDefault="005071E0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4B2AA59" wp14:editId="653E0AAC">
            <wp:extent cx="4924425" cy="1753295"/>
            <wp:effectExtent l="0" t="0" r="0" b="0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7621" cy="175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637C6B" w:rsidP="003A3862">
      <w:pPr>
        <w:rPr>
          <w:lang w:val="en-US"/>
        </w:rPr>
      </w:pPr>
    </w:p>
    <w:p w:rsidR="003A3862" w:rsidRPr="003A3862" w:rsidRDefault="003A3862" w:rsidP="003A3862">
      <w:pPr>
        <w:pStyle w:val="Heading1"/>
        <w:rPr>
          <w:lang w:val="en-US"/>
        </w:rPr>
      </w:pPr>
      <w:bookmarkStart w:id="35" w:name="_Toc467341472"/>
      <w:proofErr w:type="spellStart"/>
      <w:r>
        <w:rPr>
          <w:lang w:val="en-US"/>
        </w:rPr>
        <w:lastRenderedPageBreak/>
        <w:t>Woche</w:t>
      </w:r>
      <w:proofErr w:type="spellEnd"/>
      <w:r>
        <w:rPr>
          <w:lang w:val="en-US"/>
        </w:rPr>
        <w:t xml:space="preserve"> 3</w:t>
      </w:r>
      <w:bookmarkEnd w:id="35"/>
    </w:p>
    <w:p w:rsidR="00D1111B" w:rsidRDefault="00414554" w:rsidP="00414554">
      <w:pPr>
        <w:pStyle w:val="Heading2"/>
        <w:rPr>
          <w:lang w:val="en-US"/>
        </w:rPr>
      </w:pPr>
      <w:bookmarkStart w:id="36" w:name="_Toc467341473"/>
      <w:r>
        <w:rPr>
          <w:lang w:val="en-US"/>
        </w:rPr>
        <w:t>What is a Type</w:t>
      </w:r>
      <w:bookmarkEnd w:id="36"/>
    </w:p>
    <w:p w:rsidR="00414554" w:rsidRDefault="0041455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82C495F" wp14:editId="76076FAA">
            <wp:extent cx="4514850" cy="2612654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3939" cy="261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414554" w:rsidP="00414554">
      <w:pPr>
        <w:pStyle w:val="Heading2"/>
        <w:rPr>
          <w:lang w:val="en-US"/>
        </w:rPr>
      </w:pPr>
      <w:bookmarkStart w:id="37" w:name="_Toc467341474"/>
      <w:r>
        <w:rPr>
          <w:lang w:val="en-US"/>
        </w:rPr>
        <w:t>Type Errors</w:t>
      </w:r>
      <w:bookmarkEnd w:id="37"/>
    </w:p>
    <w:p w:rsidR="00414554" w:rsidRDefault="0041455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653C8C4" wp14:editId="2749D25C">
            <wp:extent cx="4503453" cy="2714625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12769" cy="272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414554" w:rsidP="00414554">
      <w:pPr>
        <w:pStyle w:val="Heading2"/>
        <w:rPr>
          <w:lang w:val="en-US"/>
        </w:rPr>
      </w:pPr>
      <w:bookmarkStart w:id="38" w:name="_Toc467341475"/>
      <w:r>
        <w:rPr>
          <w:lang w:val="en-US"/>
        </w:rPr>
        <w:t>Types in Haskell</w:t>
      </w:r>
      <w:bookmarkEnd w:id="38"/>
    </w:p>
    <w:p w:rsidR="00414554" w:rsidRDefault="00B87DE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617CE04" wp14:editId="6A474AF0">
            <wp:extent cx="4514850" cy="2519379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26238" cy="252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AB130A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4C12D113" wp14:editId="08EB915C">
            <wp:extent cx="4533900" cy="3124552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0584" cy="312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AB130A" w:rsidP="00AB130A">
      <w:pPr>
        <w:pStyle w:val="Heading2"/>
        <w:rPr>
          <w:lang w:val="en-US"/>
        </w:rPr>
      </w:pPr>
      <w:bookmarkStart w:id="39" w:name="_Toc467341476"/>
      <w:r>
        <w:rPr>
          <w:lang w:val="en-US"/>
        </w:rPr>
        <w:t>Basic Types</w:t>
      </w:r>
      <w:bookmarkEnd w:id="39"/>
    </w:p>
    <w:p w:rsidR="00AB130A" w:rsidRDefault="00094F7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0342686" wp14:editId="7BB6D40B">
            <wp:extent cx="4543425" cy="2754001"/>
            <wp:effectExtent l="0" t="0" r="0" b="825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9028" cy="275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F72" w:rsidRDefault="00BD6E15" w:rsidP="00BD6E15">
      <w:pPr>
        <w:pStyle w:val="Heading2"/>
        <w:rPr>
          <w:lang w:val="en-US"/>
        </w:rPr>
      </w:pPr>
      <w:bookmarkStart w:id="40" w:name="_Toc467341477"/>
      <w:r>
        <w:rPr>
          <w:lang w:val="en-US"/>
        </w:rPr>
        <w:t>List Types</w:t>
      </w:r>
      <w:bookmarkEnd w:id="40"/>
    </w:p>
    <w:p w:rsidR="00AB130A" w:rsidRDefault="00E073DF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FF1A362" wp14:editId="6415A3F7">
            <wp:extent cx="4543425" cy="2428970"/>
            <wp:effectExtent l="0" t="0" r="0" b="9525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8144" cy="243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0A" w:rsidRDefault="00E073DF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D4031DE" wp14:editId="12C5E426">
            <wp:extent cx="4306823" cy="2990850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1031" cy="300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3DF" w:rsidRDefault="00E073DF" w:rsidP="00E073DF">
      <w:pPr>
        <w:pStyle w:val="Heading2"/>
        <w:rPr>
          <w:lang w:val="en-US"/>
        </w:rPr>
      </w:pPr>
      <w:bookmarkStart w:id="41" w:name="_Toc467341478"/>
      <w:r>
        <w:rPr>
          <w:lang w:val="en-US"/>
        </w:rPr>
        <w:t>Tuple Types</w:t>
      </w:r>
      <w:bookmarkEnd w:id="41"/>
    </w:p>
    <w:p w:rsidR="00AB130A" w:rsidRDefault="000938C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CCE38C1" wp14:editId="1E6431BC">
            <wp:extent cx="4310437" cy="2438400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5711" cy="244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0938C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4D4C92D" wp14:editId="72366896">
            <wp:extent cx="4324350" cy="3026852"/>
            <wp:effectExtent l="0" t="0" r="0" b="254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37791" cy="303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4203C9" w:rsidP="00AE40D7">
      <w:pPr>
        <w:pStyle w:val="Heading2"/>
        <w:rPr>
          <w:lang w:val="en-US"/>
        </w:rPr>
      </w:pPr>
      <w:bookmarkStart w:id="42" w:name="_Toc467341479"/>
      <w:r>
        <w:rPr>
          <w:lang w:val="en-US"/>
        </w:rPr>
        <w:lastRenderedPageBreak/>
        <w:t>Function Types</w:t>
      </w:r>
      <w:bookmarkEnd w:id="42"/>
    </w:p>
    <w:p w:rsidR="00AE40D7" w:rsidRDefault="001C579C" w:rsidP="00AE40D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C5726E6" wp14:editId="267C0851">
            <wp:extent cx="4391025" cy="2580308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8692" cy="258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0D7" w:rsidRDefault="001C579C" w:rsidP="00AE40D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F57DF31" wp14:editId="691A5DD9">
            <wp:extent cx="4381500" cy="3066374"/>
            <wp:effectExtent l="0" t="0" r="0" b="127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7315" cy="307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0D7" w:rsidRDefault="001C579C" w:rsidP="001C579C">
      <w:pPr>
        <w:pStyle w:val="Heading2"/>
        <w:rPr>
          <w:lang w:val="en-US"/>
        </w:rPr>
      </w:pPr>
      <w:bookmarkStart w:id="43" w:name="_Toc467341480"/>
      <w:r>
        <w:rPr>
          <w:lang w:val="en-US"/>
        </w:rPr>
        <w:t>Curried Functions</w:t>
      </w:r>
      <w:bookmarkEnd w:id="43"/>
    </w:p>
    <w:p w:rsidR="001C579C" w:rsidRDefault="001C579C" w:rsidP="00AE40D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38F4232" wp14:editId="19EB5561">
            <wp:extent cx="4391025" cy="2619512"/>
            <wp:effectExtent l="0" t="0" r="0" b="9525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3244" cy="26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9C" w:rsidRDefault="001C579C" w:rsidP="00AE40D7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4371C36" wp14:editId="014249BE">
            <wp:extent cx="4131032" cy="2886075"/>
            <wp:effectExtent l="0" t="0" r="3175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39005" cy="289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9C" w:rsidRDefault="0051190C" w:rsidP="00AE40D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713B6E4" wp14:editId="7A5C43DC">
            <wp:extent cx="4143375" cy="2928040"/>
            <wp:effectExtent l="0" t="0" r="0" b="571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56068" cy="293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9C" w:rsidRPr="00AE40D7" w:rsidRDefault="00E57A63" w:rsidP="00E57A63">
      <w:pPr>
        <w:pStyle w:val="Heading2"/>
        <w:rPr>
          <w:lang w:val="en-US"/>
        </w:rPr>
      </w:pPr>
      <w:bookmarkStart w:id="44" w:name="_Toc467341481"/>
      <w:r>
        <w:rPr>
          <w:lang w:val="en-US"/>
        </w:rPr>
        <w:t>Why is Currying useful</w:t>
      </w:r>
      <w:bookmarkEnd w:id="44"/>
    </w:p>
    <w:p w:rsidR="00414554" w:rsidRDefault="00956CD1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0A43DF7" wp14:editId="77EA0E0F">
            <wp:extent cx="4181475" cy="2571479"/>
            <wp:effectExtent l="0" t="0" r="0" b="635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1181" cy="257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956CD1" w:rsidP="00956CD1">
      <w:pPr>
        <w:pStyle w:val="Heading2"/>
        <w:rPr>
          <w:lang w:val="en-US"/>
        </w:rPr>
      </w:pPr>
      <w:bookmarkStart w:id="45" w:name="_Toc467341482"/>
      <w:r>
        <w:rPr>
          <w:lang w:val="en-US"/>
        </w:rPr>
        <w:lastRenderedPageBreak/>
        <w:t>Currying Conventions</w:t>
      </w:r>
      <w:bookmarkEnd w:id="45"/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92A53C7" wp14:editId="17DCDCBA">
            <wp:extent cx="4371975" cy="2781157"/>
            <wp:effectExtent l="0" t="0" r="0" b="63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83896" cy="27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F0C8079" wp14:editId="6DA95E92">
            <wp:extent cx="4333875" cy="3017756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42179" cy="302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521BCD" w:rsidP="00521BCD">
      <w:pPr>
        <w:pStyle w:val="Heading2"/>
        <w:rPr>
          <w:lang w:val="en-US"/>
        </w:rPr>
      </w:pPr>
      <w:bookmarkStart w:id="46" w:name="_Toc467341483"/>
      <w:r>
        <w:rPr>
          <w:lang w:val="en-US"/>
        </w:rPr>
        <w:t>Polymorphic Functions</w:t>
      </w:r>
      <w:bookmarkEnd w:id="46"/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59E0539" wp14:editId="6A3B0AAF">
            <wp:extent cx="4343400" cy="2466143"/>
            <wp:effectExtent l="0" t="0" r="0" b="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9900" cy="246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615D781" wp14:editId="3EF95A56">
            <wp:extent cx="4198851" cy="2990850"/>
            <wp:effectExtent l="0" t="0" r="0" b="0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02799" cy="299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F0B736C" wp14:editId="755802CC">
            <wp:extent cx="4210050" cy="2955666"/>
            <wp:effectExtent l="0" t="0" r="0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0246" cy="296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1F6A95" w:rsidP="001F6A95">
      <w:pPr>
        <w:pStyle w:val="Heading2"/>
        <w:rPr>
          <w:lang w:val="en-US"/>
        </w:rPr>
      </w:pPr>
      <w:bookmarkStart w:id="47" w:name="_Toc467341484"/>
      <w:r>
        <w:rPr>
          <w:lang w:val="en-US"/>
        </w:rPr>
        <w:t>Overloaded Functions</w:t>
      </w:r>
      <w:bookmarkEnd w:id="47"/>
    </w:p>
    <w:p w:rsidR="00414554" w:rsidRDefault="001F6A9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C704305" wp14:editId="09C7FAD9">
            <wp:extent cx="4210050" cy="2390894"/>
            <wp:effectExtent l="0" t="0" r="0" b="9525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15967" cy="239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1F6A95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7EF1D1D" wp14:editId="0B3CC9EA">
            <wp:extent cx="4196403" cy="2962275"/>
            <wp:effectExtent l="0" t="0" r="0" b="0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16795" cy="297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1F6A9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61ACA75" wp14:editId="3CD5CA0A">
            <wp:extent cx="4200525" cy="2968889"/>
            <wp:effectExtent l="0" t="0" r="0" b="3175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9" cy="298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1F6A95" w:rsidP="001F6A95">
      <w:pPr>
        <w:pStyle w:val="Heading2"/>
        <w:rPr>
          <w:lang w:val="en-US"/>
        </w:rPr>
      </w:pPr>
      <w:bookmarkStart w:id="48" w:name="_Toc467341485"/>
      <w:r>
        <w:rPr>
          <w:lang w:val="en-US"/>
        </w:rPr>
        <w:t>Hints and Tips</w:t>
      </w:r>
      <w:bookmarkEnd w:id="48"/>
    </w:p>
    <w:p w:rsidR="00414554" w:rsidRDefault="001F6A9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0B4ABCF" wp14:editId="5E301DA8">
            <wp:extent cx="4200525" cy="2190090"/>
            <wp:effectExtent l="0" t="0" r="0" b="1270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1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414554" w:rsidP="00AF65CF">
      <w:pPr>
        <w:rPr>
          <w:lang w:val="en-US"/>
        </w:rPr>
      </w:pPr>
    </w:p>
    <w:p w:rsidR="007C4B28" w:rsidRDefault="007C4B28" w:rsidP="007C4B28">
      <w:pPr>
        <w:pStyle w:val="Heading1"/>
        <w:rPr>
          <w:lang w:val="en-US"/>
        </w:rPr>
      </w:pPr>
      <w:bookmarkStart w:id="49" w:name="_Toc467341486"/>
      <w:proofErr w:type="spellStart"/>
      <w:r>
        <w:rPr>
          <w:lang w:val="en-US"/>
        </w:rPr>
        <w:lastRenderedPageBreak/>
        <w:t>Woche</w:t>
      </w:r>
      <w:proofErr w:type="spellEnd"/>
      <w:r>
        <w:rPr>
          <w:lang w:val="en-US"/>
        </w:rPr>
        <w:t xml:space="preserve"> </w:t>
      </w:r>
      <w:r w:rsidR="003A3862">
        <w:rPr>
          <w:lang w:val="en-US"/>
        </w:rPr>
        <w:t>4</w:t>
      </w:r>
      <w:bookmarkEnd w:id="49"/>
    </w:p>
    <w:p w:rsidR="00826E27" w:rsidRPr="00826E27" w:rsidRDefault="00826E27" w:rsidP="00826E27">
      <w:pPr>
        <w:pStyle w:val="Heading2"/>
        <w:rPr>
          <w:lang w:val="en-US"/>
        </w:rPr>
      </w:pPr>
      <w:bookmarkStart w:id="50" w:name="_Toc467341487"/>
      <w:proofErr w:type="spellStart"/>
      <w:r>
        <w:rPr>
          <w:lang w:val="en-US"/>
        </w:rPr>
        <w:t>Typeclasses</w:t>
      </w:r>
      <w:bookmarkEnd w:id="50"/>
      <w:proofErr w:type="spellEnd"/>
    </w:p>
    <w:p w:rsidR="00414554" w:rsidRDefault="00F5383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6EEA0CD" wp14:editId="3B9BD275">
            <wp:extent cx="5391150" cy="5167707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9136" cy="517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34" w:rsidRDefault="00F5383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3E5A140" wp14:editId="7B6810C7">
            <wp:extent cx="5405932" cy="2977076"/>
            <wp:effectExtent l="0" t="0" r="4445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5139" cy="298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34" w:rsidRDefault="00F53834" w:rsidP="00AF65CF">
      <w:pPr>
        <w:rPr>
          <w:lang w:val="en-US"/>
        </w:rPr>
      </w:pPr>
    </w:p>
    <w:p w:rsidR="007C37FD" w:rsidRDefault="007C37FD" w:rsidP="007C37FD">
      <w:pPr>
        <w:pStyle w:val="Heading1"/>
        <w:rPr>
          <w:lang w:val="en-US"/>
        </w:rPr>
      </w:pPr>
      <w:bookmarkStart w:id="51" w:name="_Toc467341488"/>
      <w:proofErr w:type="spellStart"/>
      <w:r>
        <w:rPr>
          <w:lang w:val="en-US"/>
        </w:rPr>
        <w:lastRenderedPageBreak/>
        <w:t>Woche</w:t>
      </w:r>
      <w:proofErr w:type="spellEnd"/>
      <w:r>
        <w:rPr>
          <w:lang w:val="en-US"/>
        </w:rPr>
        <w:t xml:space="preserve"> 5</w:t>
      </w:r>
      <w:bookmarkEnd w:id="51"/>
    </w:p>
    <w:p w:rsidR="007C37FD" w:rsidRDefault="00826E27" w:rsidP="00826E27">
      <w:pPr>
        <w:pStyle w:val="Heading2"/>
        <w:rPr>
          <w:lang w:val="en-US"/>
        </w:rPr>
      </w:pPr>
      <w:bookmarkStart w:id="52" w:name="_Toc467341489"/>
      <w:r>
        <w:rPr>
          <w:lang w:val="en-US"/>
        </w:rPr>
        <w:t>Conditional Expressions</w:t>
      </w:r>
      <w:bookmarkEnd w:id="52"/>
    </w:p>
    <w:p w:rsidR="00826E27" w:rsidRDefault="00695CB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2589E26" wp14:editId="7CB7FB62">
            <wp:extent cx="4248150" cy="2465445"/>
            <wp:effectExtent l="0" t="0" r="0" b="0"/>
            <wp:docPr id="150" name="Grafik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4792" cy="24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933C7CD" wp14:editId="1284DE37">
            <wp:extent cx="4238625" cy="2920596"/>
            <wp:effectExtent l="0" t="0" r="0" b="0"/>
            <wp:docPr id="151" name="Grafik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54637" cy="293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27" w:rsidRDefault="00826E27" w:rsidP="00826E27">
      <w:pPr>
        <w:pStyle w:val="Heading2"/>
        <w:rPr>
          <w:lang w:val="en-US"/>
        </w:rPr>
      </w:pPr>
      <w:bookmarkStart w:id="53" w:name="_Toc467341490"/>
      <w:r>
        <w:rPr>
          <w:lang w:val="en-US"/>
        </w:rPr>
        <w:t>Guarded Equations</w:t>
      </w:r>
      <w:bookmarkEnd w:id="53"/>
    </w:p>
    <w:p w:rsidR="00826E27" w:rsidRDefault="00695CBC" w:rsidP="00826E2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E4D9630" wp14:editId="51875760">
            <wp:extent cx="4224760" cy="2352675"/>
            <wp:effectExtent l="0" t="0" r="4445" b="0"/>
            <wp:docPr id="152" name="Grafik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0992" cy="235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826E27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02FD098" wp14:editId="55624570">
            <wp:extent cx="4352925" cy="2943214"/>
            <wp:effectExtent l="0" t="0" r="0" b="0"/>
            <wp:docPr id="153" name="Grafik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62258" cy="29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27" w:rsidRDefault="00826E27" w:rsidP="00826E27">
      <w:pPr>
        <w:pStyle w:val="Heading2"/>
        <w:rPr>
          <w:lang w:val="en-US"/>
        </w:rPr>
      </w:pPr>
      <w:bookmarkStart w:id="54" w:name="_Toc467341491"/>
      <w:r>
        <w:rPr>
          <w:lang w:val="en-US"/>
        </w:rPr>
        <w:t>Pattern Matching</w:t>
      </w:r>
      <w:bookmarkEnd w:id="54"/>
    </w:p>
    <w:p w:rsidR="00826E27" w:rsidRDefault="00695CBC" w:rsidP="00826E2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60EBAF2" wp14:editId="6E26A6E9">
            <wp:extent cx="4384041" cy="2400300"/>
            <wp:effectExtent l="0" t="0" r="0" b="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93681" cy="240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826E2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BDE200B" wp14:editId="7380394F">
            <wp:extent cx="4400550" cy="3207764"/>
            <wp:effectExtent l="0" t="0" r="0" b="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01139" cy="320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826E27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9237A72" wp14:editId="011D2CE0">
            <wp:extent cx="4396338" cy="3038475"/>
            <wp:effectExtent l="0" t="0" r="4445" b="0"/>
            <wp:docPr id="156" name="Grafi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03160" cy="304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826E2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74F4F76" wp14:editId="18A843A7">
            <wp:extent cx="4381500" cy="3107426"/>
            <wp:effectExtent l="0" t="0" r="0" b="0"/>
            <wp:docPr id="157" name="Grafik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94651" cy="311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Pr="00826E27" w:rsidRDefault="00695CBC" w:rsidP="00695CBC">
      <w:pPr>
        <w:pStyle w:val="Heading2"/>
        <w:rPr>
          <w:lang w:val="en-US"/>
        </w:rPr>
      </w:pPr>
      <w:bookmarkStart w:id="55" w:name="_Toc467341492"/>
      <w:r>
        <w:rPr>
          <w:lang w:val="en-US"/>
        </w:rPr>
        <w:t>List Patterns</w:t>
      </w:r>
      <w:bookmarkEnd w:id="55"/>
    </w:p>
    <w:p w:rsidR="00826E27" w:rsidRDefault="00695CB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A381E2F" wp14:editId="25EAB39D">
            <wp:extent cx="4404222" cy="2381250"/>
            <wp:effectExtent l="0" t="0" r="0" b="0"/>
            <wp:docPr id="158" name="Grafik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05233" cy="238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7F94CE7" wp14:editId="7207FC9A">
            <wp:extent cx="4412768" cy="2962275"/>
            <wp:effectExtent l="0" t="0" r="6985" b="0"/>
            <wp:docPr id="159" name="Grafik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17433" cy="296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772931C" wp14:editId="41827A0E">
            <wp:extent cx="4412615" cy="3128034"/>
            <wp:effectExtent l="0" t="0" r="6985" b="0"/>
            <wp:docPr id="160" name="Grafi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0785" cy="314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370" w:rsidRDefault="00BD4370" w:rsidP="00AF65CF">
      <w:pPr>
        <w:rPr>
          <w:lang w:val="en-US"/>
        </w:rPr>
      </w:pPr>
    </w:p>
    <w:p w:rsidR="005E509A" w:rsidRDefault="005E509A" w:rsidP="005E509A">
      <w:pPr>
        <w:pStyle w:val="Heading1"/>
        <w:rPr>
          <w:lang w:val="en-US"/>
        </w:rPr>
      </w:pPr>
      <w:bookmarkStart w:id="56" w:name="_Toc467341493"/>
      <w:proofErr w:type="spellStart"/>
      <w:r>
        <w:rPr>
          <w:lang w:val="en-US"/>
        </w:rPr>
        <w:lastRenderedPageBreak/>
        <w:t>Woche</w:t>
      </w:r>
      <w:proofErr w:type="spellEnd"/>
      <w:r>
        <w:rPr>
          <w:lang w:val="en-US"/>
        </w:rPr>
        <w:t xml:space="preserve"> 6</w:t>
      </w:r>
      <w:bookmarkEnd w:id="56"/>
    </w:p>
    <w:p w:rsidR="005E509A" w:rsidRDefault="007E39AB" w:rsidP="003740A8">
      <w:pPr>
        <w:pStyle w:val="Heading2"/>
        <w:rPr>
          <w:lang w:val="en-US"/>
        </w:rPr>
      </w:pPr>
      <w:bookmarkStart w:id="57" w:name="_Toc467341494"/>
      <w:r>
        <w:rPr>
          <w:lang w:val="en-US"/>
        </w:rPr>
        <w:t>Lambda Expressions</w:t>
      </w:r>
      <w:bookmarkEnd w:id="57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5913F9B" wp14:editId="7041F2F3">
            <wp:extent cx="4664172" cy="2695575"/>
            <wp:effectExtent l="0" t="0" r="317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67112" cy="269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D1245B8" wp14:editId="31097DFC">
            <wp:extent cx="4670854" cy="24003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98280" cy="241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58" w:name="_Toc467341495"/>
      <w:r>
        <w:rPr>
          <w:lang w:val="en-US"/>
        </w:rPr>
        <w:t>Why are Lambdas useful</w:t>
      </w:r>
      <w:bookmarkEnd w:id="58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432F3BA" wp14:editId="41BD15D7">
            <wp:extent cx="4686300" cy="2780682"/>
            <wp:effectExtent l="0" t="0" r="0" b="63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00128" cy="278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0DFBA8D5" wp14:editId="0A88B10C">
            <wp:extent cx="4733925" cy="3238919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40651" cy="324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8FCDFA5" wp14:editId="581C7EF4">
            <wp:extent cx="4752975" cy="3159219"/>
            <wp:effectExtent l="0" t="0" r="0" b="317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68615" cy="316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59" w:name="_Toc467341496"/>
      <w:r>
        <w:rPr>
          <w:lang w:val="en-US"/>
        </w:rPr>
        <w:lastRenderedPageBreak/>
        <w:t>Operator Sections</w:t>
      </w:r>
      <w:bookmarkEnd w:id="59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83F3174" wp14:editId="0B590EAE">
            <wp:extent cx="4581525" cy="2566502"/>
            <wp:effectExtent l="0" t="0" r="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92043" cy="257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294CD06" wp14:editId="518A58A3">
            <wp:extent cx="4581525" cy="3146264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98619" cy="315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0" w:name="_Toc467341497"/>
      <w:r>
        <w:rPr>
          <w:lang w:val="en-US"/>
        </w:rPr>
        <w:t>Why are Sections useful</w:t>
      </w:r>
      <w:bookmarkEnd w:id="60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3774FFD" wp14:editId="53447087">
            <wp:extent cx="4610100" cy="2607410"/>
            <wp:effectExtent l="0" t="0" r="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26079" cy="261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1" w:name="_Toc467341498"/>
      <w:r>
        <w:rPr>
          <w:lang w:val="en-US"/>
        </w:rPr>
        <w:lastRenderedPageBreak/>
        <w:t>Set Comprehensions</w:t>
      </w:r>
      <w:bookmarkEnd w:id="61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39DE029" wp14:editId="5AAD34B3">
            <wp:extent cx="4762500" cy="2543990"/>
            <wp:effectExtent l="0" t="0" r="0" b="889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69433" cy="254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2" w:name="_Toc467341499"/>
      <w:r>
        <w:rPr>
          <w:lang w:val="en-US"/>
        </w:rPr>
        <w:t>List Comprehensions</w:t>
      </w:r>
      <w:bookmarkEnd w:id="62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1CB8C85" wp14:editId="38DAADD2">
            <wp:extent cx="4810125" cy="2555644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40169" cy="257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84B3385" wp14:editId="3804542D">
            <wp:extent cx="4819650" cy="3133942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32398" cy="314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91E1A8A" wp14:editId="32ECF1F5">
            <wp:extent cx="4495800" cy="28277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13064" cy="28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70B04F7" wp14:editId="0CCA6415">
            <wp:extent cx="4505325" cy="3129196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30635" cy="314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3" w:name="_Toc467341500"/>
      <w:r>
        <w:rPr>
          <w:lang w:val="en-US"/>
        </w:rPr>
        <w:t>Dependent Generators</w:t>
      </w:r>
      <w:bookmarkEnd w:id="63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B6E1FC4" wp14:editId="5AC58D80">
            <wp:extent cx="4531399" cy="2609850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47580" cy="261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099" w:rsidRDefault="00DB3099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67D24588" wp14:editId="08C2710A">
            <wp:extent cx="4280609" cy="3114675"/>
            <wp:effectExtent l="0" t="0" r="571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16010" cy="314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4" w:name="_Toc467341501"/>
      <w:r>
        <w:rPr>
          <w:lang w:val="en-US"/>
        </w:rPr>
        <w:t>Guards</w:t>
      </w:r>
      <w:bookmarkEnd w:id="64"/>
    </w:p>
    <w:p w:rsidR="007E39AB" w:rsidRDefault="00DB309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6773F10" wp14:editId="47BB05A7">
            <wp:extent cx="4286250" cy="2448813"/>
            <wp:effectExtent l="0" t="0" r="0" b="889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24991" cy="247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DB309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CD4C463" wp14:editId="397EF94F">
            <wp:extent cx="4288546" cy="300037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99299" cy="300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099" w:rsidRDefault="00C8539A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72F228A" wp14:editId="464CF5FA">
            <wp:extent cx="4343400" cy="3179032"/>
            <wp:effectExtent l="0" t="0" r="0" b="254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53215" cy="318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39A" w:rsidRDefault="006C42A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1855C9A" wp14:editId="443E3F2F">
            <wp:extent cx="4352925" cy="3069887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68479" cy="308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AC" w:rsidRDefault="006C42AC" w:rsidP="00AF65CF">
      <w:pPr>
        <w:rPr>
          <w:lang w:val="en-US"/>
        </w:rPr>
      </w:pPr>
    </w:p>
    <w:p w:rsidR="007E39AB" w:rsidRDefault="007E39AB" w:rsidP="007E39AB">
      <w:pPr>
        <w:pStyle w:val="Heading1"/>
        <w:rPr>
          <w:lang w:val="en-US"/>
        </w:rPr>
      </w:pPr>
      <w:bookmarkStart w:id="65" w:name="_Toc467341502"/>
      <w:proofErr w:type="spellStart"/>
      <w:r>
        <w:rPr>
          <w:lang w:val="en-US"/>
        </w:rPr>
        <w:lastRenderedPageBreak/>
        <w:t>Woche</w:t>
      </w:r>
      <w:proofErr w:type="spellEnd"/>
      <w:r>
        <w:rPr>
          <w:lang w:val="en-US"/>
        </w:rPr>
        <w:t xml:space="preserve"> 7</w:t>
      </w:r>
      <w:bookmarkEnd w:id="65"/>
    </w:p>
    <w:p w:rsidR="007E39AB" w:rsidRDefault="0076301B" w:rsidP="0076301B">
      <w:pPr>
        <w:pStyle w:val="Heading2"/>
        <w:rPr>
          <w:lang w:val="en-US"/>
        </w:rPr>
      </w:pPr>
      <w:bookmarkStart w:id="66" w:name="_Toc467341503"/>
      <w:r>
        <w:rPr>
          <w:lang w:val="en-US"/>
        </w:rPr>
        <w:t>Zip Function</w:t>
      </w:r>
      <w:bookmarkEnd w:id="66"/>
    </w:p>
    <w:p w:rsidR="0076301B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30AD39B" wp14:editId="71649981">
            <wp:extent cx="4188460" cy="2407257"/>
            <wp:effectExtent l="0" t="0" r="2540" b="0"/>
            <wp:docPr id="180" name="Grafi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03069" cy="241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B61CC8B" wp14:editId="31F0D2E1">
            <wp:extent cx="4189040" cy="2943225"/>
            <wp:effectExtent l="0" t="0" r="2540" b="0"/>
            <wp:docPr id="181" name="Grafik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1185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ED6C82B" wp14:editId="10CA0FF0">
            <wp:extent cx="4200525" cy="2903603"/>
            <wp:effectExtent l="0" t="0" r="0" b="0"/>
            <wp:docPr id="182" name="Grafik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10605" cy="291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Default="0031445E" w:rsidP="0076301B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2D21679" wp14:editId="40B4E0D8">
            <wp:extent cx="4305300" cy="3003080"/>
            <wp:effectExtent l="0" t="0" r="0" b="6985"/>
            <wp:docPr id="183" name="Grafik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17236" cy="301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01B" w:rsidRDefault="0076301B" w:rsidP="0076301B">
      <w:pPr>
        <w:pStyle w:val="Heading2"/>
        <w:rPr>
          <w:lang w:val="en-US"/>
        </w:rPr>
      </w:pPr>
      <w:bookmarkStart w:id="67" w:name="_Toc467341504"/>
      <w:r>
        <w:rPr>
          <w:lang w:val="en-US"/>
        </w:rPr>
        <w:t>String Comparison</w:t>
      </w:r>
      <w:bookmarkEnd w:id="67"/>
    </w:p>
    <w:p w:rsidR="0076301B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622A3D8" wp14:editId="29F48C75">
            <wp:extent cx="4324350" cy="2432923"/>
            <wp:effectExtent l="0" t="0" r="0" b="5715"/>
            <wp:docPr id="184" name="Grafik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42517" cy="244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01B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5BD2911" wp14:editId="64DD2C5E">
            <wp:extent cx="4352925" cy="3090041"/>
            <wp:effectExtent l="0" t="0" r="0" b="0"/>
            <wp:docPr id="185" name="Grafik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75895" cy="310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Default="0031445E" w:rsidP="0076301B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3FBFF06" wp14:editId="457339BC">
            <wp:extent cx="4171950" cy="2819470"/>
            <wp:effectExtent l="0" t="0" r="0" b="0"/>
            <wp:docPr id="186" name="Grafik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2598" cy="282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Pr="0076301B" w:rsidRDefault="0031445E" w:rsidP="0076301B">
      <w:pPr>
        <w:rPr>
          <w:lang w:val="en-US"/>
        </w:rPr>
      </w:pPr>
    </w:p>
    <w:p w:rsidR="0076301B" w:rsidRDefault="0076301B" w:rsidP="0076301B">
      <w:pPr>
        <w:pStyle w:val="Heading1"/>
        <w:rPr>
          <w:lang w:val="en-US"/>
        </w:rPr>
      </w:pPr>
      <w:bookmarkStart w:id="68" w:name="_Toc467341505"/>
      <w:proofErr w:type="spellStart"/>
      <w:r>
        <w:rPr>
          <w:lang w:val="en-US"/>
        </w:rPr>
        <w:lastRenderedPageBreak/>
        <w:t>Woche</w:t>
      </w:r>
      <w:proofErr w:type="spellEnd"/>
      <w:r>
        <w:rPr>
          <w:lang w:val="en-US"/>
        </w:rPr>
        <w:t xml:space="preserve"> 8</w:t>
      </w:r>
      <w:bookmarkEnd w:id="68"/>
    </w:p>
    <w:p w:rsidR="00276E2E" w:rsidRDefault="00D92286" w:rsidP="00276E2E">
      <w:r>
        <w:t>In Woche 8</w:t>
      </w:r>
      <w:bookmarkStart w:id="69" w:name="_GoBack"/>
      <w:bookmarkEnd w:id="69"/>
      <w:r w:rsidR="00276E2E">
        <w:t xml:space="preserve"> fand die erste Prüfung statt und somit fiel der Unterricht aus.</w:t>
      </w:r>
    </w:p>
    <w:p w:rsidR="0076301B" w:rsidRPr="00276E2E" w:rsidRDefault="0076301B" w:rsidP="00AF65CF"/>
    <w:p w:rsidR="003B13D1" w:rsidRDefault="003B13D1" w:rsidP="003B13D1">
      <w:pPr>
        <w:pStyle w:val="Heading1"/>
        <w:rPr>
          <w:lang w:val="en-US"/>
        </w:rPr>
      </w:pPr>
      <w:bookmarkStart w:id="70" w:name="_Toc467341506"/>
      <w:proofErr w:type="spellStart"/>
      <w:r>
        <w:rPr>
          <w:lang w:val="en-US"/>
        </w:rPr>
        <w:lastRenderedPageBreak/>
        <w:t>Woche</w:t>
      </w:r>
      <w:proofErr w:type="spellEnd"/>
      <w:r>
        <w:rPr>
          <w:lang w:val="en-US"/>
        </w:rPr>
        <w:t xml:space="preserve"> 9</w:t>
      </w:r>
      <w:bookmarkEnd w:id="70"/>
    </w:p>
    <w:p w:rsidR="003B13D1" w:rsidRDefault="00276E2E" w:rsidP="00276E2E">
      <w:pPr>
        <w:pStyle w:val="Heading2"/>
        <w:rPr>
          <w:lang w:val="en-US"/>
        </w:rPr>
      </w:pPr>
      <w:bookmarkStart w:id="71" w:name="_Toc467341507"/>
      <w:r>
        <w:rPr>
          <w:lang w:val="en-US"/>
        </w:rPr>
        <w:t>Introduction to Recursion</w:t>
      </w:r>
      <w:bookmarkEnd w:id="71"/>
    </w:p>
    <w:p w:rsidR="00276E2E" w:rsidRDefault="00821D33" w:rsidP="00276E2E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07AAFBF" wp14:editId="2DB5130C">
            <wp:extent cx="4259413" cy="2375731"/>
            <wp:effectExtent l="0" t="0" r="8255" b="571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64685" cy="237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33" w:rsidRDefault="00821D33" w:rsidP="00276E2E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6A87320" wp14:editId="57555C34">
            <wp:extent cx="4258945" cy="3049145"/>
            <wp:effectExtent l="0" t="0" r="8255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74429" cy="306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Pr="00276E2E" w:rsidRDefault="00276E2E" w:rsidP="00276E2E">
      <w:pPr>
        <w:pStyle w:val="Heading2"/>
        <w:rPr>
          <w:lang w:val="en-US"/>
        </w:rPr>
      </w:pPr>
      <w:bookmarkStart w:id="72" w:name="_Toc467341508"/>
      <w:r>
        <w:rPr>
          <w:lang w:val="en-US"/>
        </w:rPr>
        <w:t>Recursive Functions</w:t>
      </w:r>
      <w:bookmarkEnd w:id="72"/>
    </w:p>
    <w:p w:rsidR="00276E2E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0BF1EF8" wp14:editId="3F13CF09">
            <wp:extent cx="4238714" cy="238708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51915" cy="239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33" w:rsidRDefault="00821D33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5FA55EC" wp14:editId="1FBF393F">
            <wp:extent cx="4341264" cy="3083676"/>
            <wp:effectExtent l="0" t="0" r="2540" b="254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62959" cy="309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33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603D8C4" wp14:editId="5C9F977D">
            <wp:extent cx="4340860" cy="2723086"/>
            <wp:effectExtent l="0" t="0" r="2540" b="127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62540" cy="273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Default="00276E2E" w:rsidP="00276E2E">
      <w:pPr>
        <w:pStyle w:val="Heading2"/>
        <w:rPr>
          <w:lang w:val="en-US"/>
        </w:rPr>
      </w:pPr>
      <w:bookmarkStart w:id="73" w:name="_Toc467341509"/>
      <w:r>
        <w:rPr>
          <w:lang w:val="en-US"/>
        </w:rPr>
        <w:t>Why is Recursion useful</w:t>
      </w:r>
      <w:bookmarkEnd w:id="73"/>
    </w:p>
    <w:p w:rsidR="00276E2E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18390C4" wp14:editId="5F55A0CB">
            <wp:extent cx="4349810" cy="2247306"/>
            <wp:effectExtent l="0" t="0" r="0" b="63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8055" cy="225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Default="00A9002C" w:rsidP="00A9002C">
      <w:pPr>
        <w:pStyle w:val="Heading2"/>
        <w:rPr>
          <w:lang w:val="en-US"/>
        </w:rPr>
      </w:pPr>
      <w:bookmarkStart w:id="74" w:name="_Toc467341510"/>
      <w:r>
        <w:rPr>
          <w:lang w:val="en-US"/>
        </w:rPr>
        <w:lastRenderedPageBreak/>
        <w:t>Recursion on Lists</w:t>
      </w:r>
      <w:bookmarkEnd w:id="74"/>
    </w:p>
    <w:p w:rsidR="00276E2E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30673AB" wp14:editId="599064D9">
            <wp:extent cx="4460905" cy="2577608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76011" cy="258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33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379D13F" wp14:editId="435D0D64">
            <wp:extent cx="4469451" cy="2856468"/>
            <wp:effectExtent l="0" t="0" r="7620" b="127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87028" cy="286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3D7954F" wp14:editId="6087EBB0">
            <wp:extent cx="4477997" cy="2977928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92608" cy="298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9699FAB" wp14:editId="441F5011">
            <wp:extent cx="4453931" cy="2879933"/>
            <wp:effectExtent l="0" t="0" r="381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76306" cy="28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04F7A11" wp14:editId="040A8225">
            <wp:extent cx="4426548" cy="3008120"/>
            <wp:effectExtent l="0" t="0" r="0" b="190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50173" cy="30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22F801D" wp14:editId="1352A301">
            <wp:extent cx="4426722" cy="2873075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47221" cy="28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Default="00A9002C" w:rsidP="00A9002C">
      <w:pPr>
        <w:pStyle w:val="Heading2"/>
        <w:rPr>
          <w:lang w:val="en-US"/>
        </w:rPr>
      </w:pPr>
      <w:bookmarkStart w:id="75" w:name="_Toc467341511"/>
      <w:r>
        <w:rPr>
          <w:lang w:val="en-US"/>
        </w:rPr>
        <w:lastRenderedPageBreak/>
        <w:t>Multiple Arguments</w:t>
      </w:r>
      <w:bookmarkEnd w:id="75"/>
    </w:p>
    <w:p w:rsidR="00276E2E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4440F14" wp14:editId="22034CD2">
            <wp:extent cx="4495088" cy="2444749"/>
            <wp:effectExtent l="0" t="0" r="127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16672" cy="245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3A6C849" wp14:editId="605E9AF8">
            <wp:extent cx="4503634" cy="3146388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38116" cy="317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Default="00A9002C" w:rsidP="00A9002C">
      <w:pPr>
        <w:pStyle w:val="Heading2"/>
        <w:rPr>
          <w:lang w:val="en-US"/>
        </w:rPr>
      </w:pPr>
      <w:bookmarkStart w:id="76" w:name="_Toc467341512"/>
      <w:r>
        <w:rPr>
          <w:lang w:val="en-US"/>
        </w:rPr>
        <w:t>Quicksort</w:t>
      </w:r>
      <w:bookmarkEnd w:id="76"/>
    </w:p>
    <w:p w:rsidR="00276E2E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86BFF13" wp14:editId="522553B8">
            <wp:extent cx="4512180" cy="2331193"/>
            <wp:effectExtent l="0" t="0" r="317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29946" cy="234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D098F2F" wp14:editId="72C6FA01">
            <wp:extent cx="4606184" cy="3226664"/>
            <wp:effectExtent l="0" t="0" r="444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26273" cy="324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671E2FC" wp14:editId="6A1DC9AB">
            <wp:extent cx="4605655" cy="2999869"/>
            <wp:effectExtent l="0" t="0" r="444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14156" cy="300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</w:p>
    <w:p w:rsidR="003B13D1" w:rsidRDefault="003B13D1" w:rsidP="003B13D1">
      <w:pPr>
        <w:pStyle w:val="Heading1"/>
        <w:rPr>
          <w:lang w:val="en-US"/>
        </w:rPr>
      </w:pPr>
      <w:bookmarkStart w:id="77" w:name="_Toc467341513"/>
      <w:proofErr w:type="spellStart"/>
      <w:r>
        <w:rPr>
          <w:lang w:val="en-US"/>
        </w:rPr>
        <w:lastRenderedPageBreak/>
        <w:t>Woche</w:t>
      </w:r>
      <w:proofErr w:type="spellEnd"/>
      <w:r>
        <w:rPr>
          <w:lang w:val="en-US"/>
        </w:rPr>
        <w:t xml:space="preserve"> 10</w:t>
      </w:r>
      <w:bookmarkEnd w:id="77"/>
    </w:p>
    <w:p w:rsidR="003B13D1" w:rsidRPr="006A0CF0" w:rsidRDefault="003B13D1" w:rsidP="00AF65CF">
      <w:pPr>
        <w:rPr>
          <w:lang w:val="en-US"/>
        </w:rPr>
      </w:pPr>
    </w:p>
    <w:sectPr w:rsidR="003B13D1" w:rsidRPr="006A0CF0" w:rsidSect="00164DB6">
      <w:headerReference w:type="default" r:id="rId114"/>
      <w:footerReference w:type="default" r:id="rId115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44A07" w:rsidRDefault="00D44A07" w:rsidP="006B5E49">
      <w:pPr>
        <w:spacing w:after="0" w:line="240" w:lineRule="auto"/>
      </w:pPr>
      <w:r>
        <w:separator/>
      </w:r>
    </w:p>
  </w:endnote>
  <w:endnote w:type="continuationSeparator" w:id="0">
    <w:p w:rsidR="00D44A07" w:rsidRDefault="00D44A07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2148EF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D92286">
      <w:rPr>
        <w:noProof/>
      </w:rPr>
      <w:t>41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D92286">
      <w:rPr>
        <w:noProof/>
      </w:rPr>
      <w:t>42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44A07" w:rsidRDefault="00D44A07" w:rsidP="006B5E49">
      <w:pPr>
        <w:spacing w:after="0" w:line="240" w:lineRule="auto"/>
      </w:pPr>
      <w:r>
        <w:separator/>
      </w:r>
    </w:p>
  </w:footnote>
  <w:footnote w:type="continuationSeparator" w:id="0">
    <w:p w:rsidR="00D44A07" w:rsidRDefault="00D44A07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2148EF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0004F"/>
    <w:multiLevelType w:val="hybridMultilevel"/>
    <w:tmpl w:val="0BA4048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5806DC"/>
    <w:multiLevelType w:val="hybridMultilevel"/>
    <w:tmpl w:val="9AF8C3F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E633E8"/>
    <w:multiLevelType w:val="hybridMultilevel"/>
    <w:tmpl w:val="042A1FB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024F85"/>
    <w:multiLevelType w:val="hybridMultilevel"/>
    <w:tmpl w:val="B9F21E3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072961"/>
    <w:multiLevelType w:val="hybridMultilevel"/>
    <w:tmpl w:val="3F04D9C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3249DB"/>
    <w:multiLevelType w:val="hybridMultilevel"/>
    <w:tmpl w:val="7FF8E47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7"/>
  </w:num>
  <w:num w:numId="2">
    <w:abstractNumId w:val="6"/>
  </w:num>
  <w:num w:numId="3">
    <w:abstractNumId w:val="3"/>
  </w:num>
  <w:num w:numId="4">
    <w:abstractNumId w:val="4"/>
  </w:num>
  <w:num w:numId="5">
    <w:abstractNumId w:val="1"/>
  </w:num>
  <w:num w:numId="6">
    <w:abstractNumId w:val="5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1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23DC"/>
    <w:rsid w:val="0001007A"/>
    <w:rsid w:val="00016029"/>
    <w:rsid w:val="00047481"/>
    <w:rsid w:val="00050CC8"/>
    <w:rsid w:val="00057AA2"/>
    <w:rsid w:val="000821E1"/>
    <w:rsid w:val="000938C3"/>
    <w:rsid w:val="00094F72"/>
    <w:rsid w:val="000A251E"/>
    <w:rsid w:val="000B32B2"/>
    <w:rsid w:val="000D7A04"/>
    <w:rsid w:val="000E01D5"/>
    <w:rsid w:val="000E0DEE"/>
    <w:rsid w:val="000F2018"/>
    <w:rsid w:val="00105030"/>
    <w:rsid w:val="0012397E"/>
    <w:rsid w:val="00135F28"/>
    <w:rsid w:val="00146741"/>
    <w:rsid w:val="001539CB"/>
    <w:rsid w:val="0015612D"/>
    <w:rsid w:val="00160860"/>
    <w:rsid w:val="00164748"/>
    <w:rsid w:val="00164DB6"/>
    <w:rsid w:val="00170A34"/>
    <w:rsid w:val="0017280B"/>
    <w:rsid w:val="00177CF0"/>
    <w:rsid w:val="00195922"/>
    <w:rsid w:val="001A52D5"/>
    <w:rsid w:val="001A6B64"/>
    <w:rsid w:val="001B16F3"/>
    <w:rsid w:val="001C579C"/>
    <w:rsid w:val="001D2FDE"/>
    <w:rsid w:val="001E23DC"/>
    <w:rsid w:val="001E32AD"/>
    <w:rsid w:val="001F6A95"/>
    <w:rsid w:val="002148EF"/>
    <w:rsid w:val="00255530"/>
    <w:rsid w:val="0026725B"/>
    <w:rsid w:val="00276E2E"/>
    <w:rsid w:val="002865EA"/>
    <w:rsid w:val="002A78C4"/>
    <w:rsid w:val="002F166C"/>
    <w:rsid w:val="003037A4"/>
    <w:rsid w:val="0031445E"/>
    <w:rsid w:val="0033460C"/>
    <w:rsid w:val="00342602"/>
    <w:rsid w:val="00356732"/>
    <w:rsid w:val="00373CFC"/>
    <w:rsid w:val="003740A8"/>
    <w:rsid w:val="00375E8D"/>
    <w:rsid w:val="003836F7"/>
    <w:rsid w:val="0038683A"/>
    <w:rsid w:val="003917D7"/>
    <w:rsid w:val="00393B75"/>
    <w:rsid w:val="003967B3"/>
    <w:rsid w:val="003A3862"/>
    <w:rsid w:val="003A70B0"/>
    <w:rsid w:val="003B13D1"/>
    <w:rsid w:val="003B27B1"/>
    <w:rsid w:val="003D0F31"/>
    <w:rsid w:val="003D5735"/>
    <w:rsid w:val="003E53D8"/>
    <w:rsid w:val="00414554"/>
    <w:rsid w:val="004203C9"/>
    <w:rsid w:val="004254A8"/>
    <w:rsid w:val="004750B1"/>
    <w:rsid w:val="004B5461"/>
    <w:rsid w:val="004B776C"/>
    <w:rsid w:val="005048F0"/>
    <w:rsid w:val="005071E0"/>
    <w:rsid w:val="00510030"/>
    <w:rsid w:val="005109BD"/>
    <w:rsid w:val="0051190C"/>
    <w:rsid w:val="00521BCD"/>
    <w:rsid w:val="00530978"/>
    <w:rsid w:val="005463B6"/>
    <w:rsid w:val="00554BDC"/>
    <w:rsid w:val="005618DF"/>
    <w:rsid w:val="00565DFE"/>
    <w:rsid w:val="0057587E"/>
    <w:rsid w:val="00597C69"/>
    <w:rsid w:val="005A1942"/>
    <w:rsid w:val="005B4752"/>
    <w:rsid w:val="005D02A4"/>
    <w:rsid w:val="005E509A"/>
    <w:rsid w:val="005F5332"/>
    <w:rsid w:val="005F7319"/>
    <w:rsid w:val="006319D6"/>
    <w:rsid w:val="00637C6B"/>
    <w:rsid w:val="00645ADB"/>
    <w:rsid w:val="00665A71"/>
    <w:rsid w:val="0067227E"/>
    <w:rsid w:val="00687B30"/>
    <w:rsid w:val="00695C4B"/>
    <w:rsid w:val="00695CBC"/>
    <w:rsid w:val="006A0CF0"/>
    <w:rsid w:val="006A6BF8"/>
    <w:rsid w:val="006A6DC3"/>
    <w:rsid w:val="006B5E49"/>
    <w:rsid w:val="006C42AC"/>
    <w:rsid w:val="006D62FC"/>
    <w:rsid w:val="006E2F0C"/>
    <w:rsid w:val="006E35E8"/>
    <w:rsid w:val="0070721B"/>
    <w:rsid w:val="00740968"/>
    <w:rsid w:val="0076301B"/>
    <w:rsid w:val="00764AD3"/>
    <w:rsid w:val="00766D66"/>
    <w:rsid w:val="007B0CD9"/>
    <w:rsid w:val="007C37FD"/>
    <w:rsid w:val="007C3E44"/>
    <w:rsid w:val="007C4B28"/>
    <w:rsid w:val="007C5736"/>
    <w:rsid w:val="007D0A2A"/>
    <w:rsid w:val="007D247B"/>
    <w:rsid w:val="007D3982"/>
    <w:rsid w:val="007E39AB"/>
    <w:rsid w:val="00801952"/>
    <w:rsid w:val="00821D33"/>
    <w:rsid w:val="00824663"/>
    <w:rsid w:val="00826E27"/>
    <w:rsid w:val="00832C10"/>
    <w:rsid w:val="008507EF"/>
    <w:rsid w:val="008517AC"/>
    <w:rsid w:val="00877F21"/>
    <w:rsid w:val="008A17EF"/>
    <w:rsid w:val="008C1085"/>
    <w:rsid w:val="008D046E"/>
    <w:rsid w:val="008D68BE"/>
    <w:rsid w:val="008F6249"/>
    <w:rsid w:val="008F6D87"/>
    <w:rsid w:val="00923291"/>
    <w:rsid w:val="009342C6"/>
    <w:rsid w:val="0095096E"/>
    <w:rsid w:val="00956CD1"/>
    <w:rsid w:val="009637E6"/>
    <w:rsid w:val="00973D65"/>
    <w:rsid w:val="00990E7F"/>
    <w:rsid w:val="009A0509"/>
    <w:rsid w:val="009B342F"/>
    <w:rsid w:val="00A775AA"/>
    <w:rsid w:val="00A77F37"/>
    <w:rsid w:val="00A9002C"/>
    <w:rsid w:val="00A9379F"/>
    <w:rsid w:val="00AA33D7"/>
    <w:rsid w:val="00AB130A"/>
    <w:rsid w:val="00AE2533"/>
    <w:rsid w:val="00AE40D7"/>
    <w:rsid w:val="00AE74FA"/>
    <w:rsid w:val="00AE798B"/>
    <w:rsid w:val="00AF65CF"/>
    <w:rsid w:val="00AF7A48"/>
    <w:rsid w:val="00B25571"/>
    <w:rsid w:val="00B278F6"/>
    <w:rsid w:val="00B70D48"/>
    <w:rsid w:val="00B7241C"/>
    <w:rsid w:val="00B87DED"/>
    <w:rsid w:val="00BA0F81"/>
    <w:rsid w:val="00BB78F3"/>
    <w:rsid w:val="00BC340C"/>
    <w:rsid w:val="00BC693F"/>
    <w:rsid w:val="00BC7B70"/>
    <w:rsid w:val="00BD4370"/>
    <w:rsid w:val="00BD6E15"/>
    <w:rsid w:val="00BF0C5F"/>
    <w:rsid w:val="00BF1FF6"/>
    <w:rsid w:val="00C25E94"/>
    <w:rsid w:val="00C36948"/>
    <w:rsid w:val="00C44090"/>
    <w:rsid w:val="00C44D45"/>
    <w:rsid w:val="00C50D6B"/>
    <w:rsid w:val="00C569D5"/>
    <w:rsid w:val="00C61B17"/>
    <w:rsid w:val="00C6413D"/>
    <w:rsid w:val="00C835F8"/>
    <w:rsid w:val="00C8539A"/>
    <w:rsid w:val="00CC1F1F"/>
    <w:rsid w:val="00CF1D3A"/>
    <w:rsid w:val="00D1111B"/>
    <w:rsid w:val="00D44A07"/>
    <w:rsid w:val="00D631EA"/>
    <w:rsid w:val="00D656A9"/>
    <w:rsid w:val="00D92286"/>
    <w:rsid w:val="00D93488"/>
    <w:rsid w:val="00DB3099"/>
    <w:rsid w:val="00DC581E"/>
    <w:rsid w:val="00DD04C4"/>
    <w:rsid w:val="00DD6959"/>
    <w:rsid w:val="00DE60A2"/>
    <w:rsid w:val="00DF1936"/>
    <w:rsid w:val="00E073DF"/>
    <w:rsid w:val="00E07B93"/>
    <w:rsid w:val="00E22E5D"/>
    <w:rsid w:val="00E376F9"/>
    <w:rsid w:val="00E43240"/>
    <w:rsid w:val="00E52C9A"/>
    <w:rsid w:val="00E531CD"/>
    <w:rsid w:val="00E571CE"/>
    <w:rsid w:val="00E57A63"/>
    <w:rsid w:val="00E9153E"/>
    <w:rsid w:val="00EB61BC"/>
    <w:rsid w:val="00EB766F"/>
    <w:rsid w:val="00EC0117"/>
    <w:rsid w:val="00EC6D57"/>
    <w:rsid w:val="00EF405B"/>
    <w:rsid w:val="00F01F9E"/>
    <w:rsid w:val="00F1114C"/>
    <w:rsid w:val="00F34BB8"/>
    <w:rsid w:val="00F40999"/>
    <w:rsid w:val="00F44376"/>
    <w:rsid w:val="00F53834"/>
    <w:rsid w:val="00F7542E"/>
    <w:rsid w:val="00F96037"/>
    <w:rsid w:val="00F969C9"/>
    <w:rsid w:val="00FB2672"/>
    <w:rsid w:val="00FC71A8"/>
    <w:rsid w:val="00FD3867"/>
    <w:rsid w:val="00FD53A1"/>
    <w:rsid w:val="00FE42FE"/>
    <w:rsid w:val="00FE5975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2861B5F"/>
  <w15:chartTrackingRefBased/>
  <w15:docId w15:val="{72D5D476-2A24-4164-929D-4A560A21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theme" Target="theme/theme1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115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header" Target="header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2016-05-22T00:00:00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400EECC-713E-419E-81BF-6BC8B9CA95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43</Pages>
  <Words>1371</Words>
  <Characters>8644</Characters>
  <Application>Microsoft Office Word</Application>
  <DocSecurity>0</DocSecurity>
  <Lines>72</Lines>
  <Paragraphs>19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 X</vt:lpstr>
    </vt:vector>
  </TitlesOfParts>
  <Company/>
  <LinksUpToDate>false</LinksUpToDate>
  <CharactersWithSpaces>9996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134</cp:revision>
  <dcterms:created xsi:type="dcterms:W3CDTF">2016-09-20T18:44:00Z</dcterms:created>
  <dcterms:modified xsi:type="dcterms:W3CDTF">2016-11-20T11:02:00Z</dcterms:modified>
</cp:coreProperties>
</file>
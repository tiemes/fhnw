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7B2AD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Functional Programming (fprog)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3E213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2144C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484920" w:history="1">
            <w:r w:rsidR="0082144C" w:rsidRPr="000308EC">
              <w:rPr>
                <w:rStyle w:val="Hyperlink"/>
                <w:noProof/>
              </w:rPr>
              <w:t>1</w:t>
            </w:r>
            <w:r w:rsidR="0082144C">
              <w:rPr>
                <w:rFonts w:eastAsiaTheme="minorEastAsia"/>
                <w:noProof/>
                <w:lang w:eastAsia="de-CH"/>
              </w:rPr>
              <w:tab/>
            </w:r>
            <w:r w:rsidR="0082144C" w:rsidRPr="000308EC">
              <w:rPr>
                <w:rStyle w:val="Hyperlink"/>
                <w:noProof/>
              </w:rPr>
              <w:t>Einleitung</w:t>
            </w:r>
            <w:r w:rsidR="0082144C">
              <w:rPr>
                <w:noProof/>
                <w:webHidden/>
              </w:rPr>
              <w:tab/>
            </w:r>
            <w:r w:rsidR="0082144C">
              <w:rPr>
                <w:noProof/>
                <w:webHidden/>
              </w:rPr>
              <w:fldChar w:fldCharType="begin"/>
            </w:r>
            <w:r w:rsidR="0082144C">
              <w:rPr>
                <w:noProof/>
                <w:webHidden/>
              </w:rPr>
              <w:instrText xml:space="preserve"> PAGEREF _Toc469484920 \h </w:instrText>
            </w:r>
            <w:r w:rsidR="0082144C">
              <w:rPr>
                <w:noProof/>
                <w:webHidden/>
              </w:rPr>
            </w:r>
            <w:r w:rsidR="0082144C">
              <w:rPr>
                <w:noProof/>
                <w:webHidden/>
              </w:rPr>
              <w:fldChar w:fldCharType="separate"/>
            </w:r>
            <w:r w:rsidR="0082144C">
              <w:rPr>
                <w:noProof/>
                <w:webHidden/>
              </w:rPr>
              <w:t>4</w:t>
            </w:r>
            <w:r w:rsidR="0082144C"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1" w:history="1">
            <w:r w:rsidRPr="000308E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2" w:history="1">
            <w:r w:rsidRPr="000308E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3" w:history="1">
            <w:r w:rsidRPr="000308E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24" w:history="1">
            <w:r w:rsidRPr="000308E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5" w:history="1">
            <w:r w:rsidRPr="000308E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</w:rPr>
              <w:t>What is a Functional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6" w:history="1">
            <w:r w:rsidRPr="000308EC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7" w:history="1">
            <w:r w:rsidRPr="000308EC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8" w:history="1">
            <w:r w:rsidRPr="000308EC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Glasgow Haskell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29" w:history="1">
            <w:r w:rsidRPr="000308EC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Prelude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0" w:history="1">
            <w:r w:rsidRPr="000308EC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1" w:history="1">
            <w:r w:rsidRPr="000308EC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Function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2" w:history="1">
            <w:r w:rsidRPr="000308EC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3" w:history="1">
            <w:r w:rsidRPr="000308EC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Haskell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4" w:history="1">
            <w:r w:rsidRPr="000308EC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GHCI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5" w:history="1">
            <w:r w:rsidRPr="000308EC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Name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6" w:history="1">
            <w:r w:rsidRPr="000308EC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Layout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37" w:history="1">
            <w:r w:rsidRPr="000308EC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8" w:history="1">
            <w:r w:rsidRPr="000308EC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What is a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39" w:history="1">
            <w:r w:rsidRPr="000308EC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What is a Partial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0" w:history="1">
            <w:r w:rsidRPr="000308EC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Domain of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1" w:history="1">
            <w:r w:rsidRPr="000308EC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2" w:history="1">
            <w:r w:rsidRPr="000308EC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Additional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3" w:history="1">
            <w:r w:rsidRPr="000308EC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44" w:history="1">
            <w:r w:rsidRPr="000308EC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5" w:history="1">
            <w:r w:rsidRPr="000308EC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What is 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6" w:history="1">
            <w:r w:rsidRPr="000308EC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Type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7" w:history="1">
            <w:r w:rsidRPr="000308EC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Types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8" w:history="1">
            <w:r w:rsidRPr="000308EC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Basic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49" w:history="1">
            <w:r w:rsidRPr="000308EC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List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0" w:history="1">
            <w:r w:rsidRPr="000308EC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Tuple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1" w:history="1">
            <w:r w:rsidRPr="000308EC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Function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2" w:history="1">
            <w:r w:rsidRPr="000308EC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Curried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3" w:history="1">
            <w:r w:rsidRPr="000308EC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Why is Currying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4" w:history="1">
            <w:r w:rsidRPr="000308EC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Currying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5" w:history="1">
            <w:r w:rsidRPr="000308EC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Polymorphic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6" w:history="1">
            <w:r w:rsidRPr="000308EC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Overloaded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7" w:history="1">
            <w:r w:rsidRPr="000308EC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Hints and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58" w:history="1">
            <w:r w:rsidRPr="000308EC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59" w:history="1">
            <w:r w:rsidRPr="000308EC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Typeclasses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60" w:history="1">
            <w:r w:rsidRPr="000308EC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1" w:history="1">
            <w:r w:rsidRPr="000308EC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2" w:history="1">
            <w:r w:rsidRPr="000308EC">
              <w:rPr>
                <w:rStyle w:val="Hyperlink"/>
                <w:noProof/>
                <w:lang w:val="en-US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Guarded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3" w:history="1">
            <w:r w:rsidRPr="000308EC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Pattern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4" w:history="1">
            <w:r w:rsidRPr="000308EC">
              <w:rPr>
                <w:rStyle w:val="Hyperlink"/>
                <w:noProof/>
                <w:lang w:val="en-US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List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65" w:history="1">
            <w:r w:rsidRPr="000308EC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6" w:history="1">
            <w:r w:rsidRPr="000308EC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7" w:history="1">
            <w:r w:rsidRPr="000308EC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Why are Lambdas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8" w:history="1">
            <w:r w:rsidRPr="000308EC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Operator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69" w:history="1">
            <w:r w:rsidRPr="000308EC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Why are Sections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0" w:history="1">
            <w:r w:rsidRPr="000308EC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Set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1" w:history="1">
            <w:r w:rsidRPr="000308EC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2" w:history="1">
            <w:r w:rsidRPr="000308EC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Dependent 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3" w:history="1">
            <w:r w:rsidRPr="000308EC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Guards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74" w:history="1">
            <w:r w:rsidRPr="000308EC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5" w:history="1">
            <w:r w:rsidRPr="000308EC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Zip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6" w:history="1">
            <w:r w:rsidRPr="000308EC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String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77" w:history="1">
            <w:r w:rsidRPr="000308EC">
              <w:rPr>
                <w:rStyle w:val="Hyperlink"/>
                <w:noProof/>
                <w:lang w:val="en-US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78" w:history="1">
            <w:r w:rsidRPr="000308EC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79" w:history="1">
            <w:r w:rsidRPr="000308EC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Introduction to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0" w:history="1">
            <w:r w:rsidRPr="000308EC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Recursive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1" w:history="1">
            <w:r w:rsidRPr="000308EC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Why is Recursion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2" w:history="1">
            <w:r w:rsidRPr="000308EC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Recursion on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3" w:history="1">
            <w:r w:rsidRPr="000308EC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Multiple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4" w:history="1">
            <w:r w:rsidRPr="000308EC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85" w:history="1">
            <w:r w:rsidRPr="000308EC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86" w:history="1">
            <w:r w:rsidRPr="000308EC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</w:rPr>
              <w:t>Woche</w:t>
            </w:r>
            <w:r w:rsidRPr="000308EC">
              <w:rPr>
                <w:rStyle w:val="Hyperlink"/>
                <w:noProof/>
                <w:lang w:val="en-US"/>
              </w:rPr>
              <w:t xml:space="preserve"> 12 &amp;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7" w:history="1">
            <w:r w:rsidRPr="000308EC">
              <w:rPr>
                <w:rStyle w:val="Hyperlink"/>
                <w:noProof/>
                <w:lang w:val="en-US"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Introduction to Higher Order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8" w:history="1">
            <w:r w:rsidRPr="000308EC">
              <w:rPr>
                <w:rStyle w:val="Hyperlink"/>
                <w:noProof/>
                <w:lang w:val="en-US"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Why are they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89" w:history="1">
            <w:r w:rsidRPr="000308EC">
              <w:rPr>
                <w:rStyle w:val="Hyperlink"/>
                <w:noProof/>
                <w:lang w:val="en-US"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Map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90" w:history="1">
            <w:r w:rsidRPr="000308EC">
              <w:rPr>
                <w:rStyle w:val="Hyperlink"/>
                <w:noProof/>
                <w:lang w:val="en-US"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Filter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91" w:history="1">
            <w:r w:rsidRPr="000308EC">
              <w:rPr>
                <w:rStyle w:val="Hyperlink"/>
                <w:noProof/>
                <w:lang w:val="en-US"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Foldr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92" w:history="1">
            <w:r w:rsidRPr="000308EC">
              <w:rPr>
                <w:rStyle w:val="Hyperlink"/>
                <w:noProof/>
                <w:lang w:val="en-US"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Other Foldr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93" w:history="1">
            <w:r w:rsidRPr="000308EC">
              <w:rPr>
                <w:rStyle w:val="Hyperlink"/>
                <w:noProof/>
                <w:lang w:val="en-US"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Why is Foldr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4994" w:history="1">
            <w:r w:rsidRPr="000308EC">
              <w:rPr>
                <w:rStyle w:val="Hyperlink"/>
                <w:noProof/>
                <w:lang w:val="en-US"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Other Library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44C" w:rsidRDefault="008214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4995" w:history="1">
            <w:r w:rsidRPr="000308EC">
              <w:rPr>
                <w:rStyle w:val="Hyperlink"/>
                <w:noProof/>
                <w:lang w:val="en-US"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308EC">
              <w:rPr>
                <w:rStyle w:val="Hyperlink"/>
                <w:noProof/>
                <w:lang w:val="en-US"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948492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948492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148EF">
        <w:t>fprog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948492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Paragraph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Paragraph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9484923"/>
      <w:r>
        <w:t>Prüfungen</w:t>
      </w:r>
      <w:bookmarkEnd w:id="12"/>
      <w:bookmarkEnd w:id="13"/>
      <w:bookmarkEnd w:id="14"/>
      <w:bookmarkEnd w:id="15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9484924"/>
      <w:r>
        <w:lastRenderedPageBreak/>
        <w:t>Woche 1</w:t>
      </w:r>
      <w:bookmarkEnd w:id="16"/>
    </w:p>
    <w:p w:rsidR="00393B75" w:rsidRDefault="00393B75" w:rsidP="00393B75">
      <w:pPr>
        <w:pStyle w:val="Heading2"/>
      </w:pPr>
      <w:bookmarkStart w:id="17" w:name="_Toc469484925"/>
      <w:r>
        <w:t>What is a Functional Language</w:t>
      </w:r>
      <w:bookmarkEnd w:id="17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Heading2"/>
        <w:rPr>
          <w:lang w:val="en-US"/>
        </w:rPr>
      </w:pPr>
      <w:bookmarkStart w:id="18" w:name="_Toc469484926"/>
      <w:r>
        <w:rPr>
          <w:lang w:val="en-US"/>
        </w:rPr>
        <w:t>Example</w:t>
      </w:r>
      <w:bookmarkEnd w:id="18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9FF7C2" wp14:editId="56F08F43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B4E99C" wp14:editId="6872F191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Heading2"/>
        <w:rPr>
          <w:lang w:val="en-US"/>
        </w:rPr>
      </w:pPr>
      <w:bookmarkStart w:id="19" w:name="_Toc469484927"/>
      <w:r>
        <w:rPr>
          <w:lang w:val="en-US"/>
        </w:rPr>
        <w:t>History</w:t>
      </w:r>
      <w:bookmarkEnd w:id="19"/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>Phil Wadler and others develop type classes and monads, two of the main innovations of Haskell.</w:t>
      </w:r>
    </w:p>
    <w:p w:rsidR="00665A71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Heading2"/>
        <w:rPr>
          <w:lang w:val="en-US"/>
        </w:rPr>
      </w:pPr>
      <w:bookmarkStart w:id="20" w:name="_Toc469484928"/>
      <w:r>
        <w:rPr>
          <w:lang w:val="en-US"/>
        </w:rPr>
        <w:t>Glasgow Haskell Compiler</w:t>
      </w:r>
      <w:bookmarkEnd w:id="20"/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Heading2"/>
        <w:rPr>
          <w:lang w:val="en-US"/>
        </w:rPr>
      </w:pPr>
      <w:bookmarkStart w:id="21" w:name="_Toc469484929"/>
      <w:r>
        <w:rPr>
          <w:lang w:val="en-US"/>
        </w:rPr>
        <w:t>Prelude</w:t>
      </w:r>
      <w:bookmarkEnd w:id="21"/>
    </w:p>
    <w:p w:rsidR="006A6DC3" w:rsidRDefault="00F01F9E" w:rsidP="00F01F9E">
      <w:pPr>
        <w:pStyle w:val="ListParagraph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Heading2"/>
        <w:rPr>
          <w:lang w:val="en-US"/>
        </w:rPr>
      </w:pPr>
      <w:bookmarkStart w:id="22" w:name="_Toc469484930"/>
      <w:r>
        <w:rPr>
          <w:lang w:val="en-US"/>
        </w:rPr>
        <w:lastRenderedPageBreak/>
        <w:t>Examples</w:t>
      </w:r>
      <w:bookmarkEnd w:id="22"/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 xml:space="preserve">5] !!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Heading2"/>
        <w:rPr>
          <w:lang w:val="en-US"/>
        </w:rPr>
      </w:pPr>
      <w:bookmarkStart w:id="23" w:name="_Toc469484931"/>
      <w:r>
        <w:rPr>
          <w:lang w:val="en-US"/>
        </w:rPr>
        <w:t>Function Application</w:t>
      </w:r>
      <w:bookmarkEnd w:id="23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AA3719" wp14:editId="49107161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DA7207" wp14:editId="55553D93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22811BC" wp14:editId="163D3144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Heading2"/>
        <w:rPr>
          <w:lang w:val="en-US"/>
        </w:rPr>
      </w:pPr>
      <w:bookmarkStart w:id="24" w:name="_Toc469484932"/>
      <w:r>
        <w:rPr>
          <w:lang w:val="en-US"/>
        </w:rPr>
        <w:lastRenderedPageBreak/>
        <w:t>Examples</w:t>
      </w:r>
      <w:bookmarkEnd w:id="24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97BA9F" wp14:editId="0BDF3317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Heading2"/>
        <w:rPr>
          <w:lang w:val="en-US"/>
        </w:rPr>
      </w:pPr>
      <w:bookmarkStart w:id="25" w:name="_Toc469484933"/>
      <w:r>
        <w:rPr>
          <w:lang w:val="en-US"/>
        </w:rPr>
        <w:t>Haskell Scripts</w:t>
      </w:r>
      <w:bookmarkEnd w:id="25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B7BE38" wp14:editId="00091B0D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Heading2"/>
        <w:rPr>
          <w:lang w:val="en-US"/>
        </w:rPr>
      </w:pPr>
      <w:bookmarkStart w:id="26" w:name="_Toc469484934"/>
      <w:r>
        <w:rPr>
          <w:lang w:val="en-US"/>
        </w:rPr>
        <w:t>GHCI Commands</w:t>
      </w:r>
      <w:bookmarkEnd w:id="26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5F77BE" wp14:editId="0181B2CF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Heading2"/>
        <w:rPr>
          <w:lang w:val="en-US"/>
        </w:rPr>
      </w:pPr>
      <w:bookmarkStart w:id="27" w:name="_Toc469484935"/>
      <w:r>
        <w:rPr>
          <w:lang w:val="en-US"/>
        </w:rPr>
        <w:lastRenderedPageBreak/>
        <w:t>Name Requirements</w:t>
      </w:r>
      <w:bookmarkEnd w:id="27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B556FC" wp14:editId="32D6ECB2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Heading2"/>
        <w:rPr>
          <w:lang w:val="en-US"/>
        </w:rPr>
      </w:pPr>
      <w:bookmarkStart w:id="28" w:name="_Toc469484936"/>
      <w:r>
        <w:rPr>
          <w:lang w:val="en-US"/>
        </w:rPr>
        <w:t>Layout Rule</w:t>
      </w:r>
      <w:bookmarkEnd w:id="28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434439" wp14:editId="019D3D91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4F84B9" wp14:editId="6DA364A7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Heading1"/>
        <w:rPr>
          <w:lang w:val="en-US"/>
        </w:rPr>
      </w:pPr>
      <w:bookmarkStart w:id="29" w:name="_Toc469484937"/>
      <w:r w:rsidRPr="006A0CF0">
        <w:rPr>
          <w:lang w:val="en-US"/>
        </w:rPr>
        <w:lastRenderedPageBreak/>
        <w:t>Woche 2</w:t>
      </w:r>
      <w:bookmarkEnd w:id="29"/>
    </w:p>
    <w:p w:rsidR="003A3862" w:rsidRDefault="00637C6B" w:rsidP="00637C6B">
      <w:pPr>
        <w:pStyle w:val="Heading2"/>
        <w:rPr>
          <w:lang w:val="en-US"/>
        </w:rPr>
      </w:pPr>
      <w:bookmarkStart w:id="30" w:name="_Toc469484938"/>
      <w:r>
        <w:rPr>
          <w:lang w:val="en-US"/>
        </w:rPr>
        <w:t>What is a Function?</w:t>
      </w:r>
      <w:bookmarkEnd w:id="30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594FE5" wp14:editId="6D5AD1BD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2D3FC9" wp14:editId="72F4F33C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24303F" wp14:editId="195BA6A6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C14E5E6" wp14:editId="78C4A036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A433AF8" wp14:editId="7039FF9A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0FAA08" wp14:editId="7FFAF51B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9A04EB" wp14:editId="04BB8BCF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9EF2EE9" wp14:editId="57E768A6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Heading2"/>
        <w:rPr>
          <w:lang w:val="en-US"/>
        </w:rPr>
      </w:pPr>
      <w:bookmarkStart w:id="31" w:name="_Toc469484939"/>
      <w:r>
        <w:rPr>
          <w:lang w:val="en-US"/>
        </w:rPr>
        <w:t>What is a Partial Function?</w:t>
      </w:r>
      <w:bookmarkEnd w:id="31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A6977F" wp14:editId="090ED242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Heading2"/>
        <w:rPr>
          <w:lang w:val="en-US"/>
        </w:rPr>
      </w:pPr>
      <w:bookmarkStart w:id="32" w:name="_Toc469484940"/>
      <w:r>
        <w:rPr>
          <w:lang w:val="en-US"/>
        </w:rPr>
        <w:t>Domain of Definition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A4EFC4" wp14:editId="0A8EF81D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Heading2"/>
        <w:rPr>
          <w:lang w:val="en-US"/>
        </w:rPr>
      </w:pPr>
      <w:bookmarkStart w:id="33" w:name="_Toc469484941"/>
      <w:r>
        <w:rPr>
          <w:lang w:val="en-US"/>
        </w:rPr>
        <w:t>Confusion</w:t>
      </w:r>
      <w:bookmarkEnd w:id="33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D13612" wp14:editId="5A141998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Heading2"/>
        <w:rPr>
          <w:lang w:val="en-US"/>
        </w:rPr>
      </w:pPr>
      <w:bookmarkStart w:id="34" w:name="_Toc469484942"/>
      <w:r>
        <w:rPr>
          <w:lang w:val="en-US"/>
        </w:rPr>
        <w:lastRenderedPageBreak/>
        <w:t>Additional types</w:t>
      </w:r>
      <w:bookmarkEnd w:id="34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26B9E1" wp14:editId="78B5C886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DAAA13" wp14:editId="0FBB7C3D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Heading2"/>
        <w:rPr>
          <w:lang w:val="en-US"/>
        </w:rPr>
      </w:pPr>
      <w:bookmarkStart w:id="35" w:name="_Toc469484943"/>
      <w:r>
        <w:rPr>
          <w:lang w:val="en-US"/>
        </w:rPr>
        <w:t>Summary</w:t>
      </w:r>
      <w:bookmarkEnd w:id="35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99E1D7" wp14:editId="7879B8FD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Heading1"/>
        <w:rPr>
          <w:lang w:val="en-US"/>
        </w:rPr>
      </w:pPr>
      <w:bookmarkStart w:id="36" w:name="_Toc469484944"/>
      <w:r>
        <w:rPr>
          <w:lang w:val="en-US"/>
        </w:rPr>
        <w:lastRenderedPageBreak/>
        <w:t>Woche 3</w:t>
      </w:r>
      <w:bookmarkEnd w:id="36"/>
    </w:p>
    <w:p w:rsidR="00D1111B" w:rsidRDefault="00414554" w:rsidP="00414554">
      <w:pPr>
        <w:pStyle w:val="Heading2"/>
        <w:rPr>
          <w:lang w:val="en-US"/>
        </w:rPr>
      </w:pPr>
      <w:bookmarkStart w:id="37" w:name="_Toc469484945"/>
      <w:r>
        <w:rPr>
          <w:lang w:val="en-US"/>
        </w:rPr>
        <w:t>What is a Type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BAB17A" wp14:editId="453780FE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8" w:name="_Toc469484946"/>
      <w:r>
        <w:rPr>
          <w:lang w:val="en-US"/>
        </w:rPr>
        <w:t>Type Errors</w:t>
      </w:r>
      <w:bookmarkEnd w:id="38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5C6ADC" wp14:editId="5D7C6AEA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9" w:name="_Toc469484947"/>
      <w:r>
        <w:rPr>
          <w:lang w:val="en-US"/>
        </w:rPr>
        <w:t>Types in Haskell</w:t>
      </w:r>
      <w:bookmarkEnd w:id="39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1E698E" wp14:editId="6EC41831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3E10510" wp14:editId="1A8C1AFF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Heading2"/>
        <w:rPr>
          <w:lang w:val="en-US"/>
        </w:rPr>
      </w:pPr>
      <w:bookmarkStart w:id="40" w:name="_Toc469484948"/>
      <w:r>
        <w:rPr>
          <w:lang w:val="en-US"/>
        </w:rPr>
        <w:t>Basic Types</w:t>
      </w:r>
      <w:bookmarkEnd w:id="40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F45692" wp14:editId="37A9DFC7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Heading2"/>
        <w:rPr>
          <w:lang w:val="en-US"/>
        </w:rPr>
      </w:pPr>
      <w:bookmarkStart w:id="41" w:name="_Toc469484949"/>
      <w:r>
        <w:rPr>
          <w:lang w:val="en-US"/>
        </w:rPr>
        <w:t>List Types</w:t>
      </w:r>
      <w:bookmarkEnd w:id="41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FAACBD" wp14:editId="4DC18129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384EC12" wp14:editId="6D6130C6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Heading2"/>
        <w:rPr>
          <w:lang w:val="en-US"/>
        </w:rPr>
      </w:pPr>
      <w:bookmarkStart w:id="42" w:name="_Toc469484950"/>
      <w:r>
        <w:rPr>
          <w:lang w:val="en-US"/>
        </w:rPr>
        <w:t>Tuple Types</w:t>
      </w:r>
      <w:bookmarkEnd w:id="42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990BA6" wp14:editId="3E60B28D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EAE9D7F" wp14:editId="2BDCD58C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Heading2"/>
        <w:rPr>
          <w:lang w:val="en-US"/>
        </w:rPr>
      </w:pPr>
      <w:bookmarkStart w:id="43" w:name="_Toc469484951"/>
      <w:r>
        <w:rPr>
          <w:lang w:val="en-US"/>
        </w:rPr>
        <w:lastRenderedPageBreak/>
        <w:t>Function Types</w:t>
      </w:r>
      <w:bookmarkEnd w:id="43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F92F7B" wp14:editId="5F9F506E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DD887D" wp14:editId="36CA1F44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Heading2"/>
        <w:rPr>
          <w:lang w:val="en-US"/>
        </w:rPr>
      </w:pPr>
      <w:bookmarkStart w:id="44" w:name="_Toc469484952"/>
      <w:r>
        <w:rPr>
          <w:lang w:val="en-US"/>
        </w:rPr>
        <w:t>Curried Functions</w:t>
      </w:r>
      <w:bookmarkEnd w:id="44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1E5749" wp14:editId="3E074E5B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955D3CD" wp14:editId="2CAB28AE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446072" wp14:editId="0334C8F7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Heading2"/>
        <w:rPr>
          <w:lang w:val="en-US"/>
        </w:rPr>
      </w:pPr>
      <w:bookmarkStart w:id="45" w:name="_Toc469484953"/>
      <w:r>
        <w:rPr>
          <w:lang w:val="en-US"/>
        </w:rPr>
        <w:t>Why is Currying useful</w:t>
      </w:r>
      <w:bookmarkEnd w:id="45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0E4D27" wp14:editId="0EB28519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Heading2"/>
        <w:rPr>
          <w:lang w:val="en-US"/>
        </w:rPr>
      </w:pPr>
      <w:bookmarkStart w:id="46" w:name="_Toc469484954"/>
      <w:r>
        <w:rPr>
          <w:lang w:val="en-US"/>
        </w:rPr>
        <w:lastRenderedPageBreak/>
        <w:t>Currying Conventions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A8D5D6" wp14:editId="75207710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84989F" wp14:editId="6EDFF6AF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Heading2"/>
        <w:rPr>
          <w:lang w:val="en-US"/>
        </w:rPr>
      </w:pPr>
      <w:bookmarkStart w:id="47" w:name="_Toc469484955"/>
      <w:r>
        <w:rPr>
          <w:lang w:val="en-US"/>
        </w:rPr>
        <w:t>Polymorphic Functions</w:t>
      </w:r>
      <w:bookmarkEnd w:id="47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077935" wp14:editId="36C1B3CE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01BBF9A" wp14:editId="039241A7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ED5AD1" wp14:editId="58C1D1C6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8" w:name="_Toc469484956"/>
      <w:r>
        <w:rPr>
          <w:lang w:val="en-US"/>
        </w:rPr>
        <w:t>Overloaded Functions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E998E92" wp14:editId="03FF3143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0118FFC" wp14:editId="6CCD9CAC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006281" wp14:editId="54CFB79E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9" w:name="_Toc469484957"/>
      <w:r>
        <w:rPr>
          <w:lang w:val="en-US"/>
        </w:rPr>
        <w:t>Hints and Tips</w:t>
      </w:r>
      <w:bookmarkEnd w:id="49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C4108D" wp14:editId="5FBBB721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Heading1"/>
        <w:rPr>
          <w:lang w:val="en-US"/>
        </w:rPr>
      </w:pPr>
      <w:bookmarkStart w:id="50" w:name="_Toc469484958"/>
      <w:r>
        <w:rPr>
          <w:lang w:val="en-US"/>
        </w:rPr>
        <w:lastRenderedPageBreak/>
        <w:t xml:space="preserve">Woche </w:t>
      </w:r>
      <w:r w:rsidR="003A3862">
        <w:rPr>
          <w:lang w:val="en-US"/>
        </w:rPr>
        <w:t>4</w:t>
      </w:r>
      <w:bookmarkEnd w:id="50"/>
    </w:p>
    <w:p w:rsidR="00826E27" w:rsidRPr="00826E27" w:rsidRDefault="00826E27" w:rsidP="00826E27">
      <w:pPr>
        <w:pStyle w:val="Heading2"/>
        <w:rPr>
          <w:lang w:val="en-US"/>
        </w:rPr>
      </w:pPr>
      <w:bookmarkStart w:id="51" w:name="_Toc469484959"/>
      <w:r>
        <w:rPr>
          <w:lang w:val="en-US"/>
        </w:rPr>
        <w:t>Typeclasses</w:t>
      </w:r>
      <w:bookmarkEnd w:id="51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6D58E3" wp14:editId="60F7C585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615CFB" wp14:editId="5E38BE9B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Heading1"/>
        <w:rPr>
          <w:lang w:val="en-US"/>
        </w:rPr>
      </w:pPr>
      <w:bookmarkStart w:id="52" w:name="_Toc469484960"/>
      <w:r>
        <w:rPr>
          <w:lang w:val="en-US"/>
        </w:rPr>
        <w:lastRenderedPageBreak/>
        <w:t>Woche 5</w:t>
      </w:r>
      <w:bookmarkEnd w:id="52"/>
    </w:p>
    <w:p w:rsidR="007C37FD" w:rsidRDefault="00826E27" w:rsidP="00826E27">
      <w:pPr>
        <w:pStyle w:val="Heading2"/>
        <w:rPr>
          <w:lang w:val="en-US"/>
        </w:rPr>
      </w:pPr>
      <w:bookmarkStart w:id="53" w:name="_Toc469484961"/>
      <w:r>
        <w:rPr>
          <w:lang w:val="en-US"/>
        </w:rPr>
        <w:t>Conditional Expressions</w:t>
      </w:r>
      <w:bookmarkEnd w:id="53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F52DB4" wp14:editId="75E733B8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B8182C" wp14:editId="4E84336A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4" w:name="_Toc469484962"/>
      <w:r>
        <w:rPr>
          <w:lang w:val="en-US"/>
        </w:rPr>
        <w:t>Guarded Equations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B544C5" wp14:editId="051C1C8D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27FFEAD" wp14:editId="235A0831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5" w:name="_Toc469484963"/>
      <w:r>
        <w:rPr>
          <w:lang w:val="en-US"/>
        </w:rPr>
        <w:t>Pattern Matching</w:t>
      </w:r>
      <w:bookmarkEnd w:id="55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F9155E" wp14:editId="21B5A1A0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062EDF" wp14:editId="18410040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0B3458F" wp14:editId="48803C2A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910074" wp14:editId="27CB633E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Heading2"/>
        <w:rPr>
          <w:lang w:val="en-US"/>
        </w:rPr>
      </w:pPr>
      <w:bookmarkStart w:id="56" w:name="_Toc469484964"/>
      <w:r>
        <w:rPr>
          <w:lang w:val="en-US"/>
        </w:rPr>
        <w:t>List Patterns</w:t>
      </w:r>
      <w:bookmarkEnd w:id="56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AB1A2A" wp14:editId="7F179286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65D13A5" wp14:editId="7BC7693E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C1D7A98" wp14:editId="01F4D17E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Heading1"/>
        <w:rPr>
          <w:lang w:val="en-US"/>
        </w:rPr>
      </w:pPr>
      <w:bookmarkStart w:id="57" w:name="_Toc469484965"/>
      <w:r>
        <w:rPr>
          <w:lang w:val="en-US"/>
        </w:rPr>
        <w:lastRenderedPageBreak/>
        <w:t>Woche 6</w:t>
      </w:r>
      <w:bookmarkEnd w:id="57"/>
    </w:p>
    <w:p w:rsidR="005E509A" w:rsidRDefault="007E39AB" w:rsidP="003740A8">
      <w:pPr>
        <w:pStyle w:val="Heading2"/>
        <w:rPr>
          <w:lang w:val="en-US"/>
        </w:rPr>
      </w:pPr>
      <w:bookmarkStart w:id="58" w:name="_Toc469484966"/>
      <w:r>
        <w:rPr>
          <w:lang w:val="en-US"/>
        </w:rPr>
        <w:t>Lambda Expressions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8159210" wp14:editId="5E9127A3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AA6F10" wp14:editId="027359EF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9" w:name="_Toc469484967"/>
      <w:r>
        <w:rPr>
          <w:lang w:val="en-US"/>
        </w:rPr>
        <w:t>Why are Lambdas useful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E4DE43F" wp14:editId="2D39F4C3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36FB1A9" wp14:editId="0EFF6B8D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CDBAD0" wp14:editId="2A84BF6A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0" w:name="_Toc469484968"/>
      <w:r>
        <w:rPr>
          <w:lang w:val="en-US"/>
        </w:rPr>
        <w:lastRenderedPageBreak/>
        <w:t>Operator Sections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B0171B" wp14:editId="1B73393B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675EC8" wp14:editId="4EABEA09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1" w:name="_Toc469484969"/>
      <w:r>
        <w:rPr>
          <w:lang w:val="en-US"/>
        </w:rPr>
        <w:t>Why are Sections useful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3E2AC5" wp14:editId="4FFB96B1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2" w:name="_Toc469484970"/>
      <w:r>
        <w:rPr>
          <w:lang w:val="en-US"/>
        </w:rPr>
        <w:lastRenderedPageBreak/>
        <w:t>Set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D0D6F3" wp14:editId="43D2E92A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3" w:name="_Toc469484971"/>
      <w:r>
        <w:rPr>
          <w:lang w:val="en-US"/>
        </w:rPr>
        <w:t>List Comprehensions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47D5A4" wp14:editId="17DBB5D8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DBDAF6" wp14:editId="276BF1C0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326192E" wp14:editId="17A0F007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24E8D4" wp14:editId="6704CDE7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4" w:name="_Toc469484972"/>
      <w:r>
        <w:rPr>
          <w:lang w:val="en-US"/>
        </w:rPr>
        <w:t>Dependent Generators</w:t>
      </w:r>
      <w:bookmarkEnd w:id="64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BFC4C" wp14:editId="69EAC03B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DDD825B" wp14:editId="65DEBE9D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5" w:name="_Toc469484973"/>
      <w:r>
        <w:rPr>
          <w:lang w:val="en-US"/>
        </w:rPr>
        <w:t>Guards</w:t>
      </w:r>
      <w:bookmarkEnd w:id="65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437A0F" wp14:editId="10AE4FF1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3D96C3" wp14:editId="77CD71E1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F96CA0A" wp14:editId="76D19A80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211B88" wp14:editId="2B2A1423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Heading1"/>
        <w:rPr>
          <w:lang w:val="en-US"/>
        </w:rPr>
      </w:pPr>
      <w:bookmarkStart w:id="66" w:name="_Toc469484974"/>
      <w:r>
        <w:rPr>
          <w:lang w:val="en-US"/>
        </w:rPr>
        <w:lastRenderedPageBreak/>
        <w:t>Woche 7</w:t>
      </w:r>
      <w:bookmarkEnd w:id="66"/>
    </w:p>
    <w:p w:rsidR="007E39AB" w:rsidRDefault="0076301B" w:rsidP="0076301B">
      <w:pPr>
        <w:pStyle w:val="Heading2"/>
        <w:rPr>
          <w:lang w:val="en-US"/>
        </w:rPr>
      </w:pPr>
      <w:bookmarkStart w:id="67" w:name="_Toc469484975"/>
      <w:r>
        <w:rPr>
          <w:lang w:val="en-US"/>
        </w:rPr>
        <w:t>Zip Function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53537E" wp14:editId="7FB6B4E7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470199" wp14:editId="021511D8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5A34FA" wp14:editId="08AF4CCB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821B66D" wp14:editId="506053A8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Heading2"/>
        <w:rPr>
          <w:lang w:val="en-US"/>
        </w:rPr>
      </w:pPr>
      <w:bookmarkStart w:id="68" w:name="_Toc469484976"/>
      <w:r>
        <w:rPr>
          <w:lang w:val="en-US"/>
        </w:rPr>
        <w:t>String Comparison</w:t>
      </w:r>
      <w:bookmarkEnd w:id="68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7628A1" wp14:editId="42015EBD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9C3F9E" wp14:editId="0A416AC4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AA996EE" wp14:editId="270FE501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Heading1"/>
        <w:rPr>
          <w:lang w:val="en-US"/>
        </w:rPr>
      </w:pPr>
      <w:bookmarkStart w:id="69" w:name="_Toc469484977"/>
      <w:r>
        <w:rPr>
          <w:lang w:val="en-US"/>
        </w:rPr>
        <w:lastRenderedPageBreak/>
        <w:t>Woche 8</w:t>
      </w:r>
      <w:bookmarkEnd w:id="69"/>
    </w:p>
    <w:p w:rsidR="00276E2E" w:rsidRDefault="00D92286" w:rsidP="00276E2E">
      <w:r>
        <w:t>In Woche 8</w:t>
      </w:r>
      <w:r w:rsidR="00276E2E">
        <w:t xml:space="preserve">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Heading1"/>
        <w:rPr>
          <w:lang w:val="en-US"/>
        </w:rPr>
      </w:pPr>
      <w:bookmarkStart w:id="70" w:name="_Toc469484978"/>
      <w:r>
        <w:rPr>
          <w:lang w:val="en-US"/>
        </w:rPr>
        <w:lastRenderedPageBreak/>
        <w:t>Woche 9</w:t>
      </w:r>
      <w:r w:rsidR="00E11FCA">
        <w:rPr>
          <w:lang w:val="en-US"/>
        </w:rPr>
        <w:t xml:space="preserve"> &amp; 10</w:t>
      </w:r>
      <w:bookmarkEnd w:id="70"/>
    </w:p>
    <w:p w:rsidR="003B13D1" w:rsidRDefault="00276E2E" w:rsidP="00276E2E">
      <w:pPr>
        <w:pStyle w:val="Heading2"/>
        <w:rPr>
          <w:lang w:val="en-US"/>
        </w:rPr>
      </w:pPr>
      <w:bookmarkStart w:id="71" w:name="_Toc469484979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D12836" wp14:editId="1E007915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31EFD3" wp14:editId="7DCA3948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Heading2"/>
        <w:rPr>
          <w:lang w:val="en-US"/>
        </w:rPr>
      </w:pPr>
      <w:bookmarkStart w:id="72" w:name="_Toc469484980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20471DF" wp14:editId="0F915573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587E3A9" wp14:editId="59359DCA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F32E96" wp14:editId="244F3963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Heading2"/>
        <w:rPr>
          <w:lang w:val="en-US"/>
        </w:rPr>
      </w:pPr>
      <w:bookmarkStart w:id="73" w:name="_Toc469484981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95F6A" wp14:editId="15AE0DD2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4" w:name="_Toc469484982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55007D" wp14:editId="45009506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261EA4F" wp14:editId="4166BE74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A5353F" wp14:editId="65F861D7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4CE588A" wp14:editId="7B275B07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DC24E3" wp14:editId="2B7FF05B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34AF5E" wp14:editId="0E38A0F6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5" w:name="_Toc469484983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83C1DA" wp14:editId="32B0A2C9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61C3A6" wp14:editId="6A9B8DD8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6" w:name="_Toc469484984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9D8FCD" wp14:editId="73A2A0BC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0FD307A" wp14:editId="4C398C9D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D44A23" wp14:editId="292CF828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Heading1"/>
        <w:rPr>
          <w:lang w:val="en-US"/>
        </w:rPr>
      </w:pPr>
      <w:bookmarkStart w:id="77" w:name="_Toc469484985"/>
      <w:r>
        <w:rPr>
          <w:lang w:val="en-US"/>
        </w:rPr>
        <w:lastRenderedPageBreak/>
        <w:t>Woche 1</w:t>
      </w:r>
      <w:r w:rsidR="00E11FCA">
        <w:rPr>
          <w:lang w:val="en-US"/>
        </w:rPr>
        <w:t>1</w:t>
      </w:r>
      <w:bookmarkEnd w:id="77"/>
    </w:p>
    <w:p w:rsidR="00E11FCA" w:rsidRDefault="00E11FCA" w:rsidP="00E11FCA">
      <w:r>
        <w:t>In Woche 11 fand aufgrund der Projektwoche kein Unterricht statt.</w:t>
      </w:r>
    </w:p>
    <w:p w:rsidR="003B13D1" w:rsidRDefault="003B13D1" w:rsidP="00E11FCA"/>
    <w:p w:rsidR="00E11FCA" w:rsidRPr="00B11DF8" w:rsidRDefault="00E11FCA" w:rsidP="00E11FCA">
      <w:pPr>
        <w:pStyle w:val="Heading1"/>
        <w:rPr>
          <w:lang w:val="en-US"/>
        </w:rPr>
      </w:pPr>
      <w:bookmarkStart w:id="78" w:name="_Toc469484986"/>
      <w:r w:rsidRPr="00EA401E">
        <w:lastRenderedPageBreak/>
        <w:t>Woche</w:t>
      </w:r>
      <w:r w:rsidRPr="00B11DF8">
        <w:rPr>
          <w:lang w:val="en-US"/>
        </w:rPr>
        <w:t xml:space="preserve"> 12</w:t>
      </w:r>
      <w:r w:rsidR="000C7152">
        <w:rPr>
          <w:lang w:val="en-US"/>
        </w:rPr>
        <w:t xml:space="preserve"> &amp; 13</w:t>
      </w:r>
      <w:bookmarkEnd w:id="78"/>
    </w:p>
    <w:p w:rsidR="00B11DF8" w:rsidRDefault="00B11DF8" w:rsidP="00EA401E">
      <w:pPr>
        <w:pStyle w:val="Heading2"/>
        <w:rPr>
          <w:lang w:val="en-US"/>
        </w:rPr>
      </w:pPr>
      <w:bookmarkStart w:id="79" w:name="_Toc469484987"/>
      <w:r w:rsidRPr="00B11DF8">
        <w:rPr>
          <w:lang w:val="en-US"/>
        </w:rPr>
        <w:t>Introduction to Hig</w:t>
      </w:r>
      <w:r>
        <w:rPr>
          <w:lang w:val="en-US"/>
        </w:rPr>
        <w:t>h</w:t>
      </w:r>
      <w:r w:rsidRPr="00B11DF8">
        <w:rPr>
          <w:lang w:val="en-US"/>
        </w:rPr>
        <w:t>er Order Functions</w:t>
      </w:r>
      <w:bookmarkEnd w:id="79"/>
    </w:p>
    <w:p w:rsidR="00B11DF8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38EF66" wp14:editId="4C44DFDD">
            <wp:extent cx="4608839" cy="2608729"/>
            <wp:effectExtent l="0" t="0" r="127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15005" cy="26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0" w:name="_Toc469484988"/>
      <w:r>
        <w:rPr>
          <w:lang w:val="en-US"/>
        </w:rPr>
        <w:t>Why are they useful</w:t>
      </w:r>
      <w:bookmarkEnd w:id="80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4D09E4" wp14:editId="6B8112D1">
            <wp:extent cx="4598894" cy="226903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25413" cy="22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1" w:name="_Toc469484989"/>
      <w:r>
        <w:rPr>
          <w:lang w:val="en-US"/>
        </w:rPr>
        <w:t>Map Function</w:t>
      </w:r>
      <w:bookmarkEnd w:id="81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BBD575" wp14:editId="2DF8DB52">
            <wp:extent cx="4608894" cy="2581835"/>
            <wp:effectExtent l="0" t="0" r="127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24167" cy="25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F02AF42" wp14:editId="650A41FA">
            <wp:extent cx="4315819" cy="3048000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52" cy="30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2" w:name="_Toc469484990"/>
      <w:r>
        <w:rPr>
          <w:lang w:val="en-US"/>
        </w:rPr>
        <w:t>Filter Function</w:t>
      </w:r>
      <w:bookmarkEnd w:id="82"/>
    </w:p>
    <w:p w:rsidR="00473547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920D34" wp14:editId="5F11679E">
            <wp:extent cx="4324762" cy="2438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1653" cy="24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C10F89" wp14:editId="3E7DCD44">
            <wp:extent cx="4312023" cy="2984479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474" cy="29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Heading2"/>
        <w:rPr>
          <w:lang w:val="en-US"/>
        </w:rPr>
      </w:pPr>
      <w:bookmarkStart w:id="83" w:name="_Toc469484991"/>
      <w:r>
        <w:rPr>
          <w:lang w:val="en-US"/>
        </w:rPr>
        <w:lastRenderedPageBreak/>
        <w:t>Foldr Function</w:t>
      </w:r>
      <w:bookmarkEnd w:id="83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388304" wp14:editId="42071E13">
            <wp:extent cx="4267200" cy="253717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8320" cy="25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198EDA" wp14:editId="3D8A13C4">
            <wp:extent cx="4267594" cy="2985247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81120" cy="29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25267C" wp14:editId="2D424C8C">
            <wp:extent cx="4266842" cy="2967317"/>
            <wp:effectExtent l="0" t="0" r="63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5877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7F671B" wp14:editId="29A36541">
            <wp:extent cx="4329953" cy="2836043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5449" cy="28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703E69" wp14:editId="79172D24">
            <wp:extent cx="4329430" cy="2981733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3168" cy="29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2BA69B" wp14:editId="6AA34AC5">
            <wp:extent cx="4338917" cy="2975831"/>
            <wp:effectExtent l="0" t="0" r="508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47008" cy="29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Heading2"/>
        <w:rPr>
          <w:lang w:val="en-US"/>
        </w:rPr>
      </w:pPr>
      <w:bookmarkStart w:id="84" w:name="_Toc469484992"/>
      <w:r>
        <w:rPr>
          <w:lang w:val="en-US"/>
        </w:rPr>
        <w:lastRenderedPageBreak/>
        <w:t>Other Foldr Examples</w:t>
      </w:r>
      <w:bookmarkEnd w:id="84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7845D4" wp14:editId="421B9CD3">
            <wp:extent cx="4185920" cy="2419178"/>
            <wp:effectExtent l="0" t="0" r="508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5068" cy="24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DD" w:rsidRDefault="000025DD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5C1714" wp14:editId="3FEE3E98">
            <wp:extent cx="4185920" cy="3101144"/>
            <wp:effectExtent l="0" t="0" r="508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1337" cy="31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1E42F60" wp14:editId="19FA4DC5">
            <wp:extent cx="4186517" cy="2992216"/>
            <wp:effectExtent l="0" t="0" r="508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7843" cy="30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2863484" wp14:editId="61997D66">
            <wp:extent cx="4476396" cy="3039035"/>
            <wp:effectExtent l="0" t="0" r="63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0221" cy="30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Heading2"/>
        <w:rPr>
          <w:lang w:val="en-US"/>
        </w:rPr>
      </w:pPr>
      <w:bookmarkStart w:id="85" w:name="_Toc469484993"/>
      <w:r>
        <w:rPr>
          <w:lang w:val="en-US"/>
        </w:rPr>
        <w:t>Why is Foldr useful</w:t>
      </w:r>
      <w:bookmarkEnd w:id="85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6C9CE7" wp14:editId="59CC2481">
            <wp:extent cx="4496031" cy="2321859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5154" cy="233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Heading2"/>
        <w:rPr>
          <w:lang w:val="en-US"/>
        </w:rPr>
      </w:pPr>
      <w:bookmarkStart w:id="86" w:name="_Toc469484994"/>
      <w:r>
        <w:rPr>
          <w:lang w:val="en-US"/>
        </w:rPr>
        <w:t>Other Library Functions</w:t>
      </w:r>
      <w:bookmarkEnd w:id="86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A159DC" wp14:editId="5400FD1A">
            <wp:extent cx="4503891" cy="2662518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9124" cy="267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F8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4FAA06B" wp14:editId="5DE8F7C5">
            <wp:extent cx="4177186" cy="294042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3034" cy="29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7624AC" wp14:editId="4869A7BC">
            <wp:extent cx="4177553" cy="2877133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2771" cy="29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54BB8E" wp14:editId="05ABEB6A">
            <wp:extent cx="4177030" cy="2925580"/>
            <wp:effectExtent l="0" t="0" r="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3370" cy="29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F72F728" wp14:editId="68809577">
            <wp:extent cx="4258235" cy="3084310"/>
            <wp:effectExtent l="0" t="0" r="9525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2395" cy="30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</w:p>
    <w:p w:rsidR="00B11DF8" w:rsidRDefault="00B11DF8" w:rsidP="00B11DF8">
      <w:pPr>
        <w:pStyle w:val="Heading1"/>
        <w:rPr>
          <w:lang w:val="en-US"/>
        </w:rPr>
      </w:pPr>
      <w:bookmarkStart w:id="87" w:name="_Toc469484995"/>
      <w:r>
        <w:rPr>
          <w:lang w:val="en-US"/>
        </w:rPr>
        <w:lastRenderedPageBreak/>
        <w:t>Woche 14</w:t>
      </w:r>
      <w:bookmarkEnd w:id="87"/>
    </w:p>
    <w:p w:rsidR="00B11DF8" w:rsidRPr="00B11DF8" w:rsidRDefault="00B11DF8" w:rsidP="00E11FCA">
      <w:pPr>
        <w:rPr>
          <w:lang w:val="en-US"/>
        </w:rPr>
      </w:pPr>
    </w:p>
    <w:sectPr w:rsidR="00B11DF8" w:rsidRPr="00B11DF8" w:rsidSect="00164DB6">
      <w:headerReference w:type="default" r:id="rId136"/>
      <w:footerReference w:type="default" r:id="rId1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2AD5" w:rsidRDefault="007B2AD5" w:rsidP="006B5E49">
      <w:pPr>
        <w:spacing w:after="0" w:line="240" w:lineRule="auto"/>
      </w:pPr>
      <w:r>
        <w:separator/>
      </w:r>
    </w:p>
  </w:endnote>
  <w:endnote w:type="continuationSeparator" w:id="0">
    <w:p w:rsidR="007B2AD5" w:rsidRDefault="007B2AD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82144C">
      <w:rPr>
        <w:noProof/>
      </w:rPr>
      <w:t>4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82144C">
      <w:rPr>
        <w:noProof/>
      </w:rPr>
      <w:t>52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2AD5" w:rsidRDefault="007B2AD5" w:rsidP="006B5E49">
      <w:pPr>
        <w:spacing w:after="0" w:line="240" w:lineRule="auto"/>
      </w:pPr>
      <w:r>
        <w:separator/>
      </w:r>
    </w:p>
  </w:footnote>
  <w:footnote w:type="continuationSeparator" w:id="0">
    <w:p w:rsidR="007B2AD5" w:rsidRDefault="007B2AD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25DD"/>
    <w:rsid w:val="0001007A"/>
    <w:rsid w:val="00016029"/>
    <w:rsid w:val="00047481"/>
    <w:rsid w:val="00050CC8"/>
    <w:rsid w:val="00057AA2"/>
    <w:rsid w:val="000821E1"/>
    <w:rsid w:val="000938C3"/>
    <w:rsid w:val="00094F72"/>
    <w:rsid w:val="000A251E"/>
    <w:rsid w:val="000B32B2"/>
    <w:rsid w:val="000C715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3C0"/>
    <w:rsid w:val="00170A34"/>
    <w:rsid w:val="0017280B"/>
    <w:rsid w:val="00177CF0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1231"/>
    <w:rsid w:val="002A78C4"/>
    <w:rsid w:val="002B6D93"/>
    <w:rsid w:val="002F166C"/>
    <w:rsid w:val="003037A4"/>
    <w:rsid w:val="0031445E"/>
    <w:rsid w:val="0033460C"/>
    <w:rsid w:val="00342602"/>
    <w:rsid w:val="0034605B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2135"/>
    <w:rsid w:val="003E53D8"/>
    <w:rsid w:val="00414554"/>
    <w:rsid w:val="004203C9"/>
    <w:rsid w:val="004254A8"/>
    <w:rsid w:val="004473C0"/>
    <w:rsid w:val="00473547"/>
    <w:rsid w:val="004750B1"/>
    <w:rsid w:val="004B23A0"/>
    <w:rsid w:val="004B5461"/>
    <w:rsid w:val="004B776C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509A"/>
    <w:rsid w:val="005F2030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5E49"/>
    <w:rsid w:val="006C42AC"/>
    <w:rsid w:val="006D62FC"/>
    <w:rsid w:val="006E2F0C"/>
    <w:rsid w:val="006E35E8"/>
    <w:rsid w:val="006F7C72"/>
    <w:rsid w:val="0070721B"/>
    <w:rsid w:val="007273F5"/>
    <w:rsid w:val="00740968"/>
    <w:rsid w:val="0076301B"/>
    <w:rsid w:val="00764AD3"/>
    <w:rsid w:val="00766D66"/>
    <w:rsid w:val="007B0CD9"/>
    <w:rsid w:val="007B2AD5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44C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6CD1"/>
    <w:rsid w:val="009637E6"/>
    <w:rsid w:val="00973D65"/>
    <w:rsid w:val="00980C18"/>
    <w:rsid w:val="00990E7F"/>
    <w:rsid w:val="009A0509"/>
    <w:rsid w:val="009B342F"/>
    <w:rsid w:val="00A775AA"/>
    <w:rsid w:val="00A77F37"/>
    <w:rsid w:val="00A9002C"/>
    <w:rsid w:val="00A9379F"/>
    <w:rsid w:val="00AA33D7"/>
    <w:rsid w:val="00AB130A"/>
    <w:rsid w:val="00AE2533"/>
    <w:rsid w:val="00AE40D7"/>
    <w:rsid w:val="00AE74FA"/>
    <w:rsid w:val="00AE798B"/>
    <w:rsid w:val="00AF65CF"/>
    <w:rsid w:val="00AF7A48"/>
    <w:rsid w:val="00B11DF8"/>
    <w:rsid w:val="00B25571"/>
    <w:rsid w:val="00B278F6"/>
    <w:rsid w:val="00B70D48"/>
    <w:rsid w:val="00B7241C"/>
    <w:rsid w:val="00B87DED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61B17"/>
    <w:rsid w:val="00C6413D"/>
    <w:rsid w:val="00C835F8"/>
    <w:rsid w:val="00C8539A"/>
    <w:rsid w:val="00CC1F1F"/>
    <w:rsid w:val="00CF1D3A"/>
    <w:rsid w:val="00D1111B"/>
    <w:rsid w:val="00D44A07"/>
    <w:rsid w:val="00D631EA"/>
    <w:rsid w:val="00D656A9"/>
    <w:rsid w:val="00D92286"/>
    <w:rsid w:val="00D93488"/>
    <w:rsid w:val="00DB3099"/>
    <w:rsid w:val="00DC581E"/>
    <w:rsid w:val="00DD04C4"/>
    <w:rsid w:val="00DD6959"/>
    <w:rsid w:val="00DE317F"/>
    <w:rsid w:val="00DE60A2"/>
    <w:rsid w:val="00DF1936"/>
    <w:rsid w:val="00E073DF"/>
    <w:rsid w:val="00E07B93"/>
    <w:rsid w:val="00E11FCA"/>
    <w:rsid w:val="00E22E5D"/>
    <w:rsid w:val="00E376F9"/>
    <w:rsid w:val="00E43240"/>
    <w:rsid w:val="00E52C9A"/>
    <w:rsid w:val="00E531CD"/>
    <w:rsid w:val="00E571CE"/>
    <w:rsid w:val="00E57A63"/>
    <w:rsid w:val="00E767F3"/>
    <w:rsid w:val="00E9153E"/>
    <w:rsid w:val="00EA401E"/>
    <w:rsid w:val="00EB61BC"/>
    <w:rsid w:val="00EB766F"/>
    <w:rsid w:val="00EC0117"/>
    <w:rsid w:val="00EC6D57"/>
    <w:rsid w:val="00EF405B"/>
    <w:rsid w:val="00F01F9E"/>
    <w:rsid w:val="00F1114C"/>
    <w:rsid w:val="00F34BB8"/>
    <w:rsid w:val="00F40999"/>
    <w:rsid w:val="00F44376"/>
    <w:rsid w:val="00F53834"/>
    <w:rsid w:val="00F7542E"/>
    <w:rsid w:val="00F96037"/>
    <w:rsid w:val="00F969C9"/>
    <w:rsid w:val="00FB2672"/>
    <w:rsid w:val="00FC71A8"/>
    <w:rsid w:val="00FD3867"/>
    <w:rsid w:val="00FD53A1"/>
    <w:rsid w:val="00FD5B52"/>
    <w:rsid w:val="00FE42FE"/>
    <w:rsid w:val="00FE5975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7486FA2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B238A6-35ED-4D98-88ED-23A0AC376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53</Pages>
  <Words>1548</Words>
  <Characters>9753</Characters>
  <Application>Microsoft Office Word</Application>
  <DocSecurity>0</DocSecurity>
  <Lines>81</Lines>
  <Paragraphs>22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154</cp:revision>
  <dcterms:created xsi:type="dcterms:W3CDTF">2016-09-20T18:44:00Z</dcterms:created>
  <dcterms:modified xsi:type="dcterms:W3CDTF">2016-12-14T12:19:00Z</dcterms:modified>
</cp:coreProperties>
</file>
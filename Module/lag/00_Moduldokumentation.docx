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5799F" w:rsidRPr="003E53D8" w:rsidRDefault="0085799F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85799F" w:rsidRDefault="0085799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093F74">
                                  <w:rPr>
                                    <w:sz w:val="40"/>
                                    <w:szCs w:val="40"/>
                                  </w:rPr>
                                  <w:t>Lineare Algebra und Geometrie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(lag)</w:t>
                                </w:r>
                              </w:p>
                              <w:p w:rsidR="0085799F" w:rsidRPr="00AF65CF" w:rsidRDefault="0085799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85799F" w:rsidRPr="003E53D8" w:rsidRDefault="0085799F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85799F" w:rsidRDefault="0085799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093F74">
                            <w:rPr>
                              <w:sz w:val="40"/>
                              <w:szCs w:val="40"/>
                            </w:rPr>
                            <w:t>Lineare Algebra und Geometrie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(lag)</w:t>
                          </w:r>
                        </w:p>
                        <w:p w:rsidR="0085799F" w:rsidRPr="00AF65CF" w:rsidRDefault="0085799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85799F" w:rsidRDefault="0085799F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5799F" w:rsidRDefault="0085799F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61283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413901" w:history="1">
            <w:r w:rsidR="00261283" w:rsidRPr="00A90064">
              <w:rPr>
                <w:rStyle w:val="Hyperlink"/>
                <w:noProof/>
              </w:rPr>
              <w:t>1</w:t>
            </w:r>
            <w:r w:rsidR="00261283">
              <w:rPr>
                <w:rFonts w:eastAsiaTheme="minorEastAsia"/>
                <w:noProof/>
                <w:lang w:eastAsia="de-CH"/>
              </w:rPr>
              <w:tab/>
            </w:r>
            <w:r w:rsidR="00261283" w:rsidRPr="00A90064">
              <w:rPr>
                <w:rStyle w:val="Hyperlink"/>
                <w:noProof/>
              </w:rPr>
              <w:t>Einleitung</w:t>
            </w:r>
            <w:r w:rsidR="00261283">
              <w:rPr>
                <w:noProof/>
                <w:webHidden/>
              </w:rPr>
              <w:tab/>
            </w:r>
            <w:r w:rsidR="00261283">
              <w:rPr>
                <w:noProof/>
                <w:webHidden/>
              </w:rPr>
              <w:fldChar w:fldCharType="begin"/>
            </w:r>
            <w:r w:rsidR="00261283">
              <w:rPr>
                <w:noProof/>
                <w:webHidden/>
              </w:rPr>
              <w:instrText xml:space="preserve"> PAGEREF _Toc465413901 \h </w:instrText>
            </w:r>
            <w:r w:rsidR="00261283">
              <w:rPr>
                <w:noProof/>
                <w:webHidden/>
              </w:rPr>
            </w:r>
            <w:r w:rsidR="00261283">
              <w:rPr>
                <w:noProof/>
                <w:webHidden/>
              </w:rPr>
              <w:fldChar w:fldCharType="separate"/>
            </w:r>
            <w:r w:rsidR="00261283">
              <w:rPr>
                <w:noProof/>
                <w:webHidden/>
              </w:rPr>
              <w:t>4</w:t>
            </w:r>
            <w:r w:rsidR="00261283"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02" w:history="1">
            <w:r w:rsidRPr="00A9006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03" w:history="1">
            <w:r w:rsidRPr="00A9006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04" w:history="1">
            <w:r w:rsidRPr="00A9006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5413905" w:history="1">
            <w:r w:rsidRPr="00A9006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Woche 1, 2, 3,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06" w:history="1">
            <w:r w:rsidRPr="00A9006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Lineare Gleichungen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07" w:history="1">
            <w:r w:rsidRPr="00A90064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Lineare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08" w:history="1">
            <w:r w:rsidRPr="00A90064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Lösung einer linearen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09" w:history="1">
            <w:r w:rsidRPr="00A9006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0" w:history="1">
            <w:r w:rsidRPr="00A90064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1" w:history="1">
            <w:r w:rsidRPr="00A90064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Lösungsmenge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2" w:history="1">
            <w:r w:rsidRPr="00A90064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Homogenes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3" w:history="1">
            <w:r w:rsidRPr="00A90064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Matrixdarstellung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4" w:history="1">
            <w:r w:rsidRPr="00A90064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Multiplikation einer Matrix mit einem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5" w:history="1">
            <w:r w:rsidRPr="00A9006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Algorithmen zur Lösung linearer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6" w:history="1">
            <w:r w:rsidRPr="00A90064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Äquivalente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7" w:history="1">
            <w:r w:rsidRPr="00A90064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8" w:history="1">
            <w:r w:rsidRPr="00A90064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Elementare Zeilenumformungen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19" w:history="1">
            <w:r w:rsidRPr="00A90064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Gauss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0" w:history="1">
            <w:r w:rsidRPr="00A90064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Reduzierte 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1" w:history="1">
            <w:r w:rsidRPr="00A90064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Gauss-Jordan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2" w:history="1">
            <w:r w:rsidRPr="00A90064">
              <w:rPr>
                <w:rStyle w:val="Hyperlink"/>
                <w:noProof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Rang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3" w:history="1">
            <w:r w:rsidRPr="00A90064">
              <w:rPr>
                <w:rStyle w:val="Hyperlink"/>
                <w:noProof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Lösbarkeitskriterien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4" w:history="1">
            <w:r w:rsidRPr="00A90064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Spezielle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5" w:history="1">
            <w:r w:rsidRPr="00A90064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Grösse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6" w:history="1">
            <w:r w:rsidRPr="00A90064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Quadratische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7" w:history="1">
            <w:r w:rsidRPr="00A90064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Nullmatrix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8" w:history="1">
            <w:r w:rsidRPr="00A90064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Diagonal- und Einheitsmatrix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29" w:history="1">
            <w:r w:rsidRPr="00A90064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Spalten- und Zeilenmatrix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0" w:history="1">
            <w:r w:rsidRPr="00A90064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1" w:history="1">
            <w:r w:rsidRPr="00A90064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Symmetrische und schiefsymmetrische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2" w:history="1">
            <w:r w:rsidRPr="00A90064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Gleichheit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3" w:history="1">
            <w:r w:rsidRPr="00A90064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Operationen auf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4" w:history="1">
            <w:r w:rsidRPr="00A90064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Addition und Subtraktion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5" w:history="1">
            <w:r w:rsidRPr="00A90064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6" w:history="1">
            <w:r w:rsidRPr="00A90064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Rechenregeln für die Addition und 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7" w:history="1">
            <w:r w:rsidRPr="00A90064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Linearkombination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8" w:history="1">
            <w:r w:rsidRPr="00A90064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Matrizenmultiplikation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39" w:history="1">
            <w:r w:rsidRPr="00A90064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Rechenregeln bei Matrizenmultiplikationen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0" w:history="1">
            <w:r w:rsidRPr="00A90064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Transponierte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1" w:history="1">
            <w:r w:rsidRPr="00A90064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Die Inverse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2" w:history="1">
            <w:r w:rsidRPr="00A90064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Matrixform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3" w:history="1">
            <w:r w:rsidRPr="00A90064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Multiplikative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4" w:history="1">
            <w:r w:rsidRPr="00A90064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Vorbereitung zur 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5" w:history="1">
            <w:r w:rsidRPr="00A90064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6" w:history="1">
            <w:r w:rsidRPr="00A90064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Invertierbare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7" w:history="1">
            <w:r w:rsidRPr="00A90064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Rechenregeln für invertierbare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8" w:history="1">
            <w:r w:rsidRPr="00A90064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Inverse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49" w:history="1">
            <w:r w:rsidRPr="00A90064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Gleichungssysteme und Matrixinvertierung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0" w:history="1">
            <w:r w:rsidRPr="00A90064">
              <w:rPr>
                <w:rStyle w:val="Hyperlink"/>
                <w:noProof/>
              </w:rPr>
              <w:t>2.6.9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Inverse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1" w:history="1">
            <w:r w:rsidRPr="00A90064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2" w:history="1">
            <w:r w:rsidRPr="00A90064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Determinante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3" w:history="1">
            <w:r w:rsidRPr="00A90064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Determinante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4" w:history="1">
            <w:r w:rsidRPr="00A90064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Reguläres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5" w:history="1">
            <w:r w:rsidRPr="00A90064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Determinanten und 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6" w:history="1">
            <w:r w:rsidRPr="00A90064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Cramersche 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7" w:history="1">
            <w:r w:rsidRPr="00A90064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Minor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8" w:history="1">
            <w:r w:rsidRPr="00A90064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Determinante einer 3x3 Matrix und Minoren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59" w:history="1">
            <w:r w:rsidRPr="00A90064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Laplacescher Entwicklungssatz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60" w:history="1">
            <w:r w:rsidRPr="00A90064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Determinante einer Diagonalmatrix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61" w:history="1">
            <w:r w:rsidRPr="00A90064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Determinante einer 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62" w:history="1">
            <w:r w:rsidRPr="00A90064">
              <w:rPr>
                <w:rStyle w:val="Hyperlink"/>
                <w:noProof/>
              </w:rPr>
              <w:t>2.7.11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Eigenschaften von 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63" w:history="1">
            <w:r w:rsidRPr="00A90064">
              <w:rPr>
                <w:rStyle w:val="Hyperlink"/>
                <w:noProof/>
              </w:rPr>
              <w:t>2.7.12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5413964" w:history="1">
            <w:r w:rsidRPr="00A9006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65" w:history="1">
            <w:r w:rsidRPr="00A9006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66" w:history="1">
            <w:r w:rsidRPr="00A90064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67" w:history="1">
            <w:r w:rsidRPr="00A90064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68" w:history="1">
            <w:r w:rsidRPr="00A90064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Vektoraddition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69" w:history="1">
            <w:r w:rsidRPr="00A90064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0" w:history="1">
            <w:r w:rsidRPr="00A90064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Vektoren im Koordinatensystem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1" w:history="1">
            <w:r w:rsidRPr="00A90064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Ortsvektor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2" w:history="1">
            <w:r w:rsidRPr="00A90064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Komponentenschreibweise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3" w:history="1">
            <w:r w:rsidRPr="00A90064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Addition und skalare Multiplikation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4" w:history="1">
            <w:r w:rsidRPr="00A90064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Nullvektor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5" w:history="1">
            <w:r w:rsidRPr="00A90064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Gegenvektor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6" w:history="1">
            <w:r w:rsidRPr="00A90064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Differenz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7" w:history="1">
            <w:r w:rsidRPr="00A90064">
              <w:rPr>
                <w:rStyle w:val="Hyperlink"/>
                <w:noProof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Verbindungsvektoren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8" w:history="1">
            <w:r w:rsidRPr="00A90064">
              <w:rPr>
                <w:rStyle w:val="Hyperlink"/>
                <w:noProof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413979" w:history="1">
            <w:r w:rsidRPr="00A90064">
              <w:rPr>
                <w:rStyle w:val="Hyperlink"/>
                <w:noProof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Einheitsvektor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1283" w:rsidRDefault="00261283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5413980" w:history="1">
            <w:r w:rsidRPr="00A9006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90064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_Toc465413980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6541390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6541390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F5C5C">
        <w:t>lag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6541390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C274C0" w:rsidP="003A70B0">
      <w:pPr>
        <w:pStyle w:val="Listenabsatz"/>
        <w:numPr>
          <w:ilvl w:val="0"/>
          <w:numId w:val="2"/>
        </w:numPr>
      </w:pPr>
      <w:r>
        <w:t>Vektorräume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Matrix-Algebra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Vektor-Geometrie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Lineare und affine Abbildungen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Ergänzungen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65413904"/>
      <w:r>
        <w:t>Prüfungen</w:t>
      </w:r>
      <w:bookmarkEnd w:id="12"/>
      <w:bookmarkEnd w:id="13"/>
      <w:bookmarkEnd w:id="14"/>
      <w:bookmarkEnd w:id="15"/>
    </w:p>
    <w:p w:rsidR="00701767" w:rsidRDefault="00701767" w:rsidP="00701767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65413905"/>
      <w:r>
        <w:lastRenderedPageBreak/>
        <w:t>Woche 1</w:t>
      </w:r>
      <w:r w:rsidR="00F865C5">
        <w:t>, 2, 3,</w:t>
      </w:r>
      <w:r w:rsidR="00BF3D72">
        <w:t xml:space="preserve"> 4</w:t>
      </w:r>
      <w:r w:rsidR="00F865C5">
        <w:t xml:space="preserve"> &amp; 5</w:t>
      </w:r>
      <w:bookmarkEnd w:id="16"/>
    </w:p>
    <w:p w:rsidR="00880D9B" w:rsidRPr="00880D9B" w:rsidRDefault="00880D9B" w:rsidP="00880D9B">
      <w:pPr>
        <w:pStyle w:val="berschrift2"/>
      </w:pPr>
      <w:bookmarkStart w:id="17" w:name="_Toc465413906"/>
      <w:r>
        <w:t>Lineare Gleichungen</w:t>
      </w:r>
      <w:bookmarkEnd w:id="17"/>
    </w:p>
    <w:p w:rsidR="00973D65" w:rsidRDefault="0079694A" w:rsidP="00880D9B">
      <w:pPr>
        <w:pStyle w:val="berschrift3"/>
      </w:pPr>
      <w:bookmarkStart w:id="18" w:name="_Toc465413907"/>
      <w:r>
        <w:t>Lineare Gleichung</w:t>
      </w:r>
      <w:bookmarkEnd w:id="18"/>
    </w:p>
    <w:p w:rsidR="0079694A" w:rsidRDefault="00947063" w:rsidP="00AF65CF">
      <w:r>
        <w:rPr>
          <w:noProof/>
          <w:lang w:eastAsia="de-CH"/>
        </w:rPr>
        <w:drawing>
          <wp:inline distT="0" distB="0" distL="0" distR="0" wp14:anchorId="73FBE951" wp14:editId="2232BB38">
            <wp:extent cx="5588000" cy="33231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703B8A" w:rsidP="00BE500C">
      <w:pPr>
        <w:pStyle w:val="berschrift3"/>
      </w:pPr>
      <w:bookmarkStart w:id="19" w:name="_Toc465413908"/>
      <w:r>
        <w:t>Lösung einer linearen Gleichung</w:t>
      </w:r>
      <w:bookmarkEnd w:id="19"/>
    </w:p>
    <w:p w:rsidR="0079694A" w:rsidRDefault="00793D05" w:rsidP="00AF65CF">
      <w:r>
        <w:rPr>
          <w:noProof/>
          <w:lang w:eastAsia="de-CH"/>
        </w:rPr>
        <w:drawing>
          <wp:inline distT="0" distB="0" distL="0" distR="0" wp14:anchorId="0F451150" wp14:editId="67B5E5DA">
            <wp:extent cx="5671128" cy="2281079"/>
            <wp:effectExtent l="0" t="0" r="635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28" cy="22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6" w:rsidRDefault="003C2BF6" w:rsidP="005E2CD6">
      <w:pPr>
        <w:pStyle w:val="berschrift2"/>
      </w:pPr>
      <w:bookmarkStart w:id="20" w:name="_Toc465413909"/>
      <w:r>
        <w:lastRenderedPageBreak/>
        <w:t>Lineare Gleichungssysteme</w:t>
      </w:r>
      <w:bookmarkEnd w:id="20"/>
    </w:p>
    <w:p w:rsidR="0079694A" w:rsidRDefault="005E2CD6" w:rsidP="003C2BF6">
      <w:pPr>
        <w:pStyle w:val="berschrift3"/>
      </w:pPr>
      <w:bookmarkStart w:id="21" w:name="_Toc465413910"/>
      <w:r>
        <w:t>Lineare Gleichungssysteme</w:t>
      </w:r>
      <w:bookmarkEnd w:id="21"/>
    </w:p>
    <w:p w:rsidR="005E2CD6" w:rsidRDefault="00793D05" w:rsidP="00AF65CF">
      <w:r>
        <w:rPr>
          <w:noProof/>
          <w:lang w:eastAsia="de-CH"/>
        </w:rPr>
        <w:drawing>
          <wp:inline distT="0" distB="0" distL="0" distR="0" wp14:anchorId="483FDA73" wp14:editId="54AC4A17">
            <wp:extent cx="5670550" cy="2223341"/>
            <wp:effectExtent l="0" t="0" r="635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6" w:rsidRDefault="00956979" w:rsidP="003C2BF6">
      <w:pPr>
        <w:pStyle w:val="berschrift3"/>
      </w:pPr>
      <w:bookmarkStart w:id="22" w:name="_Toc465413911"/>
      <w:r>
        <w:t>Lösungsmenge eines linearen Gleichungssystems</w:t>
      </w:r>
      <w:bookmarkEnd w:id="22"/>
    </w:p>
    <w:p w:rsidR="00956979" w:rsidRDefault="00946085" w:rsidP="00AF65CF">
      <w:r>
        <w:rPr>
          <w:noProof/>
          <w:lang w:eastAsia="de-CH"/>
        </w:rPr>
        <w:drawing>
          <wp:inline distT="0" distB="0" distL="0" distR="0" wp14:anchorId="70A325CD" wp14:editId="3DEE1452">
            <wp:extent cx="5760720" cy="28155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85" w:rsidRDefault="00946085" w:rsidP="00AF65CF">
      <w:r>
        <w:rPr>
          <w:noProof/>
          <w:lang w:eastAsia="de-CH"/>
        </w:rPr>
        <w:drawing>
          <wp:inline distT="0" distB="0" distL="0" distR="0" wp14:anchorId="718E6886" wp14:editId="7F4CDB9B">
            <wp:extent cx="5760720" cy="290957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87" w:rsidRDefault="00EA7987" w:rsidP="00AF65CF">
      <w:r>
        <w:rPr>
          <w:noProof/>
          <w:lang w:eastAsia="de-CH"/>
        </w:rPr>
        <w:lastRenderedPageBreak/>
        <w:drawing>
          <wp:inline distT="0" distB="0" distL="0" distR="0" wp14:anchorId="4291BE1F" wp14:editId="6C378BFE">
            <wp:extent cx="5760720" cy="148018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92" w:rsidRDefault="00F90B92" w:rsidP="00AF65CF">
      <w:r>
        <w:rPr>
          <w:noProof/>
          <w:lang w:eastAsia="de-CH"/>
        </w:rPr>
        <w:drawing>
          <wp:inline distT="0" distB="0" distL="0" distR="0" wp14:anchorId="2A027C39" wp14:editId="3C644E61">
            <wp:extent cx="5760720" cy="283972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2133D0" w:rsidP="003C2BF6">
      <w:pPr>
        <w:pStyle w:val="berschrift3"/>
      </w:pPr>
      <w:bookmarkStart w:id="23" w:name="_Toc465413912"/>
      <w:r>
        <w:t>Homogenes Gleichungssystem</w:t>
      </w:r>
      <w:bookmarkEnd w:id="23"/>
    </w:p>
    <w:p w:rsidR="0079694A" w:rsidRPr="00605830" w:rsidRDefault="00605830" w:rsidP="00AF65CF">
      <w:r>
        <w:rPr>
          <w:noProof/>
          <w:lang w:eastAsia="de-CH"/>
        </w:rPr>
        <w:drawing>
          <wp:inline distT="0" distB="0" distL="0" distR="0" wp14:anchorId="6F1FB780" wp14:editId="2ECFA8A8">
            <wp:extent cx="5760720" cy="349504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0B54CC" w:rsidP="003C2BF6">
      <w:pPr>
        <w:pStyle w:val="berschrift3"/>
      </w:pPr>
      <w:bookmarkStart w:id="24" w:name="_Toc465413913"/>
      <w:r>
        <w:lastRenderedPageBreak/>
        <w:t>Matrixdarstellung</w:t>
      </w:r>
      <w:bookmarkEnd w:id="24"/>
    </w:p>
    <w:p w:rsidR="000B54CC" w:rsidRDefault="00605830" w:rsidP="00AF65CF">
      <w:r>
        <w:rPr>
          <w:noProof/>
          <w:lang w:eastAsia="de-CH"/>
        </w:rPr>
        <w:drawing>
          <wp:inline distT="0" distB="0" distL="0" distR="0" wp14:anchorId="6F85F1F2" wp14:editId="009FC49C">
            <wp:extent cx="5609318" cy="313112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183" cy="31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2" w:rsidRDefault="00856AB2" w:rsidP="00AF65CF">
      <w:r>
        <w:rPr>
          <w:noProof/>
          <w:lang w:eastAsia="de-CH"/>
        </w:rPr>
        <w:drawing>
          <wp:inline distT="0" distB="0" distL="0" distR="0" wp14:anchorId="0C46332C" wp14:editId="7C25CFB0">
            <wp:extent cx="5624946" cy="203495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368" cy="20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D3" w:rsidRDefault="001576D3" w:rsidP="00AF65CF">
      <w:r>
        <w:rPr>
          <w:noProof/>
          <w:lang w:eastAsia="de-CH"/>
        </w:rPr>
        <w:drawing>
          <wp:inline distT="0" distB="0" distL="0" distR="0" wp14:anchorId="519D7AD3" wp14:editId="217DD7D5">
            <wp:extent cx="5628534" cy="33528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160" cy="3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3C2BF6">
      <w:pPr>
        <w:pStyle w:val="berschrift3"/>
      </w:pPr>
      <w:bookmarkStart w:id="25" w:name="_Toc465413914"/>
      <w:r>
        <w:lastRenderedPageBreak/>
        <w:t>Multiplikation einer Matrix mit einem Vektor</w:t>
      </w:r>
      <w:bookmarkEnd w:id="25"/>
    </w:p>
    <w:p w:rsidR="000B54CC" w:rsidRDefault="00534458" w:rsidP="00AF65CF">
      <w:r>
        <w:rPr>
          <w:noProof/>
          <w:lang w:eastAsia="de-CH"/>
        </w:rPr>
        <w:drawing>
          <wp:inline distT="0" distB="0" distL="0" distR="0" wp14:anchorId="73CDBE6C" wp14:editId="370F3058">
            <wp:extent cx="5760720" cy="36633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405460" w:rsidP="00AF65CF">
      <w:r>
        <w:rPr>
          <w:noProof/>
          <w:lang w:eastAsia="de-CH"/>
        </w:rPr>
        <w:drawing>
          <wp:inline distT="0" distB="0" distL="0" distR="0" wp14:anchorId="5CBE643A" wp14:editId="0F17F11F">
            <wp:extent cx="5760720" cy="3705860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A549F7" w:rsidP="00A549F7">
      <w:pPr>
        <w:pStyle w:val="berschrift2"/>
      </w:pPr>
      <w:bookmarkStart w:id="26" w:name="_Toc465413915"/>
      <w:r>
        <w:lastRenderedPageBreak/>
        <w:t>Algorithmen zur Lösung linearer Gleichungssysteme</w:t>
      </w:r>
      <w:bookmarkEnd w:id="26"/>
    </w:p>
    <w:p w:rsidR="0087062B" w:rsidRDefault="0087062B" w:rsidP="00C30B11">
      <w:pPr>
        <w:pStyle w:val="berschrift3"/>
      </w:pPr>
      <w:bookmarkStart w:id="27" w:name="_Toc465413916"/>
      <w:r>
        <w:t>Äquivalente Gleichungssysteme</w:t>
      </w:r>
      <w:bookmarkEnd w:id="27"/>
    </w:p>
    <w:p w:rsidR="0087062B" w:rsidRPr="0087062B" w:rsidRDefault="0087062B" w:rsidP="0087062B">
      <w:r>
        <w:rPr>
          <w:noProof/>
          <w:lang w:eastAsia="de-CH"/>
        </w:rPr>
        <w:drawing>
          <wp:inline distT="0" distB="0" distL="0" distR="0" wp14:anchorId="2489E2E4" wp14:editId="58D21A3F">
            <wp:extent cx="5760720" cy="31623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berschrift3"/>
      </w:pPr>
      <w:bookmarkStart w:id="28" w:name="_Toc465413917"/>
      <w:r>
        <w:t>Zeilenstufenform einer Matrix</w:t>
      </w:r>
      <w:bookmarkEnd w:id="28"/>
    </w:p>
    <w:p w:rsidR="000B54CC" w:rsidRDefault="000D28C0" w:rsidP="00AF65CF">
      <w:r>
        <w:rPr>
          <w:noProof/>
          <w:lang w:eastAsia="de-CH"/>
        </w:rPr>
        <w:drawing>
          <wp:inline distT="0" distB="0" distL="0" distR="0" wp14:anchorId="0F45BF6D" wp14:editId="01CD7897">
            <wp:extent cx="5760720" cy="329120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E0" w:rsidRDefault="00D56EE0" w:rsidP="00AF65CF">
      <w:r>
        <w:rPr>
          <w:noProof/>
          <w:lang w:eastAsia="de-CH"/>
        </w:rPr>
        <w:lastRenderedPageBreak/>
        <w:drawing>
          <wp:inline distT="0" distB="0" distL="0" distR="0" wp14:anchorId="4297F0FA" wp14:editId="5A048289">
            <wp:extent cx="5760720" cy="363728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berschrift3"/>
      </w:pPr>
      <w:bookmarkStart w:id="29" w:name="_Toc465413918"/>
      <w:r>
        <w:t>Elementare Z</w:t>
      </w:r>
      <w:r w:rsidRPr="00A549F7">
        <w:rPr>
          <w:rStyle w:val="berschrift3Zchn"/>
        </w:rPr>
        <w:t>e</w:t>
      </w:r>
      <w:r>
        <w:t>ilenumformungen</w:t>
      </w:r>
      <w:bookmarkEnd w:id="29"/>
    </w:p>
    <w:p w:rsidR="000B54CC" w:rsidRDefault="00041204" w:rsidP="00AF65CF">
      <w:r>
        <w:rPr>
          <w:noProof/>
          <w:lang w:eastAsia="de-CH"/>
        </w:rPr>
        <w:drawing>
          <wp:inline distT="0" distB="0" distL="0" distR="0" wp14:anchorId="7A1098D5" wp14:editId="69C42620">
            <wp:extent cx="5760720" cy="2868295"/>
            <wp:effectExtent l="0" t="0" r="0" b="825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B72443" w:rsidP="00A549F7">
      <w:pPr>
        <w:pStyle w:val="berschrift3"/>
      </w:pPr>
      <w:bookmarkStart w:id="30" w:name="_Toc465413919"/>
      <w:r>
        <w:lastRenderedPageBreak/>
        <w:t>Gauss Verfahren</w:t>
      </w:r>
      <w:bookmarkEnd w:id="30"/>
    </w:p>
    <w:p w:rsidR="000B54CC" w:rsidRDefault="0048657E" w:rsidP="00AF65CF">
      <w:r>
        <w:rPr>
          <w:noProof/>
          <w:lang w:eastAsia="de-CH"/>
        </w:rPr>
        <w:drawing>
          <wp:inline distT="0" distB="0" distL="0" distR="0" wp14:anchorId="24F7987B" wp14:editId="49A16E04">
            <wp:extent cx="5048250" cy="25369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5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5106664B" wp14:editId="7D8F3916">
            <wp:extent cx="5038725" cy="3161979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18" cy="31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7A8E0C21" wp14:editId="36745A08">
            <wp:extent cx="5074920" cy="28194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98" cy="28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E7" w:rsidRDefault="003F77AA" w:rsidP="003F77AA">
      <w:pPr>
        <w:pStyle w:val="berschrift3"/>
      </w:pPr>
      <w:bookmarkStart w:id="31" w:name="_Toc465413920"/>
      <w:r>
        <w:lastRenderedPageBreak/>
        <w:t>Reduzierte Zeilenstufenform einer Matrix</w:t>
      </w:r>
      <w:bookmarkEnd w:id="31"/>
    </w:p>
    <w:p w:rsidR="003F77AA" w:rsidRDefault="0028735D" w:rsidP="003F77AA">
      <w:r>
        <w:rPr>
          <w:noProof/>
          <w:lang w:eastAsia="de-CH"/>
        </w:rPr>
        <w:drawing>
          <wp:inline distT="0" distB="0" distL="0" distR="0" wp14:anchorId="28AEAB1E" wp14:editId="4FE758F1">
            <wp:extent cx="5419725" cy="264773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00" cy="2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794BF47B" wp14:editId="71EF1834">
            <wp:extent cx="5429250" cy="322511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242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7C80771A" wp14:editId="67661628">
            <wp:extent cx="5448300" cy="1063596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870" cy="1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berschrift3"/>
      </w:pPr>
      <w:bookmarkStart w:id="32" w:name="_Toc465413921"/>
      <w:r>
        <w:lastRenderedPageBreak/>
        <w:t>Gauss-Jordan Verfahren</w:t>
      </w:r>
      <w:bookmarkEnd w:id="32"/>
    </w:p>
    <w:p w:rsidR="003F77AA" w:rsidRDefault="003F5B87" w:rsidP="003F77AA">
      <w:r>
        <w:rPr>
          <w:noProof/>
          <w:lang w:eastAsia="de-CH"/>
        </w:rPr>
        <w:drawing>
          <wp:inline distT="0" distB="0" distL="0" distR="0" wp14:anchorId="526CE428" wp14:editId="3679B463">
            <wp:extent cx="5334000" cy="303506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347" cy="30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760A1C58" wp14:editId="7CEE48C3">
            <wp:extent cx="5353050" cy="3181619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08" cy="3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5C6A5726" wp14:editId="769E45D0">
            <wp:extent cx="5353050" cy="2192673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288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berschrift3"/>
      </w:pPr>
      <w:bookmarkStart w:id="33" w:name="_Toc465413922"/>
      <w:r>
        <w:lastRenderedPageBreak/>
        <w:t>Rang einer Matrix</w:t>
      </w:r>
      <w:bookmarkEnd w:id="33"/>
    </w:p>
    <w:p w:rsidR="003F77AA" w:rsidRDefault="00DD5B7A" w:rsidP="003F77AA">
      <w:r>
        <w:rPr>
          <w:noProof/>
          <w:lang w:eastAsia="de-CH"/>
        </w:rPr>
        <w:drawing>
          <wp:inline distT="0" distB="0" distL="0" distR="0" wp14:anchorId="30E923D1" wp14:editId="7B0FC816">
            <wp:extent cx="5610225" cy="3028358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1" cy="30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berschrift3"/>
      </w:pPr>
      <w:bookmarkStart w:id="34" w:name="_Toc465413923"/>
      <w:r>
        <w:t>Lösbarkeitskriterien</w:t>
      </w:r>
      <w:bookmarkEnd w:id="34"/>
    </w:p>
    <w:p w:rsidR="003F77AA" w:rsidRDefault="0040550F" w:rsidP="003F77AA">
      <w:r>
        <w:rPr>
          <w:noProof/>
          <w:lang w:eastAsia="de-CH"/>
        </w:rPr>
        <w:drawing>
          <wp:inline distT="0" distB="0" distL="0" distR="0" wp14:anchorId="277BF8EB" wp14:editId="5A090BD6">
            <wp:extent cx="5581650" cy="2069124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07" w:rsidRDefault="0040550F" w:rsidP="00AF65CF">
      <w:r>
        <w:rPr>
          <w:noProof/>
          <w:lang w:eastAsia="de-CH"/>
        </w:rPr>
        <w:drawing>
          <wp:inline distT="0" distB="0" distL="0" distR="0" wp14:anchorId="281800FD" wp14:editId="3BEAA122">
            <wp:extent cx="5593080" cy="3195429"/>
            <wp:effectExtent l="0" t="0" r="7620" b="508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AF65CF">
      <w:r>
        <w:rPr>
          <w:noProof/>
          <w:lang w:eastAsia="de-CH"/>
        </w:rPr>
        <w:lastRenderedPageBreak/>
        <w:drawing>
          <wp:inline distT="0" distB="0" distL="0" distR="0" wp14:anchorId="33346A2C" wp14:editId="7CD9E522">
            <wp:extent cx="5591175" cy="3387863"/>
            <wp:effectExtent l="0" t="0" r="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E5419C" w:rsidP="00AF65CF">
      <w:r>
        <w:rPr>
          <w:noProof/>
          <w:lang w:eastAsia="de-CH"/>
        </w:rPr>
        <w:drawing>
          <wp:inline distT="0" distB="0" distL="0" distR="0" wp14:anchorId="4E3850AC" wp14:editId="617BB21F">
            <wp:extent cx="5560191" cy="3486150"/>
            <wp:effectExtent l="0" t="0" r="254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942" cy="3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071B97" w:rsidP="00071B97">
      <w:pPr>
        <w:pStyle w:val="berschrift2"/>
      </w:pPr>
      <w:bookmarkStart w:id="35" w:name="_Toc465413924"/>
      <w:r>
        <w:lastRenderedPageBreak/>
        <w:t>Spezielle Matrizen</w:t>
      </w:r>
      <w:bookmarkEnd w:id="35"/>
    </w:p>
    <w:p w:rsidR="00071B97" w:rsidRDefault="00B657AF" w:rsidP="00B657AF">
      <w:pPr>
        <w:pStyle w:val="berschrift3"/>
      </w:pPr>
      <w:bookmarkStart w:id="36" w:name="_Toc465413925"/>
      <w:r>
        <w:t>Grösse von Matrizen</w:t>
      </w:r>
      <w:bookmarkEnd w:id="36"/>
    </w:p>
    <w:p w:rsidR="00B657AF" w:rsidRDefault="001850CC" w:rsidP="00B657AF">
      <w:r>
        <w:rPr>
          <w:noProof/>
          <w:lang w:eastAsia="de-CH"/>
        </w:rPr>
        <w:drawing>
          <wp:inline distT="0" distB="0" distL="0" distR="0" wp14:anchorId="616D2EB8" wp14:editId="34A6326B">
            <wp:extent cx="4937760" cy="3238500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939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37" w:name="_Toc465413926"/>
      <w:r>
        <w:t>Quadratische Matrix</w:t>
      </w:r>
      <w:bookmarkEnd w:id="37"/>
    </w:p>
    <w:p w:rsidR="00B657AF" w:rsidRDefault="001850CC" w:rsidP="001850CC">
      <w:pPr>
        <w:jc w:val="left"/>
      </w:pPr>
      <w:r>
        <w:rPr>
          <w:noProof/>
          <w:lang w:eastAsia="de-CH"/>
        </w:rPr>
        <w:drawing>
          <wp:inline distT="0" distB="0" distL="0" distR="0" wp14:anchorId="66E90A16" wp14:editId="1534D852">
            <wp:extent cx="4930444" cy="2897832"/>
            <wp:effectExtent l="0" t="0" r="381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6689" cy="2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38" w:name="_Toc465413927"/>
      <w:r>
        <w:lastRenderedPageBreak/>
        <w:t>Nullmatrix</w:t>
      </w:r>
      <w:bookmarkEnd w:id="38"/>
    </w:p>
    <w:p w:rsidR="00B657AF" w:rsidRDefault="0022336E" w:rsidP="00B657AF">
      <w:r>
        <w:rPr>
          <w:noProof/>
          <w:lang w:eastAsia="de-CH"/>
        </w:rPr>
        <w:drawing>
          <wp:inline distT="0" distB="0" distL="0" distR="0" wp14:anchorId="275B6B9A" wp14:editId="793BB40E">
            <wp:extent cx="4923129" cy="2360085"/>
            <wp:effectExtent l="0" t="0" r="0" b="254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890" cy="23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39" w:name="_Toc465413928"/>
      <w:r>
        <w:t>Diagonal- und Einheitsmatrix</w:t>
      </w:r>
      <w:bookmarkEnd w:id="39"/>
    </w:p>
    <w:p w:rsidR="00B657AF" w:rsidRDefault="005C0ED7" w:rsidP="00B657AF">
      <w:r>
        <w:rPr>
          <w:noProof/>
          <w:lang w:eastAsia="de-CH"/>
        </w:rPr>
        <w:drawing>
          <wp:inline distT="0" distB="0" distL="0" distR="0" wp14:anchorId="0277775F" wp14:editId="3C2B3BC6">
            <wp:extent cx="4945075" cy="3177342"/>
            <wp:effectExtent l="0" t="0" r="8255" b="444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625" cy="31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40" w:name="_Toc465413929"/>
      <w:r>
        <w:t>Spalten- und Zeilenmatrix</w:t>
      </w:r>
      <w:bookmarkEnd w:id="40"/>
    </w:p>
    <w:p w:rsidR="00B657AF" w:rsidRDefault="007F3A05" w:rsidP="00B657AF">
      <w:r>
        <w:rPr>
          <w:noProof/>
          <w:lang w:eastAsia="de-CH"/>
        </w:rPr>
        <w:drawing>
          <wp:inline distT="0" distB="0" distL="0" distR="0" wp14:anchorId="61A0E09D" wp14:editId="73D5D507">
            <wp:extent cx="5054803" cy="2499541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4106" cy="25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41" w:name="_Toc465413930"/>
      <w:r>
        <w:lastRenderedPageBreak/>
        <w:t>Dreiecksmatrix</w:t>
      </w:r>
      <w:bookmarkEnd w:id="41"/>
    </w:p>
    <w:p w:rsidR="00B657AF" w:rsidRDefault="000B5E60" w:rsidP="00B657AF">
      <w:r>
        <w:rPr>
          <w:noProof/>
          <w:lang w:eastAsia="de-CH"/>
        </w:rPr>
        <w:drawing>
          <wp:inline distT="0" distB="0" distL="0" distR="0" wp14:anchorId="6D5A6041" wp14:editId="3F2BA16A">
            <wp:extent cx="4641554" cy="2531059"/>
            <wp:effectExtent l="0" t="0" r="6985" b="317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1305" cy="2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Pr="00B657AF" w:rsidRDefault="00B657AF" w:rsidP="00B657AF">
      <w:pPr>
        <w:pStyle w:val="berschrift3"/>
      </w:pPr>
      <w:bookmarkStart w:id="42" w:name="_Toc465413931"/>
      <w:r>
        <w:t>Symmetrische und schiefsymmetrische Matrizen</w:t>
      </w:r>
      <w:bookmarkEnd w:id="42"/>
    </w:p>
    <w:p w:rsidR="00B657AF" w:rsidRDefault="00627145" w:rsidP="003F77AA">
      <w:r>
        <w:rPr>
          <w:noProof/>
          <w:lang w:eastAsia="de-CH"/>
        </w:rPr>
        <w:drawing>
          <wp:inline distT="0" distB="0" distL="0" distR="0" wp14:anchorId="07DC2678" wp14:editId="23BC7D99">
            <wp:extent cx="4572000" cy="2841875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670" cy="28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5" w:rsidRDefault="00627145" w:rsidP="00627145">
      <w:pPr>
        <w:pStyle w:val="berschrift3"/>
      </w:pPr>
      <w:bookmarkStart w:id="43" w:name="_Toc465413932"/>
      <w:r>
        <w:t>Gleichheit von Matrizen</w:t>
      </w:r>
      <w:bookmarkEnd w:id="43"/>
    </w:p>
    <w:p w:rsidR="00627145" w:rsidRDefault="00627145" w:rsidP="003F77AA">
      <w:r>
        <w:rPr>
          <w:noProof/>
          <w:lang w:eastAsia="de-CH"/>
        </w:rPr>
        <w:drawing>
          <wp:inline distT="0" distB="0" distL="0" distR="0" wp14:anchorId="112B0C4F" wp14:editId="3B83EF3E">
            <wp:extent cx="4630521" cy="2682250"/>
            <wp:effectExtent l="0" t="0" r="0" b="381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6" cy="27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071B97" w:rsidP="00071B97">
      <w:pPr>
        <w:pStyle w:val="berschrift2"/>
      </w:pPr>
      <w:bookmarkStart w:id="44" w:name="_Toc465413933"/>
      <w:r>
        <w:lastRenderedPageBreak/>
        <w:t>Operationen auf Matrizen</w:t>
      </w:r>
      <w:bookmarkEnd w:id="44"/>
    </w:p>
    <w:p w:rsidR="00071B97" w:rsidRDefault="008529FA" w:rsidP="008529FA">
      <w:pPr>
        <w:pStyle w:val="berschrift3"/>
      </w:pPr>
      <w:bookmarkStart w:id="45" w:name="_Toc465413934"/>
      <w:r>
        <w:t>Addition und Subtraktion von Matrizen</w:t>
      </w:r>
      <w:bookmarkEnd w:id="45"/>
    </w:p>
    <w:p w:rsidR="008529FA" w:rsidRDefault="003D64A4" w:rsidP="008529FA">
      <w:r>
        <w:rPr>
          <w:noProof/>
          <w:lang w:eastAsia="de-CH"/>
        </w:rPr>
        <w:drawing>
          <wp:inline distT="0" distB="0" distL="0" distR="0" wp14:anchorId="4F7DEE5F" wp14:editId="2D2E8BFA">
            <wp:extent cx="4748969" cy="2845613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327" cy="28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Pr="008529FA" w:rsidRDefault="008529FA" w:rsidP="008529FA">
      <w:pPr>
        <w:pStyle w:val="berschrift3"/>
      </w:pPr>
      <w:bookmarkStart w:id="46" w:name="_Toc465413935"/>
      <w:r>
        <w:t>Skalare Multiplikation</w:t>
      </w:r>
      <w:bookmarkEnd w:id="46"/>
    </w:p>
    <w:p w:rsidR="00071B97" w:rsidRDefault="003D64A4" w:rsidP="003F77AA">
      <w:r>
        <w:rPr>
          <w:noProof/>
          <w:lang w:eastAsia="de-CH"/>
        </w:rPr>
        <w:drawing>
          <wp:inline distT="0" distB="0" distL="0" distR="0" wp14:anchorId="6DBCCB03" wp14:editId="7EC52015">
            <wp:extent cx="4813401" cy="2790838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259" cy="28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47" w:name="_Toc465413936"/>
      <w:r>
        <w:t>Rechenregeln für die Addition und skalare Multiplikation</w:t>
      </w:r>
      <w:bookmarkEnd w:id="47"/>
    </w:p>
    <w:p w:rsidR="008529FA" w:rsidRDefault="001F54B3" w:rsidP="008529FA">
      <w:r>
        <w:rPr>
          <w:noProof/>
          <w:lang w:eastAsia="de-CH"/>
        </w:rPr>
        <w:drawing>
          <wp:inline distT="0" distB="0" distL="0" distR="0" wp14:anchorId="6B6CB858" wp14:editId="44E8E568">
            <wp:extent cx="4813300" cy="2251193"/>
            <wp:effectExtent l="0" t="0" r="635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2" cy="22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48" w:name="_Toc465413937"/>
      <w:r>
        <w:lastRenderedPageBreak/>
        <w:t>Linearkombination von Matrizen</w:t>
      </w:r>
      <w:bookmarkEnd w:id="48"/>
    </w:p>
    <w:p w:rsidR="008529FA" w:rsidRDefault="00AD13C0" w:rsidP="008529FA">
      <w:r>
        <w:rPr>
          <w:noProof/>
          <w:lang w:eastAsia="de-CH"/>
        </w:rPr>
        <w:drawing>
          <wp:inline distT="0" distB="0" distL="0" distR="0" wp14:anchorId="35B58DBD" wp14:editId="110B6607">
            <wp:extent cx="5032857" cy="269118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76" cy="27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6B" w:rsidRDefault="00386E6B" w:rsidP="008529FA">
      <w:r>
        <w:rPr>
          <w:noProof/>
          <w:lang w:eastAsia="de-CH"/>
        </w:rPr>
        <w:drawing>
          <wp:inline distT="0" distB="0" distL="0" distR="0" wp14:anchorId="7D55D043" wp14:editId="6023A39B">
            <wp:extent cx="5047488" cy="1697518"/>
            <wp:effectExtent l="0" t="0" r="127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9" cy="1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49" w:name="_Toc465413938"/>
      <w:r>
        <w:t>Matrizenmultiplikation</w:t>
      </w:r>
      <w:bookmarkEnd w:id="49"/>
    </w:p>
    <w:p w:rsidR="008529FA" w:rsidRDefault="00A304AD" w:rsidP="008529FA">
      <w:r>
        <w:rPr>
          <w:noProof/>
          <w:lang w:eastAsia="de-CH"/>
        </w:rPr>
        <w:drawing>
          <wp:inline distT="0" distB="0" distL="0" distR="0" wp14:anchorId="52486885" wp14:editId="3EDE8FC8">
            <wp:extent cx="5076748" cy="2218279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679" cy="2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7B3EC0D9" wp14:editId="317932D4">
            <wp:extent cx="5113324" cy="1590586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97" cy="1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lastRenderedPageBreak/>
        <w:drawing>
          <wp:inline distT="0" distB="0" distL="0" distR="0" wp14:anchorId="119FBB5F" wp14:editId="37E3E283">
            <wp:extent cx="4813401" cy="3068861"/>
            <wp:effectExtent l="0" t="0" r="635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30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3C757B81" wp14:editId="020FDB62">
            <wp:extent cx="4857292" cy="2966203"/>
            <wp:effectExtent l="0" t="0" r="635" b="571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487" cy="29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355FF813" wp14:editId="3DBCB098">
            <wp:extent cx="4879238" cy="205883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20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0" w:rsidRDefault="00316E10" w:rsidP="008529FA">
      <w:r>
        <w:rPr>
          <w:noProof/>
          <w:lang w:eastAsia="de-CH"/>
        </w:rPr>
        <w:lastRenderedPageBreak/>
        <w:drawing>
          <wp:inline distT="0" distB="0" distL="0" distR="0" wp14:anchorId="0ACF90D6" wp14:editId="57F41E82">
            <wp:extent cx="4945075" cy="2427295"/>
            <wp:effectExtent l="0" t="0" r="825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7451" cy="24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50" w:name="_Toc465413939"/>
      <w:r>
        <w:t>Rechenregeln bei Matrizenmultiplikationen</w:t>
      </w:r>
      <w:bookmarkEnd w:id="50"/>
    </w:p>
    <w:p w:rsidR="008529FA" w:rsidRDefault="00316E10" w:rsidP="008529FA">
      <w:r>
        <w:rPr>
          <w:noProof/>
          <w:lang w:eastAsia="de-CH"/>
        </w:rPr>
        <w:drawing>
          <wp:inline distT="0" distB="0" distL="0" distR="0" wp14:anchorId="4B4346FB" wp14:editId="6F06D848">
            <wp:extent cx="5046980" cy="1764106"/>
            <wp:effectExtent l="0" t="0" r="1270" b="762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31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E" w:rsidRDefault="008A1A3E" w:rsidP="008529FA">
      <w:r>
        <w:rPr>
          <w:noProof/>
          <w:lang w:eastAsia="de-CH"/>
        </w:rPr>
        <w:drawing>
          <wp:inline distT="0" distB="0" distL="0" distR="0" wp14:anchorId="74A43ED6" wp14:editId="5C0B7B2C">
            <wp:extent cx="5062118" cy="3142062"/>
            <wp:effectExtent l="0" t="0" r="5715" b="127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5389" cy="31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8529FA" w:rsidP="003F77AA">
      <w:pPr>
        <w:pStyle w:val="berschrift3"/>
      </w:pPr>
      <w:bookmarkStart w:id="51" w:name="_Toc465413940"/>
      <w:r>
        <w:lastRenderedPageBreak/>
        <w:t>Transponierte Matrix</w:t>
      </w:r>
      <w:bookmarkEnd w:id="51"/>
    </w:p>
    <w:p w:rsidR="00071B97" w:rsidRDefault="00194D06" w:rsidP="003F77AA">
      <w:r>
        <w:rPr>
          <w:noProof/>
          <w:lang w:eastAsia="de-CH"/>
        </w:rPr>
        <w:drawing>
          <wp:inline distT="0" distB="0" distL="0" distR="0" wp14:anchorId="3F812253" wp14:editId="580E8DBD">
            <wp:extent cx="4900930" cy="292100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823" cy="2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41605F5B" wp14:editId="2936FBC7">
            <wp:extent cx="4901184" cy="1643453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8922" cy="1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3D65D357" wp14:editId="0669867A">
            <wp:extent cx="4952390" cy="3134003"/>
            <wp:effectExtent l="0" t="0" r="635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64" cy="31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6F" w:rsidRDefault="00BF3D72" w:rsidP="00980159">
      <w:pPr>
        <w:pStyle w:val="berschrift2"/>
      </w:pPr>
      <w:bookmarkStart w:id="52" w:name="_Toc465413941"/>
      <w:r>
        <w:lastRenderedPageBreak/>
        <w:t xml:space="preserve">Die </w:t>
      </w:r>
      <w:r w:rsidR="00980159">
        <w:t>Inverse einer Matrix</w:t>
      </w:r>
      <w:bookmarkEnd w:id="52"/>
    </w:p>
    <w:p w:rsidR="00980159" w:rsidRDefault="00980159" w:rsidP="00980159">
      <w:pPr>
        <w:pStyle w:val="berschrift3"/>
      </w:pPr>
      <w:bookmarkStart w:id="53" w:name="_Toc465413942"/>
      <w:r>
        <w:t>Matrixform eines linearen Gleichungssystems</w:t>
      </w:r>
      <w:bookmarkEnd w:id="53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1958AFF1" wp14:editId="7A627E2C">
            <wp:extent cx="4930444" cy="3242941"/>
            <wp:effectExtent l="0" t="0" r="381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1975" cy="32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2F8F6515" wp14:editId="2B259D4A">
            <wp:extent cx="5025542" cy="1928895"/>
            <wp:effectExtent l="0" t="0" r="381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7" cy="19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5D0FDE5F" wp14:editId="44D2CF15">
            <wp:extent cx="5029269" cy="3218688"/>
            <wp:effectExtent l="0" t="0" r="0" b="127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460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berschrift3"/>
      </w:pPr>
      <w:bookmarkStart w:id="54" w:name="_Toc465413943"/>
      <w:r>
        <w:lastRenderedPageBreak/>
        <w:t>Multiplikative Inverse</w:t>
      </w:r>
      <w:bookmarkEnd w:id="54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665F3A09" wp14:editId="6E424A34">
            <wp:extent cx="5010912" cy="3030740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0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262752" w:rsidP="00980159">
      <w:pPr>
        <w:pStyle w:val="berschrift3"/>
      </w:pPr>
      <w:bookmarkStart w:id="55" w:name="_Toc465413944"/>
      <w:r>
        <w:t xml:space="preserve">Vorbereitung zur </w:t>
      </w:r>
      <w:r w:rsidR="00980159">
        <w:t>Berechnung der Inversen</w:t>
      </w:r>
      <w:bookmarkEnd w:id="55"/>
    </w:p>
    <w:p w:rsidR="00980159" w:rsidRDefault="003F37A4" w:rsidP="00980159">
      <w:r>
        <w:rPr>
          <w:noProof/>
          <w:lang w:eastAsia="de-CH"/>
        </w:rPr>
        <w:drawing>
          <wp:inline distT="0" distB="0" distL="0" distR="0" wp14:anchorId="00258C0E" wp14:editId="3B7A9C93">
            <wp:extent cx="5091379" cy="3064256"/>
            <wp:effectExtent l="0" t="0" r="3175" b="508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379" cy="30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lastRenderedPageBreak/>
        <w:drawing>
          <wp:inline distT="0" distB="0" distL="0" distR="0" wp14:anchorId="69D582AD" wp14:editId="3F0315D1">
            <wp:extent cx="5289761" cy="3364992"/>
            <wp:effectExtent l="0" t="0" r="6350" b="698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drawing>
          <wp:inline distT="0" distB="0" distL="0" distR="0" wp14:anchorId="7468CD23" wp14:editId="7392AC3A">
            <wp:extent cx="5310835" cy="1773791"/>
            <wp:effectExtent l="0" t="0" r="444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6" cy="1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drawing>
          <wp:inline distT="0" distB="0" distL="0" distR="0" wp14:anchorId="5CE6184B" wp14:editId="023ECC64">
            <wp:extent cx="5325465" cy="3476345"/>
            <wp:effectExtent l="0" t="0" r="889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9177" cy="34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lastRenderedPageBreak/>
        <w:drawing>
          <wp:inline distT="0" distB="0" distL="0" distR="0" wp14:anchorId="3E33D552" wp14:editId="658B7F15">
            <wp:extent cx="5760720" cy="372046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339746BC" wp14:editId="4D8168AC">
            <wp:extent cx="4600575" cy="6572250"/>
            <wp:effectExtent l="0" t="0" r="9525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7899682C" wp14:editId="303E4A16">
            <wp:extent cx="4947117" cy="3211372"/>
            <wp:effectExtent l="0" t="0" r="6350" b="825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4750" cy="32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60ACE942" wp14:editId="647D7CD0">
            <wp:extent cx="4967020" cy="2934112"/>
            <wp:effectExtent l="0" t="0" r="508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284" cy="29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23" w:rsidRDefault="00631623" w:rsidP="00631623">
      <w:pPr>
        <w:pStyle w:val="berschrift3"/>
      </w:pPr>
      <w:bookmarkStart w:id="56" w:name="_Toc465413945"/>
      <w:r>
        <w:t>Berechnung der Inversen</w:t>
      </w:r>
      <w:bookmarkEnd w:id="56"/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3D2A30B9" wp14:editId="169BF809">
            <wp:extent cx="5058144" cy="2253082"/>
            <wp:effectExtent l="0" t="0" r="9525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4922" cy="22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7887280A" wp14:editId="7417FF5E">
            <wp:extent cx="4810125" cy="7019925"/>
            <wp:effectExtent l="0" t="0" r="9525" b="9525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9" w:rsidRDefault="007D7049" w:rsidP="00980159">
      <w:r>
        <w:rPr>
          <w:noProof/>
          <w:lang w:eastAsia="de-CH"/>
        </w:rPr>
        <w:lastRenderedPageBreak/>
        <w:drawing>
          <wp:inline distT="0" distB="0" distL="0" distR="0" wp14:anchorId="57AC9D2D" wp14:editId="1416B412">
            <wp:extent cx="4820716" cy="261281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677" cy="26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F" w:rsidRDefault="00C742CF" w:rsidP="00980159">
      <w:r>
        <w:rPr>
          <w:noProof/>
          <w:lang w:eastAsia="de-CH"/>
        </w:rPr>
        <w:drawing>
          <wp:inline distT="0" distB="0" distL="0" distR="0" wp14:anchorId="4606DF85" wp14:editId="10B9C803">
            <wp:extent cx="4798771" cy="3012985"/>
            <wp:effectExtent l="0" t="0" r="1905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4183" cy="30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423AD4A3" wp14:editId="65FC37DF">
            <wp:extent cx="4798695" cy="3142531"/>
            <wp:effectExtent l="0" t="0" r="1905" b="127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5421" cy="3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lastRenderedPageBreak/>
        <w:drawing>
          <wp:inline distT="0" distB="0" distL="0" distR="0" wp14:anchorId="17F84ADE" wp14:editId="2B5CECDC">
            <wp:extent cx="4798771" cy="2994471"/>
            <wp:effectExtent l="0" t="0" r="1905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339" cy="29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26F76EF8" wp14:editId="7D68D8A9">
            <wp:extent cx="4806086" cy="3111877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8712" cy="31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berschrift3"/>
      </w:pPr>
      <w:bookmarkStart w:id="57" w:name="_Toc465413946"/>
      <w:r>
        <w:t>Invertierbare Matrix</w:t>
      </w:r>
      <w:bookmarkEnd w:id="57"/>
    </w:p>
    <w:p w:rsidR="00980159" w:rsidRDefault="006A794A" w:rsidP="00980159">
      <w:r>
        <w:rPr>
          <w:noProof/>
          <w:lang w:eastAsia="de-CH"/>
        </w:rPr>
        <w:drawing>
          <wp:inline distT="0" distB="0" distL="0" distR="0" wp14:anchorId="3A4CD0EB" wp14:editId="2FF79539">
            <wp:extent cx="5032857" cy="1901191"/>
            <wp:effectExtent l="0" t="0" r="0" b="381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1521" cy="1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berschrift3"/>
      </w:pPr>
      <w:bookmarkStart w:id="58" w:name="_Toc465413947"/>
      <w:r>
        <w:lastRenderedPageBreak/>
        <w:t>Rechenregeln für invertierbare Matrizen</w:t>
      </w:r>
      <w:bookmarkEnd w:id="58"/>
    </w:p>
    <w:p w:rsidR="00BF3D72" w:rsidRDefault="001D0511" w:rsidP="003F77AA">
      <w:r>
        <w:rPr>
          <w:noProof/>
          <w:lang w:eastAsia="de-CH"/>
        </w:rPr>
        <w:drawing>
          <wp:inline distT="0" distB="0" distL="0" distR="0" wp14:anchorId="48247AFB" wp14:editId="3A8ECFC4">
            <wp:extent cx="5106009" cy="2797836"/>
            <wp:effectExtent l="0" t="0" r="0" b="254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9248" cy="27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980159" w:rsidP="00980159">
      <w:pPr>
        <w:pStyle w:val="berschrift3"/>
      </w:pPr>
      <w:bookmarkStart w:id="59" w:name="_Toc465413948"/>
      <w:r>
        <w:t>Inverse einer 2x2 Matrix</w:t>
      </w:r>
      <w:bookmarkEnd w:id="59"/>
    </w:p>
    <w:p w:rsidR="00980159" w:rsidRDefault="00EE0CFA" w:rsidP="00980159">
      <w:r>
        <w:rPr>
          <w:noProof/>
          <w:lang w:eastAsia="de-CH"/>
        </w:rPr>
        <w:drawing>
          <wp:inline distT="0" distB="0" distL="0" distR="0" wp14:anchorId="13C57137" wp14:editId="18950ABF">
            <wp:extent cx="5091891" cy="3087015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3272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980159">
      <w:r>
        <w:rPr>
          <w:noProof/>
          <w:lang w:eastAsia="de-CH"/>
        </w:rPr>
        <w:lastRenderedPageBreak/>
        <w:drawing>
          <wp:inline distT="0" distB="0" distL="0" distR="0" wp14:anchorId="28CA0AF8" wp14:editId="6A138DCE">
            <wp:extent cx="5760720" cy="619696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berschrift3"/>
      </w:pPr>
      <w:bookmarkStart w:id="60" w:name="_Toc465413949"/>
      <w:r>
        <w:t>Gleichungssysteme und Matrixinvertierung</w:t>
      </w:r>
      <w:bookmarkEnd w:id="60"/>
    </w:p>
    <w:p w:rsidR="00980159" w:rsidRDefault="00C563C4" w:rsidP="00980159">
      <w:r>
        <w:rPr>
          <w:noProof/>
          <w:lang w:eastAsia="de-CH"/>
        </w:rPr>
        <w:drawing>
          <wp:inline distT="0" distB="0" distL="0" distR="0" wp14:anchorId="0B33FD24" wp14:editId="648317BB">
            <wp:extent cx="5760720" cy="2148840"/>
            <wp:effectExtent l="0" t="0" r="0" b="381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C4" w:rsidRDefault="00C563C4" w:rsidP="00980159">
      <w:r>
        <w:rPr>
          <w:noProof/>
          <w:lang w:eastAsia="de-CH"/>
        </w:rPr>
        <w:lastRenderedPageBreak/>
        <w:drawing>
          <wp:inline distT="0" distB="0" distL="0" distR="0" wp14:anchorId="14324FFB" wp14:editId="69330B00">
            <wp:extent cx="5120640" cy="1189284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146" cy="1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30" w:rsidRDefault="006A6595" w:rsidP="00980159">
      <w:r>
        <w:rPr>
          <w:noProof/>
          <w:lang w:eastAsia="de-CH"/>
        </w:rPr>
        <w:drawing>
          <wp:inline distT="0" distB="0" distL="0" distR="0" wp14:anchorId="6639EF64" wp14:editId="57A1BAD9">
            <wp:extent cx="2800350" cy="3171825"/>
            <wp:effectExtent l="0" t="0" r="0" b="9525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berschrift3"/>
      </w:pPr>
      <w:bookmarkStart w:id="61" w:name="_Toc465413950"/>
      <w:r>
        <w:t>Inverse einer 3x3 Matrix</w:t>
      </w:r>
      <w:bookmarkEnd w:id="61"/>
    </w:p>
    <w:p w:rsidR="00BF3D72" w:rsidRDefault="004F188D" w:rsidP="003F77AA">
      <w:r>
        <w:rPr>
          <w:noProof/>
          <w:lang w:eastAsia="de-CH"/>
        </w:rPr>
        <w:drawing>
          <wp:inline distT="0" distB="0" distL="0" distR="0" wp14:anchorId="728A09C5" wp14:editId="34A5BCD5">
            <wp:extent cx="5025542" cy="2711089"/>
            <wp:effectExtent l="0" t="0" r="381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3193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F865C5" w:rsidP="00F865C5">
      <w:pPr>
        <w:pStyle w:val="berschrift2"/>
      </w:pPr>
      <w:bookmarkStart w:id="62" w:name="_Toc465413951"/>
      <w:r>
        <w:lastRenderedPageBreak/>
        <w:t>Determinanten</w:t>
      </w:r>
      <w:bookmarkEnd w:id="62"/>
    </w:p>
    <w:p w:rsidR="00F865C5" w:rsidRDefault="00F865C5" w:rsidP="00B80708">
      <w:pPr>
        <w:pStyle w:val="berschrift3"/>
      </w:pPr>
      <w:bookmarkStart w:id="63" w:name="_Toc465413952"/>
      <w:r>
        <w:t>Determinante einer 2x2 Matrix</w:t>
      </w:r>
      <w:bookmarkEnd w:id="63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554A115E" wp14:editId="158922C3">
            <wp:extent cx="5760720" cy="29356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64" w:name="_Toc465413953"/>
      <w:r>
        <w:t>Determinante einer 3x3 Matrix</w:t>
      </w:r>
      <w:bookmarkEnd w:id="64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49073DA0" wp14:editId="35D3F21A">
            <wp:extent cx="5760720" cy="357568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C" w:rsidRDefault="009F7B6C" w:rsidP="00F865C5">
      <w:r>
        <w:rPr>
          <w:noProof/>
          <w:lang w:eastAsia="de-CH"/>
        </w:rPr>
        <w:lastRenderedPageBreak/>
        <w:drawing>
          <wp:inline distT="0" distB="0" distL="0" distR="0" wp14:anchorId="1EFB9428" wp14:editId="346F8BAA">
            <wp:extent cx="5760720" cy="543306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F865C5">
      <w:r>
        <w:rPr>
          <w:noProof/>
          <w:lang w:eastAsia="de-CH"/>
        </w:rPr>
        <w:drawing>
          <wp:inline distT="0" distB="0" distL="0" distR="0" wp14:anchorId="364DB706" wp14:editId="5E7338D8">
            <wp:extent cx="5760720" cy="12192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65" w:name="_Toc465413954"/>
      <w:r>
        <w:lastRenderedPageBreak/>
        <w:t>Reguläres Gleichungssystem</w:t>
      </w:r>
      <w:bookmarkEnd w:id="65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0558A43E" wp14:editId="34A195F9">
            <wp:extent cx="5313680" cy="3267749"/>
            <wp:effectExtent l="0" t="0" r="127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2933" cy="32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360334D2" wp14:editId="340E1B14">
            <wp:extent cx="5232017" cy="217424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814" cy="21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66" w:name="_Toc465413955"/>
      <w:r>
        <w:t>Determinanten und lineare Gleichungssysteme</w:t>
      </w:r>
      <w:bookmarkEnd w:id="66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1C31B059" wp14:editId="39471741">
            <wp:extent cx="5303520" cy="298030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2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7753F90B" wp14:editId="6B86126E">
            <wp:extent cx="4693920" cy="310547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3026" cy="31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67" w:name="_Toc465413956"/>
      <w:r>
        <w:t>Cramersche Regel</w:t>
      </w:r>
      <w:bookmarkEnd w:id="67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117DF47C" wp14:editId="2818E987">
            <wp:extent cx="4714240" cy="25930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3059" cy="26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5EC3A786" wp14:editId="12FEA476">
            <wp:extent cx="4785360" cy="286319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8869" cy="2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4DF8021B" wp14:editId="3E75AB56">
            <wp:extent cx="4937760" cy="1598023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0818" cy="1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472A37">
      <w:pPr>
        <w:pStyle w:val="berschrift3"/>
      </w:pPr>
      <w:bookmarkStart w:id="68" w:name="_Toc465413957"/>
      <w:r>
        <w:t>Minor einer Matrix</w:t>
      </w:r>
      <w:bookmarkEnd w:id="68"/>
    </w:p>
    <w:p w:rsidR="00472A37" w:rsidRDefault="00F05658" w:rsidP="00472A37">
      <w:r>
        <w:rPr>
          <w:noProof/>
          <w:lang w:eastAsia="de-CH"/>
        </w:rPr>
        <w:drawing>
          <wp:inline distT="0" distB="0" distL="0" distR="0" wp14:anchorId="433AE0CD" wp14:editId="44CEFB27">
            <wp:extent cx="5384800" cy="3188618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6187" cy="31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58" w:rsidRDefault="00CD2C7A" w:rsidP="00CD2C7A">
      <w:pPr>
        <w:pStyle w:val="berschrift3"/>
      </w:pPr>
      <w:bookmarkStart w:id="69" w:name="_Toc465413958"/>
      <w:r>
        <w:t>Determinante einer 3x3 Matrix und Minoren</w:t>
      </w:r>
      <w:bookmarkEnd w:id="69"/>
    </w:p>
    <w:p w:rsidR="00CD2C7A" w:rsidRPr="00472A37" w:rsidRDefault="006D764D" w:rsidP="00472A37">
      <w:r>
        <w:rPr>
          <w:noProof/>
          <w:lang w:eastAsia="de-CH"/>
        </w:rPr>
        <w:drawing>
          <wp:inline distT="0" distB="0" distL="0" distR="0" wp14:anchorId="5385E979" wp14:editId="535AACC9">
            <wp:extent cx="5344160" cy="33565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8466" cy="33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0" w:name="_Toc465413959"/>
      <w:r>
        <w:lastRenderedPageBreak/>
        <w:t>Laplacescher Entwicklungssatz</w:t>
      </w:r>
      <w:bookmarkEnd w:id="70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58A36F17" wp14:editId="10E9978E">
            <wp:extent cx="5760720" cy="37604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drawing>
          <wp:inline distT="0" distB="0" distL="0" distR="0" wp14:anchorId="6C67E006" wp14:editId="680A4448">
            <wp:extent cx="5760720" cy="33483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6CEA72F8" wp14:editId="794974C0">
            <wp:extent cx="5760720" cy="49434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1" w:name="_Toc465413960"/>
      <w:r>
        <w:t>Determinante einer Diagonalmatrix</w:t>
      </w:r>
      <w:bookmarkEnd w:id="71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1210CFE1" wp14:editId="2A03B465">
            <wp:extent cx="5760720" cy="37249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6B2C4F5F" wp14:editId="1DEDD0B2">
            <wp:extent cx="5760720" cy="31680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2" w:name="_Toc465413961"/>
      <w:r>
        <w:t>D</w:t>
      </w:r>
      <w:r w:rsidR="006D764D">
        <w:t>e</w:t>
      </w:r>
      <w:r>
        <w:t>terminante einer Dreiecksmatrix</w:t>
      </w:r>
      <w:bookmarkEnd w:id="72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476C06C5" wp14:editId="164C7FB2">
            <wp:extent cx="5760720" cy="35623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0FCB981F" wp14:editId="1097A98B">
            <wp:extent cx="5760720" cy="37801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3" w:name="_Toc465413962"/>
      <w:r>
        <w:t>Eigenschaften von Determinanten</w:t>
      </w:r>
      <w:bookmarkEnd w:id="73"/>
    </w:p>
    <w:p w:rsidR="00F865C5" w:rsidRDefault="00032EEB" w:rsidP="00F865C5">
      <w:r>
        <w:rPr>
          <w:noProof/>
          <w:lang w:eastAsia="de-CH"/>
        </w:rPr>
        <w:drawing>
          <wp:inline distT="0" distB="0" distL="0" distR="0" wp14:anchorId="254FE987" wp14:editId="05BEA415">
            <wp:extent cx="5760720" cy="327152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EB" w:rsidRDefault="00BD08F2" w:rsidP="00F865C5">
      <w:r>
        <w:rPr>
          <w:noProof/>
          <w:lang w:eastAsia="de-CH"/>
        </w:rPr>
        <w:lastRenderedPageBreak/>
        <w:drawing>
          <wp:inline distT="0" distB="0" distL="0" distR="0" wp14:anchorId="7DA96A67" wp14:editId="6763FB22">
            <wp:extent cx="5019675" cy="73723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4" w:name="_Toc465413963"/>
      <w:r>
        <w:lastRenderedPageBreak/>
        <w:t>Zusammenfassung</w:t>
      </w:r>
      <w:bookmarkEnd w:id="74"/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01A6422A" wp14:editId="6244ED91">
            <wp:extent cx="4826000" cy="2780057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31243" cy="27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095AC93E" wp14:editId="7AE70E3C">
            <wp:extent cx="4856480" cy="2292802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9890" cy="23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Default="00414D0A" w:rsidP="00F865C5">
      <w:r>
        <w:rPr>
          <w:noProof/>
          <w:lang w:eastAsia="de-CH"/>
        </w:rPr>
        <w:drawing>
          <wp:inline distT="0" distB="0" distL="0" distR="0" wp14:anchorId="0D1A1547" wp14:editId="3CAEF379">
            <wp:extent cx="4873864" cy="3210560"/>
            <wp:effectExtent l="0" t="0" r="3175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6677" cy="32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Pr="00F865C5" w:rsidRDefault="00414D0A" w:rsidP="00F865C5"/>
    <w:p w:rsidR="004F17C3" w:rsidRDefault="004F17C3" w:rsidP="004F17C3">
      <w:pPr>
        <w:pStyle w:val="berschrift1"/>
      </w:pPr>
      <w:bookmarkStart w:id="75" w:name="_Toc465413964"/>
      <w:r>
        <w:lastRenderedPageBreak/>
        <w:t xml:space="preserve">Woche </w:t>
      </w:r>
      <w:r w:rsidR="00F865C5">
        <w:t>6</w:t>
      </w:r>
      <w:bookmarkEnd w:id="75"/>
    </w:p>
    <w:p w:rsidR="004F17C3" w:rsidRDefault="00C10142" w:rsidP="00C10142">
      <w:pPr>
        <w:pStyle w:val="berschrift2"/>
      </w:pPr>
      <w:bookmarkStart w:id="76" w:name="_Toc465413965"/>
      <w:r>
        <w:t>Vektoren</w:t>
      </w:r>
      <w:bookmarkEnd w:id="76"/>
    </w:p>
    <w:p w:rsidR="00C10142" w:rsidRDefault="00C10142" w:rsidP="00C10142">
      <w:pPr>
        <w:pStyle w:val="berschrift3"/>
      </w:pPr>
      <w:bookmarkStart w:id="77" w:name="_Toc465413966"/>
      <w:r>
        <w:t>Motivation</w:t>
      </w:r>
      <w:bookmarkEnd w:id="77"/>
    </w:p>
    <w:p w:rsidR="00C10142" w:rsidRDefault="0011742C" w:rsidP="003F77AA">
      <w:r>
        <w:rPr>
          <w:noProof/>
          <w:lang w:eastAsia="de-CH"/>
        </w:rPr>
        <w:drawing>
          <wp:inline distT="0" distB="0" distL="0" distR="0" wp14:anchorId="1EBF4904" wp14:editId="2B60F30C">
            <wp:extent cx="4648200" cy="2331786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6897" cy="23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78" w:name="_Toc465413967"/>
      <w:r>
        <w:t>Vektor</w:t>
      </w:r>
      <w:bookmarkEnd w:id="78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4158EFF9" wp14:editId="0BFAEA6B">
            <wp:extent cx="4695825" cy="2671941"/>
            <wp:effectExtent l="0" t="0" r="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02083" cy="26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33FFBEDF" wp14:editId="754A4D18">
            <wp:extent cx="4752975" cy="2861635"/>
            <wp:effectExtent l="0" t="0" r="0" b="0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5066" cy="28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79" w:name="_Toc465413968"/>
      <w:r>
        <w:lastRenderedPageBreak/>
        <w:t>Vektoraddition</w:t>
      </w:r>
      <w:bookmarkEnd w:id="79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3E7C9AFD" wp14:editId="4D52ACC2">
            <wp:extent cx="4476750" cy="2408128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95342" cy="24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77BA67F0" wp14:editId="45325DBF">
            <wp:extent cx="4543425" cy="2890224"/>
            <wp:effectExtent l="0" t="0" r="0" b="571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2282" cy="29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0" w:name="_Toc465413969"/>
      <w:r>
        <w:t>Skalare Multiplikation</w:t>
      </w:r>
      <w:bookmarkEnd w:id="80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38433018" wp14:editId="0498DC0B">
            <wp:extent cx="4562475" cy="2983310"/>
            <wp:effectExtent l="0" t="0" r="0" b="762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6065" cy="29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BC" w:rsidRPr="00C10142" w:rsidRDefault="00E35EBC" w:rsidP="00C10142">
      <w:r>
        <w:rPr>
          <w:noProof/>
          <w:lang w:eastAsia="de-CH"/>
        </w:rPr>
        <w:lastRenderedPageBreak/>
        <w:drawing>
          <wp:inline distT="0" distB="0" distL="0" distR="0" wp14:anchorId="773E44DF" wp14:editId="2AE505AA">
            <wp:extent cx="4591050" cy="1405857"/>
            <wp:effectExtent l="0" t="0" r="0" b="4445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2851" cy="14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2"/>
      </w:pPr>
      <w:bookmarkStart w:id="81" w:name="_Toc465413970"/>
      <w:r>
        <w:t>Vektoren im Koordinatensystem</w:t>
      </w:r>
      <w:bookmarkEnd w:id="81"/>
    </w:p>
    <w:p w:rsidR="00C10142" w:rsidRDefault="00C10142" w:rsidP="00C10142">
      <w:pPr>
        <w:pStyle w:val="berschrift3"/>
      </w:pPr>
      <w:bookmarkStart w:id="82" w:name="_Toc465413971"/>
      <w:r>
        <w:t>Ortsvektor</w:t>
      </w:r>
      <w:bookmarkEnd w:id="82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2F171EE7" wp14:editId="25095D16">
            <wp:extent cx="4655723" cy="3009900"/>
            <wp:effectExtent l="0" t="0" r="0" b="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9864" cy="30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3" w:name="_Toc465413972"/>
      <w:r>
        <w:t>Komponentenschreibweise von Vektoren</w:t>
      </w:r>
      <w:bookmarkEnd w:id="83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7344CE4F" wp14:editId="31ABAB2E">
            <wp:extent cx="4733925" cy="3155950"/>
            <wp:effectExtent l="0" t="0" r="9525" b="635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21D2CE91" wp14:editId="2F4B55C3">
            <wp:extent cx="4832989" cy="3000375"/>
            <wp:effectExtent l="0" t="0" r="5715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5231" cy="30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drawing>
          <wp:inline distT="0" distB="0" distL="0" distR="0" wp14:anchorId="7825DF72" wp14:editId="5FFA0ECD">
            <wp:extent cx="4889245" cy="3181350"/>
            <wp:effectExtent l="0" t="0" r="6985" b="0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9849" cy="31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1716A804" wp14:editId="5B385740">
            <wp:extent cx="4981575" cy="3200793"/>
            <wp:effectExtent l="0" t="0" r="0" b="0"/>
            <wp:docPr id="218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2858" cy="32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4" w:name="_Toc465413973"/>
      <w:r>
        <w:t>Addition und skalare Multiplikation von Vektoren</w:t>
      </w:r>
      <w:bookmarkEnd w:id="84"/>
    </w:p>
    <w:p w:rsidR="00C10142" w:rsidRDefault="0085799F" w:rsidP="00C10142">
      <w:r>
        <w:rPr>
          <w:noProof/>
          <w:lang w:eastAsia="de-CH"/>
        </w:rPr>
        <w:drawing>
          <wp:inline distT="0" distB="0" distL="0" distR="0" wp14:anchorId="1B781C20" wp14:editId="69DBC459">
            <wp:extent cx="5010150" cy="3600217"/>
            <wp:effectExtent l="0" t="0" r="0" b="635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14729" cy="36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DE" w:rsidRDefault="00F966DE" w:rsidP="00C10142">
      <w:r>
        <w:rPr>
          <w:noProof/>
          <w:lang w:eastAsia="de-CH"/>
        </w:rPr>
        <w:drawing>
          <wp:inline distT="0" distB="0" distL="0" distR="0" wp14:anchorId="2F088A89" wp14:editId="75B77B70">
            <wp:extent cx="5076825" cy="1482979"/>
            <wp:effectExtent l="0" t="0" r="0" b="3175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1562" cy="148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5" w:name="_Toc465413974"/>
      <w:r>
        <w:lastRenderedPageBreak/>
        <w:t>Nullvektor</w:t>
      </w:r>
      <w:bookmarkEnd w:id="85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1B077771" wp14:editId="087DF85B">
            <wp:extent cx="4953000" cy="2293056"/>
            <wp:effectExtent l="0" t="0" r="0" b="0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471" cy="22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6" w:name="_Toc465413975"/>
      <w:r>
        <w:t>Gegenvektor</w:t>
      </w:r>
      <w:bookmarkEnd w:id="86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63AD676A" wp14:editId="0E653BBB">
            <wp:extent cx="4991100" cy="3214616"/>
            <wp:effectExtent l="0" t="0" r="0" b="508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5519" cy="32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7" w:name="_Toc465413976"/>
      <w:r>
        <w:t>Differenz von Vektoren</w:t>
      </w:r>
      <w:bookmarkEnd w:id="87"/>
    </w:p>
    <w:p w:rsidR="00C10142" w:rsidRDefault="002A1055" w:rsidP="00C10142">
      <w:r>
        <w:rPr>
          <w:noProof/>
          <w:lang w:eastAsia="de-CH"/>
        </w:rPr>
        <w:drawing>
          <wp:inline distT="0" distB="0" distL="0" distR="0" wp14:anchorId="5CB12FD3" wp14:editId="1484A904">
            <wp:extent cx="5027740" cy="2600325"/>
            <wp:effectExtent l="0" t="0" r="1905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975" cy="26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8" w:name="_Toc465413977"/>
      <w:r>
        <w:lastRenderedPageBreak/>
        <w:t>Verbindungsvektoren</w:t>
      </w:r>
      <w:bookmarkEnd w:id="88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4054BF7E" wp14:editId="0E4311BA">
            <wp:extent cx="5057775" cy="2933643"/>
            <wp:effectExtent l="0" t="0" r="0" b="63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9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3E0BD4F4" wp14:editId="66F559F2">
            <wp:extent cx="3771900" cy="2895803"/>
            <wp:effectExtent l="0" t="0" r="0" b="0"/>
            <wp:docPr id="225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6316" cy="28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6D8899CA" wp14:editId="2C80C468">
            <wp:extent cx="5000625" cy="1945239"/>
            <wp:effectExtent l="0" t="0" r="0" b="0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1498" cy="19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9" w:name="_Toc465413978"/>
      <w:r>
        <w:lastRenderedPageBreak/>
        <w:t>Länge von Vektoren</w:t>
      </w:r>
      <w:bookmarkEnd w:id="89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62FBA485" wp14:editId="6AE35AE1">
            <wp:extent cx="5079544" cy="3305175"/>
            <wp:effectExtent l="0" t="0" r="6985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617" cy="33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Pr="00C10142" w:rsidRDefault="00C10142" w:rsidP="00C10142">
      <w:pPr>
        <w:pStyle w:val="berschrift3"/>
      </w:pPr>
      <w:bookmarkStart w:id="90" w:name="_Toc465413979"/>
      <w:r>
        <w:t>Einheitsvektor</w:t>
      </w:r>
      <w:bookmarkEnd w:id="90"/>
    </w:p>
    <w:p w:rsidR="00C10142" w:rsidRDefault="00F7175D" w:rsidP="00C10142">
      <w:r>
        <w:rPr>
          <w:noProof/>
          <w:lang w:eastAsia="de-CH"/>
        </w:rPr>
        <w:drawing>
          <wp:inline distT="0" distB="0" distL="0" distR="0" wp14:anchorId="2F225E67" wp14:editId="548C6836">
            <wp:extent cx="5105400" cy="2335473"/>
            <wp:effectExtent l="0" t="0" r="0" b="8255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9051" cy="23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5D" w:rsidRDefault="00F7175D" w:rsidP="00C10142"/>
    <w:p w:rsidR="0004017C" w:rsidRDefault="0004017C" w:rsidP="0004017C">
      <w:pPr>
        <w:pStyle w:val="berschrift1"/>
      </w:pPr>
      <w:bookmarkStart w:id="91" w:name="_Toc465413980"/>
      <w:r>
        <w:lastRenderedPageBreak/>
        <w:t>Woche 7</w:t>
      </w:r>
      <w:bookmarkEnd w:id="91"/>
    </w:p>
    <w:p w:rsidR="0004017C" w:rsidRPr="003F77AA" w:rsidRDefault="0004017C" w:rsidP="003F77AA"/>
    <w:sectPr w:rsidR="0004017C" w:rsidRPr="003F77AA" w:rsidSect="00164DB6">
      <w:headerReference w:type="default" r:id="rId138"/>
      <w:footerReference w:type="default" r:id="rId13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7507" w:rsidRDefault="00207507" w:rsidP="006B5E49">
      <w:pPr>
        <w:spacing w:after="0" w:line="240" w:lineRule="auto"/>
      </w:pPr>
      <w:r>
        <w:separator/>
      </w:r>
    </w:p>
  </w:endnote>
  <w:endnote w:type="continuationSeparator" w:id="0">
    <w:p w:rsidR="00207507" w:rsidRDefault="0020750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799F" w:rsidRPr="003037A4" w:rsidRDefault="0085799F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261283">
      <w:rPr>
        <w:noProof/>
      </w:rPr>
      <w:t>8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261283">
      <w:rPr>
        <w:noProof/>
      </w:rPr>
      <w:t>56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7507" w:rsidRDefault="00207507" w:rsidP="006B5E49">
      <w:pPr>
        <w:spacing w:after="0" w:line="240" w:lineRule="auto"/>
      </w:pPr>
      <w:r>
        <w:separator/>
      </w:r>
    </w:p>
  </w:footnote>
  <w:footnote w:type="continuationSeparator" w:id="0">
    <w:p w:rsidR="00207507" w:rsidRDefault="0020750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799F" w:rsidRDefault="0085799F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1C11"/>
    <w:rsid w:val="0001007A"/>
    <w:rsid w:val="000141E4"/>
    <w:rsid w:val="00032EEB"/>
    <w:rsid w:val="0004017C"/>
    <w:rsid w:val="00041204"/>
    <w:rsid w:val="000534AF"/>
    <w:rsid w:val="00057AA2"/>
    <w:rsid w:val="0006056F"/>
    <w:rsid w:val="00071B97"/>
    <w:rsid w:val="000819FC"/>
    <w:rsid w:val="00093F74"/>
    <w:rsid w:val="000A251E"/>
    <w:rsid w:val="000B54CC"/>
    <w:rsid w:val="000B5E60"/>
    <w:rsid w:val="000D28C0"/>
    <w:rsid w:val="000E01D5"/>
    <w:rsid w:val="000E0DEE"/>
    <w:rsid w:val="000F5C5C"/>
    <w:rsid w:val="00105030"/>
    <w:rsid w:val="0011742C"/>
    <w:rsid w:val="0012397E"/>
    <w:rsid w:val="00135871"/>
    <w:rsid w:val="00156959"/>
    <w:rsid w:val="001576D3"/>
    <w:rsid w:val="00160860"/>
    <w:rsid w:val="00164748"/>
    <w:rsid w:val="00164DB6"/>
    <w:rsid w:val="001679F9"/>
    <w:rsid w:val="001850CC"/>
    <w:rsid w:val="00194D06"/>
    <w:rsid w:val="001A52D5"/>
    <w:rsid w:val="001A6B64"/>
    <w:rsid w:val="001B1780"/>
    <w:rsid w:val="001C105B"/>
    <w:rsid w:val="001D0511"/>
    <w:rsid w:val="001E32AD"/>
    <w:rsid w:val="001F54B3"/>
    <w:rsid w:val="00200BAD"/>
    <w:rsid w:val="002018E5"/>
    <w:rsid w:val="00207507"/>
    <w:rsid w:val="002133D0"/>
    <w:rsid w:val="00213472"/>
    <w:rsid w:val="0022336E"/>
    <w:rsid w:val="00237253"/>
    <w:rsid w:val="00261283"/>
    <w:rsid w:val="00262752"/>
    <w:rsid w:val="00266EDE"/>
    <w:rsid w:val="0026725B"/>
    <w:rsid w:val="002865EA"/>
    <w:rsid w:val="0028735D"/>
    <w:rsid w:val="002A1055"/>
    <w:rsid w:val="002A6073"/>
    <w:rsid w:val="002B40B0"/>
    <w:rsid w:val="002D08CA"/>
    <w:rsid w:val="002F7535"/>
    <w:rsid w:val="003037A4"/>
    <w:rsid w:val="00316E10"/>
    <w:rsid w:val="0033460C"/>
    <w:rsid w:val="00342602"/>
    <w:rsid w:val="0038289A"/>
    <w:rsid w:val="0038683A"/>
    <w:rsid w:val="00386E6B"/>
    <w:rsid w:val="00390E2B"/>
    <w:rsid w:val="003917D7"/>
    <w:rsid w:val="003A1B25"/>
    <w:rsid w:val="003A70B0"/>
    <w:rsid w:val="003B27B1"/>
    <w:rsid w:val="003C2BF6"/>
    <w:rsid w:val="003C5045"/>
    <w:rsid w:val="003D5735"/>
    <w:rsid w:val="003D64A4"/>
    <w:rsid w:val="003E53D8"/>
    <w:rsid w:val="003F37A4"/>
    <w:rsid w:val="003F5B87"/>
    <w:rsid w:val="003F77AA"/>
    <w:rsid w:val="0040488A"/>
    <w:rsid w:val="00405460"/>
    <w:rsid w:val="0040550F"/>
    <w:rsid w:val="00406C0F"/>
    <w:rsid w:val="00414D0A"/>
    <w:rsid w:val="004254A8"/>
    <w:rsid w:val="00431207"/>
    <w:rsid w:val="004579CE"/>
    <w:rsid w:val="00472A37"/>
    <w:rsid w:val="0048657E"/>
    <w:rsid w:val="004944B1"/>
    <w:rsid w:val="004B5461"/>
    <w:rsid w:val="004B776C"/>
    <w:rsid w:val="004F17C3"/>
    <w:rsid w:val="004F188D"/>
    <w:rsid w:val="004F3F4F"/>
    <w:rsid w:val="00510030"/>
    <w:rsid w:val="00534458"/>
    <w:rsid w:val="005520D0"/>
    <w:rsid w:val="0058292C"/>
    <w:rsid w:val="00597C30"/>
    <w:rsid w:val="005C0ED7"/>
    <w:rsid w:val="005E2CD6"/>
    <w:rsid w:val="005F41FD"/>
    <w:rsid w:val="00605830"/>
    <w:rsid w:val="00614DC0"/>
    <w:rsid w:val="00627145"/>
    <w:rsid w:val="00631623"/>
    <w:rsid w:val="0067227E"/>
    <w:rsid w:val="0068110E"/>
    <w:rsid w:val="00695C4B"/>
    <w:rsid w:val="006A6595"/>
    <w:rsid w:val="006A6BF8"/>
    <w:rsid w:val="006A794A"/>
    <w:rsid w:val="006A7B82"/>
    <w:rsid w:val="006B5E49"/>
    <w:rsid w:val="006D62FC"/>
    <w:rsid w:val="006D764D"/>
    <w:rsid w:val="006E2F0C"/>
    <w:rsid w:val="006E35E8"/>
    <w:rsid w:val="006E4D27"/>
    <w:rsid w:val="00701767"/>
    <w:rsid w:val="00703B8A"/>
    <w:rsid w:val="00704B23"/>
    <w:rsid w:val="00734176"/>
    <w:rsid w:val="00746ECE"/>
    <w:rsid w:val="00793D05"/>
    <w:rsid w:val="0079694A"/>
    <w:rsid w:val="007B0CD9"/>
    <w:rsid w:val="007C67F1"/>
    <w:rsid w:val="007D7049"/>
    <w:rsid w:val="007E0422"/>
    <w:rsid w:val="007F3A05"/>
    <w:rsid w:val="007F42D8"/>
    <w:rsid w:val="00842B12"/>
    <w:rsid w:val="008529FA"/>
    <w:rsid w:val="008569F0"/>
    <w:rsid w:val="00856AB2"/>
    <w:rsid w:val="0085799F"/>
    <w:rsid w:val="0087062B"/>
    <w:rsid w:val="00880D9B"/>
    <w:rsid w:val="008901AF"/>
    <w:rsid w:val="008A1A3E"/>
    <w:rsid w:val="008C1085"/>
    <w:rsid w:val="008D366E"/>
    <w:rsid w:val="008D68BE"/>
    <w:rsid w:val="00907D11"/>
    <w:rsid w:val="00910BA5"/>
    <w:rsid w:val="0091184C"/>
    <w:rsid w:val="00923291"/>
    <w:rsid w:val="00946085"/>
    <w:rsid w:val="00947063"/>
    <w:rsid w:val="0095096E"/>
    <w:rsid w:val="00956979"/>
    <w:rsid w:val="00961EBB"/>
    <w:rsid w:val="009637E6"/>
    <w:rsid w:val="00973D65"/>
    <w:rsid w:val="00980159"/>
    <w:rsid w:val="00990E7F"/>
    <w:rsid w:val="009B342F"/>
    <w:rsid w:val="009F7B6C"/>
    <w:rsid w:val="00A304AD"/>
    <w:rsid w:val="00A549F7"/>
    <w:rsid w:val="00A92411"/>
    <w:rsid w:val="00AD13C0"/>
    <w:rsid w:val="00AF65CF"/>
    <w:rsid w:val="00AF7A48"/>
    <w:rsid w:val="00B136BA"/>
    <w:rsid w:val="00B25571"/>
    <w:rsid w:val="00B4740B"/>
    <w:rsid w:val="00B657AF"/>
    <w:rsid w:val="00B70D48"/>
    <w:rsid w:val="00B7241C"/>
    <w:rsid w:val="00B72443"/>
    <w:rsid w:val="00B80708"/>
    <w:rsid w:val="00B93971"/>
    <w:rsid w:val="00BB78F3"/>
    <w:rsid w:val="00BC2256"/>
    <w:rsid w:val="00BC693F"/>
    <w:rsid w:val="00BC7B70"/>
    <w:rsid w:val="00BD08F2"/>
    <w:rsid w:val="00BE500C"/>
    <w:rsid w:val="00BF0C5F"/>
    <w:rsid w:val="00BF3D72"/>
    <w:rsid w:val="00C05370"/>
    <w:rsid w:val="00C10142"/>
    <w:rsid w:val="00C132E7"/>
    <w:rsid w:val="00C274C0"/>
    <w:rsid w:val="00C30B11"/>
    <w:rsid w:val="00C36948"/>
    <w:rsid w:val="00C563C4"/>
    <w:rsid w:val="00C569D5"/>
    <w:rsid w:val="00C6413D"/>
    <w:rsid w:val="00C742CF"/>
    <w:rsid w:val="00CB6A05"/>
    <w:rsid w:val="00CC1F1F"/>
    <w:rsid w:val="00CD2C7A"/>
    <w:rsid w:val="00CD7FCF"/>
    <w:rsid w:val="00CF2E56"/>
    <w:rsid w:val="00D1223B"/>
    <w:rsid w:val="00D33127"/>
    <w:rsid w:val="00D56EE0"/>
    <w:rsid w:val="00D56F15"/>
    <w:rsid w:val="00D942C4"/>
    <w:rsid w:val="00DD04C4"/>
    <w:rsid w:val="00DD4046"/>
    <w:rsid w:val="00DD5B7A"/>
    <w:rsid w:val="00DD6959"/>
    <w:rsid w:val="00DE60A2"/>
    <w:rsid w:val="00DF1936"/>
    <w:rsid w:val="00DF681B"/>
    <w:rsid w:val="00DF7289"/>
    <w:rsid w:val="00E3367A"/>
    <w:rsid w:val="00E35EBC"/>
    <w:rsid w:val="00E376F9"/>
    <w:rsid w:val="00E52C9A"/>
    <w:rsid w:val="00E5419C"/>
    <w:rsid w:val="00E571CE"/>
    <w:rsid w:val="00E73585"/>
    <w:rsid w:val="00E90B3B"/>
    <w:rsid w:val="00E9148A"/>
    <w:rsid w:val="00E936AF"/>
    <w:rsid w:val="00EA7987"/>
    <w:rsid w:val="00EB766F"/>
    <w:rsid w:val="00EE0CFA"/>
    <w:rsid w:val="00F05658"/>
    <w:rsid w:val="00F34BB8"/>
    <w:rsid w:val="00F40999"/>
    <w:rsid w:val="00F44376"/>
    <w:rsid w:val="00F56B84"/>
    <w:rsid w:val="00F7175D"/>
    <w:rsid w:val="00F865C5"/>
    <w:rsid w:val="00F90B92"/>
    <w:rsid w:val="00F966DE"/>
    <w:rsid w:val="00F969C9"/>
    <w:rsid w:val="00FA5588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EF0C50F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AD2448D-37BF-4FED-84A6-24CD9CC19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57</Pages>
  <Words>1442</Words>
  <Characters>9088</Characters>
  <Application>Microsoft Office Word</Application>
  <DocSecurity>0</DocSecurity>
  <Lines>75</Lines>
  <Paragraphs>21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10509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149</cp:revision>
  <dcterms:created xsi:type="dcterms:W3CDTF">2016-09-20T18:48:00Z</dcterms:created>
  <dcterms:modified xsi:type="dcterms:W3CDTF">2016-10-28T08:29:00Z</dcterms:modified>
</cp:coreProperties>
</file>
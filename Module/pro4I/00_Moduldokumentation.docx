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3E53D8" w:rsidRDefault="00D420C7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6E53" w:rsidRPr="00B57F8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Default="00B57F8B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Modul Projekt 4 Informatik (pro4I)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3E53D8" w:rsidRDefault="0009158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B6E53" w:rsidRPr="00B57F8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Default="00B57F8B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Modul Projekt 4 Informatik (pro4I)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20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5C62A4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20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5C62A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Inhaltsverzeichnisberschrift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912634" w:rsidRDefault="00AF65CF">
          <w:pPr>
            <w:pStyle w:val="Verzeichnis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501166" w:history="1">
            <w:r w:rsidR="00912634" w:rsidRPr="00CF5F87">
              <w:rPr>
                <w:rStyle w:val="Hyperlink"/>
                <w:noProof/>
              </w:rPr>
              <w:t>1</w:t>
            </w:r>
            <w:r w:rsidR="00912634">
              <w:rPr>
                <w:rFonts w:eastAsiaTheme="minorEastAsia"/>
                <w:noProof/>
                <w:lang w:eastAsia="de-CH"/>
              </w:rPr>
              <w:tab/>
            </w:r>
            <w:r w:rsidR="00912634" w:rsidRPr="00CF5F87">
              <w:rPr>
                <w:rStyle w:val="Hyperlink"/>
                <w:noProof/>
              </w:rPr>
              <w:t>Einleitung</w:t>
            </w:r>
            <w:r w:rsidR="00912634">
              <w:rPr>
                <w:noProof/>
                <w:webHidden/>
              </w:rPr>
              <w:tab/>
            </w:r>
            <w:r w:rsidR="00912634">
              <w:rPr>
                <w:noProof/>
                <w:webHidden/>
              </w:rPr>
              <w:fldChar w:fldCharType="begin"/>
            </w:r>
            <w:r w:rsidR="00912634">
              <w:rPr>
                <w:noProof/>
                <w:webHidden/>
              </w:rPr>
              <w:instrText xml:space="preserve"> PAGEREF _Toc477501166 \h </w:instrText>
            </w:r>
            <w:r w:rsidR="00912634">
              <w:rPr>
                <w:noProof/>
                <w:webHidden/>
              </w:rPr>
            </w:r>
            <w:r w:rsidR="00912634">
              <w:rPr>
                <w:noProof/>
                <w:webHidden/>
              </w:rPr>
              <w:fldChar w:fldCharType="separate"/>
            </w:r>
            <w:r w:rsidR="00912634">
              <w:rPr>
                <w:noProof/>
                <w:webHidden/>
              </w:rPr>
              <w:t>2</w:t>
            </w:r>
            <w:r w:rsidR="00912634">
              <w:rPr>
                <w:noProof/>
                <w:webHidden/>
              </w:rPr>
              <w:fldChar w:fldCharType="end"/>
            </w:r>
          </w:hyperlink>
        </w:p>
        <w:p w:rsidR="00912634" w:rsidRDefault="009126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7501167" w:history="1">
            <w:r w:rsidRPr="00CF5F8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F5F87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_Toc477501167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634" w:rsidRDefault="009126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7501168" w:history="1">
            <w:r w:rsidRPr="00CF5F87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F5F87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_Toc477501168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634" w:rsidRDefault="0091263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7501169" w:history="1">
            <w:r w:rsidRPr="00CF5F87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F5F87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_Toc477501169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634" w:rsidRDefault="00912634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77501170" w:history="1">
            <w:r w:rsidRPr="00CF5F8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F5F87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_Toc477501170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634" w:rsidRDefault="00912634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77501171" w:history="1">
            <w:r w:rsidRPr="00CF5F8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F5F87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_Toc477501171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634" w:rsidRDefault="00912634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77501172" w:history="1">
            <w:r w:rsidRPr="00CF5F8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F5F87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_Toc477501172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634" w:rsidRDefault="00912634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77501173" w:history="1">
            <w:r w:rsidRPr="00CF5F87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F5F87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_Toc477501173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634" w:rsidRDefault="00912634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77501174" w:history="1">
            <w:r w:rsidRPr="00CF5F87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CF5F87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_Toc477501174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berschrift1"/>
      </w:pPr>
      <w:bookmarkStart w:id="1" w:name="_Toc430435984"/>
      <w:bookmarkStart w:id="2" w:name="_Toc431304092"/>
      <w:bookmarkStart w:id="3" w:name="_Toc477501166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berschrift2"/>
      </w:pPr>
      <w:bookmarkStart w:id="4" w:name="_Toc430422362"/>
      <w:bookmarkStart w:id="5" w:name="_Toc430435985"/>
      <w:bookmarkStart w:id="6" w:name="_Toc431304093"/>
      <w:bookmarkStart w:id="7" w:name="_Toc477501167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B57F8B">
        <w:t>pro4I</w:t>
      </w:r>
      <w:r>
        <w:t xml:space="preserve"> dar. Allfällige Unterlagen sind im Modulordner zu finden.</w:t>
      </w:r>
    </w:p>
    <w:p w:rsidR="003A70B0" w:rsidRDefault="003A70B0" w:rsidP="003A70B0">
      <w:pPr>
        <w:pStyle w:val="berschrift2"/>
      </w:pPr>
      <w:bookmarkStart w:id="8" w:name="_Toc430422363"/>
      <w:bookmarkStart w:id="9" w:name="_Toc430435986"/>
      <w:bookmarkStart w:id="10" w:name="_Toc431304094"/>
      <w:bookmarkStart w:id="11" w:name="_Toc477501168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9531C8" w:rsidP="009531C8">
      <w:pPr>
        <w:pStyle w:val="Listenabsatz"/>
        <w:numPr>
          <w:ilvl w:val="0"/>
          <w:numId w:val="2"/>
        </w:numPr>
      </w:pPr>
      <w:r>
        <w:t>Umsetzen eines Informatikprojekts</w:t>
      </w:r>
    </w:p>
    <w:p w:rsidR="003A70B0" w:rsidRDefault="003A70B0" w:rsidP="003A70B0">
      <w:pPr>
        <w:pStyle w:val="berschrift2"/>
      </w:pPr>
      <w:bookmarkStart w:id="12" w:name="_Toc430422364"/>
      <w:bookmarkStart w:id="13" w:name="_Toc430435987"/>
      <w:bookmarkStart w:id="14" w:name="_Toc431304095"/>
      <w:bookmarkStart w:id="15" w:name="_Toc477501169"/>
      <w:r>
        <w:t>Prüfungen</w:t>
      </w:r>
      <w:bookmarkEnd w:id="12"/>
      <w:bookmarkEnd w:id="13"/>
      <w:bookmarkEnd w:id="14"/>
      <w:bookmarkEnd w:id="15"/>
    </w:p>
    <w:p w:rsidR="009531C8" w:rsidRDefault="009531C8" w:rsidP="009531C8">
      <w:r>
        <w:t>Die Modulnote setzt sich aus der komplexen Berechnung des Projektes 4 zusammen.</w:t>
      </w:r>
    </w:p>
    <w:p w:rsidR="00AF65CF" w:rsidRDefault="00AF65CF" w:rsidP="00AF65CF"/>
    <w:p w:rsidR="00973D65" w:rsidRDefault="00973D65" w:rsidP="00973D65">
      <w:pPr>
        <w:pStyle w:val="berschrift1"/>
      </w:pPr>
      <w:bookmarkStart w:id="16" w:name="_Toc477501170"/>
      <w:r>
        <w:lastRenderedPageBreak/>
        <w:t>Woche 1</w:t>
      </w:r>
      <w:bookmarkEnd w:id="16"/>
    </w:p>
    <w:p w:rsidR="00973D65" w:rsidRDefault="009531C8" w:rsidP="00AF65CF">
      <w:r>
        <w:t>In Woche 1 fand das Kickoff Meeting sowie ein Übergabemeeting des Project Managers statt.</w:t>
      </w:r>
    </w:p>
    <w:p w:rsidR="00973D65" w:rsidRDefault="00973D65" w:rsidP="00AF65CF"/>
    <w:p w:rsidR="009531C8" w:rsidRDefault="009531C8" w:rsidP="009531C8">
      <w:pPr>
        <w:pStyle w:val="berschrift1"/>
      </w:pPr>
      <w:bookmarkStart w:id="17" w:name="_Toc477501171"/>
      <w:r>
        <w:lastRenderedPageBreak/>
        <w:t>Woche 2</w:t>
      </w:r>
      <w:bookmarkEnd w:id="17"/>
    </w:p>
    <w:p w:rsidR="003043D3" w:rsidRDefault="003043D3" w:rsidP="00AF65CF">
      <w:r>
        <w:t>In Woche 2 fand das Evaluationsgespräch und Nachfolgend die Planung der Veröffentlichung des 2. Releases statt.</w:t>
      </w:r>
    </w:p>
    <w:p w:rsidR="009531C8" w:rsidRDefault="009531C8" w:rsidP="00AF65CF"/>
    <w:p w:rsidR="003043D3" w:rsidRDefault="003043D3" w:rsidP="003043D3">
      <w:pPr>
        <w:pStyle w:val="berschrift1"/>
      </w:pPr>
      <w:bookmarkStart w:id="18" w:name="_Toc477501172"/>
      <w:r>
        <w:lastRenderedPageBreak/>
        <w:t>Woche 3</w:t>
      </w:r>
      <w:bookmarkEnd w:id="18"/>
    </w:p>
    <w:p w:rsidR="003043D3" w:rsidRDefault="00430CCF" w:rsidP="00AF65CF">
      <w:r>
        <w:t>In Woche 3 wurde besprochen, wie man das 2. Release abschliessen und den nächsten Sprint planen möchte.</w:t>
      </w:r>
    </w:p>
    <w:p w:rsidR="00430CCF" w:rsidRDefault="00430CCF" w:rsidP="00AF65CF"/>
    <w:p w:rsidR="00430CCF" w:rsidRDefault="00430CCF" w:rsidP="00430CCF">
      <w:pPr>
        <w:pStyle w:val="berschrift1"/>
      </w:pPr>
      <w:bookmarkStart w:id="19" w:name="_Toc477501173"/>
      <w:r>
        <w:lastRenderedPageBreak/>
        <w:t>Woche 4</w:t>
      </w:r>
      <w:bookmarkEnd w:id="19"/>
    </w:p>
    <w:p w:rsidR="00430CCF" w:rsidRDefault="00912634" w:rsidP="00AF65CF">
      <w:r>
        <w:t>In Woche 4 wurde an Joyrate weiterentwickelt.</w:t>
      </w:r>
    </w:p>
    <w:p w:rsidR="00912634" w:rsidRDefault="00912634" w:rsidP="00AF65CF"/>
    <w:p w:rsidR="00912634" w:rsidRDefault="00912634" w:rsidP="00912634">
      <w:pPr>
        <w:pStyle w:val="berschrift1"/>
      </w:pPr>
      <w:bookmarkStart w:id="20" w:name="_Toc477501174"/>
      <w:r>
        <w:lastRenderedPageBreak/>
        <w:t>Woche 5</w:t>
      </w:r>
      <w:bookmarkEnd w:id="20"/>
    </w:p>
    <w:p w:rsidR="00912634" w:rsidRPr="00AF65CF" w:rsidRDefault="00912634" w:rsidP="00AF65CF"/>
    <w:sectPr w:rsidR="00912634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0C7" w:rsidRDefault="00D420C7" w:rsidP="006B5E49">
      <w:pPr>
        <w:spacing w:after="0" w:line="240" w:lineRule="auto"/>
      </w:pPr>
      <w:r>
        <w:separator/>
      </w:r>
    </w:p>
  </w:endnote>
  <w:endnote w:type="continuationSeparator" w:id="0">
    <w:p w:rsidR="00D420C7" w:rsidRDefault="00D420C7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uzeile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B57F8B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912634">
      <w:rPr>
        <w:noProof/>
      </w:rPr>
      <w:t>2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912634">
      <w:rPr>
        <w:noProof/>
      </w:rPr>
      <w:t>7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0C7" w:rsidRDefault="00D420C7" w:rsidP="006B5E49">
      <w:pPr>
        <w:spacing w:after="0" w:line="240" w:lineRule="auto"/>
      </w:pPr>
      <w:r>
        <w:separator/>
      </w:r>
    </w:p>
  </w:footnote>
  <w:footnote w:type="continuationSeparator" w:id="0">
    <w:p w:rsidR="00D420C7" w:rsidRDefault="00D420C7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B57F8B" w:rsidP="006E35E8">
    <w:pPr>
      <w:pStyle w:val="Kopfzeile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53"/>
    <w:rsid w:val="0001007A"/>
    <w:rsid w:val="00057AA2"/>
    <w:rsid w:val="00091587"/>
    <w:rsid w:val="000A251E"/>
    <w:rsid w:val="000E01D5"/>
    <w:rsid w:val="000E0DEE"/>
    <w:rsid w:val="00105030"/>
    <w:rsid w:val="0012397E"/>
    <w:rsid w:val="00160860"/>
    <w:rsid w:val="00164748"/>
    <w:rsid w:val="00164DB6"/>
    <w:rsid w:val="001A52D5"/>
    <w:rsid w:val="001A6B64"/>
    <w:rsid w:val="001C0193"/>
    <w:rsid w:val="001E32AD"/>
    <w:rsid w:val="0026725B"/>
    <w:rsid w:val="002865EA"/>
    <w:rsid w:val="003037A4"/>
    <w:rsid w:val="003043D3"/>
    <w:rsid w:val="0033460C"/>
    <w:rsid w:val="00342602"/>
    <w:rsid w:val="0038683A"/>
    <w:rsid w:val="003917D7"/>
    <w:rsid w:val="003A70B0"/>
    <w:rsid w:val="003B27B1"/>
    <w:rsid w:val="003D5735"/>
    <w:rsid w:val="003E53D8"/>
    <w:rsid w:val="004254A8"/>
    <w:rsid w:val="00430CCF"/>
    <w:rsid w:val="004B5461"/>
    <w:rsid w:val="004B776C"/>
    <w:rsid w:val="00510030"/>
    <w:rsid w:val="005A27FD"/>
    <w:rsid w:val="005C62A4"/>
    <w:rsid w:val="0067227E"/>
    <w:rsid w:val="00695C4B"/>
    <w:rsid w:val="006A6BF8"/>
    <w:rsid w:val="006B5E49"/>
    <w:rsid w:val="006D62FC"/>
    <w:rsid w:val="006E2F0C"/>
    <w:rsid w:val="006E35E8"/>
    <w:rsid w:val="007B0CD9"/>
    <w:rsid w:val="007B68D0"/>
    <w:rsid w:val="008C1085"/>
    <w:rsid w:val="008D68BE"/>
    <w:rsid w:val="00904366"/>
    <w:rsid w:val="00912634"/>
    <w:rsid w:val="00923291"/>
    <w:rsid w:val="0095096E"/>
    <w:rsid w:val="009531C8"/>
    <w:rsid w:val="009637E6"/>
    <w:rsid w:val="00973D65"/>
    <w:rsid w:val="00990E7F"/>
    <w:rsid w:val="009B342F"/>
    <w:rsid w:val="00AB6E53"/>
    <w:rsid w:val="00AF65CF"/>
    <w:rsid w:val="00AF7A48"/>
    <w:rsid w:val="00B25571"/>
    <w:rsid w:val="00B57F8B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C1F1F"/>
    <w:rsid w:val="00CD4944"/>
    <w:rsid w:val="00CF10FF"/>
    <w:rsid w:val="00D31919"/>
    <w:rsid w:val="00D420C7"/>
    <w:rsid w:val="00DD04C4"/>
    <w:rsid w:val="00DD56B6"/>
    <w:rsid w:val="00DD6959"/>
    <w:rsid w:val="00DE60A2"/>
    <w:rsid w:val="00DF1936"/>
    <w:rsid w:val="00E376F9"/>
    <w:rsid w:val="00E52C9A"/>
    <w:rsid w:val="00E571CE"/>
    <w:rsid w:val="00EB766F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54B7F4"/>
  <w15:chartTrackingRefBased/>
  <w15:docId w15:val="{54ADCB2E-DEAB-42DC-AE0C-E17159B8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F65CF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4DB6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865EA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7AA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7A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E49"/>
  </w:style>
  <w:style w:type="paragraph" w:styleId="Fuzeile">
    <w:name w:val="footer"/>
    <w:basedOn w:val="Standard"/>
    <w:link w:val="Fu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AD8273-DFB7-406B-B193-955B5BD5E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8</Pages>
  <Words>200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10</cp:revision>
  <dcterms:created xsi:type="dcterms:W3CDTF">2017-02-20T15:17:00Z</dcterms:created>
  <dcterms:modified xsi:type="dcterms:W3CDTF">2017-03-17T07:04:00Z</dcterms:modified>
</cp:coreProperties>
</file>
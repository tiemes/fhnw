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6816" w:rsidRPr="002666EB" w:rsidRDefault="00066816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066816" w:rsidRPr="002666EB" w:rsidRDefault="0006681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(infre)</w:t>
                                </w:r>
                              </w:p>
                              <w:p w:rsidR="00066816" w:rsidRPr="00AF65CF" w:rsidRDefault="0006681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066816" w:rsidRPr="002666EB" w:rsidRDefault="00066816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066816" w:rsidRPr="002666EB" w:rsidRDefault="0006681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(infre)</w:t>
                          </w:r>
                        </w:p>
                        <w:p w:rsidR="00066816" w:rsidRPr="00AF65CF" w:rsidRDefault="0006681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066816" w:rsidRDefault="00066816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66816" w:rsidRDefault="00066816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0650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009049" w:history="1">
            <w:r w:rsidR="00706509" w:rsidRPr="00EC72FA">
              <w:rPr>
                <w:rStyle w:val="Hyperlink"/>
                <w:noProof/>
              </w:rPr>
              <w:t>1</w:t>
            </w:r>
            <w:r w:rsidR="00706509">
              <w:rPr>
                <w:rFonts w:eastAsiaTheme="minorEastAsia"/>
                <w:noProof/>
                <w:lang w:eastAsia="de-CH"/>
              </w:rPr>
              <w:tab/>
            </w:r>
            <w:r w:rsidR="00706509" w:rsidRPr="00EC72FA">
              <w:rPr>
                <w:rStyle w:val="Hyperlink"/>
                <w:noProof/>
              </w:rPr>
              <w:t>Einleitung</w:t>
            </w:r>
            <w:r w:rsidR="00706509">
              <w:rPr>
                <w:noProof/>
                <w:webHidden/>
              </w:rPr>
              <w:tab/>
            </w:r>
            <w:r w:rsidR="00706509">
              <w:rPr>
                <w:noProof/>
                <w:webHidden/>
              </w:rPr>
              <w:fldChar w:fldCharType="begin"/>
            </w:r>
            <w:r w:rsidR="00706509">
              <w:rPr>
                <w:noProof/>
                <w:webHidden/>
              </w:rPr>
              <w:instrText xml:space="preserve"> PAGEREF _Toc466009049 \h </w:instrText>
            </w:r>
            <w:r w:rsidR="00706509">
              <w:rPr>
                <w:noProof/>
                <w:webHidden/>
              </w:rPr>
            </w:r>
            <w:r w:rsidR="00706509">
              <w:rPr>
                <w:noProof/>
                <w:webHidden/>
              </w:rPr>
              <w:fldChar w:fldCharType="separate"/>
            </w:r>
            <w:r w:rsidR="00706509">
              <w:rPr>
                <w:noProof/>
                <w:webHidden/>
              </w:rPr>
              <w:t>5</w:t>
            </w:r>
            <w:r w:rsidR="00706509"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0" w:history="1">
            <w:r w:rsidRPr="00EC72F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1" w:history="1">
            <w:r w:rsidRPr="00EC72F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2" w:history="1">
            <w:r w:rsidRPr="00EC72F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053" w:history="1">
            <w:r w:rsidRPr="00EC72F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4" w:history="1">
            <w:r w:rsidRPr="00EC72F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5" w:history="1">
            <w:r w:rsidRPr="00EC72F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6" w:history="1">
            <w:r w:rsidRPr="00EC72F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7" w:history="1">
            <w:r w:rsidRPr="00EC72F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8" w:history="1">
            <w:r w:rsidRPr="00EC72F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59" w:history="1">
            <w:r w:rsidRPr="00EC72F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0" w:history="1">
            <w:r w:rsidRPr="00EC72F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1" w:history="1">
            <w:r w:rsidRPr="00EC72FA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2" w:history="1">
            <w:r w:rsidRPr="00EC72FA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3" w:history="1">
            <w:r w:rsidRPr="00EC72FA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4" w:history="1">
            <w:r w:rsidRPr="00EC72FA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5" w:history="1">
            <w:r w:rsidRPr="00EC72FA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6" w:history="1">
            <w:r w:rsidRPr="00EC72FA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7" w:history="1">
            <w:r w:rsidRPr="00EC72FA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068" w:history="1">
            <w:r w:rsidRPr="00EC72F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69" w:history="1">
            <w:r w:rsidRPr="00EC72F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0" w:history="1">
            <w:r w:rsidRPr="00EC72F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1" w:history="1">
            <w:r w:rsidRPr="00EC72FA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2" w:history="1">
            <w:r w:rsidRPr="00EC72FA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3" w:history="1">
            <w:r w:rsidRPr="00EC72FA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4" w:history="1">
            <w:r w:rsidRPr="00EC72FA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5" w:history="1">
            <w:r w:rsidRPr="00EC72FA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6" w:history="1">
            <w:r w:rsidRPr="00EC72FA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7" w:history="1">
            <w:r w:rsidRPr="00EC72FA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8" w:history="1">
            <w:r w:rsidRPr="00EC72FA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79" w:history="1">
            <w:r w:rsidRPr="00EC72FA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0" w:history="1">
            <w:r w:rsidRPr="00EC72FA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1" w:history="1">
            <w:r w:rsidRPr="00EC72FA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2" w:history="1">
            <w:r w:rsidRPr="00EC72FA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3" w:history="1">
            <w:r w:rsidRPr="00EC72FA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4" w:history="1">
            <w:r w:rsidRPr="00EC72FA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085" w:history="1">
            <w:r w:rsidRPr="00EC72F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6" w:history="1">
            <w:r w:rsidRPr="00EC72F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7" w:history="1">
            <w:r w:rsidRPr="00EC72F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8" w:history="1">
            <w:r w:rsidRPr="00EC72F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89" w:history="1">
            <w:r w:rsidRPr="00EC72F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0" w:history="1">
            <w:r w:rsidRPr="00EC72FA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1" w:history="1">
            <w:r w:rsidRPr="00EC72FA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2" w:history="1">
            <w:r w:rsidRPr="00EC72FA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3" w:history="1">
            <w:r w:rsidRPr="00EC72FA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4" w:history="1">
            <w:r w:rsidRPr="00EC72FA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095" w:history="1">
            <w:r w:rsidRPr="00EC72F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6" w:history="1">
            <w:r w:rsidRPr="00EC72F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7" w:history="1">
            <w:r w:rsidRPr="00EC72F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8" w:history="1">
            <w:r w:rsidRPr="00EC72FA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099" w:history="1">
            <w:r w:rsidRPr="00EC72FA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0" w:history="1">
            <w:r w:rsidRPr="00EC72FA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1" w:history="1">
            <w:r w:rsidRPr="00EC72FA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2" w:history="1">
            <w:r w:rsidRPr="00EC72FA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3" w:history="1">
            <w:r w:rsidRPr="00EC72FA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4" w:history="1">
            <w:r w:rsidRPr="00EC72FA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5" w:history="1">
            <w:r w:rsidRPr="00EC72FA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6" w:history="1">
            <w:r w:rsidRPr="00EC72FA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7" w:history="1">
            <w:r w:rsidRPr="00EC72FA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8" w:history="1">
            <w:r w:rsidRPr="00EC72FA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09" w:history="1">
            <w:r w:rsidRPr="00EC72FA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0" w:history="1">
            <w:r w:rsidRPr="00EC72FA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1" w:history="1">
            <w:r w:rsidRPr="00EC72FA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2" w:history="1">
            <w:r w:rsidRPr="00EC72FA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3" w:history="1">
            <w:r w:rsidRPr="00EC72FA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4" w:history="1">
            <w:r w:rsidRPr="00EC72FA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115" w:history="1">
            <w:r w:rsidRPr="00EC72F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6" w:history="1">
            <w:r w:rsidRPr="00EC72F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7" w:history="1">
            <w:r w:rsidRPr="00EC72FA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8" w:history="1">
            <w:r w:rsidRPr="00EC72FA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19" w:history="1">
            <w:r w:rsidRPr="00EC72FA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0" w:history="1">
            <w:r w:rsidRPr="00EC72FA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1" w:history="1">
            <w:r w:rsidRPr="00EC72FA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2" w:history="1">
            <w:r w:rsidRPr="00EC72FA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3" w:history="1">
            <w:r w:rsidRPr="00EC72FA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4" w:history="1">
            <w:r w:rsidRPr="00EC72FA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5" w:history="1">
            <w:r w:rsidRPr="00EC72FA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6" w:history="1">
            <w:r w:rsidRPr="00EC72FA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7" w:history="1">
            <w:r w:rsidRPr="00EC72FA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8" w:history="1">
            <w:r w:rsidRPr="00EC72FA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29" w:history="1">
            <w:r w:rsidRPr="00EC72FA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0" w:history="1">
            <w:r w:rsidRPr="00EC72FA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1" w:history="1">
            <w:r w:rsidRPr="00EC72FA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2" w:history="1">
            <w:r w:rsidRPr="00EC72FA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3" w:history="1">
            <w:r w:rsidRPr="00EC72FA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4" w:history="1">
            <w:r w:rsidRPr="00EC72FA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5" w:history="1">
            <w:r w:rsidRPr="00EC72FA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6" w:history="1">
            <w:r w:rsidRPr="00EC72FA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7" w:history="1">
            <w:r w:rsidRPr="00EC72FA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8" w:history="1">
            <w:r w:rsidRPr="00EC72FA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39" w:history="1">
            <w:r w:rsidRPr="00EC72FA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140" w:history="1">
            <w:r w:rsidRPr="00EC72F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1" w:history="1">
            <w:r w:rsidRPr="00EC72F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2" w:history="1">
            <w:r w:rsidRPr="00EC72F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3" w:history="1">
            <w:r w:rsidRPr="00EC72F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4" w:history="1">
            <w:r w:rsidRPr="00EC72FA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5" w:history="1">
            <w:r w:rsidRPr="00EC72FA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6" w:history="1">
            <w:r w:rsidRPr="00EC72FA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7" w:history="1">
            <w:r w:rsidRPr="00EC72FA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8" w:history="1">
            <w:r w:rsidRPr="00EC72FA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49" w:history="1">
            <w:r w:rsidRPr="00EC72FA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0" w:history="1">
            <w:r w:rsidRPr="00EC72FA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1" w:history="1">
            <w:r w:rsidRPr="00EC72FA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2" w:history="1">
            <w:r w:rsidRPr="00EC72FA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3" w:history="1">
            <w:r w:rsidRPr="00EC72FA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4" w:history="1">
            <w:r w:rsidRPr="00EC72FA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5" w:history="1">
            <w:r w:rsidRPr="00EC72FA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09156" w:history="1">
            <w:r w:rsidRPr="00EC72FA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6509" w:rsidRDefault="0070650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09157" w:history="1">
            <w:r w:rsidRPr="00EC72F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72F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_Toc466009157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600904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600905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666EB">
        <w:t>infre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600905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enabsatz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enabsatz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6009052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>Das Modul setzt sich aus folgenden Komponenten zusammen: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enabsatz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6009053"/>
      <w:r>
        <w:lastRenderedPageBreak/>
        <w:t>Woche 1</w:t>
      </w:r>
      <w:bookmarkEnd w:id="16"/>
    </w:p>
    <w:p w:rsidR="00973D65" w:rsidRDefault="006B0D09" w:rsidP="006B0D09">
      <w:pPr>
        <w:pStyle w:val="berschrift2"/>
      </w:pPr>
      <w:bookmarkStart w:id="17" w:name="_Toc466009054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52A06F4B" wp14:editId="6FDA68E2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18" w:name="_Toc466009055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28F6A1BC" wp14:editId="18A7780D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19" w:name="_Toc466009056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6BB53A86" wp14:editId="2293228A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0" w:name="_Toc466009057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01A0C55A" wp14:editId="0FBFD089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1" w:name="_Toc466009058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4CAFCC25" wp14:editId="0F378B83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2" w:name="_Toc466009059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60EFD723" wp14:editId="6C1D3C8B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23" w:name="_Toc466009060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38A890BD" wp14:editId="35C58065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berschrift2"/>
      </w:pPr>
      <w:bookmarkStart w:id="24" w:name="_Toc466009061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berschrift3"/>
      </w:pPr>
      <w:bookmarkStart w:id="25" w:name="_Toc466009062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74DB8572" wp14:editId="249B4FB1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berschrift3"/>
      </w:pPr>
      <w:bookmarkStart w:id="26" w:name="_Toc466009063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754CF4B7" wp14:editId="24551242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berschrift3"/>
      </w:pPr>
      <w:bookmarkStart w:id="27" w:name="_Toc466009064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6EAA3887" wp14:editId="134788FC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berschrift3"/>
      </w:pPr>
      <w:bookmarkStart w:id="28" w:name="_Toc466009065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3A5EDB6D" wp14:editId="6414C10F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berschrift3"/>
      </w:pPr>
      <w:bookmarkStart w:id="29" w:name="_Toc466009066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0B3F3BD6" wp14:editId="13E73CFD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berschrift2"/>
      </w:pPr>
      <w:bookmarkStart w:id="30" w:name="_Toc466009067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291B6AE3" wp14:editId="1BE04A0D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berschrift1"/>
      </w:pPr>
      <w:bookmarkStart w:id="31" w:name="_Toc466009068"/>
      <w:r>
        <w:lastRenderedPageBreak/>
        <w:t>Woche 2</w:t>
      </w:r>
      <w:bookmarkEnd w:id="31"/>
    </w:p>
    <w:p w:rsidR="006B0D09" w:rsidRDefault="00B853C3" w:rsidP="00B853C3">
      <w:pPr>
        <w:pStyle w:val="berschrift2"/>
      </w:pPr>
      <w:bookmarkStart w:id="32" w:name="_Toc466009069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0685A86C" wp14:editId="509AE697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3" w:name="_Toc466009070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18D00E6" wp14:editId="796873C8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4" w:name="_Toc466009071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372EC601" wp14:editId="186EE211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5" w:name="_Toc466009072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70E36783" wp14:editId="5F06F56A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36" w:name="_Toc466009073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901C1D8" wp14:editId="4376493F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7" w:name="_Toc466009074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BE4BE32" wp14:editId="01614282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8" w:name="_Toc466009075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0B412D80" wp14:editId="5E7B4AC9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3"/>
      </w:pPr>
      <w:bookmarkStart w:id="39" w:name="_Toc466009076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3AF0EAB5" wp14:editId="4768F047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0" w:name="_Toc466009077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1FD6BB6C" wp14:editId="0BE0D9BB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4C0D96F3" wp14:editId="4064D513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1" w:name="_Toc466009078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774F09D9" wp14:editId="2E39C2C5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2" w:name="_Toc466009079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78F1B9A2" wp14:editId="6C6B7349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3" w:name="_Toc466009080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7132A609" wp14:editId="3F18A47A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berschrift2"/>
      </w:pPr>
      <w:bookmarkStart w:id="44" w:name="_Toc466009081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F6AA3E1" wp14:editId="291DB420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berschrift2"/>
      </w:pPr>
      <w:bookmarkStart w:id="45" w:name="_Toc466009082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7393EABE" wp14:editId="0CA160EE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berschrift2"/>
      </w:pPr>
      <w:bookmarkStart w:id="46" w:name="_Toc466009083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6103F23" wp14:editId="5852EFCA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00C5FC91" wp14:editId="4676F488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berschrift2"/>
      </w:pPr>
      <w:bookmarkStart w:id="47" w:name="_Toc466009084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5C8FE58A" wp14:editId="1765C629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berschrift1"/>
      </w:pPr>
      <w:bookmarkStart w:id="48" w:name="_Toc466009085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berschrift2"/>
      </w:pPr>
      <w:bookmarkStart w:id="49" w:name="_Toc466009086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366FE35E" wp14:editId="7D726A22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berschrift2"/>
      </w:pPr>
      <w:bookmarkStart w:id="50" w:name="_Toc466009087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295E8427" wp14:editId="2A0091EE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72EB0F0E" wp14:editId="3EAD83BF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berschrift2"/>
      </w:pPr>
      <w:bookmarkStart w:id="51" w:name="_Toc466009088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21A41360" wp14:editId="2E880D50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2" w:name="_Toc466009089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34737BD2" wp14:editId="4D620540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3" w:name="_Toc466009090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4470398C" wp14:editId="205C8CC6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berschrift2"/>
      </w:pPr>
      <w:bookmarkStart w:id="54" w:name="_Toc466009091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19914466" wp14:editId="74F9C6EE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berschrift2"/>
      </w:pPr>
      <w:bookmarkStart w:id="55" w:name="_Toc466009092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2D519C69" wp14:editId="2EEA3D0A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berschrift2"/>
      </w:pPr>
      <w:bookmarkStart w:id="56" w:name="_Toc466009093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6B347AC0" wp14:editId="57561AF3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1D54B838" wp14:editId="562BEAF3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berschrift2"/>
      </w:pPr>
      <w:bookmarkStart w:id="57" w:name="_Toc466009094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6DE1455D" wp14:editId="762EFFDC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berschrift1"/>
      </w:pPr>
      <w:bookmarkStart w:id="58" w:name="_Toc466009095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berschrift2"/>
      </w:pPr>
      <w:bookmarkStart w:id="59" w:name="_Toc466009096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041A9D87" wp14:editId="0C19E83D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berschrift2"/>
      </w:pPr>
      <w:bookmarkStart w:id="60" w:name="_Toc466009097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8EF155F" wp14:editId="6713B39A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79DE0FD5" wp14:editId="57124601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berschrift2"/>
      </w:pPr>
      <w:bookmarkStart w:id="61" w:name="_Toc466009098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7314764B" wp14:editId="730B0498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berschrift2"/>
      </w:pPr>
      <w:bookmarkStart w:id="62" w:name="_Toc466009099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08BC240C" wp14:editId="34BF9855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berschrift2"/>
      </w:pPr>
      <w:bookmarkStart w:id="63" w:name="_Toc466009100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3543C2A8" wp14:editId="038F6F57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berschrift2"/>
      </w:pPr>
      <w:bookmarkStart w:id="64" w:name="_Toc466009101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30AF1AF2" wp14:editId="48A9948C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berschrift2"/>
      </w:pPr>
      <w:bookmarkStart w:id="65" w:name="_Toc466009102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2CB4A883" wp14:editId="29B1616A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14F2DF5A" wp14:editId="446F29E1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berschrift2"/>
      </w:pPr>
      <w:bookmarkStart w:id="66" w:name="_Toc466009103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77A680B1" wp14:editId="49A3EBFA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berschrift2"/>
      </w:pPr>
      <w:bookmarkStart w:id="67" w:name="_Toc466009104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30A0C265" wp14:editId="224E57BD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berschrift2"/>
      </w:pPr>
      <w:bookmarkStart w:id="68" w:name="_Toc466009105"/>
      <w:r>
        <w:t>Aufbau des Urheberrechtes</w:t>
      </w:r>
      <w:bookmarkEnd w:id="68"/>
    </w:p>
    <w:p w:rsidR="00EF3A69" w:rsidRPr="00EF3A69" w:rsidRDefault="00EF3A69" w:rsidP="00226BD8">
      <w:pPr>
        <w:pStyle w:val="berschrift3"/>
      </w:pPr>
      <w:bookmarkStart w:id="69" w:name="_Toc466009106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3288A63B" wp14:editId="3F5E0498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berschrift3"/>
      </w:pPr>
      <w:bookmarkStart w:id="70" w:name="_Toc466009107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14E308EC" wp14:editId="64DA0712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berschrift2"/>
      </w:pPr>
      <w:bookmarkStart w:id="71" w:name="_Toc466009108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1B4E265E" wp14:editId="20229C0C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6AC93F2A" wp14:editId="4589210C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berschrift2"/>
      </w:pPr>
      <w:bookmarkStart w:id="72" w:name="_Toc466009109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38C5ADB0" wp14:editId="12A51B19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berschrift2"/>
      </w:pPr>
      <w:bookmarkStart w:id="73" w:name="_Toc466009110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630D3F9C" wp14:editId="0E4E1FFD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berschrift2"/>
      </w:pPr>
      <w:bookmarkStart w:id="74" w:name="_Toc466009111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662DD7FE" wp14:editId="07C41620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berschrift2"/>
      </w:pPr>
      <w:bookmarkStart w:id="75" w:name="_Toc466009112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08917DDB" wp14:editId="5095DED3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berschrift2"/>
      </w:pPr>
      <w:bookmarkStart w:id="76" w:name="_Toc466009113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20921B32" wp14:editId="202A1F23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berschrift2"/>
      </w:pPr>
      <w:bookmarkStart w:id="77" w:name="_Toc466009114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0AF9509E" wp14:editId="19967B24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berschrift1"/>
      </w:pPr>
      <w:bookmarkStart w:id="78" w:name="_Toc466009115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berschrift2"/>
      </w:pPr>
      <w:bookmarkStart w:id="79" w:name="_Toc466009116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3CFEE154" wp14:editId="191737C6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0" w:name="_Toc466009117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2AC35BC1" wp14:editId="23A3D721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1" w:name="_Toc466009118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F80C28F" wp14:editId="69B4E347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2" w:name="_Toc466009119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B801A3F" wp14:editId="5C7BBB9A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1D8DF2F" wp14:editId="47F6D88E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63DE8831" wp14:editId="6B1B9A03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3" w:name="_Toc466009120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CF0599B" wp14:editId="4BAA542B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4" w:name="_Toc466009121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06BCCB0" wp14:editId="22985854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berschrift2"/>
      </w:pPr>
      <w:bookmarkStart w:id="85" w:name="_Toc466009122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49814091" wp14:editId="7E96E166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berschrift2"/>
      </w:pPr>
      <w:bookmarkStart w:id="86" w:name="_Toc466009123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7D520761" wp14:editId="4EF201DC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berschrift2"/>
      </w:pPr>
      <w:bookmarkStart w:id="87" w:name="_Toc466009124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353E24DF" wp14:editId="2C195196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berschrift2"/>
      </w:pPr>
      <w:bookmarkStart w:id="88" w:name="_Toc466009125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625BA169" wp14:editId="704C22A4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berschrift2"/>
      </w:pPr>
      <w:bookmarkStart w:id="89" w:name="_Toc466009126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33D9E431" wp14:editId="4913F3F5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berschrift2"/>
      </w:pPr>
      <w:bookmarkStart w:id="90" w:name="_Toc466009127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D82D4C6" wp14:editId="3F297071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berschrift2"/>
      </w:pPr>
      <w:bookmarkStart w:id="91" w:name="_Toc466009128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3CB87F4" wp14:editId="222B5A82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berschrift2"/>
      </w:pPr>
      <w:bookmarkStart w:id="92" w:name="_Toc466009129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743BEFE9" wp14:editId="3A6FB0CF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berschrift2"/>
      </w:pPr>
      <w:bookmarkStart w:id="93" w:name="_Toc466009130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69DED614" wp14:editId="24C7B826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berschrift2"/>
      </w:pPr>
      <w:bookmarkStart w:id="94" w:name="_Toc466009131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1CF05F73" wp14:editId="4C8A89DB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berschrift2"/>
      </w:pPr>
      <w:bookmarkStart w:id="95" w:name="_Toc466009132"/>
      <w:r>
        <w:t>Technizität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79D7708B" wp14:editId="59058A77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berschrift2"/>
      </w:pPr>
      <w:bookmarkStart w:id="96" w:name="_Toc466009133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49DEEBE" wp14:editId="79DCBDFF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berschrift2"/>
      </w:pPr>
      <w:bookmarkStart w:id="97" w:name="_Toc466009134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2471CAB6" wp14:editId="3C7A7153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berschrift2"/>
      </w:pPr>
      <w:bookmarkStart w:id="98" w:name="_Toc466009135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05A4263" wp14:editId="61B1A382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6DAA05E" wp14:editId="3C4736CD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130E2BAB" wp14:editId="21AE06C1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C45E677" wp14:editId="10A74098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berschrift2"/>
      </w:pPr>
      <w:bookmarkStart w:id="99" w:name="_Toc466009136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B65C721" wp14:editId="0A953ADF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berschrift2"/>
      </w:pPr>
      <w:bookmarkStart w:id="100" w:name="_Toc466009137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A00367C" wp14:editId="1536F2BD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berschrift2"/>
      </w:pPr>
      <w:bookmarkStart w:id="101" w:name="_Toc466009138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80AFF45" wp14:editId="58EFE643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berschrift2"/>
      </w:pPr>
      <w:bookmarkStart w:id="102" w:name="_Toc466009139"/>
      <w:r>
        <w:t>Verletzungstatbestände und Erlöschensgründe</w:t>
      </w:r>
      <w:bookmarkEnd w:id="102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06617D46" wp14:editId="650F8D3E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berschrift1"/>
      </w:pPr>
      <w:bookmarkStart w:id="103" w:name="_Toc466009140"/>
      <w:r>
        <w:lastRenderedPageBreak/>
        <w:t>Woche 7</w:t>
      </w:r>
      <w:bookmarkEnd w:id="103"/>
    </w:p>
    <w:p w:rsidR="00FA5840" w:rsidRDefault="00C8172C" w:rsidP="00C8172C">
      <w:pPr>
        <w:pStyle w:val="berschrift2"/>
      </w:pPr>
      <w:bookmarkStart w:id="104" w:name="_Toc466009141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20AA60D0" wp14:editId="4350C482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2"/>
      </w:pPr>
      <w:bookmarkStart w:id="105" w:name="_Toc466009142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0C8F8ADE" wp14:editId="79CF1FBE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2"/>
      </w:pPr>
      <w:bookmarkStart w:id="106" w:name="_Toc466009143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A01A59A" wp14:editId="4C3AB5E0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2"/>
      </w:pPr>
      <w:bookmarkStart w:id="107" w:name="_Toc466009144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03601D4F" wp14:editId="19510564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2"/>
      </w:pPr>
      <w:bookmarkStart w:id="108" w:name="_Toc466009145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54488ED1" wp14:editId="7E9BB852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2"/>
      </w:pPr>
      <w:bookmarkStart w:id="109" w:name="_Toc466009146"/>
      <w:r>
        <w:t>Deliktgruppen</w:t>
      </w:r>
      <w:bookmarkEnd w:id="109"/>
    </w:p>
    <w:p w:rsidR="00C8172C" w:rsidRDefault="00C8172C" w:rsidP="00C8172C">
      <w:pPr>
        <w:pStyle w:val="berschrift3"/>
      </w:pPr>
      <w:bookmarkStart w:id="110" w:name="_Toc466009147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36FB1E2C" wp14:editId="5AC1458A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3"/>
      </w:pPr>
      <w:bookmarkStart w:id="111" w:name="_Toc466009148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4395AAE1" wp14:editId="5FC95B38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berschrift3"/>
      </w:pPr>
      <w:bookmarkStart w:id="112" w:name="_Toc466009149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4ABD593F" wp14:editId="5D15A0EC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berschrift2"/>
      </w:pPr>
      <w:bookmarkStart w:id="113" w:name="_Toc466009150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1CB722D" wp14:editId="14E7E62B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berschrift2"/>
      </w:pPr>
      <w:bookmarkStart w:id="114" w:name="_Toc466009151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1F75AD7B" wp14:editId="008D0175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berschrift2"/>
      </w:pPr>
      <w:bookmarkStart w:id="115" w:name="_Toc466009152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3C7D9AB4" wp14:editId="39A4C3E2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berschrift2"/>
      </w:pPr>
      <w:bookmarkStart w:id="116" w:name="_Toc466009153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00FB87E7" wp14:editId="4C995161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berschrift2"/>
      </w:pPr>
      <w:bookmarkStart w:id="117" w:name="_Toc466009154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30D3D360" wp14:editId="4960E6B6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berschrift2"/>
      </w:pPr>
      <w:bookmarkStart w:id="118" w:name="_Toc466009155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257FAFFB" wp14:editId="2E8EFE2F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berschrift2"/>
      </w:pPr>
      <w:bookmarkStart w:id="119" w:name="_Toc466009156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3EBA2E49" wp14:editId="078E7EDD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00A59DAF" wp14:editId="6C9EFB4B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berschrift1"/>
      </w:pPr>
      <w:bookmarkStart w:id="120" w:name="_Toc466009157"/>
      <w:r>
        <w:lastRenderedPageBreak/>
        <w:t>Woche 8</w:t>
      </w:r>
      <w:bookmarkEnd w:id="120"/>
    </w:p>
    <w:p w:rsidR="00513F7F" w:rsidRPr="00623AA0" w:rsidRDefault="00513F7F" w:rsidP="00623AA0"/>
    <w:sectPr w:rsidR="00513F7F" w:rsidRPr="00623AA0" w:rsidSect="00164DB6">
      <w:headerReference w:type="default" r:id="rId117"/>
      <w:footerReference w:type="default" r:id="rId11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1BAF" w:rsidRDefault="00461BAF" w:rsidP="006B5E49">
      <w:pPr>
        <w:spacing w:after="0" w:line="240" w:lineRule="auto"/>
      </w:pPr>
      <w:r>
        <w:separator/>
      </w:r>
    </w:p>
  </w:endnote>
  <w:endnote w:type="continuationSeparator" w:id="0">
    <w:p w:rsidR="00461BAF" w:rsidRDefault="00461BA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6816" w:rsidRPr="003037A4" w:rsidRDefault="00066816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706509">
      <w:rPr>
        <w:noProof/>
      </w:rPr>
      <w:t>17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706509">
      <w:rPr>
        <w:noProof/>
      </w:rPr>
      <w:t>42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1BAF" w:rsidRDefault="00461BAF" w:rsidP="006B5E49">
      <w:pPr>
        <w:spacing w:after="0" w:line="240" w:lineRule="auto"/>
      </w:pPr>
      <w:r>
        <w:separator/>
      </w:r>
    </w:p>
  </w:footnote>
  <w:footnote w:type="continuationSeparator" w:id="0">
    <w:p w:rsidR="00461BAF" w:rsidRDefault="00461BA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6816" w:rsidRDefault="00066816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50A3"/>
    <w:rsid w:val="000512A4"/>
    <w:rsid w:val="00057AA2"/>
    <w:rsid w:val="00066816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603E7"/>
    <w:rsid w:val="00261965"/>
    <w:rsid w:val="002666EB"/>
    <w:rsid w:val="0026725B"/>
    <w:rsid w:val="002865EA"/>
    <w:rsid w:val="002A2FE1"/>
    <w:rsid w:val="003037A4"/>
    <w:rsid w:val="003059CD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2CD9"/>
    <w:rsid w:val="004254A8"/>
    <w:rsid w:val="00452BB5"/>
    <w:rsid w:val="00456F05"/>
    <w:rsid w:val="00461BAF"/>
    <w:rsid w:val="004867F1"/>
    <w:rsid w:val="00490E5E"/>
    <w:rsid w:val="004B5461"/>
    <w:rsid w:val="004B776C"/>
    <w:rsid w:val="004C0215"/>
    <w:rsid w:val="004C7583"/>
    <w:rsid w:val="00510030"/>
    <w:rsid w:val="00513F7F"/>
    <w:rsid w:val="00551261"/>
    <w:rsid w:val="00593FEA"/>
    <w:rsid w:val="005D7893"/>
    <w:rsid w:val="005F6883"/>
    <w:rsid w:val="00614EB5"/>
    <w:rsid w:val="00621886"/>
    <w:rsid w:val="00623AA0"/>
    <w:rsid w:val="00651686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62FC"/>
    <w:rsid w:val="006E2F0C"/>
    <w:rsid w:val="006E35E8"/>
    <w:rsid w:val="00706509"/>
    <w:rsid w:val="007528F8"/>
    <w:rsid w:val="007B0CD9"/>
    <w:rsid w:val="007C4A82"/>
    <w:rsid w:val="007C6073"/>
    <w:rsid w:val="007E3DA2"/>
    <w:rsid w:val="007F1B4E"/>
    <w:rsid w:val="00820116"/>
    <w:rsid w:val="00886010"/>
    <w:rsid w:val="008C1085"/>
    <w:rsid w:val="008C1122"/>
    <w:rsid w:val="008D2FDB"/>
    <w:rsid w:val="008D68BE"/>
    <w:rsid w:val="009137FB"/>
    <w:rsid w:val="00923291"/>
    <w:rsid w:val="00935BBA"/>
    <w:rsid w:val="0095096E"/>
    <w:rsid w:val="0095118E"/>
    <w:rsid w:val="009637E6"/>
    <w:rsid w:val="00973D65"/>
    <w:rsid w:val="00990E7F"/>
    <w:rsid w:val="00994BC3"/>
    <w:rsid w:val="009B342F"/>
    <w:rsid w:val="009D7E41"/>
    <w:rsid w:val="00A02C1E"/>
    <w:rsid w:val="00A249CD"/>
    <w:rsid w:val="00A46237"/>
    <w:rsid w:val="00A66E57"/>
    <w:rsid w:val="00A95762"/>
    <w:rsid w:val="00AD36CA"/>
    <w:rsid w:val="00AF65CF"/>
    <w:rsid w:val="00AF7A48"/>
    <w:rsid w:val="00B25571"/>
    <w:rsid w:val="00B278F6"/>
    <w:rsid w:val="00B42792"/>
    <w:rsid w:val="00B70D48"/>
    <w:rsid w:val="00B7241C"/>
    <w:rsid w:val="00B84183"/>
    <w:rsid w:val="00B853C3"/>
    <w:rsid w:val="00B85F23"/>
    <w:rsid w:val="00BB69E3"/>
    <w:rsid w:val="00BB78F3"/>
    <w:rsid w:val="00BC693F"/>
    <w:rsid w:val="00BC7B70"/>
    <w:rsid w:val="00BD2261"/>
    <w:rsid w:val="00BF0C5F"/>
    <w:rsid w:val="00C36948"/>
    <w:rsid w:val="00C569D5"/>
    <w:rsid w:val="00C6413D"/>
    <w:rsid w:val="00C8172C"/>
    <w:rsid w:val="00C8506B"/>
    <w:rsid w:val="00CA607D"/>
    <w:rsid w:val="00CC1F1F"/>
    <w:rsid w:val="00CC531B"/>
    <w:rsid w:val="00D21C86"/>
    <w:rsid w:val="00D37A9B"/>
    <w:rsid w:val="00D563A8"/>
    <w:rsid w:val="00D63D76"/>
    <w:rsid w:val="00D71511"/>
    <w:rsid w:val="00D72BF9"/>
    <w:rsid w:val="00D74B04"/>
    <w:rsid w:val="00DA36E8"/>
    <w:rsid w:val="00DD04C4"/>
    <w:rsid w:val="00DD52B4"/>
    <w:rsid w:val="00DD6959"/>
    <w:rsid w:val="00DE60A2"/>
    <w:rsid w:val="00DF1936"/>
    <w:rsid w:val="00DF5BC1"/>
    <w:rsid w:val="00E06575"/>
    <w:rsid w:val="00E07B93"/>
    <w:rsid w:val="00E14134"/>
    <w:rsid w:val="00E376F9"/>
    <w:rsid w:val="00E52C9A"/>
    <w:rsid w:val="00E571CE"/>
    <w:rsid w:val="00E63473"/>
    <w:rsid w:val="00E765C5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89392FF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DF0E33-480B-44EA-B443-A5EC4FDE2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43</Pages>
  <Words>2142</Words>
  <Characters>13498</Characters>
  <Application>Microsoft Office Word</Application>
  <DocSecurity>0</DocSecurity>
  <Lines>112</Lines>
  <Paragraphs>31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104</cp:revision>
  <dcterms:created xsi:type="dcterms:W3CDTF">2016-09-20T18:44:00Z</dcterms:created>
  <dcterms:modified xsi:type="dcterms:W3CDTF">2016-11-04T06:47:00Z</dcterms:modified>
</cp:coreProperties>
</file>
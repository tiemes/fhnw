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Pr="00AD6DDD" w:rsidRDefault="00AF65CF"/>
        <w:p w:rsidR="00AF65CF" w:rsidRPr="00AD6DDD" w:rsidRDefault="00AF65CF">
          <w:pPr>
            <w:jc w:val="left"/>
          </w:pPr>
          <w:r w:rsidRPr="00AD6DDD"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1A5" w:rsidRPr="003E53D8" w:rsidRDefault="006563D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415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Prüfungsvorbereitung 1</w:t>
                                    </w:r>
                                  </w:sdtContent>
                                </w:sdt>
                              </w:p>
                              <w:p w:rsidR="003661A5" w:rsidRDefault="003661A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Systemprogrammierung (syspr)</w:t>
                                </w:r>
                              </w:p>
                              <w:p w:rsidR="003661A5" w:rsidRPr="00AF65CF" w:rsidRDefault="003661A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3661A5" w:rsidRPr="003E53D8" w:rsidRDefault="006563D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4415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Prüfungsvorbereitung 1</w:t>
                              </w:r>
                            </w:sdtContent>
                          </w:sdt>
                        </w:p>
                        <w:p w:rsidR="003661A5" w:rsidRDefault="003661A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Systemprogrammierung (syspr)</w:t>
                          </w:r>
                        </w:p>
                        <w:p w:rsidR="003661A5" w:rsidRPr="00AF65CF" w:rsidRDefault="003661A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D6D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661A5" w:rsidRDefault="003661A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661A5" w:rsidRDefault="003661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D6DDD">
            <w:br w:type="page"/>
          </w:r>
        </w:p>
      </w:sdtContent>
    </w:sdt>
    <w:p w:rsidR="003A70B0" w:rsidRPr="00AD6DDD" w:rsidRDefault="0026618D" w:rsidP="00084415">
      <w:pPr>
        <w:pStyle w:val="Heading1"/>
      </w:pPr>
      <w:r w:rsidRPr="00AD6DDD">
        <w:lastRenderedPageBreak/>
        <w:t>Setcard</w:t>
      </w:r>
    </w:p>
    <w:p w:rsidR="0026618D" w:rsidRPr="00AD6DDD" w:rsidRDefault="0026618D" w:rsidP="00324311">
      <w:pPr>
        <w:pStyle w:val="Heading2"/>
      </w:pPr>
      <w:r w:rsidRPr="00AD6DDD">
        <w:t>Speicheroperationen</w:t>
      </w:r>
    </w:p>
    <w:p w:rsidR="00360AEF" w:rsidRPr="00AD6DDD" w:rsidRDefault="000F087E" w:rsidP="00076EB2">
      <w:pPr>
        <w:pStyle w:val="ListParagraph"/>
        <w:numPr>
          <w:ilvl w:val="0"/>
          <w:numId w:val="3"/>
        </w:numPr>
      </w:pPr>
      <w:r w:rsidRPr="00AD6DDD">
        <w:rPr>
          <w:b/>
        </w:rPr>
        <w:t>void</w:t>
      </w:r>
      <w:r w:rsidR="00211E28" w:rsidRPr="00AD6DDD">
        <w:rPr>
          <w:b/>
        </w:rPr>
        <w:t xml:space="preserve"> </w:t>
      </w:r>
      <w:r w:rsidRPr="00AD6DDD">
        <w:rPr>
          <w:b/>
        </w:rPr>
        <w:t>*</w:t>
      </w:r>
      <w:r w:rsidR="00360AEF" w:rsidRPr="00AD6DDD">
        <w:rPr>
          <w:b/>
        </w:rPr>
        <w:t>malloc</w:t>
      </w:r>
      <w:r w:rsidRPr="00AD6DDD">
        <w:rPr>
          <w:b/>
        </w:rPr>
        <w:t>(int n x sizeof(item)</w:t>
      </w:r>
      <w:r w:rsidRPr="00AD6DDD">
        <w:t>: Alloziert n Mal die Grösse von item an Bytes</w:t>
      </w:r>
      <w:r w:rsidR="002618E1" w:rsidRPr="00AD6DDD">
        <w:t xml:space="preserve"> und gibt diesen zurück</w:t>
      </w:r>
    </w:p>
    <w:p w:rsidR="00360AEF" w:rsidRPr="00AD6DDD" w:rsidRDefault="000F087E" w:rsidP="00076EB2">
      <w:pPr>
        <w:pStyle w:val="ListParagraph"/>
        <w:numPr>
          <w:ilvl w:val="0"/>
          <w:numId w:val="3"/>
        </w:numPr>
      </w:pPr>
      <w:r w:rsidRPr="00AD6DDD">
        <w:rPr>
          <w:b/>
        </w:rPr>
        <w:t>void free(void</w:t>
      </w:r>
      <w:r w:rsidR="00211E28" w:rsidRPr="00AD6DDD">
        <w:rPr>
          <w:b/>
        </w:rPr>
        <w:t xml:space="preserve"> </w:t>
      </w:r>
      <w:r w:rsidRPr="00AD6DDD">
        <w:rPr>
          <w:b/>
        </w:rPr>
        <w:t>*</w:t>
      </w:r>
      <w:r w:rsidR="00211E28" w:rsidRPr="00AD6DDD">
        <w:rPr>
          <w:b/>
        </w:rPr>
        <w:t>ptr</w:t>
      </w:r>
      <w:r w:rsidRPr="00AD6DDD">
        <w:rPr>
          <w:b/>
        </w:rPr>
        <w:t>)</w:t>
      </w:r>
      <w:r w:rsidRPr="00AD6DDD">
        <w:t>: Löscht den allozierten Speicher</w:t>
      </w:r>
    </w:p>
    <w:p w:rsidR="0026618D" w:rsidRPr="00AD6DDD" w:rsidRDefault="002618E1" w:rsidP="00076EB2">
      <w:pPr>
        <w:pStyle w:val="ListParagraph"/>
        <w:numPr>
          <w:ilvl w:val="0"/>
          <w:numId w:val="3"/>
        </w:numPr>
      </w:pPr>
      <w:r w:rsidRPr="00AD6DDD">
        <w:rPr>
          <w:b/>
        </w:rPr>
        <w:t>void *</w:t>
      </w:r>
      <w:r w:rsidR="00360AEF" w:rsidRPr="00AD6DDD">
        <w:rPr>
          <w:b/>
        </w:rPr>
        <w:t>m</w:t>
      </w:r>
      <w:r w:rsidR="00076EB2" w:rsidRPr="00AD6DDD">
        <w:rPr>
          <w:b/>
        </w:rPr>
        <w:t>emcpy</w:t>
      </w:r>
      <w:r w:rsidR="00360AEF" w:rsidRPr="00AD6DDD">
        <w:rPr>
          <w:b/>
        </w:rPr>
        <w:t>(</w:t>
      </w:r>
      <w:r w:rsidR="00211E28" w:rsidRPr="00AD6DDD">
        <w:rPr>
          <w:b/>
        </w:rPr>
        <w:t>void *desptr, void *</w:t>
      </w:r>
      <w:r w:rsidR="00154B55" w:rsidRPr="00AD6DDD">
        <w:rPr>
          <w:b/>
        </w:rPr>
        <w:t>srcptr, size_t length)</w:t>
      </w:r>
      <w:r w:rsidRPr="00AD6DDD">
        <w:t>: Kopiert den Eingangsbuffer in den Ausgangsbuffer, sofern die Länge nicht überschritten wird. Zurückgeben wird der Ausgangsbuffer</w:t>
      </w:r>
    </w:p>
    <w:p w:rsidR="0026618D" w:rsidRPr="00AD6DDD" w:rsidRDefault="0026618D" w:rsidP="00324311">
      <w:pPr>
        <w:pStyle w:val="Heading2"/>
      </w:pPr>
      <w:r w:rsidRPr="00AD6DDD">
        <w:t>Stringoperationen</w:t>
      </w:r>
    </w:p>
    <w:p w:rsidR="0026618D" w:rsidRPr="00AD6DDD" w:rsidRDefault="002618E1" w:rsidP="00360AEF">
      <w:pPr>
        <w:pStyle w:val="ListParagraph"/>
        <w:numPr>
          <w:ilvl w:val="0"/>
          <w:numId w:val="3"/>
        </w:numPr>
      </w:pPr>
      <w:r w:rsidRPr="00AD6DDD">
        <w:rPr>
          <w:b/>
        </w:rPr>
        <w:t>char *strcpy(</w:t>
      </w:r>
      <w:r w:rsidR="002847C0" w:rsidRPr="00AD6DDD">
        <w:rPr>
          <w:b/>
        </w:rPr>
        <w:t>char</w:t>
      </w:r>
      <w:r w:rsidRPr="00AD6DDD">
        <w:rPr>
          <w:b/>
        </w:rPr>
        <w:t xml:space="preserve"> *destptr, </w:t>
      </w:r>
      <w:r w:rsidR="002847C0" w:rsidRPr="00AD6DDD">
        <w:rPr>
          <w:b/>
        </w:rPr>
        <w:t>char</w:t>
      </w:r>
      <w:r w:rsidRPr="00AD6DDD">
        <w:rPr>
          <w:b/>
        </w:rPr>
        <w:t xml:space="preserve"> *srcptr)</w:t>
      </w:r>
      <w:r w:rsidRPr="00AD6DDD">
        <w:t>: Kopiert den Eingangsstring in den Ausgangsstring. Zurückgegeben wird der Ausgangsstring</w:t>
      </w:r>
    </w:p>
    <w:p w:rsidR="007B2F91" w:rsidRPr="00AD6DDD" w:rsidRDefault="002847C0" w:rsidP="00360AEF">
      <w:pPr>
        <w:pStyle w:val="ListParagraph"/>
        <w:numPr>
          <w:ilvl w:val="0"/>
          <w:numId w:val="3"/>
        </w:numPr>
      </w:pPr>
      <w:r w:rsidRPr="00AD6DDD">
        <w:rPr>
          <w:b/>
        </w:rPr>
        <w:t xml:space="preserve">size_t </w:t>
      </w:r>
      <w:r w:rsidR="007B2F91" w:rsidRPr="00AD6DDD">
        <w:rPr>
          <w:b/>
        </w:rPr>
        <w:t>strlen</w:t>
      </w:r>
      <w:r w:rsidRPr="00AD6DDD">
        <w:rPr>
          <w:b/>
        </w:rPr>
        <w:t>(char *ptr)</w:t>
      </w:r>
      <w:r w:rsidRPr="00AD6DDD">
        <w:t>: Gibt die Länge eines Strings zurück</w:t>
      </w:r>
    </w:p>
    <w:p w:rsidR="00F70FC2" w:rsidRPr="00AD6DDD" w:rsidRDefault="00E92DF6" w:rsidP="00360AEF">
      <w:pPr>
        <w:pStyle w:val="ListParagraph"/>
        <w:numPr>
          <w:ilvl w:val="0"/>
          <w:numId w:val="3"/>
        </w:numPr>
      </w:pPr>
      <w:r>
        <w:rPr>
          <w:b/>
        </w:rPr>
        <w:t xml:space="preserve">int </w:t>
      </w:r>
      <w:r w:rsidR="00F70FC2" w:rsidRPr="00AD6DDD">
        <w:rPr>
          <w:b/>
        </w:rPr>
        <w:t>sprintf(char *destptr, char *specifiers, va_list arguments)</w:t>
      </w:r>
      <w:r w:rsidR="00F70FC2" w:rsidRPr="00AD6DDD">
        <w:t>: Formatiert einen String und schreibt ihn in den Ausgangsbuffer</w:t>
      </w:r>
    </w:p>
    <w:p w:rsidR="00360AEF" w:rsidRPr="00AD6DDD" w:rsidRDefault="00C77FC5" w:rsidP="00C77FC5">
      <w:pPr>
        <w:pStyle w:val="Heading2"/>
      </w:pPr>
      <w:r w:rsidRPr="00AD6DDD">
        <w:t>Terminaloperationen</w:t>
      </w:r>
    </w:p>
    <w:p w:rsidR="00C77FC5" w:rsidRPr="00AD6DDD" w:rsidRDefault="000E74C5" w:rsidP="00C77FC5">
      <w:pPr>
        <w:pStyle w:val="ListParagraph"/>
        <w:numPr>
          <w:ilvl w:val="0"/>
          <w:numId w:val="3"/>
        </w:numPr>
      </w:pPr>
      <w:r w:rsidRPr="00AD6DDD">
        <w:rPr>
          <w:b/>
        </w:rPr>
        <w:t xml:space="preserve">int </w:t>
      </w:r>
      <w:r w:rsidR="00C77FC5" w:rsidRPr="00AD6DDD">
        <w:rPr>
          <w:b/>
        </w:rPr>
        <w:t>scanf</w:t>
      </w:r>
      <w:r w:rsidR="003A42F4" w:rsidRPr="00AD6DDD">
        <w:rPr>
          <w:b/>
        </w:rPr>
        <w:t>(char *specifiers, va_list arguments)</w:t>
      </w:r>
      <w:r w:rsidR="003A42F4" w:rsidRPr="00AD6DDD">
        <w:t>: Liest Werte von der Standardeingabe</w:t>
      </w:r>
    </w:p>
    <w:p w:rsidR="003A42F4" w:rsidRPr="00AD6DDD" w:rsidRDefault="000E74C5" w:rsidP="00C77FC5">
      <w:pPr>
        <w:pStyle w:val="ListParagraph"/>
        <w:numPr>
          <w:ilvl w:val="0"/>
          <w:numId w:val="3"/>
        </w:numPr>
      </w:pPr>
      <w:r w:rsidRPr="00AD6DDD">
        <w:rPr>
          <w:b/>
        </w:rPr>
        <w:t xml:space="preserve">int </w:t>
      </w:r>
      <w:r w:rsidR="003A42F4" w:rsidRPr="00AD6DDD">
        <w:rPr>
          <w:b/>
        </w:rPr>
        <w:t>printf(char *specifiers, va_list arguments)</w:t>
      </w:r>
      <w:r w:rsidR="003A42F4" w:rsidRPr="00AD6DDD">
        <w:t>: Schreibt Werte auf die Standardausgabe</w:t>
      </w:r>
    </w:p>
    <w:p w:rsidR="0026618D" w:rsidRPr="00AD6DDD" w:rsidRDefault="0026618D" w:rsidP="00324311">
      <w:pPr>
        <w:pStyle w:val="Heading2"/>
      </w:pPr>
      <w:r w:rsidRPr="00AD6DDD">
        <w:t>Dateioperationen</w:t>
      </w:r>
    </w:p>
    <w:p w:rsidR="0026618D" w:rsidRPr="00AD6DDD" w:rsidRDefault="00EE5AC0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FILE *</w:t>
      </w:r>
      <w:r w:rsidR="00360AEF" w:rsidRPr="00AD6DDD">
        <w:rPr>
          <w:b/>
        </w:rPr>
        <w:t>fopen</w:t>
      </w:r>
      <w:r w:rsidRPr="00AD6DDD">
        <w:rPr>
          <w:b/>
        </w:rPr>
        <w:t>(char *path, char *mode)</w:t>
      </w:r>
      <w:r w:rsidRPr="00AD6DDD">
        <w:t>: Öffnet eine Datei im Modus (r=Read, w+=Read) und gibt ein Handle zurück</w:t>
      </w:r>
    </w:p>
    <w:p w:rsidR="00360AEF" w:rsidRPr="00AD6DDD" w:rsidRDefault="000E74C5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i</w:t>
      </w:r>
      <w:r w:rsidR="004641F9" w:rsidRPr="00AD6DDD">
        <w:rPr>
          <w:b/>
        </w:rPr>
        <w:t xml:space="preserve">nt </w:t>
      </w:r>
      <w:r w:rsidR="00C77FC5" w:rsidRPr="00AD6DDD">
        <w:rPr>
          <w:b/>
        </w:rPr>
        <w:t>fclose</w:t>
      </w:r>
      <w:r w:rsidR="00DB2AE7" w:rsidRPr="00AD6DDD">
        <w:rPr>
          <w:b/>
        </w:rPr>
        <w:t>(FILE *handle)</w:t>
      </w:r>
      <w:r w:rsidR="00DB2AE7" w:rsidRPr="00AD6DDD">
        <w:t>: Schliesst einen Handle</w:t>
      </w:r>
    </w:p>
    <w:p w:rsidR="00C77FC5" w:rsidRPr="00AD6DDD" w:rsidRDefault="00CA58D1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 xml:space="preserve">int </w:t>
      </w:r>
      <w:r w:rsidR="00C77FC5" w:rsidRPr="00AD6DDD">
        <w:rPr>
          <w:b/>
        </w:rPr>
        <w:t>fgetc</w:t>
      </w:r>
      <w:r w:rsidR="00DB2AE7" w:rsidRPr="00AD6DDD">
        <w:rPr>
          <w:b/>
        </w:rPr>
        <w:t>(FILE *handle)</w:t>
      </w:r>
      <w:r w:rsidR="00DB2AE7" w:rsidRPr="00AD6DDD">
        <w:t>: Liest einen Chrakter</w:t>
      </w:r>
      <w:r w:rsidRPr="00AD6DDD">
        <w:t xml:space="preserve"> als Integer</w:t>
      </w:r>
      <w:r w:rsidR="00DB2AE7" w:rsidRPr="00AD6DDD">
        <w:t xml:space="preserve"> aus der Datei</w:t>
      </w:r>
      <w:r w:rsidR="007752FD" w:rsidRPr="00AD6DDD">
        <w:t>. Als Ende wird EOF zurückgegeben</w:t>
      </w:r>
    </w:p>
    <w:p w:rsidR="00C77FC5" w:rsidRPr="00AD6DDD" w:rsidRDefault="00527453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 xml:space="preserve">int </w:t>
      </w:r>
      <w:r w:rsidR="00C77FC5" w:rsidRPr="00AD6DDD">
        <w:rPr>
          <w:b/>
        </w:rPr>
        <w:t>fputc</w:t>
      </w:r>
      <w:r w:rsidR="00DB2AE7" w:rsidRPr="00AD6DDD">
        <w:rPr>
          <w:b/>
        </w:rPr>
        <w:t>(FILE *handle, char characer)</w:t>
      </w:r>
      <w:r w:rsidR="00DB2AE7" w:rsidRPr="00AD6DDD">
        <w:t>: Schreibt einen Charakter in die Datei</w:t>
      </w:r>
    </w:p>
    <w:p w:rsidR="00FD6C97" w:rsidRPr="00AD6DDD" w:rsidRDefault="00E256C0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 xml:space="preserve">int </w:t>
      </w:r>
      <w:r w:rsidR="00FD6C97" w:rsidRPr="00AD6DDD">
        <w:rPr>
          <w:b/>
        </w:rPr>
        <w:t>rename</w:t>
      </w:r>
      <w:r w:rsidR="00DB2AE7" w:rsidRPr="00AD6DDD">
        <w:rPr>
          <w:b/>
        </w:rPr>
        <w:t>(char *oldpath, char *newpath)</w:t>
      </w:r>
      <w:r w:rsidR="00DB2AE7" w:rsidRPr="00AD6DDD">
        <w:t>: Benennt eine Datei um</w:t>
      </w:r>
    </w:p>
    <w:p w:rsidR="00AE14A3" w:rsidRPr="00AD6DDD" w:rsidRDefault="00DB2AE7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FILE *dup(FILE *handle)</w:t>
      </w:r>
      <w:r w:rsidRPr="00AD6DDD">
        <w:t>: Dupliziert einen Handle</w:t>
      </w:r>
    </w:p>
    <w:p w:rsidR="003559E4" w:rsidRPr="00AD6DDD" w:rsidRDefault="003559E4" w:rsidP="003559E4">
      <w:pPr>
        <w:pStyle w:val="Heading2"/>
      </w:pPr>
      <w:r w:rsidRPr="00AD6DDD">
        <w:t>Verzeichnisoperationen</w:t>
      </w:r>
    </w:p>
    <w:p w:rsidR="003559E4" w:rsidRPr="00AD6DDD" w:rsidRDefault="00F27B44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DIR *</w:t>
      </w:r>
      <w:r w:rsidR="003559E4" w:rsidRPr="00AD6DDD">
        <w:rPr>
          <w:b/>
        </w:rPr>
        <w:t>opendir</w:t>
      </w:r>
      <w:r w:rsidRPr="00AD6DDD">
        <w:rPr>
          <w:b/>
        </w:rPr>
        <w:t>(char *path)</w:t>
      </w:r>
      <w:r w:rsidRPr="00AD6DDD">
        <w:t>: Öffnet ein Verzeichnis und gibt ein Handle zurück</w:t>
      </w:r>
    </w:p>
    <w:p w:rsidR="00F27B44" w:rsidRPr="00AD6DDD" w:rsidRDefault="00F27B44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dirent *</w:t>
      </w:r>
      <w:r w:rsidR="003559E4" w:rsidRPr="00AD6DDD">
        <w:rPr>
          <w:b/>
        </w:rPr>
        <w:t>readdir</w:t>
      </w:r>
      <w:r w:rsidRPr="00AD6DDD">
        <w:rPr>
          <w:b/>
        </w:rPr>
        <w:t>(DIR *handle)</w:t>
      </w:r>
      <w:r w:rsidRPr="00AD6DDD">
        <w:t>: Gibt als Iterator alle Verzeichniseinträge als dirent oder aber als NULL zurück</w:t>
      </w:r>
    </w:p>
    <w:p w:rsidR="003559E4" w:rsidRPr="00AD6DDD" w:rsidRDefault="0041194E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int closedir(DIR *handle)</w:t>
      </w:r>
      <w:r w:rsidRPr="00AD6DDD">
        <w:t>: Schliesst einen handle</w:t>
      </w:r>
    </w:p>
    <w:p w:rsidR="002143FB" w:rsidRDefault="00AD6DDD" w:rsidP="00AD6DDD">
      <w:pPr>
        <w:pStyle w:val="ListParagraph"/>
        <w:numPr>
          <w:ilvl w:val="0"/>
          <w:numId w:val="4"/>
        </w:numPr>
      </w:pPr>
      <w:r w:rsidRPr="00353031">
        <w:rPr>
          <w:b/>
        </w:rPr>
        <w:t>int mkdir(char *path, mode_t mode)</w:t>
      </w:r>
      <w:r>
        <w:t>: Erstellt ein Verzeichnis mit dem Mode (z.B. 0777)</w:t>
      </w:r>
    </w:p>
    <w:p w:rsidR="00AD6DDD" w:rsidRPr="00AD6DDD" w:rsidRDefault="00AD6DDD" w:rsidP="00AD6DDD">
      <w:pPr>
        <w:pStyle w:val="ListParagraph"/>
        <w:numPr>
          <w:ilvl w:val="0"/>
          <w:numId w:val="4"/>
        </w:numPr>
      </w:pPr>
      <w:r w:rsidRPr="00353031">
        <w:rPr>
          <w:b/>
        </w:rPr>
        <w:t>int rmdir(char *path)</w:t>
      </w:r>
      <w:r>
        <w:t>: Löscht ein Verzeichnis</w:t>
      </w:r>
    </w:p>
    <w:p w:rsidR="00F27B44" w:rsidRDefault="00F27B44" w:rsidP="00263876">
      <w:pPr>
        <w:pStyle w:val="ListParagraph"/>
        <w:numPr>
          <w:ilvl w:val="0"/>
          <w:numId w:val="4"/>
        </w:numPr>
      </w:pPr>
      <w:r w:rsidRPr="00353031">
        <w:rPr>
          <w:b/>
        </w:rPr>
        <w:t>struct dirent</w:t>
      </w:r>
      <w:r w:rsidR="00AD6DDD">
        <w:t>: Verzeichnisstruktur mit folgenden Elementen:</w:t>
      </w:r>
    </w:p>
    <w:p w:rsidR="00AD6DDD" w:rsidRDefault="00AD6DDD" w:rsidP="00AD6DDD">
      <w:pPr>
        <w:pStyle w:val="ListParagraph"/>
        <w:numPr>
          <w:ilvl w:val="1"/>
          <w:numId w:val="4"/>
        </w:numPr>
      </w:pPr>
      <w:r>
        <w:t>d_name: Name des Verzeichnisses oder der Datei</w:t>
      </w:r>
    </w:p>
    <w:p w:rsidR="00AD6DDD" w:rsidRPr="00AD6DDD" w:rsidRDefault="00AD6DDD" w:rsidP="00AD6DDD">
      <w:pPr>
        <w:pStyle w:val="ListParagraph"/>
        <w:numPr>
          <w:ilvl w:val="1"/>
          <w:numId w:val="4"/>
        </w:numPr>
      </w:pPr>
      <w:r>
        <w:t>d_type: Typ des Verzeichnisses (z.B. DT_DIR)</w:t>
      </w:r>
    </w:p>
    <w:p w:rsidR="000D5D76" w:rsidRPr="00AD6DDD" w:rsidRDefault="000D5D76" w:rsidP="000D5D76">
      <w:pPr>
        <w:pStyle w:val="Heading2"/>
      </w:pPr>
      <w:r w:rsidRPr="00AD6DDD">
        <w:t>Prozessoperationen</w:t>
      </w:r>
    </w:p>
    <w:p w:rsidR="001C72E7" w:rsidRPr="00AD6DDD" w:rsidRDefault="00747B49" w:rsidP="001C72E7">
      <w:pPr>
        <w:pStyle w:val="ListParagraph"/>
        <w:numPr>
          <w:ilvl w:val="0"/>
          <w:numId w:val="5"/>
        </w:numPr>
      </w:pPr>
      <w:r>
        <w:rPr>
          <w:b/>
        </w:rPr>
        <w:t xml:space="preserve">void </w:t>
      </w:r>
      <w:r w:rsidR="001C72E7" w:rsidRPr="001C72E7">
        <w:rPr>
          <w:b/>
        </w:rPr>
        <w:t>exit(int status)</w:t>
      </w:r>
      <w:r w:rsidR="001C72E7">
        <w:t>: Terminiert den Prozess mit dem angebenen Status</w:t>
      </w:r>
    </w:p>
    <w:p w:rsidR="000D5D76" w:rsidRPr="00AD6DDD" w:rsidRDefault="00E04EC0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t xml:space="preserve">pid_t </w:t>
      </w:r>
      <w:r w:rsidR="000D5D76" w:rsidRPr="00AF0037">
        <w:rPr>
          <w:b/>
        </w:rPr>
        <w:t>fork</w:t>
      </w:r>
      <w:r w:rsidRPr="00AF0037">
        <w:rPr>
          <w:b/>
        </w:rPr>
        <w:t>()</w:t>
      </w:r>
      <w:r>
        <w:t>: Forkt einen Prozess und gibt für den Parent die PID des Childs und für das Child selber 0 zurück</w:t>
      </w:r>
    </w:p>
    <w:p w:rsidR="000D5D76" w:rsidRDefault="00E04EC0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t xml:space="preserve">int </w:t>
      </w:r>
      <w:r w:rsidR="000D5D76" w:rsidRPr="00AF0037">
        <w:rPr>
          <w:b/>
        </w:rPr>
        <w:t>exec</w:t>
      </w:r>
      <w:r w:rsidR="000D5D76" w:rsidRPr="00AF0037">
        <w:rPr>
          <w:b/>
        </w:rPr>
        <w:t>l</w:t>
      </w:r>
      <w:r w:rsidRPr="00AF0037">
        <w:rPr>
          <w:b/>
        </w:rPr>
        <w:t>(char *path, char*arg, char *env[])</w:t>
      </w:r>
      <w:r>
        <w:t>: Führt einen neuen Prozess in der aktuellen prozesshülle aus</w:t>
      </w:r>
    </w:p>
    <w:p w:rsidR="00780666" w:rsidRDefault="00780666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t>pid_t getpid()</w:t>
      </w:r>
      <w:r>
        <w:t>: Gibt die aktuelle Prozessnummer zurück</w:t>
      </w:r>
    </w:p>
    <w:p w:rsidR="00780666" w:rsidRPr="00AD6DDD" w:rsidRDefault="00780666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lastRenderedPageBreak/>
        <w:t>pid_t getppid()</w:t>
      </w:r>
      <w:r>
        <w:t>: Gibt die aktuelle Prozessnummer des Parent zurück</w:t>
      </w:r>
    </w:p>
    <w:p w:rsidR="00A611C4" w:rsidRPr="00E04EC0" w:rsidRDefault="00E04EC0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t xml:space="preserve">int </w:t>
      </w:r>
      <w:r w:rsidR="00A611C4" w:rsidRPr="00AF0037">
        <w:rPr>
          <w:b/>
        </w:rPr>
        <w:t>kill</w:t>
      </w:r>
      <w:r w:rsidRPr="00AF0037">
        <w:rPr>
          <w:b/>
        </w:rPr>
        <w:t>(pid_t pid)</w:t>
      </w:r>
      <w:r w:rsidRPr="00E04EC0">
        <w:t>: Terminiert einen Prozess</w:t>
      </w:r>
    </w:p>
    <w:p w:rsidR="003831EC" w:rsidRPr="00AD6DDD" w:rsidRDefault="000D1E2F" w:rsidP="000D5D76">
      <w:pPr>
        <w:pStyle w:val="ListParagraph"/>
        <w:numPr>
          <w:ilvl w:val="0"/>
          <w:numId w:val="6"/>
        </w:numPr>
      </w:pPr>
      <w:r w:rsidRPr="00AF0037">
        <w:rPr>
          <w:b/>
        </w:rPr>
        <w:t xml:space="preserve">unsigned int </w:t>
      </w:r>
      <w:r w:rsidR="003831EC" w:rsidRPr="00AF0037">
        <w:rPr>
          <w:b/>
        </w:rPr>
        <w:t>sleep</w:t>
      </w:r>
      <w:r w:rsidR="00E04EC0" w:rsidRPr="00AF0037">
        <w:rPr>
          <w:b/>
        </w:rPr>
        <w:t>(int seconds)</w:t>
      </w:r>
      <w:r w:rsidR="00E04EC0">
        <w:t>: Lässt einen Prozess schlafen</w:t>
      </w:r>
    </w:p>
    <w:p w:rsidR="000D5D76" w:rsidRDefault="000D1E2F" w:rsidP="000D5D76">
      <w:pPr>
        <w:pStyle w:val="ListParagraph"/>
        <w:numPr>
          <w:ilvl w:val="0"/>
          <w:numId w:val="6"/>
        </w:numPr>
      </w:pPr>
      <w:r w:rsidRPr="00640ED1">
        <w:rPr>
          <w:b/>
        </w:rPr>
        <w:t xml:space="preserve">pid_t </w:t>
      </w:r>
      <w:r w:rsidR="000D5D76" w:rsidRPr="00640ED1">
        <w:rPr>
          <w:b/>
        </w:rPr>
        <w:t>wait</w:t>
      </w:r>
      <w:r w:rsidR="00E04EC0" w:rsidRPr="00640ED1">
        <w:rPr>
          <w:b/>
        </w:rPr>
        <w:t>(</w:t>
      </w:r>
      <w:r w:rsidRPr="00640ED1">
        <w:rPr>
          <w:b/>
        </w:rPr>
        <w:t>0)</w:t>
      </w:r>
      <w:r>
        <w:t>: Wartet auf den nächsten Prozess</w:t>
      </w:r>
    </w:p>
    <w:p w:rsidR="000D1E2F" w:rsidRPr="00AD6DDD" w:rsidRDefault="000D1E2F" w:rsidP="000D5D76">
      <w:pPr>
        <w:pStyle w:val="ListParagraph"/>
        <w:numPr>
          <w:ilvl w:val="0"/>
          <w:numId w:val="6"/>
        </w:numPr>
      </w:pPr>
      <w:r w:rsidRPr="00640ED1">
        <w:rPr>
          <w:b/>
        </w:rPr>
        <w:t>pid_t waitpid(pid_t pid)</w:t>
      </w:r>
      <w:r>
        <w:t>: Wartet auf einen bestimmten Prozess</w:t>
      </w:r>
    </w:p>
    <w:p w:rsidR="00360AEF" w:rsidRPr="00AD6DDD" w:rsidRDefault="00516B29" w:rsidP="00360AEF">
      <w:pPr>
        <w:pStyle w:val="Heading2"/>
      </w:pPr>
      <w:r w:rsidRPr="00AD6DDD">
        <w:t>Pipeoperationen</w:t>
      </w:r>
      <w:r w:rsidR="001B26C0" w:rsidRPr="00AD6DDD">
        <w:t xml:space="preserve"> (</w:t>
      </w:r>
      <w:r w:rsidR="007B2F91" w:rsidRPr="00AD6DDD">
        <w:t>Unnamed</w:t>
      </w:r>
      <w:r w:rsidR="001B26C0" w:rsidRPr="00AD6DDD">
        <w:t>)</w:t>
      </w:r>
    </w:p>
    <w:p w:rsidR="00360AEF" w:rsidRPr="00AD6DDD" w:rsidRDefault="009A4A88" w:rsidP="00AE14A3">
      <w:pPr>
        <w:pStyle w:val="ListParagraph"/>
        <w:numPr>
          <w:ilvl w:val="0"/>
          <w:numId w:val="7"/>
        </w:numPr>
      </w:pPr>
      <w:r w:rsidRPr="00CC4F00">
        <w:rPr>
          <w:b/>
        </w:rPr>
        <w:t>int pipe(int[2] pipe)</w:t>
      </w:r>
      <w:r>
        <w:t>: Öffnet eine Pipe (0=Reader, 1=Writer)</w:t>
      </w:r>
    </w:p>
    <w:p w:rsidR="000C76EE" w:rsidRPr="00AD6DDD" w:rsidRDefault="00CC4F00" w:rsidP="00AE14A3">
      <w:pPr>
        <w:pStyle w:val="ListParagraph"/>
        <w:numPr>
          <w:ilvl w:val="0"/>
          <w:numId w:val="7"/>
        </w:numPr>
      </w:pPr>
      <w:r>
        <w:rPr>
          <w:b/>
        </w:rPr>
        <w:t xml:space="preserve">int </w:t>
      </w:r>
      <w:r w:rsidR="000C76EE" w:rsidRPr="00CC4F00">
        <w:rPr>
          <w:b/>
        </w:rPr>
        <w:t>close</w:t>
      </w:r>
      <w:r w:rsidR="009A4A88" w:rsidRPr="00CC4F00">
        <w:rPr>
          <w:b/>
        </w:rPr>
        <w:t>(int pipeentry)</w:t>
      </w:r>
      <w:r w:rsidR="009A4A88">
        <w:t>: Schliesst eine Ende</w:t>
      </w:r>
    </w:p>
    <w:p w:rsidR="000C76EE" w:rsidRPr="009A4A88" w:rsidRDefault="00E92DF6" w:rsidP="00E92DF6">
      <w:pPr>
        <w:pStyle w:val="ListParagraph"/>
        <w:numPr>
          <w:ilvl w:val="0"/>
          <w:numId w:val="7"/>
        </w:numPr>
        <w:rPr>
          <w:lang w:val="en-US"/>
        </w:rPr>
      </w:pPr>
      <w:r w:rsidRPr="00E92DF6">
        <w:rPr>
          <w:b/>
          <w:lang w:val="en-US"/>
        </w:rPr>
        <w:t>ssize_t</w:t>
      </w:r>
      <w:r>
        <w:rPr>
          <w:b/>
          <w:lang w:val="en-US"/>
        </w:rPr>
        <w:t xml:space="preserve"> </w:t>
      </w:r>
      <w:r w:rsidR="000C76EE" w:rsidRPr="00CC4F00">
        <w:rPr>
          <w:b/>
          <w:lang w:val="en-US"/>
        </w:rPr>
        <w:t>read</w:t>
      </w:r>
      <w:r w:rsidR="009A4A88" w:rsidRPr="00CC4F00">
        <w:rPr>
          <w:b/>
          <w:lang w:val="en-US"/>
        </w:rPr>
        <w:t>(int pipeentry, char *buffer, size_t buffersize)</w:t>
      </w:r>
      <w:r w:rsidR="009A4A88" w:rsidRPr="009A4A88">
        <w:rPr>
          <w:lang w:val="en-US"/>
        </w:rPr>
        <w:t>: Liest von der Pipe</w:t>
      </w:r>
    </w:p>
    <w:p w:rsidR="000C76EE" w:rsidRPr="00AD6DDD" w:rsidRDefault="00E92DF6" w:rsidP="00E92DF6">
      <w:pPr>
        <w:pStyle w:val="ListParagraph"/>
        <w:numPr>
          <w:ilvl w:val="0"/>
          <w:numId w:val="7"/>
        </w:numPr>
      </w:pPr>
      <w:r w:rsidRPr="00E92DF6">
        <w:rPr>
          <w:b/>
        </w:rPr>
        <w:t>ssize_t</w:t>
      </w:r>
      <w:r>
        <w:rPr>
          <w:b/>
        </w:rPr>
        <w:t xml:space="preserve"> </w:t>
      </w:r>
      <w:r w:rsidR="000C76EE" w:rsidRPr="00CC4F00">
        <w:rPr>
          <w:b/>
        </w:rPr>
        <w:t>write</w:t>
      </w:r>
      <w:r w:rsidR="009A4A88" w:rsidRPr="00CC4F00">
        <w:rPr>
          <w:b/>
        </w:rPr>
        <w:t>(int pipeentry, char *buffer, size_t buffersize)</w:t>
      </w:r>
      <w:r w:rsidR="009A4A88">
        <w:t>: Schreibt auf die Pipe</w:t>
      </w:r>
    </w:p>
    <w:p w:rsidR="001B26C0" w:rsidRPr="00AD6DDD" w:rsidRDefault="001B26C0" w:rsidP="001B26C0">
      <w:pPr>
        <w:pStyle w:val="Heading2"/>
      </w:pPr>
      <w:r w:rsidRPr="00AD6DDD">
        <w:t>Pipeoperationen (Named)</w:t>
      </w:r>
    </w:p>
    <w:p w:rsidR="001B26C0" w:rsidRPr="00AD6DDD" w:rsidRDefault="00362455" w:rsidP="00AE14A3">
      <w:pPr>
        <w:pStyle w:val="ListParagraph"/>
        <w:numPr>
          <w:ilvl w:val="0"/>
          <w:numId w:val="7"/>
        </w:numPr>
      </w:pPr>
      <w:r w:rsidRPr="00DF3D75">
        <w:rPr>
          <w:b/>
        </w:rPr>
        <w:t xml:space="preserve">int </w:t>
      </w:r>
      <w:r w:rsidR="001B26C0" w:rsidRPr="00DF3D75">
        <w:rPr>
          <w:b/>
        </w:rPr>
        <w:t>mknod</w:t>
      </w:r>
      <w:r w:rsidRPr="00DF3D75">
        <w:rPr>
          <w:b/>
        </w:rPr>
        <w:t>(char *path, mode_t mode, rdev_t device_id)</w:t>
      </w:r>
      <w:r>
        <w:t>: Erstellt eine normale Datei oder Pipe</w:t>
      </w:r>
    </w:p>
    <w:p w:rsidR="001B26C0" w:rsidRPr="00AD6DDD" w:rsidRDefault="00362455" w:rsidP="00AE14A3">
      <w:pPr>
        <w:pStyle w:val="ListParagraph"/>
        <w:numPr>
          <w:ilvl w:val="0"/>
          <w:numId w:val="7"/>
        </w:numPr>
      </w:pPr>
      <w:r w:rsidRPr="00DF3D75">
        <w:rPr>
          <w:b/>
        </w:rPr>
        <w:t xml:space="preserve">int </w:t>
      </w:r>
      <w:r w:rsidR="001B26C0" w:rsidRPr="00DF3D75">
        <w:rPr>
          <w:b/>
        </w:rPr>
        <w:t>mkfifo</w:t>
      </w:r>
      <w:r w:rsidRPr="00DF3D75">
        <w:rPr>
          <w:b/>
        </w:rPr>
        <w:t>(char *path, mode_t mode)</w:t>
      </w:r>
      <w:r>
        <w:t>: Erstellt eine FIFO Pipe mit dem Mode (z.B. 0777)</w:t>
      </w:r>
    </w:p>
    <w:p w:rsidR="00AE14A3" w:rsidRPr="00AD6DDD" w:rsidRDefault="00362455" w:rsidP="00AE14A3">
      <w:pPr>
        <w:pStyle w:val="ListParagraph"/>
        <w:numPr>
          <w:ilvl w:val="0"/>
          <w:numId w:val="7"/>
        </w:numPr>
      </w:pPr>
      <w:r w:rsidRPr="00DF3D75">
        <w:rPr>
          <w:b/>
        </w:rPr>
        <w:t>int open(char *path, int oflag)</w:t>
      </w:r>
      <w:r>
        <w:t>: Öffnet eine Pipe in Mode (z.B. O_RDONLY oder O_WRONLY)</w:t>
      </w:r>
    </w:p>
    <w:p w:rsidR="00F34EF0" w:rsidRPr="00AD6DDD" w:rsidRDefault="00F34EF0" w:rsidP="00F34EF0">
      <w:pPr>
        <w:pStyle w:val="ListParagraph"/>
        <w:numPr>
          <w:ilvl w:val="0"/>
          <w:numId w:val="7"/>
        </w:numPr>
      </w:pPr>
      <w:r>
        <w:rPr>
          <w:b/>
        </w:rPr>
        <w:t xml:space="preserve">int </w:t>
      </w:r>
      <w:r w:rsidRPr="00CC4F00">
        <w:rPr>
          <w:b/>
        </w:rPr>
        <w:t>close(int pipeentry)</w:t>
      </w:r>
      <w:r>
        <w:t>: Schliesst eine Ende</w:t>
      </w:r>
    </w:p>
    <w:p w:rsidR="00F34EF0" w:rsidRPr="009A4A88" w:rsidRDefault="001346F1" w:rsidP="001346F1">
      <w:pPr>
        <w:pStyle w:val="ListParagraph"/>
        <w:numPr>
          <w:ilvl w:val="0"/>
          <w:numId w:val="7"/>
        </w:numPr>
        <w:rPr>
          <w:lang w:val="en-US"/>
        </w:rPr>
      </w:pPr>
      <w:r w:rsidRPr="001346F1">
        <w:rPr>
          <w:b/>
          <w:lang w:val="en-US"/>
        </w:rPr>
        <w:t xml:space="preserve">ssize_t </w:t>
      </w:r>
      <w:r w:rsidR="00F34EF0" w:rsidRPr="001346F1">
        <w:rPr>
          <w:b/>
          <w:lang w:val="en-US"/>
        </w:rPr>
        <w:t>read(int pipeentry, char *bu</w:t>
      </w:r>
      <w:r w:rsidR="00F34EF0" w:rsidRPr="00CC4F00">
        <w:rPr>
          <w:b/>
          <w:lang w:val="en-US"/>
        </w:rPr>
        <w:t>ffer, size_t buffersize)</w:t>
      </w:r>
      <w:r w:rsidR="00F34EF0" w:rsidRPr="009A4A88">
        <w:rPr>
          <w:lang w:val="en-US"/>
        </w:rPr>
        <w:t>: Liest von der Pipe</w:t>
      </w:r>
    </w:p>
    <w:p w:rsidR="00F34EF0" w:rsidRPr="00AD6DDD" w:rsidRDefault="001346F1" w:rsidP="001346F1">
      <w:pPr>
        <w:pStyle w:val="ListParagraph"/>
        <w:numPr>
          <w:ilvl w:val="0"/>
          <w:numId w:val="7"/>
        </w:numPr>
      </w:pPr>
      <w:r w:rsidRPr="001346F1">
        <w:rPr>
          <w:b/>
        </w:rPr>
        <w:t>ssize_t</w:t>
      </w:r>
      <w:r>
        <w:rPr>
          <w:b/>
        </w:rPr>
        <w:t xml:space="preserve"> </w:t>
      </w:r>
      <w:r w:rsidR="00F34EF0" w:rsidRPr="00CC4F00">
        <w:rPr>
          <w:b/>
        </w:rPr>
        <w:t>write(int pipeentry, char *buffer, size_t buffersize)</w:t>
      </w:r>
      <w:r w:rsidR="00F34EF0">
        <w:t>: Schreibt auf die Pipe</w:t>
      </w:r>
    </w:p>
    <w:p w:rsidR="00516B29" w:rsidRPr="00AD6DDD" w:rsidRDefault="00516B29" w:rsidP="00516B29">
      <w:pPr>
        <w:pStyle w:val="Heading2"/>
      </w:pPr>
      <w:r w:rsidRPr="00AD6DDD">
        <w:t>Signaloperationen</w:t>
      </w:r>
    </w:p>
    <w:p w:rsidR="003831EC" w:rsidRPr="00AD6DDD" w:rsidRDefault="00194B6B" w:rsidP="00194B6B">
      <w:pPr>
        <w:pStyle w:val="ListParagraph"/>
        <w:numPr>
          <w:ilvl w:val="0"/>
          <w:numId w:val="9"/>
        </w:numPr>
      </w:pPr>
      <w:r w:rsidRPr="00AC4495">
        <w:rPr>
          <w:b/>
        </w:rPr>
        <w:t>void (*signal(int sig, void (*func)(int)))(int)</w:t>
      </w:r>
      <w:r>
        <w:t>: Installiert eine neuen Signalhandler und gibt den alten zurück. Gängige Signale sind SIGABRT, SIGFPE, SIGINT oder SIGALARM</w:t>
      </w:r>
    </w:p>
    <w:p w:rsidR="007B2F91" w:rsidRPr="00AD6DDD" w:rsidRDefault="00290F86" w:rsidP="003831EC">
      <w:pPr>
        <w:pStyle w:val="ListParagraph"/>
        <w:numPr>
          <w:ilvl w:val="0"/>
          <w:numId w:val="9"/>
        </w:numPr>
      </w:pPr>
      <w:r w:rsidRPr="00AC4495">
        <w:rPr>
          <w:b/>
        </w:rPr>
        <w:t>int raise(int signal)</w:t>
      </w:r>
      <w:r>
        <w:t>: generiert ein Signal und schickt es dem Betriebssystem</w:t>
      </w:r>
    </w:p>
    <w:p w:rsidR="007B2F91" w:rsidRPr="00AD6DDD" w:rsidRDefault="00290F86" w:rsidP="003831EC">
      <w:pPr>
        <w:pStyle w:val="ListParagraph"/>
        <w:numPr>
          <w:ilvl w:val="0"/>
          <w:numId w:val="9"/>
        </w:numPr>
      </w:pPr>
      <w:r w:rsidRPr="00AC4495">
        <w:rPr>
          <w:b/>
        </w:rPr>
        <w:t>unsigned int alarm(unsigned int seconds)</w:t>
      </w:r>
      <w:r>
        <w:t>: Generiert nach der angegebenen Zeit ein Alarmsignal</w:t>
      </w:r>
    </w:p>
    <w:p w:rsidR="003831EC" w:rsidRPr="00AD6DDD" w:rsidRDefault="003831EC" w:rsidP="003831EC">
      <w:pPr>
        <w:pStyle w:val="Heading2"/>
      </w:pPr>
      <w:r w:rsidRPr="00AD6DDD">
        <w:t>Sprungoperationen</w:t>
      </w:r>
    </w:p>
    <w:p w:rsidR="002903C7" w:rsidRDefault="007B17AF" w:rsidP="00BC2196">
      <w:pPr>
        <w:pStyle w:val="ListParagraph"/>
        <w:numPr>
          <w:ilvl w:val="0"/>
          <w:numId w:val="8"/>
        </w:numPr>
      </w:pPr>
      <w:r w:rsidRPr="002903C7">
        <w:rPr>
          <w:b/>
        </w:rPr>
        <w:t xml:space="preserve">int </w:t>
      </w:r>
      <w:r w:rsidR="00BC2196" w:rsidRPr="002903C7">
        <w:rPr>
          <w:b/>
        </w:rPr>
        <w:t>setjmp</w:t>
      </w:r>
      <w:r w:rsidRPr="002903C7">
        <w:rPr>
          <w:b/>
        </w:rPr>
        <w:t>(jmp_buf environment)</w:t>
      </w:r>
      <w:r w:rsidRPr="00A33362">
        <w:t>:</w:t>
      </w:r>
      <w:r w:rsidR="00A33362" w:rsidRPr="00A33362">
        <w:t xml:space="preserve"> Setzt den Buffer auf das lokale Envi</w:t>
      </w:r>
      <w:r w:rsidR="002903C7">
        <w:t>ronment und initialisiert dieses für einen Sprung</w:t>
      </w:r>
      <w:r w:rsidR="00A33362" w:rsidRPr="00A33362">
        <w:t xml:space="preserve">. </w:t>
      </w:r>
      <w:r w:rsidR="00A33362">
        <w:t xml:space="preserve">Wird die Funktion direkt aufgerufen, wird 0 zurückgegeben. </w:t>
      </w:r>
      <w:r w:rsidR="002903C7">
        <w:t>Wird die Funktion nach einem Jump via longjmp aufgerufen, wird ein Wert ungleich 0 zurückgegebe</w:t>
      </w:r>
      <w:r w:rsidR="009451A8">
        <w:t>n</w:t>
      </w:r>
    </w:p>
    <w:p w:rsidR="00BC2196" w:rsidRDefault="007B17AF" w:rsidP="00BC2196">
      <w:pPr>
        <w:pStyle w:val="ListParagraph"/>
        <w:numPr>
          <w:ilvl w:val="0"/>
          <w:numId w:val="8"/>
        </w:numPr>
      </w:pPr>
      <w:r w:rsidRPr="002903C7">
        <w:rPr>
          <w:b/>
        </w:rPr>
        <w:t>l</w:t>
      </w:r>
      <w:r w:rsidR="00BC2196" w:rsidRPr="002903C7">
        <w:rPr>
          <w:b/>
        </w:rPr>
        <w:t>ongjmp</w:t>
      </w:r>
      <w:r w:rsidRPr="002903C7">
        <w:rPr>
          <w:b/>
        </w:rPr>
        <w:t>(jmp_buf environment, int value)</w:t>
      </w:r>
      <w:r>
        <w:t>:</w:t>
      </w:r>
      <w:r w:rsidR="009451A8">
        <w:t xml:space="preserve"> Führt einen Sprung basierend auf dem Environment aus und übergibt den angegeben Wert an die setjmp Funktion (z.B. Errorcode)</w:t>
      </w:r>
      <w:bookmarkStart w:id="0" w:name="_GoBack"/>
      <w:bookmarkEnd w:id="0"/>
    </w:p>
    <w:p w:rsidR="007B17AF" w:rsidRPr="00AD6DDD" w:rsidRDefault="007B17AF" w:rsidP="00BC2196">
      <w:pPr>
        <w:pStyle w:val="ListParagraph"/>
        <w:numPr>
          <w:ilvl w:val="0"/>
          <w:numId w:val="8"/>
        </w:numPr>
      </w:pPr>
      <w:r w:rsidRPr="007B17AF">
        <w:rPr>
          <w:b/>
        </w:rPr>
        <w:t>struct jmp_buf</w:t>
      </w:r>
      <w:r>
        <w:t>: Liefert ein Environment für die Jumps</w:t>
      </w:r>
    </w:p>
    <w:p w:rsidR="00360AEF" w:rsidRPr="00AD6DDD" w:rsidRDefault="00360AEF" w:rsidP="00360AEF">
      <w:pPr>
        <w:pStyle w:val="Heading2"/>
      </w:pPr>
      <w:r w:rsidRPr="00AD6DDD">
        <w:t>Fehlerbehandlung</w:t>
      </w:r>
    </w:p>
    <w:p w:rsidR="00360AEF" w:rsidRPr="00AD6DDD" w:rsidRDefault="00C37E8F" w:rsidP="00360AEF">
      <w:pPr>
        <w:pStyle w:val="ListParagraph"/>
        <w:numPr>
          <w:ilvl w:val="0"/>
          <w:numId w:val="5"/>
        </w:numPr>
      </w:pPr>
      <w:r w:rsidRPr="00431A49">
        <w:rPr>
          <w:b/>
        </w:rPr>
        <w:t>void perror(char *message)</w:t>
      </w:r>
      <w:r>
        <w:t>: Gibt die angegebene nachricht mit dem letzten Fehler (erno) auf der Standardausgabe aus</w:t>
      </w:r>
    </w:p>
    <w:p w:rsidR="00360AEF" w:rsidRPr="00AD6DDD" w:rsidRDefault="00360AEF" w:rsidP="00360AEF"/>
    <w:sectPr w:rsidR="00360AEF" w:rsidRPr="00AD6DDD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3D4" w:rsidRDefault="006563D4" w:rsidP="006B5E49">
      <w:pPr>
        <w:spacing w:after="0" w:line="240" w:lineRule="auto"/>
      </w:pPr>
      <w:r>
        <w:separator/>
      </w:r>
    </w:p>
  </w:endnote>
  <w:endnote w:type="continuationSeparator" w:id="0">
    <w:p w:rsidR="006563D4" w:rsidRDefault="006563D4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A5" w:rsidRPr="003037A4" w:rsidRDefault="003661A5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7219C6">
      <w:rPr>
        <w:noProof/>
        <w:lang w:val="en-US"/>
      </w:rPr>
      <w:t>09_Pruefungsvorbereitung.docx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Simon Wächter</w:t>
    </w:r>
    <w:r w:rsidRPr="003037A4">
      <w:rPr>
        <w:noProof/>
      </w:rPr>
      <w:ptab w:relativeTo="margin" w:alignment="right" w:leader="none"/>
    </w:r>
    <w:r>
      <w:rPr>
        <w:noProof/>
      </w:rPr>
      <w:t xml:space="preserve">Seite </w:t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9451A8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451A8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3D4" w:rsidRDefault="006563D4" w:rsidP="006B5E49">
      <w:pPr>
        <w:spacing w:after="0" w:line="240" w:lineRule="auto"/>
      </w:pPr>
      <w:r>
        <w:separator/>
      </w:r>
    </w:p>
  </w:footnote>
  <w:footnote w:type="continuationSeparator" w:id="0">
    <w:p w:rsidR="006563D4" w:rsidRDefault="006563D4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A5" w:rsidRDefault="00003E59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Prüfungsvorbereitung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762C"/>
    <w:multiLevelType w:val="hybridMultilevel"/>
    <w:tmpl w:val="88E66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706DD"/>
    <w:multiLevelType w:val="hybridMultilevel"/>
    <w:tmpl w:val="FCDE8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ED0D29"/>
    <w:multiLevelType w:val="hybridMultilevel"/>
    <w:tmpl w:val="0C903D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855EE"/>
    <w:multiLevelType w:val="hybridMultilevel"/>
    <w:tmpl w:val="974EF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060A2"/>
    <w:multiLevelType w:val="hybridMultilevel"/>
    <w:tmpl w:val="F95CFE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E36D6"/>
    <w:multiLevelType w:val="hybridMultilevel"/>
    <w:tmpl w:val="DC72C5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6717B"/>
    <w:multiLevelType w:val="hybridMultilevel"/>
    <w:tmpl w:val="DFB84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8D"/>
    <w:rsid w:val="000030BE"/>
    <w:rsid w:val="00003E59"/>
    <w:rsid w:val="0001007A"/>
    <w:rsid w:val="0002344B"/>
    <w:rsid w:val="00057AA2"/>
    <w:rsid w:val="00057E88"/>
    <w:rsid w:val="00071F2F"/>
    <w:rsid w:val="00076EB2"/>
    <w:rsid w:val="00084415"/>
    <w:rsid w:val="000A251E"/>
    <w:rsid w:val="000A7BA7"/>
    <w:rsid w:val="000B6580"/>
    <w:rsid w:val="000C44E5"/>
    <w:rsid w:val="000C76EE"/>
    <w:rsid w:val="000D1E2F"/>
    <w:rsid w:val="000D4AF4"/>
    <w:rsid w:val="000D5D76"/>
    <w:rsid w:val="000E01D5"/>
    <w:rsid w:val="000E0DEE"/>
    <w:rsid w:val="000E1AE4"/>
    <w:rsid w:val="000E74C5"/>
    <w:rsid w:val="000F087E"/>
    <w:rsid w:val="00105030"/>
    <w:rsid w:val="00111269"/>
    <w:rsid w:val="0012397E"/>
    <w:rsid w:val="001346F1"/>
    <w:rsid w:val="00154B55"/>
    <w:rsid w:val="001572EC"/>
    <w:rsid w:val="00160860"/>
    <w:rsid w:val="00164748"/>
    <w:rsid w:val="00164DB6"/>
    <w:rsid w:val="00166879"/>
    <w:rsid w:val="0017248F"/>
    <w:rsid w:val="00194B6B"/>
    <w:rsid w:val="001A52D5"/>
    <w:rsid w:val="001A6B64"/>
    <w:rsid w:val="001B26C0"/>
    <w:rsid w:val="001C12F7"/>
    <w:rsid w:val="001C72E7"/>
    <w:rsid w:val="001E32AD"/>
    <w:rsid w:val="00211E28"/>
    <w:rsid w:val="002143FB"/>
    <w:rsid w:val="002618E1"/>
    <w:rsid w:val="00263876"/>
    <w:rsid w:val="0026618D"/>
    <w:rsid w:val="0026725B"/>
    <w:rsid w:val="00271144"/>
    <w:rsid w:val="002847C0"/>
    <w:rsid w:val="002865EA"/>
    <w:rsid w:val="002903C7"/>
    <w:rsid w:val="00290F86"/>
    <w:rsid w:val="002C7B25"/>
    <w:rsid w:val="002E1087"/>
    <w:rsid w:val="003037A4"/>
    <w:rsid w:val="00307913"/>
    <w:rsid w:val="00312EDD"/>
    <w:rsid w:val="00324311"/>
    <w:rsid w:val="0033460C"/>
    <w:rsid w:val="00342602"/>
    <w:rsid w:val="00353031"/>
    <w:rsid w:val="003559E4"/>
    <w:rsid w:val="00360AEF"/>
    <w:rsid w:val="00362455"/>
    <w:rsid w:val="0036532C"/>
    <w:rsid w:val="003661A5"/>
    <w:rsid w:val="00373CE9"/>
    <w:rsid w:val="003831EC"/>
    <w:rsid w:val="0038683A"/>
    <w:rsid w:val="003917D7"/>
    <w:rsid w:val="003A42F4"/>
    <w:rsid w:val="003A70B0"/>
    <w:rsid w:val="003B27B1"/>
    <w:rsid w:val="003D5735"/>
    <w:rsid w:val="003E53D8"/>
    <w:rsid w:val="0041194E"/>
    <w:rsid w:val="004254A8"/>
    <w:rsid w:val="00431A49"/>
    <w:rsid w:val="00441032"/>
    <w:rsid w:val="00463687"/>
    <w:rsid w:val="004641F9"/>
    <w:rsid w:val="00471D59"/>
    <w:rsid w:val="004A37B5"/>
    <w:rsid w:val="004B5461"/>
    <w:rsid w:val="004B776C"/>
    <w:rsid w:val="004C1497"/>
    <w:rsid w:val="004D2AD4"/>
    <w:rsid w:val="004E410A"/>
    <w:rsid w:val="004E5D06"/>
    <w:rsid w:val="004E7DCF"/>
    <w:rsid w:val="004F0918"/>
    <w:rsid w:val="004F24E5"/>
    <w:rsid w:val="004F3575"/>
    <w:rsid w:val="00510030"/>
    <w:rsid w:val="00516B29"/>
    <w:rsid w:val="00527453"/>
    <w:rsid w:val="00555720"/>
    <w:rsid w:val="00561E00"/>
    <w:rsid w:val="005624E0"/>
    <w:rsid w:val="005717C9"/>
    <w:rsid w:val="00583E6D"/>
    <w:rsid w:val="00594DFF"/>
    <w:rsid w:val="005A1DEA"/>
    <w:rsid w:val="005A3A49"/>
    <w:rsid w:val="005B7002"/>
    <w:rsid w:val="005C62A4"/>
    <w:rsid w:val="00606044"/>
    <w:rsid w:val="00621C8E"/>
    <w:rsid w:val="00633D9E"/>
    <w:rsid w:val="00640ED1"/>
    <w:rsid w:val="00643C84"/>
    <w:rsid w:val="006563D4"/>
    <w:rsid w:val="0067227E"/>
    <w:rsid w:val="00695C4B"/>
    <w:rsid w:val="006A6BF8"/>
    <w:rsid w:val="006B5E49"/>
    <w:rsid w:val="006C267E"/>
    <w:rsid w:val="006D62FC"/>
    <w:rsid w:val="006E2F0C"/>
    <w:rsid w:val="006E35E8"/>
    <w:rsid w:val="006E6E2A"/>
    <w:rsid w:val="00720C15"/>
    <w:rsid w:val="007219C6"/>
    <w:rsid w:val="00725BF2"/>
    <w:rsid w:val="00747B49"/>
    <w:rsid w:val="007507F6"/>
    <w:rsid w:val="00764EF4"/>
    <w:rsid w:val="007752FD"/>
    <w:rsid w:val="00780666"/>
    <w:rsid w:val="007B0CD9"/>
    <w:rsid w:val="007B17AF"/>
    <w:rsid w:val="007B2F91"/>
    <w:rsid w:val="007B68D0"/>
    <w:rsid w:val="007F4A1A"/>
    <w:rsid w:val="00812EBA"/>
    <w:rsid w:val="00816887"/>
    <w:rsid w:val="008179B2"/>
    <w:rsid w:val="00830D1D"/>
    <w:rsid w:val="00877003"/>
    <w:rsid w:val="0088601B"/>
    <w:rsid w:val="00886CD6"/>
    <w:rsid w:val="008A31AD"/>
    <w:rsid w:val="008A582E"/>
    <w:rsid w:val="008C1085"/>
    <w:rsid w:val="008D68BE"/>
    <w:rsid w:val="008D79B3"/>
    <w:rsid w:val="00923291"/>
    <w:rsid w:val="00936BBA"/>
    <w:rsid w:val="009451A8"/>
    <w:rsid w:val="0095096E"/>
    <w:rsid w:val="00957A68"/>
    <w:rsid w:val="009637E6"/>
    <w:rsid w:val="00971A04"/>
    <w:rsid w:val="00973D65"/>
    <w:rsid w:val="0098117D"/>
    <w:rsid w:val="00982534"/>
    <w:rsid w:val="00990E7F"/>
    <w:rsid w:val="009A4A88"/>
    <w:rsid w:val="009B342F"/>
    <w:rsid w:val="009B3CA9"/>
    <w:rsid w:val="009D029D"/>
    <w:rsid w:val="00A26CA9"/>
    <w:rsid w:val="00A33362"/>
    <w:rsid w:val="00A611C4"/>
    <w:rsid w:val="00A72B53"/>
    <w:rsid w:val="00AA0415"/>
    <w:rsid w:val="00AA459C"/>
    <w:rsid w:val="00AB1792"/>
    <w:rsid w:val="00AC2ACA"/>
    <w:rsid w:val="00AC4495"/>
    <w:rsid w:val="00AD6DDD"/>
    <w:rsid w:val="00AE14A3"/>
    <w:rsid w:val="00AE26E4"/>
    <w:rsid w:val="00AF0037"/>
    <w:rsid w:val="00AF65CF"/>
    <w:rsid w:val="00AF7A48"/>
    <w:rsid w:val="00B25571"/>
    <w:rsid w:val="00B51908"/>
    <w:rsid w:val="00B651C1"/>
    <w:rsid w:val="00B70D48"/>
    <w:rsid w:val="00B7241C"/>
    <w:rsid w:val="00BB78F3"/>
    <w:rsid w:val="00BC2196"/>
    <w:rsid w:val="00BC693F"/>
    <w:rsid w:val="00BC7B70"/>
    <w:rsid w:val="00BC7B8D"/>
    <w:rsid w:val="00BE3C49"/>
    <w:rsid w:val="00BF0C5F"/>
    <w:rsid w:val="00C20C1C"/>
    <w:rsid w:val="00C36948"/>
    <w:rsid w:val="00C37E8F"/>
    <w:rsid w:val="00C53E70"/>
    <w:rsid w:val="00C569D5"/>
    <w:rsid w:val="00C62EB7"/>
    <w:rsid w:val="00C6413D"/>
    <w:rsid w:val="00C73479"/>
    <w:rsid w:val="00C77FC5"/>
    <w:rsid w:val="00C801C1"/>
    <w:rsid w:val="00CA58D1"/>
    <w:rsid w:val="00CB4AED"/>
    <w:rsid w:val="00CB60E0"/>
    <w:rsid w:val="00CC1F1F"/>
    <w:rsid w:val="00CC4F00"/>
    <w:rsid w:val="00CE6908"/>
    <w:rsid w:val="00D025C1"/>
    <w:rsid w:val="00D10124"/>
    <w:rsid w:val="00D20013"/>
    <w:rsid w:val="00D22694"/>
    <w:rsid w:val="00D26E75"/>
    <w:rsid w:val="00D27EF7"/>
    <w:rsid w:val="00D34620"/>
    <w:rsid w:val="00D43ED4"/>
    <w:rsid w:val="00D468D4"/>
    <w:rsid w:val="00D65301"/>
    <w:rsid w:val="00D819F5"/>
    <w:rsid w:val="00DA35F8"/>
    <w:rsid w:val="00DB14AE"/>
    <w:rsid w:val="00DB2AE7"/>
    <w:rsid w:val="00DB41F1"/>
    <w:rsid w:val="00DD04C4"/>
    <w:rsid w:val="00DD6959"/>
    <w:rsid w:val="00DE52B5"/>
    <w:rsid w:val="00DE60A2"/>
    <w:rsid w:val="00DF1936"/>
    <w:rsid w:val="00DF3D75"/>
    <w:rsid w:val="00E01562"/>
    <w:rsid w:val="00E04EC0"/>
    <w:rsid w:val="00E10F89"/>
    <w:rsid w:val="00E256C0"/>
    <w:rsid w:val="00E308A9"/>
    <w:rsid w:val="00E3526C"/>
    <w:rsid w:val="00E376F9"/>
    <w:rsid w:val="00E52C9A"/>
    <w:rsid w:val="00E53F31"/>
    <w:rsid w:val="00E571CE"/>
    <w:rsid w:val="00E66A82"/>
    <w:rsid w:val="00E8076E"/>
    <w:rsid w:val="00E92DF6"/>
    <w:rsid w:val="00EB766F"/>
    <w:rsid w:val="00ED241C"/>
    <w:rsid w:val="00EE5AC0"/>
    <w:rsid w:val="00F0792F"/>
    <w:rsid w:val="00F27B44"/>
    <w:rsid w:val="00F34BB8"/>
    <w:rsid w:val="00F34EF0"/>
    <w:rsid w:val="00F36F0D"/>
    <w:rsid w:val="00F40999"/>
    <w:rsid w:val="00F44376"/>
    <w:rsid w:val="00F456C8"/>
    <w:rsid w:val="00F653D2"/>
    <w:rsid w:val="00F66CE3"/>
    <w:rsid w:val="00F70FC2"/>
    <w:rsid w:val="00F911E3"/>
    <w:rsid w:val="00F969C9"/>
    <w:rsid w:val="00FA13A4"/>
    <w:rsid w:val="00FA462E"/>
    <w:rsid w:val="00FC3F7A"/>
    <w:rsid w:val="00FC4806"/>
    <w:rsid w:val="00FD001D"/>
    <w:rsid w:val="00FD6C97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C733E9"/>
  <w15:chartTrackingRefBased/>
  <w15:docId w15:val="{274F086B-37C9-4CB2-BD44-CA6B44C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paragraph" w:styleId="TOC4">
    <w:name w:val="toc 4"/>
    <w:basedOn w:val="Normal"/>
    <w:next w:val="Normal"/>
    <w:autoRedefine/>
    <w:uiPriority w:val="39"/>
    <w:unhideWhenUsed/>
    <w:rsid w:val="00C73479"/>
    <w:pPr>
      <w:spacing w:after="100"/>
      <w:ind w:left="660"/>
      <w:jc w:val="left"/>
    </w:pPr>
    <w:rPr>
      <w:rFonts w:eastAsiaTheme="minorEastAsia"/>
      <w:lang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C73479"/>
    <w:pPr>
      <w:spacing w:after="100"/>
      <w:ind w:left="880"/>
      <w:jc w:val="left"/>
    </w:pPr>
    <w:rPr>
      <w:rFonts w:eastAsiaTheme="minorEastAsia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C73479"/>
    <w:pPr>
      <w:spacing w:after="100"/>
      <w:ind w:left="1100"/>
      <w:jc w:val="left"/>
    </w:pPr>
    <w:rPr>
      <w:rFonts w:eastAsiaTheme="minorEastAsia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C73479"/>
    <w:pPr>
      <w:spacing w:after="100"/>
      <w:ind w:left="1320"/>
      <w:jc w:val="left"/>
    </w:pPr>
    <w:rPr>
      <w:rFonts w:eastAsiaTheme="minorEastAsia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C73479"/>
    <w:pPr>
      <w:spacing w:after="100"/>
      <w:ind w:left="1540"/>
      <w:jc w:val="left"/>
    </w:pPr>
    <w:rPr>
      <w:rFonts w:eastAsiaTheme="minorEastAsia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C73479"/>
    <w:pPr>
      <w:spacing w:after="100"/>
      <w:ind w:left="1760"/>
      <w:jc w:val="left"/>
    </w:pPr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D9698-71DE-449B-9230-C17DD179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600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174</cp:revision>
  <dcterms:created xsi:type="dcterms:W3CDTF">2017-02-20T14:51:00Z</dcterms:created>
  <dcterms:modified xsi:type="dcterms:W3CDTF">2017-04-23T15:26:00Z</dcterms:modified>
</cp:coreProperties>
</file>
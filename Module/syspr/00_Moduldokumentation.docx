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561E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7B8D" w:rsidRPr="008D79B3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C7B8D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Systemprogrammierung (syspr)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561E0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C7B8D" w:rsidRPr="008D79B3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C7B8D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Systemprogrammierung (syspr)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E01562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49162" w:history="1">
            <w:r w:rsidR="00E01562" w:rsidRPr="00934410">
              <w:rPr>
                <w:rStyle w:val="Hyperlink"/>
                <w:noProof/>
              </w:rPr>
              <w:t>1</w:t>
            </w:r>
            <w:r w:rsidR="00E01562">
              <w:rPr>
                <w:rFonts w:eastAsiaTheme="minorEastAsia"/>
                <w:noProof/>
                <w:lang w:eastAsia="de-CH"/>
              </w:rPr>
              <w:tab/>
            </w:r>
            <w:r w:rsidR="00E01562" w:rsidRPr="00934410">
              <w:rPr>
                <w:rStyle w:val="Hyperlink"/>
                <w:noProof/>
              </w:rPr>
              <w:t>Einleitung</w:t>
            </w:r>
            <w:r w:rsidR="00E01562">
              <w:rPr>
                <w:noProof/>
                <w:webHidden/>
              </w:rPr>
              <w:tab/>
            </w:r>
            <w:r w:rsidR="00E01562">
              <w:rPr>
                <w:noProof/>
                <w:webHidden/>
              </w:rPr>
              <w:fldChar w:fldCharType="begin"/>
            </w:r>
            <w:r w:rsidR="00E01562">
              <w:rPr>
                <w:noProof/>
                <w:webHidden/>
              </w:rPr>
              <w:instrText xml:space="preserve"> PAGEREF _Toc475549162 \h </w:instrText>
            </w:r>
            <w:r w:rsidR="00E01562">
              <w:rPr>
                <w:noProof/>
                <w:webHidden/>
              </w:rPr>
            </w:r>
            <w:r w:rsidR="00E01562">
              <w:rPr>
                <w:noProof/>
                <w:webHidden/>
              </w:rPr>
              <w:fldChar w:fldCharType="separate"/>
            </w:r>
            <w:r w:rsidR="00E01562">
              <w:rPr>
                <w:noProof/>
                <w:webHidden/>
              </w:rPr>
              <w:t>2</w:t>
            </w:r>
            <w:r w:rsidR="00E01562"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63" w:history="1">
            <w:r w:rsidRPr="0093441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64" w:history="1">
            <w:r w:rsidRPr="0093441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65" w:history="1">
            <w:r w:rsidRPr="0093441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549166" w:history="1">
            <w:r w:rsidRPr="0093441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67" w:history="1">
            <w:r w:rsidRPr="0093441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TIOBE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68" w:history="1">
            <w:r w:rsidRPr="0093441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Grundzüge der Programmierung in einer prozeduralen 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69" w:history="1">
            <w:r w:rsidRPr="0093441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Kontrollflüsse und 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70" w:history="1">
            <w:r w:rsidRPr="00934410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Zusammengesetzte Datentypen und Zeiger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71" w:history="1">
            <w:r w:rsidRPr="00934410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Aufbau einer Programmierumgebung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72" w:history="1">
            <w:r w:rsidRPr="00934410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Gründe für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73" w:history="1">
            <w:r w:rsidRPr="00934410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Dateien in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74" w:history="1">
            <w:r w:rsidRPr="00934410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Das erste C 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75" w:history="1">
            <w:r w:rsidRPr="00934410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Ein komplexeres C 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549176" w:history="1">
            <w:r w:rsidRPr="00934410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ASCII 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562" w:rsidRDefault="00E01562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549177" w:history="1">
            <w:r w:rsidRPr="0093441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34410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_Toc475549177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5549162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5549163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0C44E5">
        <w:t>syspr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5549164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0030BE" w:rsidRDefault="000030BE" w:rsidP="000030BE">
      <w:pPr>
        <w:pStyle w:val="ListParagraph"/>
        <w:numPr>
          <w:ilvl w:val="0"/>
          <w:numId w:val="2"/>
        </w:numPr>
      </w:pPr>
      <w:r>
        <w:t>Kennenlernen des Betriebssystems, beziehungsweise der wesentlichen Systemressourcen aus Sicht des Programmierers:</w:t>
      </w:r>
    </w:p>
    <w:p w:rsidR="000030BE" w:rsidRDefault="000030BE" w:rsidP="000030BE">
      <w:pPr>
        <w:pStyle w:val="ListParagraph"/>
        <w:numPr>
          <w:ilvl w:val="1"/>
          <w:numId w:val="2"/>
        </w:numPr>
      </w:pPr>
      <w:r>
        <w:t>Dateisystem</w:t>
      </w:r>
    </w:p>
    <w:p w:rsidR="000030BE" w:rsidRDefault="000030BE" w:rsidP="000030BE">
      <w:pPr>
        <w:pStyle w:val="ListParagraph"/>
        <w:numPr>
          <w:ilvl w:val="1"/>
          <w:numId w:val="2"/>
        </w:numPr>
      </w:pPr>
      <w:r>
        <w:t>Prozesssteuerung</w:t>
      </w:r>
    </w:p>
    <w:p w:rsidR="000030BE" w:rsidRDefault="000030BE" w:rsidP="000030BE">
      <w:pPr>
        <w:pStyle w:val="ListParagraph"/>
        <w:numPr>
          <w:ilvl w:val="1"/>
          <w:numId w:val="2"/>
        </w:numPr>
      </w:pPr>
      <w:r>
        <w:t>Interprozesskommunikation</w:t>
      </w:r>
    </w:p>
    <w:p w:rsidR="000030BE" w:rsidRDefault="000030BE" w:rsidP="000030BE">
      <w:pPr>
        <w:pStyle w:val="ListParagraph"/>
        <w:numPr>
          <w:ilvl w:val="1"/>
          <w:numId w:val="2"/>
        </w:numPr>
      </w:pPr>
      <w:r>
        <w:t>Synchronisation</w:t>
      </w:r>
    </w:p>
    <w:p w:rsidR="000030BE" w:rsidRDefault="000030BE" w:rsidP="000030BE">
      <w:pPr>
        <w:pStyle w:val="ListParagraph"/>
        <w:numPr>
          <w:ilvl w:val="0"/>
          <w:numId w:val="2"/>
        </w:numPr>
      </w:pPr>
      <w:r>
        <w:t>Kennenlernen der Windows API</w:t>
      </w:r>
    </w:p>
    <w:p w:rsidR="000030BE" w:rsidRDefault="000030BE" w:rsidP="000030BE">
      <w:pPr>
        <w:pStyle w:val="ListParagraph"/>
        <w:numPr>
          <w:ilvl w:val="0"/>
          <w:numId w:val="2"/>
        </w:numPr>
      </w:pPr>
      <w:r>
        <w:t>Zusammenhang der Windows API mit anderen Programmiersprachen</w:t>
      </w:r>
    </w:p>
    <w:p w:rsidR="003A70B0" w:rsidRDefault="000030BE" w:rsidP="000030BE">
      <w:pPr>
        <w:pStyle w:val="ListParagraph"/>
        <w:numPr>
          <w:ilvl w:val="0"/>
          <w:numId w:val="2"/>
        </w:numPr>
      </w:pPr>
      <w:r>
        <w:t>Kennenlernen der Programmiersprache C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5549165"/>
      <w:r>
        <w:t>Prüfungen</w:t>
      </w:r>
      <w:bookmarkEnd w:id="12"/>
      <w:bookmarkEnd w:id="13"/>
      <w:bookmarkEnd w:id="14"/>
      <w:bookmarkEnd w:id="15"/>
    </w:p>
    <w:p w:rsidR="008D79B3" w:rsidRDefault="008D79B3" w:rsidP="008D79B3">
      <w:r>
        <w:t>Die Modulnote setzt sich zu 10</w:t>
      </w:r>
      <w:r>
        <w:t>0% aus zwei Semesterprüfungen zu je 5</w:t>
      </w:r>
      <w:r>
        <w:t>0</w:t>
      </w:r>
      <w:r>
        <w:t xml:space="preserve">% </w:t>
      </w:r>
      <w:r>
        <w:t>zusammen</w:t>
      </w:r>
      <w:r>
        <w:t>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5549166"/>
      <w:r>
        <w:lastRenderedPageBreak/>
        <w:t>Woche 1</w:t>
      </w:r>
      <w:bookmarkEnd w:id="16"/>
    </w:p>
    <w:p w:rsidR="00973D65" w:rsidRDefault="00816887" w:rsidP="00816887">
      <w:pPr>
        <w:pStyle w:val="Heading2"/>
      </w:pPr>
      <w:bookmarkStart w:id="17" w:name="_Toc475549167"/>
      <w:r>
        <w:t>TIOBE Index</w:t>
      </w:r>
      <w:bookmarkEnd w:id="17"/>
    </w:p>
    <w:p w:rsidR="00816887" w:rsidRDefault="00816887" w:rsidP="00AF65CF">
      <w:r>
        <w:rPr>
          <w:noProof/>
          <w:lang w:eastAsia="de-CH"/>
        </w:rPr>
        <w:drawing>
          <wp:inline distT="0" distB="0" distL="0" distR="0" wp14:anchorId="522C8B58" wp14:editId="11EA9553">
            <wp:extent cx="576072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87" w:rsidRDefault="00816887" w:rsidP="00816887">
      <w:pPr>
        <w:pStyle w:val="Heading2"/>
      </w:pPr>
      <w:bookmarkStart w:id="18" w:name="_Toc475549168"/>
      <w:r>
        <w:t>Grundzüge der Programmierung in einer prozeduralen Sprache</w:t>
      </w:r>
      <w:bookmarkEnd w:id="18"/>
    </w:p>
    <w:p w:rsidR="00973D65" w:rsidRDefault="00725BF2" w:rsidP="00AF65CF">
      <w:r>
        <w:rPr>
          <w:noProof/>
          <w:lang w:eastAsia="de-CH"/>
        </w:rPr>
        <w:drawing>
          <wp:inline distT="0" distB="0" distL="0" distR="0" wp14:anchorId="6F6F4945" wp14:editId="1B5ADE25">
            <wp:extent cx="3571631" cy="1982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696" cy="19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F2" w:rsidRDefault="00725BF2" w:rsidP="00AF65CF">
      <w:r>
        <w:rPr>
          <w:noProof/>
          <w:lang w:eastAsia="de-CH"/>
        </w:rPr>
        <w:drawing>
          <wp:inline distT="0" distB="0" distL="0" distR="0" wp14:anchorId="0808F182" wp14:editId="5A25C751">
            <wp:extent cx="5760720" cy="3008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F2" w:rsidRDefault="00725BF2" w:rsidP="00AF65CF">
      <w:r>
        <w:rPr>
          <w:noProof/>
          <w:lang w:eastAsia="de-CH"/>
        </w:rPr>
        <w:lastRenderedPageBreak/>
        <w:drawing>
          <wp:inline distT="0" distB="0" distL="0" distR="0" wp14:anchorId="765C4604" wp14:editId="4CF6EE41">
            <wp:extent cx="3657600" cy="1756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593" cy="17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87" w:rsidRDefault="00816887" w:rsidP="00816887">
      <w:pPr>
        <w:pStyle w:val="Heading2"/>
      </w:pPr>
      <w:bookmarkStart w:id="19" w:name="_Toc475549169"/>
      <w:r>
        <w:t>Kontrollflüsse und Schleifen</w:t>
      </w:r>
      <w:bookmarkEnd w:id="19"/>
    </w:p>
    <w:p w:rsidR="00816887" w:rsidRDefault="00725BF2" w:rsidP="00AF65CF">
      <w:r>
        <w:rPr>
          <w:noProof/>
          <w:lang w:eastAsia="de-CH"/>
        </w:rPr>
        <w:drawing>
          <wp:inline distT="0" distB="0" distL="0" distR="0" wp14:anchorId="381F158C" wp14:editId="1B8A5ED9">
            <wp:extent cx="3829539" cy="199539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283" cy="20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87" w:rsidRDefault="00816887" w:rsidP="00816887">
      <w:pPr>
        <w:pStyle w:val="Heading2"/>
      </w:pPr>
      <w:bookmarkStart w:id="20" w:name="_Toc475549170"/>
      <w:r>
        <w:t>Zusammengesetzte Datentypen und Zeiger</w:t>
      </w:r>
      <w:bookmarkEnd w:id="20"/>
    </w:p>
    <w:p w:rsidR="00816887" w:rsidRDefault="00725BF2" w:rsidP="00AF65CF">
      <w:r>
        <w:rPr>
          <w:noProof/>
          <w:lang w:eastAsia="de-CH"/>
        </w:rPr>
        <w:drawing>
          <wp:inline distT="0" distB="0" distL="0" distR="0" wp14:anchorId="26656D25" wp14:editId="1C18F4C4">
            <wp:extent cx="4173416" cy="17329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365" cy="17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87" w:rsidRDefault="00816887" w:rsidP="00816887">
      <w:pPr>
        <w:pStyle w:val="Heading2"/>
      </w:pPr>
      <w:bookmarkStart w:id="21" w:name="_Toc475549171"/>
      <w:r>
        <w:t>Aufbau einer Programmierumgebung</w:t>
      </w:r>
      <w:bookmarkEnd w:id="21"/>
    </w:p>
    <w:p w:rsidR="00816887" w:rsidRDefault="00725BF2" w:rsidP="00816887">
      <w:r>
        <w:rPr>
          <w:noProof/>
          <w:lang w:eastAsia="de-CH"/>
        </w:rPr>
        <w:drawing>
          <wp:inline distT="0" distB="0" distL="0" distR="0" wp14:anchorId="0472D242" wp14:editId="43F8D34A">
            <wp:extent cx="2813539" cy="166674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6132" cy="16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87" w:rsidRDefault="00816887" w:rsidP="00816887">
      <w:pPr>
        <w:pStyle w:val="Heading2"/>
      </w:pPr>
      <w:bookmarkStart w:id="22" w:name="_Toc475549172"/>
      <w:r>
        <w:lastRenderedPageBreak/>
        <w:t>Gründe für C</w:t>
      </w:r>
      <w:bookmarkEnd w:id="22"/>
    </w:p>
    <w:p w:rsidR="00816887" w:rsidRDefault="00AE26E4" w:rsidP="00816887">
      <w:r>
        <w:rPr>
          <w:noProof/>
          <w:lang w:eastAsia="de-CH"/>
        </w:rPr>
        <w:drawing>
          <wp:inline distT="0" distB="0" distL="0" distR="0" wp14:anchorId="3BCEA941" wp14:editId="0240079F">
            <wp:extent cx="5423877" cy="209732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5194" cy="210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87" w:rsidRDefault="00816887" w:rsidP="00816887">
      <w:pPr>
        <w:pStyle w:val="Heading2"/>
      </w:pPr>
      <w:bookmarkStart w:id="23" w:name="_Toc475549173"/>
      <w:r>
        <w:t>Dateien in C</w:t>
      </w:r>
      <w:bookmarkEnd w:id="23"/>
    </w:p>
    <w:p w:rsidR="00816887" w:rsidRDefault="00AE26E4" w:rsidP="00816887">
      <w:r>
        <w:rPr>
          <w:noProof/>
          <w:lang w:eastAsia="de-CH"/>
        </w:rPr>
        <w:drawing>
          <wp:inline distT="0" distB="0" distL="0" distR="0" wp14:anchorId="6D710C8A" wp14:editId="24FB09AA">
            <wp:extent cx="5337908" cy="19275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6" cy="19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87" w:rsidRDefault="00816887" w:rsidP="00816887">
      <w:pPr>
        <w:pStyle w:val="Heading2"/>
      </w:pPr>
      <w:bookmarkStart w:id="24" w:name="_Toc475549174"/>
      <w:r>
        <w:t>Das erste C Programm</w:t>
      </w:r>
      <w:bookmarkEnd w:id="24"/>
    </w:p>
    <w:p w:rsidR="00816887" w:rsidRDefault="00AE26E4" w:rsidP="00816887">
      <w:r>
        <w:rPr>
          <w:noProof/>
          <w:lang w:eastAsia="de-CH"/>
        </w:rPr>
        <w:drawing>
          <wp:inline distT="0" distB="0" distL="0" distR="0" wp14:anchorId="4DAE8F28" wp14:editId="3CB6C78D">
            <wp:extent cx="3063631" cy="1419731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0970" cy="143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87" w:rsidRDefault="00816887" w:rsidP="00816887">
      <w:pPr>
        <w:pStyle w:val="Heading2"/>
      </w:pPr>
      <w:bookmarkStart w:id="25" w:name="_Toc475549175"/>
      <w:r>
        <w:lastRenderedPageBreak/>
        <w:t>Ein komplexeres C Programm</w:t>
      </w:r>
      <w:bookmarkEnd w:id="25"/>
    </w:p>
    <w:p w:rsidR="00816887" w:rsidRDefault="00AE26E4" w:rsidP="00816887">
      <w:r>
        <w:rPr>
          <w:noProof/>
          <w:lang w:eastAsia="de-CH"/>
        </w:rPr>
        <w:drawing>
          <wp:inline distT="0" distB="0" distL="0" distR="0" wp14:anchorId="4B1233C7" wp14:editId="1459450B">
            <wp:extent cx="3813908" cy="3187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4463" cy="31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87" w:rsidRDefault="00816887" w:rsidP="00816887">
      <w:pPr>
        <w:pStyle w:val="Heading2"/>
      </w:pPr>
      <w:bookmarkStart w:id="26" w:name="_Toc475549176"/>
      <w:r>
        <w:t>ASCII Tabelle</w:t>
      </w:r>
      <w:bookmarkEnd w:id="26"/>
    </w:p>
    <w:p w:rsidR="00816887" w:rsidRDefault="00AE26E4" w:rsidP="00816887">
      <w:r>
        <w:rPr>
          <w:noProof/>
          <w:lang w:eastAsia="de-CH"/>
        </w:rPr>
        <w:drawing>
          <wp:inline distT="0" distB="0" distL="0" distR="0" wp14:anchorId="3FBA721D" wp14:editId="6EB8A86F">
            <wp:extent cx="5760720" cy="4161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4" w:rsidRPr="00816887" w:rsidRDefault="00AE26E4" w:rsidP="00816887"/>
    <w:p w:rsidR="00812EBA" w:rsidRDefault="00812EBA" w:rsidP="00812EBA">
      <w:pPr>
        <w:pStyle w:val="Heading1"/>
      </w:pPr>
      <w:bookmarkStart w:id="27" w:name="_Toc475549177"/>
      <w:r>
        <w:lastRenderedPageBreak/>
        <w:t>Woche 2</w:t>
      </w:r>
      <w:bookmarkEnd w:id="27"/>
    </w:p>
    <w:p w:rsidR="00812EBA" w:rsidRDefault="00812EBA" w:rsidP="00AF65CF">
      <w:r>
        <w:t>TODO</w:t>
      </w:r>
    </w:p>
    <w:p w:rsidR="00812EBA" w:rsidRPr="00AF65CF" w:rsidRDefault="00812EBA" w:rsidP="00AF65CF"/>
    <w:sectPr w:rsidR="00812EBA" w:rsidRPr="00AF65CF" w:rsidSect="00164DB6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E00" w:rsidRDefault="00561E00" w:rsidP="006B5E49">
      <w:pPr>
        <w:spacing w:after="0" w:line="240" w:lineRule="auto"/>
      </w:pPr>
      <w:r>
        <w:separator/>
      </w:r>
    </w:p>
  </w:endnote>
  <w:endnote w:type="continuationSeparator" w:id="0">
    <w:p w:rsidR="00561E00" w:rsidRDefault="00561E00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0C44E5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E01562">
      <w:rPr>
        <w:noProof/>
      </w:rPr>
      <w:t>7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E01562">
      <w:rPr>
        <w:noProof/>
      </w:rPr>
      <w:t>7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E00" w:rsidRDefault="00561E00" w:rsidP="006B5E49">
      <w:pPr>
        <w:spacing w:after="0" w:line="240" w:lineRule="auto"/>
      </w:pPr>
      <w:r>
        <w:separator/>
      </w:r>
    </w:p>
  </w:footnote>
  <w:footnote w:type="continuationSeparator" w:id="0">
    <w:p w:rsidR="00561E00" w:rsidRDefault="00561E00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0C44E5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8D"/>
    <w:rsid w:val="000030BE"/>
    <w:rsid w:val="0001007A"/>
    <w:rsid w:val="00057AA2"/>
    <w:rsid w:val="000A251E"/>
    <w:rsid w:val="000C44E5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E32AD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561E00"/>
    <w:rsid w:val="00594DFF"/>
    <w:rsid w:val="005C62A4"/>
    <w:rsid w:val="0067227E"/>
    <w:rsid w:val="00695C4B"/>
    <w:rsid w:val="006A6BF8"/>
    <w:rsid w:val="006B5E49"/>
    <w:rsid w:val="006D62FC"/>
    <w:rsid w:val="006E2F0C"/>
    <w:rsid w:val="006E35E8"/>
    <w:rsid w:val="00725BF2"/>
    <w:rsid w:val="007B0CD9"/>
    <w:rsid w:val="007B68D0"/>
    <w:rsid w:val="00812EBA"/>
    <w:rsid w:val="00816887"/>
    <w:rsid w:val="008C1085"/>
    <w:rsid w:val="008D68BE"/>
    <w:rsid w:val="008D79B3"/>
    <w:rsid w:val="00923291"/>
    <w:rsid w:val="0095096E"/>
    <w:rsid w:val="009637E6"/>
    <w:rsid w:val="00973D65"/>
    <w:rsid w:val="00982534"/>
    <w:rsid w:val="00990E7F"/>
    <w:rsid w:val="009B342F"/>
    <w:rsid w:val="00AE26E4"/>
    <w:rsid w:val="00AF65CF"/>
    <w:rsid w:val="00AF7A48"/>
    <w:rsid w:val="00B25571"/>
    <w:rsid w:val="00B70D48"/>
    <w:rsid w:val="00B7241C"/>
    <w:rsid w:val="00BB78F3"/>
    <w:rsid w:val="00BC693F"/>
    <w:rsid w:val="00BC7B70"/>
    <w:rsid w:val="00BC7B8D"/>
    <w:rsid w:val="00BF0C5F"/>
    <w:rsid w:val="00C36948"/>
    <w:rsid w:val="00C569D5"/>
    <w:rsid w:val="00C6413D"/>
    <w:rsid w:val="00CC1F1F"/>
    <w:rsid w:val="00DD04C4"/>
    <w:rsid w:val="00DD6959"/>
    <w:rsid w:val="00DE60A2"/>
    <w:rsid w:val="00DF1936"/>
    <w:rsid w:val="00E01562"/>
    <w:rsid w:val="00E3526C"/>
    <w:rsid w:val="00E376F9"/>
    <w:rsid w:val="00E52C9A"/>
    <w:rsid w:val="00E571CE"/>
    <w:rsid w:val="00EB766F"/>
    <w:rsid w:val="00F34BB8"/>
    <w:rsid w:val="00F40999"/>
    <w:rsid w:val="00F44376"/>
    <w:rsid w:val="00F456C8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9D98E1"/>
  <w15:chartTrackingRefBased/>
  <w15:docId w15:val="{274F086B-37C9-4CB2-BD44-CA6B44C9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7940F2-0CA3-4959-99A7-B4FFCA3C1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326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11</cp:revision>
  <dcterms:created xsi:type="dcterms:W3CDTF">2017-02-20T14:51:00Z</dcterms:created>
  <dcterms:modified xsi:type="dcterms:W3CDTF">2017-02-22T16:50:00Z</dcterms:modified>
</cp:coreProperties>
</file>
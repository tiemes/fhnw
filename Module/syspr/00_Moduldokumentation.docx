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2259D" w:rsidRPr="003E53D8" w:rsidRDefault="009725B8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259D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2259D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72259D" w:rsidRPr="00AF65CF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2259D" w:rsidRPr="003E53D8" w:rsidRDefault="009725B8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2259D"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2259D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72259D" w:rsidRPr="00AF65CF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2259D" w:rsidRDefault="0072259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2259D" w:rsidRDefault="0072259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720E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59303" w:history="1">
            <w:r w:rsidR="00E720E8" w:rsidRPr="009E4C1D">
              <w:rPr>
                <w:rStyle w:val="Hyperlink"/>
                <w:noProof/>
              </w:rPr>
              <w:t>1</w:t>
            </w:r>
            <w:r w:rsidR="00E720E8">
              <w:rPr>
                <w:rFonts w:eastAsiaTheme="minorEastAsia"/>
                <w:noProof/>
                <w:lang w:eastAsia="de-CH"/>
              </w:rPr>
              <w:tab/>
            </w:r>
            <w:r w:rsidR="00E720E8" w:rsidRPr="009E4C1D">
              <w:rPr>
                <w:rStyle w:val="Hyperlink"/>
                <w:noProof/>
              </w:rPr>
              <w:t>Einleitung</w:t>
            </w:r>
            <w:r w:rsidR="00E720E8">
              <w:rPr>
                <w:noProof/>
                <w:webHidden/>
              </w:rPr>
              <w:tab/>
            </w:r>
            <w:r w:rsidR="00E720E8">
              <w:rPr>
                <w:noProof/>
                <w:webHidden/>
              </w:rPr>
              <w:fldChar w:fldCharType="begin"/>
            </w:r>
            <w:r w:rsidR="00E720E8">
              <w:rPr>
                <w:noProof/>
                <w:webHidden/>
              </w:rPr>
              <w:instrText xml:space="preserve"> PAGEREF _Toc483559303 \h </w:instrText>
            </w:r>
            <w:r w:rsidR="00E720E8">
              <w:rPr>
                <w:noProof/>
                <w:webHidden/>
              </w:rPr>
            </w:r>
            <w:r w:rsidR="00E720E8">
              <w:rPr>
                <w:noProof/>
                <w:webHidden/>
              </w:rPr>
              <w:fldChar w:fldCharType="separate"/>
            </w:r>
            <w:r w:rsidR="00E720E8">
              <w:rPr>
                <w:noProof/>
                <w:webHidden/>
              </w:rPr>
              <w:t>8</w:t>
            </w:r>
            <w:r w:rsidR="00E720E8"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04" w:history="1">
            <w:r w:rsidRPr="009E4C1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05" w:history="1">
            <w:r w:rsidRPr="009E4C1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06" w:history="1">
            <w:r w:rsidRPr="009E4C1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07" w:history="1">
            <w:r w:rsidRPr="009E4C1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08" w:history="1">
            <w:r w:rsidRPr="009E4C1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09" w:history="1">
            <w:r w:rsidRPr="009E4C1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0" w:history="1">
            <w:r w:rsidRPr="009E4C1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1" w:history="1">
            <w:r w:rsidRPr="009E4C1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2" w:history="1">
            <w:r w:rsidRPr="009E4C1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3" w:history="1">
            <w:r w:rsidRPr="009E4C1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4" w:history="1">
            <w:r w:rsidRPr="009E4C1D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5" w:history="1">
            <w:r w:rsidRPr="009E4C1D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6" w:history="1">
            <w:r w:rsidRPr="009E4C1D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7" w:history="1">
            <w:r w:rsidRPr="009E4C1D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18" w:history="1">
            <w:r w:rsidRPr="009E4C1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19" w:history="1">
            <w:r w:rsidRPr="009E4C1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0" w:history="1">
            <w:r w:rsidRPr="009E4C1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1" w:history="1">
            <w:r w:rsidRPr="009E4C1D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2" w:history="1">
            <w:r w:rsidRPr="009E4C1D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3" w:history="1">
            <w:r w:rsidRPr="009E4C1D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4" w:history="1">
            <w:r w:rsidRPr="009E4C1D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5" w:history="1">
            <w:r w:rsidRPr="009E4C1D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6" w:history="1">
            <w:r w:rsidRPr="009E4C1D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7" w:history="1">
            <w:r w:rsidRPr="009E4C1D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8" w:history="1">
            <w:r w:rsidRPr="009E4C1D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29" w:history="1">
            <w:r w:rsidRPr="009E4C1D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30" w:history="1">
            <w:r w:rsidRPr="009E4C1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31" w:history="1">
            <w:r w:rsidRPr="009E4C1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2" w:history="1">
            <w:r w:rsidRPr="009E4C1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3" w:history="1">
            <w:r w:rsidRPr="009E4C1D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4" w:history="1">
            <w:r w:rsidRPr="009E4C1D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5" w:history="1">
            <w:r w:rsidRPr="009E4C1D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6" w:history="1">
            <w:r w:rsidRPr="009E4C1D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7" w:history="1">
            <w:r w:rsidRPr="009E4C1D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8" w:history="1">
            <w:r w:rsidRPr="009E4C1D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39" w:history="1">
            <w:r w:rsidRPr="009E4C1D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40" w:history="1">
            <w:r w:rsidRPr="009E4C1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1" w:history="1">
            <w:r w:rsidRPr="009E4C1D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2" w:history="1">
            <w:r w:rsidRPr="009E4C1D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3" w:history="1">
            <w:r w:rsidRPr="009E4C1D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4" w:history="1">
            <w:r w:rsidRPr="009E4C1D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5" w:history="1">
            <w:r w:rsidRPr="009E4C1D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6" w:history="1">
            <w:r w:rsidRPr="009E4C1D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7" w:history="1">
            <w:r w:rsidRPr="009E4C1D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8" w:history="1">
            <w:r w:rsidRPr="009E4C1D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49" w:history="1">
            <w:r w:rsidRPr="009E4C1D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0" w:history="1">
            <w:r w:rsidRPr="009E4C1D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1" w:history="1">
            <w:r w:rsidRPr="009E4C1D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2" w:history="1">
            <w:r w:rsidRPr="009E4C1D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3" w:history="1">
            <w:r w:rsidRPr="009E4C1D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4" w:history="1">
            <w:r w:rsidRPr="009E4C1D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5" w:history="1">
            <w:r w:rsidRPr="009E4C1D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6" w:history="1">
            <w:r w:rsidRPr="009E4C1D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7" w:history="1">
            <w:r w:rsidRPr="009E4C1D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8" w:history="1">
            <w:r w:rsidRPr="009E4C1D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59" w:history="1">
            <w:r w:rsidRPr="009E4C1D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0" w:history="1">
            <w:r w:rsidRPr="009E4C1D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1" w:history="1">
            <w:r w:rsidRPr="009E4C1D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2" w:history="1">
            <w:r w:rsidRPr="009E4C1D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3" w:history="1">
            <w:r w:rsidRPr="009E4C1D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4" w:history="1">
            <w:r w:rsidRPr="009E4C1D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5" w:history="1">
            <w:r w:rsidRPr="009E4C1D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6" w:history="1">
            <w:r w:rsidRPr="009E4C1D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7" w:history="1">
            <w:r w:rsidRPr="009E4C1D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68" w:history="1">
            <w:r w:rsidRPr="009E4C1D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69" w:history="1">
            <w:r w:rsidRPr="009E4C1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0" w:history="1">
            <w:r w:rsidRPr="009E4C1D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1" w:history="1">
            <w:r w:rsidRPr="009E4C1D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2" w:history="1">
            <w:r w:rsidRPr="009E4C1D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3" w:history="1">
            <w:r w:rsidRPr="009E4C1D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4" w:history="1">
            <w:r w:rsidRPr="009E4C1D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5" w:history="1">
            <w:r w:rsidRPr="009E4C1D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6" w:history="1">
            <w:r w:rsidRPr="009E4C1D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7" w:history="1">
            <w:r w:rsidRPr="009E4C1D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8" w:history="1">
            <w:r w:rsidRPr="009E4C1D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79" w:history="1">
            <w:r w:rsidRPr="009E4C1D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0" w:history="1">
            <w:r w:rsidRPr="009E4C1D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1" w:history="1">
            <w:r w:rsidRPr="009E4C1D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2" w:history="1">
            <w:r w:rsidRPr="009E4C1D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3" w:history="1">
            <w:r w:rsidRPr="009E4C1D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4" w:history="1">
            <w:r w:rsidRPr="009E4C1D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5" w:history="1">
            <w:r w:rsidRPr="009E4C1D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6" w:history="1">
            <w:r w:rsidRPr="009E4C1D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7" w:history="1">
            <w:r w:rsidRPr="009E4C1D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8" w:history="1">
            <w:r w:rsidRPr="009E4C1D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89" w:history="1">
            <w:r w:rsidRPr="009E4C1D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0" w:history="1">
            <w:r w:rsidRPr="009E4C1D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1" w:history="1">
            <w:r w:rsidRPr="009E4C1D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392" w:history="1">
            <w:r w:rsidRPr="009E4C1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3" w:history="1">
            <w:r w:rsidRPr="009E4C1D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4" w:history="1">
            <w:r w:rsidRPr="009E4C1D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5" w:history="1">
            <w:r w:rsidRPr="009E4C1D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6" w:history="1">
            <w:r w:rsidRPr="009E4C1D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7" w:history="1">
            <w:r w:rsidRPr="009E4C1D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8" w:history="1">
            <w:r w:rsidRPr="009E4C1D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399" w:history="1">
            <w:r w:rsidRPr="009E4C1D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0" w:history="1">
            <w:r w:rsidRPr="009E4C1D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1" w:history="1">
            <w:r w:rsidRPr="009E4C1D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2" w:history="1">
            <w:r w:rsidRPr="009E4C1D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3" w:history="1">
            <w:r w:rsidRPr="009E4C1D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4" w:history="1">
            <w:r w:rsidRPr="009E4C1D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5" w:history="1">
            <w:r w:rsidRPr="009E4C1D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6" w:history="1">
            <w:r w:rsidRPr="009E4C1D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7" w:history="1">
            <w:r w:rsidRPr="009E4C1D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8" w:history="1">
            <w:r w:rsidRPr="009E4C1D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09" w:history="1">
            <w:r w:rsidRPr="009E4C1D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0" w:history="1">
            <w:r w:rsidRPr="009E4C1D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1" w:history="1">
            <w:r w:rsidRPr="009E4C1D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2" w:history="1">
            <w:r w:rsidRPr="009E4C1D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3" w:history="1">
            <w:r w:rsidRPr="009E4C1D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4" w:history="1">
            <w:r w:rsidRPr="009E4C1D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5" w:history="1">
            <w:r w:rsidRPr="009E4C1D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6" w:history="1">
            <w:r w:rsidRPr="009E4C1D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7" w:history="1">
            <w:r w:rsidRPr="009E4C1D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8" w:history="1">
            <w:r w:rsidRPr="009E4C1D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19" w:history="1">
            <w:r w:rsidRPr="009E4C1D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0" w:history="1">
            <w:r w:rsidRPr="009E4C1D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1" w:history="1">
            <w:r w:rsidRPr="009E4C1D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2" w:history="1">
            <w:r w:rsidRPr="009E4C1D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3" w:history="1">
            <w:r w:rsidRPr="009E4C1D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24" w:history="1">
            <w:r w:rsidRPr="009E4C1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5" w:history="1">
            <w:r w:rsidRPr="009E4C1D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6" w:history="1">
            <w:r w:rsidRPr="009E4C1D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7" w:history="1">
            <w:r w:rsidRPr="009E4C1D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8" w:history="1">
            <w:r w:rsidRPr="009E4C1D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29" w:history="1">
            <w:r w:rsidRPr="009E4C1D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0" w:history="1">
            <w:r w:rsidRPr="009E4C1D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1" w:history="1">
            <w:r w:rsidRPr="009E4C1D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2" w:history="1">
            <w:r w:rsidRPr="009E4C1D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3" w:history="1">
            <w:r w:rsidRPr="009E4C1D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4" w:history="1">
            <w:r w:rsidRPr="009E4C1D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5" w:history="1">
            <w:r w:rsidRPr="009E4C1D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6" w:history="1">
            <w:r w:rsidRPr="009E4C1D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37" w:history="1">
            <w:r w:rsidRPr="009E4C1D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38" w:history="1">
            <w:r w:rsidRPr="009E4C1D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39" w:history="1">
            <w:r w:rsidRPr="009E4C1D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0" w:history="1">
            <w:r w:rsidRPr="009E4C1D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1" w:history="1">
            <w:r w:rsidRPr="009E4C1D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2" w:history="1">
            <w:r w:rsidRPr="009E4C1D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3" w:history="1">
            <w:r w:rsidRPr="009E4C1D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4" w:history="1">
            <w:r w:rsidRPr="009E4C1D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5" w:history="1">
            <w:r w:rsidRPr="009E4C1D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6" w:history="1">
            <w:r w:rsidRPr="009E4C1D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7" w:history="1">
            <w:r w:rsidRPr="009E4C1D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8" w:history="1">
            <w:r w:rsidRPr="009E4C1D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49" w:history="1">
            <w:r w:rsidRPr="009E4C1D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0" w:history="1">
            <w:r w:rsidRPr="009E4C1D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1" w:history="1">
            <w:r w:rsidRPr="009E4C1D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2" w:history="1">
            <w:r w:rsidRPr="009E4C1D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3" w:history="1">
            <w:r w:rsidRPr="009E4C1D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4" w:history="1">
            <w:r w:rsidRPr="009E4C1D">
              <w:rPr>
                <w:rStyle w:val="Hyperlink"/>
                <w:noProof/>
              </w:rPr>
              <w:t>11.15.1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5" w:history="1">
            <w:r w:rsidRPr="009E4C1D">
              <w:rPr>
                <w:rStyle w:val="Hyperlink"/>
                <w:noProof/>
              </w:rPr>
              <w:t>11.15.2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6" w:history="1">
            <w:r w:rsidRPr="009E4C1D">
              <w:rPr>
                <w:rStyle w:val="Hyperlink"/>
                <w:noProof/>
              </w:rPr>
              <w:t>11.15.3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7" w:history="1">
            <w:r w:rsidRPr="009E4C1D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8" w:history="1">
            <w:r w:rsidRPr="009E4C1D">
              <w:rPr>
                <w:rStyle w:val="Hyperlink"/>
                <w:noProof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59" w:history="1">
            <w:r w:rsidRPr="009E4C1D">
              <w:rPr>
                <w:rStyle w:val="Hyperlink"/>
                <w:noProof/>
              </w:rPr>
              <w:t>11.18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0" w:history="1">
            <w:r w:rsidRPr="009E4C1D">
              <w:rPr>
                <w:rStyle w:val="Hyperlink"/>
                <w:noProof/>
              </w:rPr>
              <w:t>11.19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1" w:history="1">
            <w:r w:rsidRPr="009E4C1D">
              <w:rPr>
                <w:rStyle w:val="Hyperlink"/>
                <w:noProof/>
              </w:rPr>
              <w:t>11.20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2" w:history="1">
            <w:r w:rsidRPr="009E4C1D">
              <w:rPr>
                <w:rStyle w:val="Hyperlink"/>
                <w:noProof/>
              </w:rPr>
              <w:t>11.21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3" w:history="1">
            <w:r w:rsidRPr="009E4C1D">
              <w:rPr>
                <w:rStyle w:val="Hyperlink"/>
                <w:noProof/>
              </w:rPr>
              <w:t>11.22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64" w:history="1">
            <w:r w:rsidRPr="009E4C1D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65" w:history="1">
            <w:r w:rsidRPr="009E4C1D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6" w:history="1">
            <w:r w:rsidRPr="009E4C1D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System V IPC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7" w:history="1">
            <w:r w:rsidRPr="009E4C1D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Definition einer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8" w:history="1">
            <w:r w:rsidRPr="009E4C1D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Funktionsweise der P (Proberen) und V (Verhogen)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69" w:history="1">
            <w:r w:rsidRPr="009E4C1D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Benutzung von Semaphoren für gegenseitigen Ausschluss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0" w:history="1">
            <w:r w:rsidRPr="009E4C1D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Benutzung von Semaphoren für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1" w:history="1">
            <w:r w:rsidRPr="009E4C1D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der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2" w:history="1">
            <w:r w:rsidRPr="009E4C1D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Semaphor öffnen oder erstellen: semget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3" w:history="1">
            <w:r w:rsidRPr="009E4C1D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Semaphor initialisieren: semctl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4" w:history="1">
            <w:r w:rsidRPr="009E4C1D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Semaphor manipulieren: semop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5" w:history="1">
            <w:r w:rsidRPr="009E4C1D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Kritische 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6" w:history="1">
            <w:r w:rsidRPr="009E4C1D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Semaphortypen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7" w:history="1">
            <w:r w:rsidRPr="009E4C1D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Lokale IPC: Zusammenfassung der Mechanismen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8" w:history="1">
            <w:r w:rsidRPr="009E4C1D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Erstellung/Vernichtung und Verwendung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79" w:history="1">
            <w:r w:rsidRPr="009E4C1D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Definition und Einsatzzweck eines Remote Procedure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0" w:history="1">
            <w:r w:rsidRPr="009E4C1D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XDR – External Data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1" w:history="1">
            <w:r w:rsidRPr="009E4C1D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Datenrepräsentation (XDR)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2" w:history="1">
            <w:r w:rsidRPr="009E4C1D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Genereller Aufbau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3" w:history="1">
            <w:r w:rsidRPr="009E4C1D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Benutzung und Beschränkung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4" w:history="1">
            <w:r w:rsidRPr="009E4C1D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Sun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5" w:history="1">
            <w:r w:rsidRPr="009E4C1D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Parameterübergabe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6" w:history="1">
            <w:r w:rsidRPr="009E4C1D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Server/Client 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7" w:history="1">
            <w:r w:rsidRPr="009E4C1D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Definition Portmapper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8" w:history="1">
            <w:r w:rsidRPr="009E4C1D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Ablauf des RPC Portmapping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89" w:history="1">
            <w:r w:rsidRPr="009E4C1D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Auswahl des Transportprotokolls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0" w:history="1">
            <w:r w:rsidRPr="009E4C1D">
              <w:rPr>
                <w:rStyle w:val="Hyperlink"/>
                <w:noProof/>
              </w:rPr>
              <w:t>13.25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RPC Programmierbeispiel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1" w:history="1">
            <w:r w:rsidRPr="009E4C1D">
              <w:rPr>
                <w:rStyle w:val="Hyperlink"/>
                <w:noProof/>
              </w:rPr>
              <w:t>13.26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Tool rpcgen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2" w:history="1">
            <w:r w:rsidRPr="009E4C1D">
              <w:rPr>
                <w:rStyle w:val="Hyperlink"/>
                <w:noProof/>
              </w:rPr>
              <w:t>13.27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XDR Spezifikation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3" w:history="1">
            <w:r w:rsidRPr="009E4C1D">
              <w:rPr>
                <w:rStyle w:val="Hyperlink"/>
                <w:noProof/>
              </w:rPr>
              <w:t>13.28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Registration der Programmnummer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4" w:history="1">
            <w:r w:rsidRPr="009E4C1D">
              <w:rPr>
                <w:rStyle w:val="Hyperlink"/>
                <w:noProof/>
              </w:rPr>
              <w:t>13.29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Client rdate.c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5" w:history="1">
            <w:r w:rsidRPr="009E4C1D">
              <w:rPr>
                <w:rStyle w:val="Hyperlink"/>
                <w:noProof/>
              </w:rPr>
              <w:t>13.30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Beispiel: Server dataproc.c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6" w:history="1">
            <w:r w:rsidRPr="009E4C1D">
              <w:rPr>
                <w:rStyle w:val="Hyperlink"/>
                <w:noProof/>
              </w:rPr>
              <w:t>13.31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7" w:history="1">
            <w:r w:rsidRPr="009E4C1D">
              <w:rPr>
                <w:rStyle w:val="Hyperlink"/>
                <w:noProof/>
              </w:rPr>
              <w:t>13.32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Ergebnis der Programmausführung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498" w:history="1">
            <w:r w:rsidRPr="009E4C1D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499" w:history="1">
            <w:r w:rsidRPr="009E4C1D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Netzwerkprotokoll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0" w:history="1">
            <w:r w:rsidRPr="009E4C1D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TCP und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1" w:history="1">
            <w:r w:rsidRPr="009E4C1D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Schichtenstruktur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2" w:history="1">
            <w:r w:rsidRPr="009E4C1D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Prozesszugang zu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3" w:history="1">
            <w:r w:rsidRPr="009E4C1D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4" w:history="1">
            <w:r w:rsidRPr="009E4C1D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Basiskonzepte der Socketschnittstelle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5" w:history="1">
            <w:r w:rsidRPr="009E4C1D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Internetsockets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6" w:history="1">
            <w:r w:rsidRPr="009E4C1D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Ablauf einer Streamsocketkommunikation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7" w:history="1">
            <w:r w:rsidRPr="009E4C1D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Ablauf einer Datagrammsocketkommunikation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8" w:history="1">
            <w:r w:rsidRPr="009E4C1D">
              <w:rPr>
                <w:rStyle w:val="Hyperlink"/>
                <w:noProof/>
              </w:rPr>
              <w:t>14.10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Unix-Sockets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09" w:history="1">
            <w:r w:rsidRPr="009E4C1D">
              <w:rPr>
                <w:rStyle w:val="Hyperlink"/>
                <w:noProof/>
              </w:rPr>
              <w:t>14.11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Erstellen einer Socketverbindung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0" w:history="1">
            <w:r w:rsidRPr="009E4C1D">
              <w:rPr>
                <w:rStyle w:val="Hyperlink"/>
                <w:noProof/>
              </w:rPr>
              <w:t>14.12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1" w:history="1">
            <w:r w:rsidRPr="009E4C1D">
              <w:rPr>
                <w:rStyle w:val="Hyperlink"/>
                <w:noProof/>
              </w:rPr>
              <w:t>14.13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 mit socket()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2" w:history="1">
            <w:r w:rsidRPr="009E4C1D">
              <w:rPr>
                <w:rStyle w:val="Hyperlink"/>
                <w:noProof/>
              </w:rPr>
              <w:t>14.14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 mit connect()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3" w:history="1">
            <w:r w:rsidRPr="009E4C1D">
              <w:rPr>
                <w:rStyle w:val="Hyperlink"/>
                <w:noProof/>
              </w:rPr>
              <w:t>14.15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4" w:history="1">
            <w:r w:rsidRPr="009E4C1D">
              <w:rPr>
                <w:rStyle w:val="Hyperlink"/>
                <w:noProof/>
              </w:rPr>
              <w:t>14.16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 mit send() und recv() (TCP)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5" w:history="1">
            <w:r w:rsidRPr="009E4C1D">
              <w:rPr>
                <w:rStyle w:val="Hyperlink"/>
                <w:noProof/>
              </w:rPr>
              <w:t>14.17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 mit sendto() und recvfrom() (UDP)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6" w:history="1">
            <w:r w:rsidRPr="009E4C1D">
              <w:rPr>
                <w:rStyle w:val="Hyperlink"/>
                <w:noProof/>
              </w:rPr>
              <w:t>14.18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Clientprogrammierung mit 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7" w:history="1">
            <w:r w:rsidRPr="009E4C1D">
              <w:rPr>
                <w:rStyle w:val="Hyperlink"/>
                <w:noProof/>
              </w:rPr>
              <w:t>14.19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Serverprogrammierung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8" w:history="1">
            <w:r w:rsidRPr="009E4C1D">
              <w:rPr>
                <w:rStyle w:val="Hyperlink"/>
                <w:noProof/>
              </w:rPr>
              <w:t>14.20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Serverprogrammierung mit bind()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19" w:history="1">
            <w:r w:rsidRPr="009E4C1D">
              <w:rPr>
                <w:rStyle w:val="Hyperlink"/>
                <w:noProof/>
              </w:rPr>
              <w:t>14.21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Serverprogrammierung mit listen()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20" w:history="1">
            <w:r w:rsidRPr="009E4C1D">
              <w:rPr>
                <w:rStyle w:val="Hyperlink"/>
                <w:noProof/>
              </w:rPr>
              <w:t>14.22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Serverprogrammierung mit accept()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21" w:history="1">
            <w:r w:rsidRPr="009E4C1D">
              <w:rPr>
                <w:rStyle w:val="Hyperlink"/>
                <w:noProof/>
              </w:rPr>
              <w:t>14.23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Black Jack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9522" w:history="1">
            <w:r w:rsidRPr="009E4C1D">
              <w:rPr>
                <w:rStyle w:val="Hyperlink"/>
                <w:noProof/>
              </w:rPr>
              <w:t>14.24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Beispiel Black Jack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20E8" w:rsidRDefault="00E720E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9523" w:history="1">
            <w:r w:rsidRPr="009E4C1D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9E4C1D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35593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35593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355930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3559306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3559307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3559308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3559309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3559310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3559311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3559312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3559313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3559314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3559315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3559316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3559317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3559318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3559319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3559320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3559321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3559322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3559323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3559324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3559325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3559326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3559327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3559328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3559329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3559330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3559331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3559332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3559333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3559334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3559335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3559336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3559337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3559338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3559339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3559340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3559341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3559342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3559343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3559344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3559345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3559346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3559347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3559348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3559349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3559350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3559351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3559352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3559353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3559354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3559355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3559356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3559357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3559358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3559359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3559360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3559361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3559362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3559363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3559364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3559365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3559366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3559367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3559368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3559369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83559370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3559371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3559372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3559373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3559374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3559375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3559376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3559377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3559378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3559379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3559380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3559381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3559382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3559383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3559384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3559385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3559386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3559387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3559388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3559389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3559390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3559391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83559392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Heading2"/>
      </w:pPr>
      <w:bookmarkStart w:id="102" w:name="_Toc483559393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3559394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3559395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3559396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3559397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3559398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3559399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83559400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3559401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83559402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3559403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3559404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83559405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3559406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3559407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83559408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8" w:name="_Toc483559409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3559410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3559411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3559412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3559413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3559414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3559415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3559416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6" w:name="_Toc483559417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3559418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3559419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3559420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30" w:name="_Toc483559421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3559422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2" w:name="_Toc483559423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3" w:name="_Toc483559424"/>
      <w:r>
        <w:lastRenderedPageBreak/>
        <w:t>Woche 9</w:t>
      </w:r>
      <w:bookmarkEnd w:id="133"/>
    </w:p>
    <w:p w:rsidR="00830D1D" w:rsidRDefault="008A582E" w:rsidP="008A582E">
      <w:pPr>
        <w:pStyle w:val="Heading2"/>
      </w:pPr>
      <w:bookmarkStart w:id="134" w:name="_Toc483559425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3559426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3559427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7" w:name="_Toc483559428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3559429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9" w:name="_Toc483559430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3559431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3559432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3559433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3" w:name="_Toc483559434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3559435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5" w:name="_Toc483559436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6" w:name="_Toc483559437"/>
      <w:r>
        <w:lastRenderedPageBreak/>
        <w:t>Woche 9</w:t>
      </w:r>
      <w:bookmarkEnd w:id="146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7" w:name="_Toc483559438"/>
      <w:r>
        <w:lastRenderedPageBreak/>
        <w:t>Woche 10</w:t>
      </w:r>
      <w:bookmarkEnd w:id="147"/>
    </w:p>
    <w:p w:rsidR="00EE02A2" w:rsidRDefault="00382D57" w:rsidP="00B33E6D">
      <w:pPr>
        <w:pStyle w:val="Heading2"/>
      </w:pPr>
      <w:bookmarkStart w:id="148" w:name="_Toc483559439"/>
      <w:r>
        <w:t>Definition von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3559440"/>
      <w:r>
        <w:t>Methoden und Mechanismen zur Datenübertragung der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3559441"/>
      <w:r>
        <w:t>Konzepte von System V IPC</w:t>
      </w:r>
      <w:bookmarkEnd w:id="150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3559442"/>
      <w:r>
        <w:lastRenderedPageBreak/>
        <w:t>Verwaltung von System V IPC Objekten in einer Shell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3559443"/>
      <w:r>
        <w:t>Verwaltung numerischer Schlüssel</w:t>
      </w:r>
      <w:bookmarkEnd w:id="152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3559444"/>
      <w:r>
        <w:t>Beispiel: Schlüsselwert bestimmen</w:t>
      </w:r>
      <w:bookmarkEnd w:id="153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3559445"/>
      <w:r>
        <w:lastRenderedPageBreak/>
        <w:t>Erstellung von IPC Objekten</w:t>
      </w:r>
      <w:bookmarkEnd w:id="154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3559446"/>
      <w:r>
        <w:t>Verwaltung von IPC Objekten</w:t>
      </w:r>
      <w:bookmarkEnd w:id="155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3559447"/>
      <w:r>
        <w:t>Kontrolle von IPC Objekten</w:t>
      </w:r>
      <w:bookmarkEnd w:id="156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3559448"/>
      <w:r>
        <w:lastRenderedPageBreak/>
        <w:t>System V IPC Shared Memory</w:t>
      </w:r>
      <w:bookmarkEnd w:id="157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3559449"/>
      <w:r>
        <w:t>Struktur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3559450"/>
      <w:r>
        <w:t>Funktionsweise von Shared Memory</w:t>
      </w:r>
      <w:bookmarkEnd w:id="159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3559451"/>
      <w:r>
        <w:lastRenderedPageBreak/>
        <w:t>Beispiel: Addressraum eines Prozesses mit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3559452"/>
      <w:r>
        <w:t>Systemaufrufe für Shared Memory</w:t>
      </w:r>
      <w:bookmarkEnd w:id="161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2" w:name="_Toc483559453"/>
      <w:r>
        <w:t>Beispiel: Memorysharing</w:t>
      </w:r>
      <w:bookmarkEnd w:id="162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3" w:name="_Toc483559454"/>
      <w:r>
        <w:lastRenderedPageBreak/>
        <w:t>shmem1a.c</w:t>
      </w:r>
      <w:bookmarkEnd w:id="163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3559455"/>
      <w:r>
        <w:t>shmem1b.c</w:t>
      </w:r>
      <w:bookmarkEnd w:id="164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5" w:name="_Toc483559456"/>
      <w:r>
        <w:t>shmem1c.c</w:t>
      </w:r>
      <w:bookmarkEnd w:id="165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6" w:name="_Toc483559457"/>
      <w:r>
        <w:lastRenderedPageBreak/>
        <w:t>Prozesssynchronisation beim Zugriff auf Shared Memory</w:t>
      </w:r>
      <w:bookmarkEnd w:id="166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7" w:name="_Toc483559458"/>
      <w:r>
        <w:t>Konzepte und Einsatz von Message Queues</w:t>
      </w:r>
      <w:bookmarkEnd w:id="167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3559459"/>
      <w:r>
        <w:t>System V IPC Messages</w:t>
      </w:r>
      <w:bookmarkEnd w:id="168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3559460"/>
      <w:r>
        <w:t>Systemaufrufe für Message Queues</w:t>
      </w:r>
      <w:bookmarkEnd w:id="169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3559461"/>
      <w:r>
        <w:lastRenderedPageBreak/>
        <w:t>Beispiel: Message Queue verwalten</w:t>
      </w:r>
      <w:bookmarkEnd w:id="170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3559462"/>
      <w:r>
        <w:t>Beispiel: Clientprozess für die Message Queue</w:t>
      </w:r>
      <w:bookmarkEnd w:id="171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2" w:name="_Toc483559463"/>
      <w:r>
        <w:t>Beispiel: Serverprozess für die Message Queue</w:t>
      </w:r>
      <w:bookmarkEnd w:id="172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3" w:name="_Toc483559464"/>
      <w:r>
        <w:lastRenderedPageBreak/>
        <w:t>Woche 11</w:t>
      </w:r>
      <w:bookmarkEnd w:id="173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4" w:name="_Toc483559465"/>
      <w:r>
        <w:lastRenderedPageBreak/>
        <w:t>Woche 12</w:t>
      </w:r>
      <w:bookmarkEnd w:id="174"/>
    </w:p>
    <w:p w:rsidR="000A2879" w:rsidRDefault="0070521B" w:rsidP="0070521B">
      <w:pPr>
        <w:pStyle w:val="Heading2"/>
      </w:pPr>
      <w:bookmarkStart w:id="175" w:name="_Toc483559466"/>
      <w:r>
        <w:t>System V IPC Semaphore</w:t>
      </w:r>
      <w:bookmarkEnd w:id="175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3E4ABACC" wp14:editId="09379EA8">
            <wp:extent cx="5760720" cy="1068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6" w:name="_Toc483559467"/>
      <w:r>
        <w:t>Definition einer Semaphore</w:t>
      </w:r>
      <w:bookmarkEnd w:id="176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2BD18396" wp14:editId="5A5EFB73">
            <wp:extent cx="5760720" cy="15189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8" w:rsidRDefault="003D7668" w:rsidP="00AF65CF">
      <w:r>
        <w:rPr>
          <w:noProof/>
          <w:lang w:eastAsia="de-CH"/>
        </w:rPr>
        <w:drawing>
          <wp:inline distT="0" distB="0" distL="0" distR="0" wp14:anchorId="23DDFA42" wp14:editId="4D60AC8C">
            <wp:extent cx="5760720" cy="1894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7" w:name="_Toc483559468"/>
      <w:r>
        <w:t>Funktionsweise der P (Proberen) und V (Verhogen) Operationen</w:t>
      </w:r>
      <w:bookmarkEnd w:id="177"/>
    </w:p>
    <w:p w:rsidR="0070521B" w:rsidRDefault="004B6112" w:rsidP="00AF65CF">
      <w:r>
        <w:rPr>
          <w:noProof/>
          <w:lang w:eastAsia="de-CH"/>
        </w:rPr>
        <w:drawing>
          <wp:inline distT="0" distB="0" distL="0" distR="0" wp14:anchorId="7EA5C69D" wp14:editId="2C39308C">
            <wp:extent cx="5760720" cy="2095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8" w:name="_Toc483559469"/>
      <w:r>
        <w:lastRenderedPageBreak/>
        <w:t>Benutzung von Semaphoren für gegenseitigen Ausschluss</w:t>
      </w:r>
      <w:bookmarkEnd w:id="178"/>
    </w:p>
    <w:p w:rsidR="0070521B" w:rsidRDefault="00C7234E" w:rsidP="00AF65CF">
      <w:r>
        <w:rPr>
          <w:noProof/>
          <w:lang w:eastAsia="de-CH"/>
        </w:rPr>
        <w:drawing>
          <wp:inline distT="0" distB="0" distL="0" distR="0" wp14:anchorId="7D8F5BDA" wp14:editId="63058005">
            <wp:extent cx="5760720" cy="15316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9" w:name="_Toc483559470"/>
      <w:r>
        <w:t>Benutzung von Semaphoren für Prozesssynchronisation</w:t>
      </w:r>
      <w:bookmarkEnd w:id="179"/>
    </w:p>
    <w:p w:rsidR="0070521B" w:rsidRDefault="00A25F4D" w:rsidP="00AF65CF">
      <w:r>
        <w:rPr>
          <w:noProof/>
          <w:lang w:eastAsia="de-CH"/>
        </w:rPr>
        <w:drawing>
          <wp:inline distT="0" distB="0" distL="0" distR="0" wp14:anchorId="66E4096C" wp14:editId="7AB56C9F">
            <wp:extent cx="5760720" cy="12941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0" w:name="_Toc483559471"/>
      <w:r>
        <w:t>Beispiel der Prozesssynchronisation</w:t>
      </w:r>
      <w:bookmarkEnd w:id="180"/>
    </w:p>
    <w:p w:rsidR="0070521B" w:rsidRDefault="00DA4388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68102E62" wp14:editId="3520A0C8">
            <wp:extent cx="5760720" cy="27660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2F" w:rsidRDefault="00595A2F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08162E9E" wp14:editId="31BCF1DD">
            <wp:extent cx="5760720" cy="20078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1" w:name="_Toc483559472"/>
      <w:r>
        <w:lastRenderedPageBreak/>
        <w:t>Semaphor öffnen oder erstellen: semget</w:t>
      </w:r>
      <w:bookmarkEnd w:id="181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0F242809" wp14:editId="79209A36">
            <wp:extent cx="5760720" cy="24987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2" w:name="_Toc483559473"/>
      <w:r>
        <w:t>Semaphor initialisieren: semctl</w:t>
      </w:r>
      <w:bookmarkEnd w:id="182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26381A14" wp14:editId="514D4B54">
            <wp:extent cx="5760720" cy="15817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3" w:name="_Toc483559474"/>
      <w:r>
        <w:t>Semaphor manipulieren: semop</w:t>
      </w:r>
      <w:bookmarkEnd w:id="183"/>
    </w:p>
    <w:p w:rsidR="0070521B" w:rsidRDefault="00822668" w:rsidP="00AF65CF">
      <w:r>
        <w:rPr>
          <w:noProof/>
          <w:lang w:eastAsia="de-CH"/>
        </w:rPr>
        <w:drawing>
          <wp:inline distT="0" distB="0" distL="0" distR="0" wp14:anchorId="717F79CC" wp14:editId="73BC2654">
            <wp:extent cx="5760720" cy="1655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A" w:rsidRDefault="00A9681A" w:rsidP="00AF65CF">
      <w:r>
        <w:rPr>
          <w:noProof/>
          <w:lang w:eastAsia="de-CH"/>
        </w:rPr>
        <w:lastRenderedPageBreak/>
        <w:drawing>
          <wp:inline distT="0" distB="0" distL="0" distR="0" wp14:anchorId="55407321" wp14:editId="1ACBD89A">
            <wp:extent cx="5760720" cy="310451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4" w:name="_Toc483559475"/>
      <w:r>
        <w:t>Beispiel: Kritische Stelle</w:t>
      </w:r>
      <w:bookmarkEnd w:id="184"/>
    </w:p>
    <w:p w:rsidR="0070521B" w:rsidRDefault="00374CD7" w:rsidP="00AF65CF">
      <w:r>
        <w:rPr>
          <w:noProof/>
          <w:lang w:eastAsia="de-CH"/>
        </w:rPr>
        <w:drawing>
          <wp:inline distT="0" distB="0" distL="0" distR="0" wp14:anchorId="7B0057B6" wp14:editId="05201360">
            <wp:extent cx="5760720" cy="269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5" w:name="_Toc483559476"/>
      <w:r>
        <w:t>Semaphortypen</w:t>
      </w:r>
      <w:bookmarkEnd w:id="185"/>
    </w:p>
    <w:p w:rsidR="000F4880" w:rsidRDefault="000F4880" w:rsidP="00AF65CF">
      <w:r>
        <w:rPr>
          <w:noProof/>
          <w:lang w:eastAsia="de-CH"/>
        </w:rPr>
        <w:drawing>
          <wp:inline distT="0" distB="0" distL="0" distR="0" wp14:anchorId="16D0C746" wp14:editId="5C6A6243">
            <wp:extent cx="5760720" cy="6572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6" w:name="_Toc483559477"/>
      <w:r>
        <w:t>Lokale IPC: Zusammenfassung der Mechanismen</w:t>
      </w:r>
      <w:bookmarkEnd w:id="186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091AC3FA" wp14:editId="526D92D5">
            <wp:extent cx="5760720" cy="9963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7" w:name="_Toc483559478"/>
      <w:r>
        <w:lastRenderedPageBreak/>
        <w:t>Erstellung/Vernichtung und Verwendung von IPC Objekten</w:t>
      </w:r>
      <w:bookmarkEnd w:id="187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38AE07C5" wp14:editId="2CEAE8C7">
            <wp:extent cx="5760720" cy="111506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2259D" w:rsidP="00C71BA8">
      <w:pPr>
        <w:pStyle w:val="Heading2"/>
      </w:pPr>
      <w:bookmarkStart w:id="188" w:name="_Toc483559479"/>
      <w:r>
        <w:t>Definition und Einsatzzweck eines Remote Procedure Call</w:t>
      </w:r>
      <w:bookmarkEnd w:id="188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3777D544" wp14:editId="56689835">
            <wp:extent cx="5760720" cy="18072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9" w:name="_Toc483559480"/>
      <w:r>
        <w:t>XDR – External Data Representation</w:t>
      </w:r>
      <w:bookmarkEnd w:id="189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1A7547E3" wp14:editId="362DB429">
            <wp:extent cx="5760720" cy="28054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0" w:name="_Toc483559481"/>
      <w:r>
        <w:lastRenderedPageBreak/>
        <w:t>Datenrepräsentation (XDR)</w:t>
      </w:r>
      <w:bookmarkEnd w:id="190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4B4E9D75" wp14:editId="20A90684">
            <wp:extent cx="5760720" cy="21659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AF" w:rsidRDefault="006463AF" w:rsidP="00AF65CF">
      <w:r>
        <w:rPr>
          <w:noProof/>
          <w:lang w:eastAsia="de-CH"/>
        </w:rPr>
        <w:drawing>
          <wp:inline distT="0" distB="0" distL="0" distR="0" wp14:anchorId="3E553DA2" wp14:editId="7ED42CCB">
            <wp:extent cx="5760720" cy="1862455"/>
            <wp:effectExtent l="0" t="0" r="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1" w:name="_Toc483559482"/>
      <w:r>
        <w:t>Genereller Aufbau von RPC</w:t>
      </w:r>
      <w:bookmarkEnd w:id="191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7328DCB" wp14:editId="5BAF6D78">
            <wp:extent cx="5760720" cy="26460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2" w:name="_Toc483559483"/>
      <w:r>
        <w:lastRenderedPageBreak/>
        <w:t>Benutzung und Beschränkung von RPC</w:t>
      </w:r>
      <w:bookmarkEnd w:id="192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343CF1F" wp14:editId="403DF609">
            <wp:extent cx="5760720" cy="14274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3" w:name="_Toc483559484"/>
      <w:r>
        <w:t>Sun RPC</w:t>
      </w:r>
      <w:bookmarkEnd w:id="193"/>
    </w:p>
    <w:p w:rsidR="0072259D" w:rsidRDefault="002D03FA" w:rsidP="00AF65CF">
      <w:r>
        <w:rPr>
          <w:noProof/>
          <w:lang w:eastAsia="de-CH"/>
        </w:rPr>
        <w:drawing>
          <wp:inline distT="0" distB="0" distL="0" distR="0" wp14:anchorId="461EBBC8" wp14:editId="7043D5D3">
            <wp:extent cx="5760720" cy="2048510"/>
            <wp:effectExtent l="0" t="0" r="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4" w:name="_Toc483559485"/>
      <w:r>
        <w:t>Parameterübergabe</w:t>
      </w:r>
      <w:bookmarkEnd w:id="194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0FE5EA44" wp14:editId="0CE10D36">
            <wp:extent cx="5760720" cy="1092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5" w:name="_Toc483559486"/>
      <w:r>
        <w:t>Server/Client Bindung</w:t>
      </w:r>
      <w:bookmarkEnd w:id="195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63FD00DD" wp14:editId="24F2BA9B">
            <wp:extent cx="5760720" cy="2601595"/>
            <wp:effectExtent l="0" t="0" r="0" b="825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6" w:name="_Toc483559487"/>
      <w:r>
        <w:lastRenderedPageBreak/>
        <w:t>Definition Portmapper</w:t>
      </w:r>
      <w:bookmarkEnd w:id="196"/>
    </w:p>
    <w:p w:rsidR="0072259D" w:rsidRDefault="007B3F9F" w:rsidP="00AF65CF">
      <w:r>
        <w:rPr>
          <w:noProof/>
          <w:lang w:eastAsia="de-CH"/>
        </w:rPr>
        <w:drawing>
          <wp:inline distT="0" distB="0" distL="0" distR="0" wp14:anchorId="5323D3FA" wp14:editId="20880CDE">
            <wp:extent cx="5760720" cy="14109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7" w:name="_Toc483559488"/>
      <w:r>
        <w:t>Ablauf des RPC Portmapping</w:t>
      </w:r>
      <w:bookmarkEnd w:id="197"/>
    </w:p>
    <w:p w:rsidR="0072259D" w:rsidRDefault="00671C06" w:rsidP="00AF65CF">
      <w:r>
        <w:rPr>
          <w:noProof/>
          <w:lang w:eastAsia="de-CH"/>
        </w:rPr>
        <w:drawing>
          <wp:inline distT="0" distB="0" distL="0" distR="0" wp14:anchorId="1BF7267F" wp14:editId="7D7A3E8F">
            <wp:extent cx="5760720" cy="30099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8" w:name="_Toc483559489"/>
      <w:r>
        <w:t>Auswahl des Transportprotokolls</w:t>
      </w:r>
      <w:bookmarkEnd w:id="198"/>
    </w:p>
    <w:p w:rsidR="0072259D" w:rsidRDefault="00203BD7" w:rsidP="00AF65CF">
      <w:r>
        <w:rPr>
          <w:noProof/>
          <w:lang w:eastAsia="de-CH"/>
        </w:rPr>
        <w:drawing>
          <wp:inline distT="0" distB="0" distL="0" distR="0" wp14:anchorId="4CE00C88" wp14:editId="25CBF90C">
            <wp:extent cx="5760720" cy="109093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9" w:name="_Toc483559490"/>
      <w:r>
        <w:lastRenderedPageBreak/>
        <w:t>RPC Programmierbeispiel</w:t>
      </w:r>
      <w:bookmarkEnd w:id="199"/>
    </w:p>
    <w:p w:rsidR="0072259D" w:rsidRDefault="00081DE8" w:rsidP="00AF65CF">
      <w:r>
        <w:rPr>
          <w:noProof/>
          <w:lang w:eastAsia="de-CH"/>
        </w:rPr>
        <w:drawing>
          <wp:inline distT="0" distB="0" distL="0" distR="0" wp14:anchorId="5E144EAD" wp14:editId="680188C7">
            <wp:extent cx="5173785" cy="2878317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17" cy="28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0" w:name="_Toc483559491"/>
      <w:r>
        <w:t>Tool rpcgen</w:t>
      </w:r>
      <w:bookmarkEnd w:id="200"/>
    </w:p>
    <w:p w:rsidR="0072259D" w:rsidRDefault="00ED010B" w:rsidP="00AF65CF">
      <w:r>
        <w:rPr>
          <w:noProof/>
          <w:lang w:eastAsia="de-CH"/>
        </w:rPr>
        <w:drawing>
          <wp:inline distT="0" distB="0" distL="0" distR="0" wp14:anchorId="35095B48" wp14:editId="27B034E5">
            <wp:extent cx="5760720" cy="78930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1" w:name="_Toc483559492"/>
      <w:r>
        <w:t>XDR Spezifikation</w:t>
      </w:r>
      <w:bookmarkEnd w:id="201"/>
    </w:p>
    <w:p w:rsidR="0072259D" w:rsidRDefault="002478C3" w:rsidP="00AF65CF">
      <w:r>
        <w:rPr>
          <w:noProof/>
          <w:lang w:eastAsia="de-CH"/>
        </w:rPr>
        <w:drawing>
          <wp:inline distT="0" distB="0" distL="0" distR="0" wp14:anchorId="39E6AF77" wp14:editId="26F1313C">
            <wp:extent cx="5314462" cy="2391859"/>
            <wp:effectExtent l="0" t="0" r="635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27" cy="23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2" w:name="_Toc483559493"/>
      <w:r>
        <w:t>Registration der Programmnummer</w:t>
      </w:r>
      <w:bookmarkEnd w:id="202"/>
    </w:p>
    <w:p w:rsidR="0072259D" w:rsidRDefault="00610A59" w:rsidP="00AF65CF">
      <w:r>
        <w:rPr>
          <w:noProof/>
          <w:lang w:eastAsia="de-CH"/>
        </w:rPr>
        <w:drawing>
          <wp:inline distT="0" distB="0" distL="0" distR="0" wp14:anchorId="59602815" wp14:editId="35441259">
            <wp:extent cx="5760720" cy="174244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3" w:name="_Toc483559494"/>
      <w:r>
        <w:lastRenderedPageBreak/>
        <w:t>Beispiel: Client rdate.c</w:t>
      </w:r>
      <w:bookmarkEnd w:id="203"/>
    </w:p>
    <w:p w:rsidR="0072259D" w:rsidRDefault="00C06633" w:rsidP="00AF65CF">
      <w:r>
        <w:rPr>
          <w:noProof/>
          <w:lang w:eastAsia="de-CH"/>
        </w:rPr>
        <w:drawing>
          <wp:inline distT="0" distB="0" distL="0" distR="0" wp14:anchorId="0534B3E4" wp14:editId="0ED5FFC9">
            <wp:extent cx="5760720" cy="27698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C9" w:rsidRDefault="001A60C9" w:rsidP="00AF65CF">
      <w:r>
        <w:rPr>
          <w:noProof/>
          <w:lang w:eastAsia="de-CH"/>
        </w:rPr>
        <w:drawing>
          <wp:inline distT="0" distB="0" distL="0" distR="0" wp14:anchorId="23FEABAC" wp14:editId="2782E756">
            <wp:extent cx="5760720" cy="2677160"/>
            <wp:effectExtent l="0" t="0" r="0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A" w:rsidRDefault="00122FBA" w:rsidP="00AF65CF">
      <w:r>
        <w:rPr>
          <w:noProof/>
          <w:lang w:eastAsia="de-CH"/>
        </w:rPr>
        <w:drawing>
          <wp:inline distT="0" distB="0" distL="0" distR="0" wp14:anchorId="46652496" wp14:editId="225E8CE5">
            <wp:extent cx="5760720" cy="16687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DC4272" w:rsidP="00C71BA8">
      <w:pPr>
        <w:pStyle w:val="Heading2"/>
      </w:pPr>
      <w:bookmarkStart w:id="204" w:name="_Toc483559495"/>
      <w:r>
        <w:lastRenderedPageBreak/>
        <w:t>Beispiel: Server dataproc.c</w:t>
      </w:r>
      <w:bookmarkEnd w:id="204"/>
    </w:p>
    <w:p w:rsidR="00DC4272" w:rsidRDefault="00011FE5" w:rsidP="00AF65CF">
      <w:r>
        <w:rPr>
          <w:noProof/>
          <w:lang w:eastAsia="de-CH"/>
        </w:rPr>
        <w:drawing>
          <wp:inline distT="0" distB="0" distL="0" distR="0" wp14:anchorId="491E7421" wp14:editId="124862F6">
            <wp:extent cx="5760720" cy="22510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0C" w:rsidRDefault="0061010C" w:rsidP="00AF65CF">
      <w:r>
        <w:rPr>
          <w:noProof/>
          <w:lang w:eastAsia="de-CH"/>
        </w:rPr>
        <w:drawing>
          <wp:inline distT="0" distB="0" distL="0" distR="0" wp14:anchorId="3F9FBCF4" wp14:editId="58601DE2">
            <wp:extent cx="5760720" cy="1729105"/>
            <wp:effectExtent l="0" t="0" r="0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72" w:rsidRDefault="00687703" w:rsidP="00C71BA8">
      <w:pPr>
        <w:pStyle w:val="Heading2"/>
      </w:pPr>
      <w:bookmarkStart w:id="205" w:name="_Toc483559496"/>
      <w:r>
        <w:t>Makefile</w:t>
      </w:r>
      <w:bookmarkEnd w:id="205"/>
    </w:p>
    <w:p w:rsidR="00687703" w:rsidRDefault="00141878" w:rsidP="00AF65CF">
      <w:r>
        <w:rPr>
          <w:noProof/>
          <w:lang w:eastAsia="de-CH"/>
        </w:rPr>
        <w:drawing>
          <wp:inline distT="0" distB="0" distL="0" distR="0" wp14:anchorId="7AEC2998" wp14:editId="07468250">
            <wp:extent cx="5760720" cy="2836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C71BA8">
      <w:pPr>
        <w:pStyle w:val="Heading2"/>
      </w:pPr>
      <w:bookmarkStart w:id="206" w:name="_Toc483559497"/>
      <w:r>
        <w:lastRenderedPageBreak/>
        <w:t>Ergebnis der Programmausführung</w:t>
      </w:r>
      <w:bookmarkEnd w:id="206"/>
    </w:p>
    <w:p w:rsidR="0070521B" w:rsidRDefault="000D0731" w:rsidP="00AF65CF">
      <w:r>
        <w:rPr>
          <w:noProof/>
          <w:lang w:eastAsia="de-CH"/>
        </w:rPr>
        <w:drawing>
          <wp:inline distT="0" distB="0" distL="0" distR="0" wp14:anchorId="51D740BA" wp14:editId="12D9A414">
            <wp:extent cx="5760720" cy="23431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AF65CF"/>
    <w:p w:rsidR="0070521B" w:rsidRDefault="0070521B" w:rsidP="0070521B">
      <w:pPr>
        <w:pStyle w:val="Heading1"/>
      </w:pPr>
      <w:bookmarkStart w:id="207" w:name="_Toc483559498"/>
      <w:r>
        <w:lastRenderedPageBreak/>
        <w:t>Woche 13</w:t>
      </w:r>
      <w:bookmarkEnd w:id="207"/>
    </w:p>
    <w:p w:rsidR="0070521B" w:rsidRDefault="003D4A9A" w:rsidP="003D4A9A">
      <w:pPr>
        <w:pStyle w:val="Heading2"/>
      </w:pPr>
      <w:bookmarkStart w:id="208" w:name="_Toc483559499"/>
      <w:r>
        <w:t>Netzwerkprotokoll</w:t>
      </w:r>
      <w:bookmarkEnd w:id="208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6427D2C8" wp14:editId="5876F559">
            <wp:extent cx="5760720" cy="218059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09" w:name="_Toc483559500"/>
      <w:r>
        <w:t>TCP und UDP</w:t>
      </w:r>
      <w:bookmarkEnd w:id="209"/>
    </w:p>
    <w:p w:rsidR="003D4A9A" w:rsidRDefault="00F229B2" w:rsidP="00AF65CF">
      <w:r>
        <w:rPr>
          <w:noProof/>
          <w:lang w:eastAsia="de-CH"/>
        </w:rPr>
        <w:drawing>
          <wp:inline distT="0" distB="0" distL="0" distR="0" wp14:anchorId="128A25B9" wp14:editId="3F7258C9">
            <wp:extent cx="5760720" cy="261366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B2" w:rsidRDefault="00F229B2" w:rsidP="00AF65CF">
      <w:r>
        <w:rPr>
          <w:noProof/>
          <w:lang w:eastAsia="de-CH"/>
        </w:rPr>
        <w:drawing>
          <wp:inline distT="0" distB="0" distL="0" distR="0" wp14:anchorId="23818704" wp14:editId="244ADF57">
            <wp:extent cx="5760720" cy="14097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0" w:name="_Toc483559501"/>
      <w:r>
        <w:t>Schichtenstruktur der Socketschnittstelle</w:t>
      </w:r>
      <w:bookmarkEnd w:id="210"/>
    </w:p>
    <w:p w:rsidR="003D4A9A" w:rsidRDefault="009F7987" w:rsidP="00AF65CF">
      <w:r>
        <w:rPr>
          <w:noProof/>
          <w:lang w:eastAsia="de-CH"/>
        </w:rPr>
        <w:drawing>
          <wp:inline distT="0" distB="0" distL="0" distR="0" wp14:anchorId="7087FFC3" wp14:editId="3BEE2A0A">
            <wp:extent cx="2825087" cy="1527452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42691" cy="15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1" w:name="_Toc483559502"/>
      <w:r>
        <w:lastRenderedPageBreak/>
        <w:t>Prozesszugang zu Sockets</w:t>
      </w:r>
      <w:bookmarkEnd w:id="211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0910F424" wp14:editId="0E1B10B3">
            <wp:extent cx="5760720" cy="2607945"/>
            <wp:effectExtent l="0" t="0" r="0" b="190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3D4A9A">
      <w:pPr>
        <w:pStyle w:val="Heading2"/>
      </w:pPr>
      <w:bookmarkStart w:id="212" w:name="_Toc483559503"/>
      <w:r>
        <w:t>Socket</w:t>
      </w:r>
      <w:bookmarkEnd w:id="212"/>
    </w:p>
    <w:p w:rsidR="003D4A9A" w:rsidRDefault="00137D56" w:rsidP="00AF65CF">
      <w:r>
        <w:rPr>
          <w:noProof/>
          <w:lang w:eastAsia="de-CH"/>
        </w:rPr>
        <w:drawing>
          <wp:inline distT="0" distB="0" distL="0" distR="0" wp14:anchorId="706871B9" wp14:editId="50FDC157">
            <wp:extent cx="5760720" cy="284162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3D4A9A" w:rsidP="00BC330C">
      <w:pPr>
        <w:pStyle w:val="Heading2"/>
      </w:pPr>
      <w:bookmarkStart w:id="213" w:name="_Toc483559504"/>
      <w:r>
        <w:t>Basiskonzepte der Socketschnittstelle</w:t>
      </w:r>
      <w:bookmarkEnd w:id="213"/>
    </w:p>
    <w:p w:rsidR="003D4A9A" w:rsidRDefault="00233D86" w:rsidP="00AF65CF">
      <w:r>
        <w:rPr>
          <w:noProof/>
          <w:lang w:eastAsia="de-CH"/>
        </w:rPr>
        <w:drawing>
          <wp:inline distT="0" distB="0" distL="0" distR="0" wp14:anchorId="3F4B23C2" wp14:editId="72784E9A">
            <wp:extent cx="5760720" cy="185166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BC330C">
      <w:pPr>
        <w:pStyle w:val="Heading2"/>
      </w:pPr>
      <w:bookmarkStart w:id="214" w:name="_Toc483559505"/>
      <w:r>
        <w:lastRenderedPageBreak/>
        <w:t>Internetsockets</w:t>
      </w:r>
      <w:bookmarkEnd w:id="214"/>
    </w:p>
    <w:p w:rsidR="00BC330C" w:rsidRDefault="00B82FC1" w:rsidP="00AF65CF">
      <w:r>
        <w:rPr>
          <w:noProof/>
          <w:lang w:eastAsia="de-CH"/>
        </w:rPr>
        <w:drawing>
          <wp:inline distT="0" distB="0" distL="0" distR="0" wp14:anchorId="46C5205D" wp14:editId="17F4EB61">
            <wp:extent cx="5760720" cy="1978025"/>
            <wp:effectExtent l="0" t="0" r="0" b="31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5" w:name="_Toc483559506"/>
      <w:r>
        <w:t>Ablauf einer Streamsocketkommunikation</w:t>
      </w:r>
      <w:bookmarkEnd w:id="215"/>
    </w:p>
    <w:p w:rsidR="00BC330C" w:rsidRDefault="00C02703" w:rsidP="00AF65CF">
      <w:r>
        <w:rPr>
          <w:noProof/>
          <w:lang w:eastAsia="de-CH"/>
        </w:rPr>
        <w:drawing>
          <wp:inline distT="0" distB="0" distL="0" distR="0" wp14:anchorId="784EE153" wp14:editId="573F89C0">
            <wp:extent cx="5760720" cy="2891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BC330C" w:rsidP="007A1C11">
      <w:pPr>
        <w:pStyle w:val="Heading2"/>
      </w:pPr>
      <w:bookmarkStart w:id="216" w:name="_Toc483559507"/>
      <w:r>
        <w:t>Ablauf einer Datagrammsocketkommunikation</w:t>
      </w:r>
      <w:bookmarkEnd w:id="216"/>
    </w:p>
    <w:p w:rsidR="00BC330C" w:rsidRDefault="008A7256" w:rsidP="00AF65CF">
      <w:r>
        <w:rPr>
          <w:noProof/>
          <w:lang w:eastAsia="de-CH"/>
        </w:rPr>
        <w:drawing>
          <wp:inline distT="0" distB="0" distL="0" distR="0" wp14:anchorId="0829B8A5" wp14:editId="5395682F">
            <wp:extent cx="5760720" cy="1748790"/>
            <wp:effectExtent l="0" t="0" r="0" b="381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7" w:name="_Toc483559508"/>
      <w:r>
        <w:lastRenderedPageBreak/>
        <w:t>Unix-Sockets</w:t>
      </w:r>
      <w:bookmarkEnd w:id="217"/>
    </w:p>
    <w:p w:rsidR="00BC330C" w:rsidRDefault="009D2F7A" w:rsidP="00AF65CF">
      <w:r>
        <w:rPr>
          <w:noProof/>
          <w:lang w:eastAsia="de-CH"/>
        </w:rPr>
        <w:drawing>
          <wp:inline distT="0" distB="0" distL="0" distR="0" wp14:anchorId="49C7515C" wp14:editId="3FD2F172">
            <wp:extent cx="5760720" cy="1367790"/>
            <wp:effectExtent l="0" t="0" r="0" b="381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8" w:name="_Toc483559509"/>
      <w:r>
        <w:t>Erstellen einer Socketverbindung</w:t>
      </w:r>
      <w:bookmarkEnd w:id="218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4752B20B" wp14:editId="28A7E2C1">
            <wp:extent cx="5760720" cy="267589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19" w:name="_Toc483559510"/>
      <w:r>
        <w:t>Clientprogrammierung</w:t>
      </w:r>
      <w:bookmarkEnd w:id="219"/>
    </w:p>
    <w:p w:rsidR="00BC330C" w:rsidRDefault="00950A5C" w:rsidP="00AF65CF">
      <w:r>
        <w:rPr>
          <w:noProof/>
          <w:lang w:eastAsia="de-CH"/>
        </w:rPr>
        <w:drawing>
          <wp:inline distT="0" distB="0" distL="0" distR="0" wp14:anchorId="776F31A1" wp14:editId="7C3C486A">
            <wp:extent cx="5760720" cy="174561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0" w:name="_Toc483559511"/>
      <w:r>
        <w:lastRenderedPageBreak/>
        <w:t>Clientprogrammierung mit socket()</w:t>
      </w:r>
      <w:bookmarkEnd w:id="220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1955C6FA" wp14:editId="151BD785">
            <wp:extent cx="5760720" cy="2985135"/>
            <wp:effectExtent l="0" t="0" r="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1" w:name="_Toc483559512"/>
      <w:r>
        <w:t>Clientprogrammierung mit connect()</w:t>
      </w:r>
      <w:bookmarkEnd w:id="221"/>
    </w:p>
    <w:p w:rsidR="00BC330C" w:rsidRDefault="001A5FA0" w:rsidP="00AF65CF">
      <w:r>
        <w:rPr>
          <w:noProof/>
          <w:lang w:eastAsia="de-CH"/>
        </w:rPr>
        <w:drawing>
          <wp:inline distT="0" distB="0" distL="0" distR="0" wp14:anchorId="0AD8BAB9" wp14:editId="409C9215">
            <wp:extent cx="5760720" cy="28194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2" w:name="_Toc483559513"/>
      <w:r>
        <w:t>Clientprogrammierung</w:t>
      </w:r>
      <w:bookmarkEnd w:id="222"/>
    </w:p>
    <w:p w:rsidR="00BC330C" w:rsidRDefault="0020293A" w:rsidP="00AF65CF">
      <w:r>
        <w:rPr>
          <w:noProof/>
          <w:lang w:eastAsia="de-CH"/>
        </w:rPr>
        <w:drawing>
          <wp:inline distT="0" distB="0" distL="0" distR="0" wp14:anchorId="194B108F" wp14:editId="4B86956C">
            <wp:extent cx="5760720" cy="1153160"/>
            <wp:effectExtent l="0" t="0" r="0" b="889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0C" w:rsidRDefault="00BC330C" w:rsidP="007A1C11">
      <w:pPr>
        <w:pStyle w:val="Heading2"/>
      </w:pPr>
      <w:bookmarkStart w:id="223" w:name="_Toc483559514"/>
      <w:r>
        <w:lastRenderedPageBreak/>
        <w:t>Clientprogrammierung mit send() und recv() (TCP)</w:t>
      </w:r>
      <w:bookmarkEnd w:id="223"/>
    </w:p>
    <w:p w:rsidR="00BC330C" w:rsidRDefault="00930F41" w:rsidP="00AF65CF">
      <w:r>
        <w:rPr>
          <w:noProof/>
          <w:lang w:eastAsia="de-CH"/>
        </w:rPr>
        <w:drawing>
          <wp:inline distT="0" distB="0" distL="0" distR="0" wp14:anchorId="4DACE20F" wp14:editId="501932FF">
            <wp:extent cx="5760720" cy="24599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75" w:rsidRDefault="00FB1375" w:rsidP="00AF65CF">
      <w:r>
        <w:rPr>
          <w:noProof/>
          <w:lang w:eastAsia="de-CH"/>
        </w:rPr>
        <w:drawing>
          <wp:inline distT="0" distB="0" distL="0" distR="0" wp14:anchorId="7DB25449" wp14:editId="705D0031">
            <wp:extent cx="5760720" cy="2284730"/>
            <wp:effectExtent l="0" t="0" r="0" b="127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F15" w:rsidRDefault="003E5F15" w:rsidP="007A1C11">
      <w:pPr>
        <w:pStyle w:val="Heading2"/>
      </w:pPr>
      <w:bookmarkStart w:id="224" w:name="_Toc483559515"/>
      <w:r>
        <w:t>Clientprogrammierung mit sendto() und recvfrom() (UDP)</w:t>
      </w:r>
      <w:bookmarkEnd w:id="224"/>
    </w:p>
    <w:p w:rsidR="003E5F15" w:rsidRDefault="004B3A67" w:rsidP="00AF65CF">
      <w:r>
        <w:rPr>
          <w:noProof/>
          <w:lang w:eastAsia="de-CH"/>
        </w:rPr>
        <w:drawing>
          <wp:inline distT="0" distB="0" distL="0" distR="0" wp14:anchorId="187C1EF2" wp14:editId="1DBA8A6D">
            <wp:extent cx="5760720" cy="2985135"/>
            <wp:effectExtent l="0" t="0" r="0" b="571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7A1C11" w:rsidP="007A1C11">
      <w:pPr>
        <w:pStyle w:val="Heading2"/>
      </w:pPr>
      <w:bookmarkStart w:id="225" w:name="_Toc483559516"/>
      <w:r>
        <w:lastRenderedPageBreak/>
        <w:t>Clientprogrammierung mit close()</w:t>
      </w:r>
      <w:bookmarkEnd w:id="225"/>
    </w:p>
    <w:p w:rsidR="007A1C11" w:rsidRDefault="00E73CA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43AAEEDB" wp14:editId="70FB2569">
            <wp:extent cx="5760720" cy="106934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11" w:rsidRDefault="007A1C11" w:rsidP="007A1C11">
      <w:pPr>
        <w:pStyle w:val="Heading2"/>
      </w:pPr>
      <w:bookmarkStart w:id="226" w:name="_Toc483559517"/>
      <w:r>
        <w:t>Serverprogrammierung</w:t>
      </w:r>
      <w:bookmarkEnd w:id="226"/>
    </w:p>
    <w:p w:rsidR="007A1C11" w:rsidRDefault="00E964B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BAC6392" wp14:editId="279FC804">
            <wp:extent cx="5760720" cy="139446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7" w:name="_Toc483559518"/>
      <w:r>
        <w:t>Serverprogrammierung mit bind()</w:t>
      </w:r>
      <w:bookmarkEnd w:id="227"/>
    </w:p>
    <w:p w:rsidR="000D7A3C" w:rsidRDefault="007C2107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7B99D2B" wp14:editId="7AD5E576">
            <wp:extent cx="5760720" cy="2703195"/>
            <wp:effectExtent l="0" t="0" r="0" b="190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A2" w:rsidRDefault="00D268A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1300E467" wp14:editId="7E55320D">
            <wp:extent cx="5760720" cy="1287145"/>
            <wp:effectExtent l="0" t="0" r="0" b="825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8" w:name="_Toc483559519"/>
      <w:r>
        <w:lastRenderedPageBreak/>
        <w:t>Serverprogrammierung mit listen()</w:t>
      </w:r>
      <w:bookmarkEnd w:id="228"/>
    </w:p>
    <w:p w:rsidR="000D7A3C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09AC9798" wp14:editId="314E6990">
            <wp:extent cx="5760720" cy="20783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47129">
      <w:pPr>
        <w:pStyle w:val="Heading2"/>
      </w:pPr>
      <w:bookmarkStart w:id="229" w:name="_Toc483559520"/>
      <w:r>
        <w:t>Serverprogrammierung mit accept()</w:t>
      </w:r>
      <w:bookmarkEnd w:id="229"/>
    </w:p>
    <w:p w:rsidR="00BA0CCA" w:rsidRDefault="00853E2C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0EAED4B" wp14:editId="66C0DEB2">
            <wp:extent cx="5760720" cy="303276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CCA" w:rsidRDefault="00BA0CCA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0" w:name="_Toc483559521"/>
      <w:r>
        <w:lastRenderedPageBreak/>
        <w:t>Beispiel Black Jack Server</w:t>
      </w:r>
      <w:bookmarkEnd w:id="230"/>
    </w:p>
    <w:p w:rsidR="000D7A3C" w:rsidRDefault="00BA0CC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7E2F7925" wp14:editId="262B44DD">
            <wp:extent cx="5527344" cy="2879434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530936" cy="28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9A" w:rsidRDefault="002F1B9A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F491AC6" wp14:editId="6574F75A">
            <wp:extent cx="5554639" cy="2804260"/>
            <wp:effectExtent l="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65788" cy="280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51D" w:rsidRDefault="00A4451D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2337302" wp14:editId="00A320D5">
            <wp:extent cx="5602406" cy="2687574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610078" cy="26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F0B" w:rsidRDefault="00586F0B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4B9C28F7" wp14:editId="5332DEF4">
            <wp:extent cx="5288508" cy="2514257"/>
            <wp:effectExtent l="0" t="0" r="762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09229" cy="252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A0" w:rsidRDefault="00B833A0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2F5C8878" wp14:editId="2D0B2A04">
            <wp:extent cx="5329451" cy="1633731"/>
            <wp:effectExtent l="0" t="0" r="5080" b="508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379713" cy="16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691" w:rsidRDefault="008B6691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126B10" wp14:editId="348DDB00">
            <wp:extent cx="5349923" cy="2339413"/>
            <wp:effectExtent l="0" t="0" r="3175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78368" cy="23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B2" w:rsidRDefault="009809B2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5A0EE31E" wp14:editId="72372BDB">
            <wp:extent cx="5370195" cy="2123334"/>
            <wp:effectExtent l="0" t="0" r="1905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4458" cy="213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2BD" w:rsidRDefault="008A72BD" w:rsidP="007A1C11">
      <w:pPr>
        <w:tabs>
          <w:tab w:val="left" w:pos="505"/>
        </w:tabs>
      </w:pPr>
      <w:r>
        <w:rPr>
          <w:noProof/>
          <w:lang w:eastAsia="de-CH"/>
        </w:rPr>
        <w:lastRenderedPageBreak/>
        <w:drawing>
          <wp:inline distT="0" distB="0" distL="0" distR="0" wp14:anchorId="2F48195F" wp14:editId="1D1B0528">
            <wp:extent cx="5760720" cy="227266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D16128" w:rsidP="007A1C11">
      <w:pPr>
        <w:tabs>
          <w:tab w:val="left" w:pos="505"/>
        </w:tabs>
      </w:pPr>
      <w:r>
        <w:rPr>
          <w:noProof/>
          <w:lang w:eastAsia="de-CH"/>
        </w:rPr>
        <w:drawing>
          <wp:inline distT="0" distB="0" distL="0" distR="0" wp14:anchorId="61DCD5A7" wp14:editId="7732887C">
            <wp:extent cx="5760720" cy="229425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08B" w:rsidRDefault="005B208B">
      <w:pPr>
        <w:jc w:val="left"/>
      </w:pPr>
      <w:r>
        <w:br w:type="page"/>
      </w:r>
    </w:p>
    <w:p w:rsidR="000D7A3C" w:rsidRDefault="000D7A3C" w:rsidP="00047129">
      <w:pPr>
        <w:pStyle w:val="Heading2"/>
      </w:pPr>
      <w:bookmarkStart w:id="231" w:name="_Toc483559522"/>
      <w:r>
        <w:lastRenderedPageBreak/>
        <w:t>Beispiel Black Jack Client</w:t>
      </w:r>
      <w:bookmarkEnd w:id="231"/>
    </w:p>
    <w:p w:rsidR="003D4A9A" w:rsidRDefault="008A7CAB" w:rsidP="00AF65CF">
      <w:r>
        <w:rPr>
          <w:noProof/>
          <w:lang w:eastAsia="de-CH"/>
        </w:rPr>
        <w:drawing>
          <wp:inline distT="0" distB="0" distL="0" distR="0" wp14:anchorId="46D0D66B" wp14:editId="3D3E1076">
            <wp:extent cx="5760720" cy="225107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A9A" w:rsidRDefault="005B208B" w:rsidP="00AF65CF">
      <w:r>
        <w:rPr>
          <w:noProof/>
          <w:lang w:eastAsia="de-CH"/>
        </w:rPr>
        <w:drawing>
          <wp:inline distT="0" distB="0" distL="0" distR="0" wp14:anchorId="6DD8238E" wp14:editId="2E7F747E">
            <wp:extent cx="5760720" cy="284162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D" w:rsidRDefault="00CD004D" w:rsidP="00AF65CF">
      <w:r>
        <w:rPr>
          <w:noProof/>
          <w:lang w:eastAsia="de-CH"/>
        </w:rPr>
        <w:drawing>
          <wp:inline distT="0" distB="0" distL="0" distR="0" wp14:anchorId="4582EBD5" wp14:editId="0D01539F">
            <wp:extent cx="5760720" cy="202247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AF8" w:rsidRDefault="00E31AF8" w:rsidP="00AF65CF">
      <w:r>
        <w:rPr>
          <w:noProof/>
          <w:lang w:eastAsia="de-CH"/>
        </w:rPr>
        <w:lastRenderedPageBreak/>
        <w:drawing>
          <wp:inline distT="0" distB="0" distL="0" distR="0" wp14:anchorId="36AECF5C" wp14:editId="1AAD994A">
            <wp:extent cx="5760720" cy="2546985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D241E7" w:rsidP="00AF65CF">
      <w:r>
        <w:rPr>
          <w:noProof/>
          <w:lang w:eastAsia="de-CH"/>
        </w:rPr>
        <w:drawing>
          <wp:inline distT="0" distB="0" distL="0" distR="0" wp14:anchorId="78237743" wp14:editId="3D35B180">
            <wp:extent cx="5760720" cy="2396490"/>
            <wp:effectExtent l="0" t="0" r="0" b="381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146B57" w:rsidP="00AF65CF">
      <w:r>
        <w:rPr>
          <w:noProof/>
          <w:lang w:eastAsia="de-CH"/>
        </w:rPr>
        <w:drawing>
          <wp:inline distT="0" distB="0" distL="0" distR="0" wp14:anchorId="5C8ACCD5" wp14:editId="507AD244">
            <wp:extent cx="5760720" cy="297751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1E7" w:rsidRDefault="00603B00" w:rsidP="00AF65CF">
      <w:r>
        <w:rPr>
          <w:noProof/>
          <w:lang w:eastAsia="de-CH"/>
        </w:rPr>
        <w:lastRenderedPageBreak/>
        <w:drawing>
          <wp:inline distT="0" distB="0" distL="0" distR="0" wp14:anchorId="4A228E1E" wp14:editId="4F3C702B">
            <wp:extent cx="5760720" cy="3001010"/>
            <wp:effectExtent l="0" t="0" r="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>
      <w:r>
        <w:rPr>
          <w:noProof/>
          <w:lang w:eastAsia="de-CH"/>
        </w:rPr>
        <w:drawing>
          <wp:inline distT="0" distB="0" distL="0" distR="0" wp14:anchorId="766B453D" wp14:editId="2DC88DBC">
            <wp:extent cx="5760720" cy="1278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451" w:rsidRDefault="00672451" w:rsidP="00AF65CF"/>
    <w:p w:rsidR="003D4A9A" w:rsidRDefault="003D4A9A" w:rsidP="003D4A9A">
      <w:pPr>
        <w:pStyle w:val="Heading1"/>
      </w:pPr>
      <w:bookmarkStart w:id="232" w:name="_Toc483559523"/>
      <w:r>
        <w:lastRenderedPageBreak/>
        <w:t>Woche 14</w:t>
      </w:r>
      <w:bookmarkEnd w:id="232"/>
    </w:p>
    <w:p w:rsidR="003D4A9A" w:rsidRPr="00AF65CF" w:rsidRDefault="003D4A9A" w:rsidP="00AF65CF"/>
    <w:sectPr w:rsidR="003D4A9A" w:rsidRPr="00AF65CF" w:rsidSect="00164DB6">
      <w:headerReference w:type="default" r:id="rId292"/>
      <w:footerReference w:type="default" r:id="rId2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25B8" w:rsidRDefault="009725B8" w:rsidP="006B5E49">
      <w:pPr>
        <w:spacing w:after="0" w:line="240" w:lineRule="auto"/>
      </w:pPr>
      <w:r>
        <w:separator/>
      </w:r>
    </w:p>
  </w:endnote>
  <w:endnote w:type="continuationSeparator" w:id="0">
    <w:p w:rsidR="009725B8" w:rsidRDefault="009725B8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Pr="003037A4" w:rsidRDefault="0072259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720E8">
      <w:rPr>
        <w:noProof/>
      </w:rPr>
      <w:t>4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720E8">
      <w:rPr>
        <w:noProof/>
      </w:rPr>
      <w:t>103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25B8" w:rsidRDefault="009725B8" w:rsidP="006B5E49">
      <w:pPr>
        <w:spacing w:after="0" w:line="240" w:lineRule="auto"/>
      </w:pPr>
      <w:r>
        <w:separator/>
      </w:r>
    </w:p>
  </w:footnote>
  <w:footnote w:type="continuationSeparator" w:id="0">
    <w:p w:rsidR="009725B8" w:rsidRDefault="009725B8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Default="0072259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11FE5"/>
    <w:rsid w:val="0002344B"/>
    <w:rsid w:val="00047129"/>
    <w:rsid w:val="00053384"/>
    <w:rsid w:val="000537D5"/>
    <w:rsid w:val="00057AA2"/>
    <w:rsid w:val="00057E88"/>
    <w:rsid w:val="00071F2F"/>
    <w:rsid w:val="00081DE8"/>
    <w:rsid w:val="000A251E"/>
    <w:rsid w:val="000A2879"/>
    <w:rsid w:val="000A7BA7"/>
    <w:rsid w:val="000B50EA"/>
    <w:rsid w:val="000B6580"/>
    <w:rsid w:val="000C44E5"/>
    <w:rsid w:val="000D0731"/>
    <w:rsid w:val="000D4AF4"/>
    <w:rsid w:val="000D7A3C"/>
    <w:rsid w:val="000E01D5"/>
    <w:rsid w:val="000E0DEE"/>
    <w:rsid w:val="000E1AE4"/>
    <w:rsid w:val="000F4880"/>
    <w:rsid w:val="00104B44"/>
    <w:rsid w:val="00105030"/>
    <w:rsid w:val="00110992"/>
    <w:rsid w:val="00111269"/>
    <w:rsid w:val="00122FBA"/>
    <w:rsid w:val="0012397E"/>
    <w:rsid w:val="001250FD"/>
    <w:rsid w:val="00137D56"/>
    <w:rsid w:val="00141878"/>
    <w:rsid w:val="00146B57"/>
    <w:rsid w:val="001572EC"/>
    <w:rsid w:val="00160860"/>
    <w:rsid w:val="00164748"/>
    <w:rsid w:val="00164DB6"/>
    <w:rsid w:val="00166879"/>
    <w:rsid w:val="0017248F"/>
    <w:rsid w:val="001A52D5"/>
    <w:rsid w:val="001A5FA0"/>
    <w:rsid w:val="001A60C9"/>
    <w:rsid w:val="001A6B64"/>
    <w:rsid w:val="001C12F7"/>
    <w:rsid w:val="001E32AD"/>
    <w:rsid w:val="0020293A"/>
    <w:rsid w:val="00203BD7"/>
    <w:rsid w:val="00207E74"/>
    <w:rsid w:val="00220195"/>
    <w:rsid w:val="00233D86"/>
    <w:rsid w:val="002478C3"/>
    <w:rsid w:val="0026725B"/>
    <w:rsid w:val="00271144"/>
    <w:rsid w:val="002865EA"/>
    <w:rsid w:val="002C7B25"/>
    <w:rsid w:val="002D03FA"/>
    <w:rsid w:val="002E1087"/>
    <w:rsid w:val="002F1B9A"/>
    <w:rsid w:val="003037A4"/>
    <w:rsid w:val="00307913"/>
    <w:rsid w:val="00312EDD"/>
    <w:rsid w:val="00326676"/>
    <w:rsid w:val="0033460C"/>
    <w:rsid w:val="00342602"/>
    <w:rsid w:val="0036532C"/>
    <w:rsid w:val="003661A5"/>
    <w:rsid w:val="00373CE9"/>
    <w:rsid w:val="00374CD7"/>
    <w:rsid w:val="00380168"/>
    <w:rsid w:val="00382D57"/>
    <w:rsid w:val="0038683A"/>
    <w:rsid w:val="003917D7"/>
    <w:rsid w:val="003A70B0"/>
    <w:rsid w:val="003B27B1"/>
    <w:rsid w:val="003D4A9A"/>
    <w:rsid w:val="003D5735"/>
    <w:rsid w:val="003D7668"/>
    <w:rsid w:val="003E53D8"/>
    <w:rsid w:val="003E5F15"/>
    <w:rsid w:val="004254A8"/>
    <w:rsid w:val="00432B0C"/>
    <w:rsid w:val="00441032"/>
    <w:rsid w:val="00463687"/>
    <w:rsid w:val="00471D59"/>
    <w:rsid w:val="00481DFD"/>
    <w:rsid w:val="004A37B5"/>
    <w:rsid w:val="004B3A67"/>
    <w:rsid w:val="004B5461"/>
    <w:rsid w:val="004B6112"/>
    <w:rsid w:val="004B776C"/>
    <w:rsid w:val="004C1497"/>
    <w:rsid w:val="004D2AD4"/>
    <w:rsid w:val="004E410A"/>
    <w:rsid w:val="004E5D06"/>
    <w:rsid w:val="004E7DCF"/>
    <w:rsid w:val="004F0918"/>
    <w:rsid w:val="004F24E5"/>
    <w:rsid w:val="004F3575"/>
    <w:rsid w:val="00510030"/>
    <w:rsid w:val="00513857"/>
    <w:rsid w:val="0055232C"/>
    <w:rsid w:val="00555720"/>
    <w:rsid w:val="00561E00"/>
    <w:rsid w:val="005624E0"/>
    <w:rsid w:val="005717C9"/>
    <w:rsid w:val="00582DBF"/>
    <w:rsid w:val="00583E6D"/>
    <w:rsid w:val="00586F0B"/>
    <w:rsid w:val="00594DFF"/>
    <w:rsid w:val="00595A2F"/>
    <w:rsid w:val="005A1DEA"/>
    <w:rsid w:val="005A3A49"/>
    <w:rsid w:val="005B208B"/>
    <w:rsid w:val="005C62A4"/>
    <w:rsid w:val="005D0142"/>
    <w:rsid w:val="00603B00"/>
    <w:rsid w:val="00606044"/>
    <w:rsid w:val="0061010C"/>
    <w:rsid w:val="00610A59"/>
    <w:rsid w:val="00621C8E"/>
    <w:rsid w:val="00633D9E"/>
    <w:rsid w:val="00643C84"/>
    <w:rsid w:val="006463AF"/>
    <w:rsid w:val="00671C06"/>
    <w:rsid w:val="0067227E"/>
    <w:rsid w:val="00672451"/>
    <w:rsid w:val="00687703"/>
    <w:rsid w:val="00695C4B"/>
    <w:rsid w:val="006A6BF8"/>
    <w:rsid w:val="006B5E49"/>
    <w:rsid w:val="006C267E"/>
    <w:rsid w:val="006D62FC"/>
    <w:rsid w:val="006E2F0C"/>
    <w:rsid w:val="006E35E8"/>
    <w:rsid w:val="006E6E2A"/>
    <w:rsid w:val="0070521B"/>
    <w:rsid w:val="00720C15"/>
    <w:rsid w:val="0072259D"/>
    <w:rsid w:val="00725BF2"/>
    <w:rsid w:val="00733F74"/>
    <w:rsid w:val="007507F6"/>
    <w:rsid w:val="0075679C"/>
    <w:rsid w:val="007A1C11"/>
    <w:rsid w:val="007B0CD9"/>
    <w:rsid w:val="007B3F9F"/>
    <w:rsid w:val="007B68D0"/>
    <w:rsid w:val="007C2107"/>
    <w:rsid w:val="007F4A1A"/>
    <w:rsid w:val="00812EBA"/>
    <w:rsid w:val="00816887"/>
    <w:rsid w:val="008179B2"/>
    <w:rsid w:val="00822668"/>
    <w:rsid w:val="00830D1D"/>
    <w:rsid w:val="00853E2C"/>
    <w:rsid w:val="00871BE4"/>
    <w:rsid w:val="00877003"/>
    <w:rsid w:val="0088601B"/>
    <w:rsid w:val="00886CD6"/>
    <w:rsid w:val="00897644"/>
    <w:rsid w:val="008A31AD"/>
    <w:rsid w:val="008A582E"/>
    <w:rsid w:val="008A7256"/>
    <w:rsid w:val="008A72BD"/>
    <w:rsid w:val="008A7CAB"/>
    <w:rsid w:val="008B6691"/>
    <w:rsid w:val="008C1085"/>
    <w:rsid w:val="008D2592"/>
    <w:rsid w:val="008D68BE"/>
    <w:rsid w:val="008D79B3"/>
    <w:rsid w:val="00901C88"/>
    <w:rsid w:val="00923291"/>
    <w:rsid w:val="00930F41"/>
    <w:rsid w:val="00936BBA"/>
    <w:rsid w:val="0095096E"/>
    <w:rsid w:val="00950A5C"/>
    <w:rsid w:val="00957A68"/>
    <w:rsid w:val="009637E6"/>
    <w:rsid w:val="00971A04"/>
    <w:rsid w:val="009725B8"/>
    <w:rsid w:val="00973D65"/>
    <w:rsid w:val="009809B2"/>
    <w:rsid w:val="00982534"/>
    <w:rsid w:val="00990E7F"/>
    <w:rsid w:val="009B342F"/>
    <w:rsid w:val="009B3CA9"/>
    <w:rsid w:val="009D029D"/>
    <w:rsid w:val="009D2F7A"/>
    <w:rsid w:val="009F7987"/>
    <w:rsid w:val="00A25F4D"/>
    <w:rsid w:val="00A26CA9"/>
    <w:rsid w:val="00A32E09"/>
    <w:rsid w:val="00A4451D"/>
    <w:rsid w:val="00A72B53"/>
    <w:rsid w:val="00A9681A"/>
    <w:rsid w:val="00AA0415"/>
    <w:rsid w:val="00AA459C"/>
    <w:rsid w:val="00AB1792"/>
    <w:rsid w:val="00AB594A"/>
    <w:rsid w:val="00AC2ACA"/>
    <w:rsid w:val="00AD010D"/>
    <w:rsid w:val="00AE26E4"/>
    <w:rsid w:val="00AE2914"/>
    <w:rsid w:val="00AF4264"/>
    <w:rsid w:val="00AF65CF"/>
    <w:rsid w:val="00AF7A48"/>
    <w:rsid w:val="00B04022"/>
    <w:rsid w:val="00B25571"/>
    <w:rsid w:val="00B33E6D"/>
    <w:rsid w:val="00B51908"/>
    <w:rsid w:val="00B651C1"/>
    <w:rsid w:val="00B70D48"/>
    <w:rsid w:val="00B7241C"/>
    <w:rsid w:val="00B82FC1"/>
    <w:rsid w:val="00B833A0"/>
    <w:rsid w:val="00B91E74"/>
    <w:rsid w:val="00BA0CCA"/>
    <w:rsid w:val="00BA56D8"/>
    <w:rsid w:val="00BB78F3"/>
    <w:rsid w:val="00BC330C"/>
    <w:rsid w:val="00BC693F"/>
    <w:rsid w:val="00BC7B70"/>
    <w:rsid w:val="00BC7B8D"/>
    <w:rsid w:val="00BD38E9"/>
    <w:rsid w:val="00BE3C49"/>
    <w:rsid w:val="00BF0C5F"/>
    <w:rsid w:val="00C02703"/>
    <w:rsid w:val="00C06633"/>
    <w:rsid w:val="00C20C1C"/>
    <w:rsid w:val="00C22D2A"/>
    <w:rsid w:val="00C36948"/>
    <w:rsid w:val="00C53E70"/>
    <w:rsid w:val="00C569D5"/>
    <w:rsid w:val="00C62EB7"/>
    <w:rsid w:val="00C6413D"/>
    <w:rsid w:val="00C71BA8"/>
    <w:rsid w:val="00C7234E"/>
    <w:rsid w:val="00C73479"/>
    <w:rsid w:val="00C801C1"/>
    <w:rsid w:val="00CB4AED"/>
    <w:rsid w:val="00CB60E0"/>
    <w:rsid w:val="00CC1F1F"/>
    <w:rsid w:val="00CD004D"/>
    <w:rsid w:val="00CE6908"/>
    <w:rsid w:val="00D025C1"/>
    <w:rsid w:val="00D10124"/>
    <w:rsid w:val="00D16128"/>
    <w:rsid w:val="00D20013"/>
    <w:rsid w:val="00D22694"/>
    <w:rsid w:val="00D241E7"/>
    <w:rsid w:val="00D268A2"/>
    <w:rsid w:val="00D26E75"/>
    <w:rsid w:val="00D27EF7"/>
    <w:rsid w:val="00D34620"/>
    <w:rsid w:val="00D43E4A"/>
    <w:rsid w:val="00D43ED4"/>
    <w:rsid w:val="00D468D4"/>
    <w:rsid w:val="00D55397"/>
    <w:rsid w:val="00D65301"/>
    <w:rsid w:val="00DA35F8"/>
    <w:rsid w:val="00DA4388"/>
    <w:rsid w:val="00DB14AE"/>
    <w:rsid w:val="00DB41F1"/>
    <w:rsid w:val="00DC4272"/>
    <w:rsid w:val="00DD04C4"/>
    <w:rsid w:val="00DD6959"/>
    <w:rsid w:val="00DE52B5"/>
    <w:rsid w:val="00DE60A2"/>
    <w:rsid w:val="00DF0E4E"/>
    <w:rsid w:val="00DF1936"/>
    <w:rsid w:val="00E01562"/>
    <w:rsid w:val="00E10F89"/>
    <w:rsid w:val="00E3085B"/>
    <w:rsid w:val="00E308A9"/>
    <w:rsid w:val="00E31AF8"/>
    <w:rsid w:val="00E3526C"/>
    <w:rsid w:val="00E376F9"/>
    <w:rsid w:val="00E52C9A"/>
    <w:rsid w:val="00E571CE"/>
    <w:rsid w:val="00E66A82"/>
    <w:rsid w:val="00E720E8"/>
    <w:rsid w:val="00E73CA1"/>
    <w:rsid w:val="00E8076E"/>
    <w:rsid w:val="00E964B1"/>
    <w:rsid w:val="00EA2296"/>
    <w:rsid w:val="00EA3288"/>
    <w:rsid w:val="00EB766F"/>
    <w:rsid w:val="00EC509A"/>
    <w:rsid w:val="00ED010B"/>
    <w:rsid w:val="00ED241C"/>
    <w:rsid w:val="00EE02A2"/>
    <w:rsid w:val="00F0792F"/>
    <w:rsid w:val="00F15E66"/>
    <w:rsid w:val="00F229B2"/>
    <w:rsid w:val="00F27DB0"/>
    <w:rsid w:val="00F34BB8"/>
    <w:rsid w:val="00F36F0D"/>
    <w:rsid w:val="00F40999"/>
    <w:rsid w:val="00F44376"/>
    <w:rsid w:val="00F456C8"/>
    <w:rsid w:val="00F653D2"/>
    <w:rsid w:val="00F66CE3"/>
    <w:rsid w:val="00F969C9"/>
    <w:rsid w:val="00FA13A4"/>
    <w:rsid w:val="00FA462E"/>
    <w:rsid w:val="00FB1375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A1647E9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599BA34-AF94-4254-8378-408193BA4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104</Pages>
  <Words>4038</Words>
  <Characters>25443</Characters>
  <Application>Microsoft Office Word</Application>
  <DocSecurity>0</DocSecurity>
  <Lines>212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29423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218</cp:revision>
  <dcterms:created xsi:type="dcterms:W3CDTF">2017-02-20T14:51:00Z</dcterms:created>
  <dcterms:modified xsi:type="dcterms:W3CDTF">2017-05-26T08:52:00Z</dcterms:modified>
</cp:coreProperties>
</file>
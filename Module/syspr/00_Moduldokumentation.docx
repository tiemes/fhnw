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2259D" w:rsidRPr="003E53D8" w:rsidRDefault="001B239B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2259D" w:rsidRPr="008D79B3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72259D" w:rsidRDefault="0072259D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Systemprogrammierung (syspr)</w:t>
                                </w:r>
                              </w:p>
                              <w:p w:rsidR="0072259D" w:rsidRPr="00AF65CF" w:rsidRDefault="0072259D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72259D" w:rsidRPr="003E53D8" w:rsidRDefault="008E77AC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72259D" w:rsidRPr="008D79B3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72259D" w:rsidRDefault="0072259D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Systemprogrammierung (syspr)</w:t>
                          </w:r>
                        </w:p>
                        <w:p w:rsidR="0072259D" w:rsidRPr="00AF65CF" w:rsidRDefault="0072259D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72259D" w:rsidRDefault="0072259D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72259D" w:rsidRDefault="0072259D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D954D2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4257166" w:history="1">
            <w:r w:rsidR="00D954D2" w:rsidRPr="0098628E">
              <w:rPr>
                <w:rStyle w:val="Hyperlink"/>
                <w:noProof/>
              </w:rPr>
              <w:t>1</w:t>
            </w:r>
            <w:r w:rsidR="00D954D2">
              <w:rPr>
                <w:rFonts w:eastAsiaTheme="minorEastAsia"/>
                <w:noProof/>
                <w:lang w:eastAsia="de-CH"/>
              </w:rPr>
              <w:tab/>
            </w:r>
            <w:r w:rsidR="00D954D2" w:rsidRPr="0098628E">
              <w:rPr>
                <w:rStyle w:val="Hyperlink"/>
                <w:noProof/>
              </w:rPr>
              <w:t>Einleitung</w:t>
            </w:r>
            <w:r w:rsidR="00D954D2">
              <w:rPr>
                <w:noProof/>
                <w:webHidden/>
              </w:rPr>
              <w:tab/>
            </w:r>
            <w:r w:rsidR="00D954D2">
              <w:rPr>
                <w:noProof/>
                <w:webHidden/>
              </w:rPr>
              <w:fldChar w:fldCharType="begin"/>
            </w:r>
            <w:r w:rsidR="00D954D2">
              <w:rPr>
                <w:noProof/>
                <w:webHidden/>
              </w:rPr>
              <w:instrText xml:space="preserve"> PAGEREF _Toc484257166 \h </w:instrText>
            </w:r>
            <w:r w:rsidR="00D954D2">
              <w:rPr>
                <w:noProof/>
                <w:webHidden/>
              </w:rPr>
            </w:r>
            <w:r w:rsidR="00D954D2">
              <w:rPr>
                <w:noProof/>
                <w:webHidden/>
              </w:rPr>
              <w:fldChar w:fldCharType="separate"/>
            </w:r>
            <w:r w:rsidR="00D954D2">
              <w:rPr>
                <w:noProof/>
                <w:webHidden/>
              </w:rPr>
              <w:t>8</w:t>
            </w:r>
            <w:r w:rsidR="00D954D2"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67" w:history="1">
            <w:r w:rsidRPr="0098628E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68" w:history="1">
            <w:r w:rsidRPr="0098628E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69" w:history="1">
            <w:r w:rsidRPr="0098628E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7170" w:history="1">
            <w:r w:rsidRPr="0098628E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71" w:history="1">
            <w:r w:rsidRPr="0098628E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TIOBE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72" w:history="1">
            <w:r w:rsidRPr="0098628E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Grundzüge der Programmierung in einer prozeduralen Sprache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73" w:history="1">
            <w:r w:rsidRPr="0098628E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Kontrollflüsse und Schleifen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74" w:history="1">
            <w:r w:rsidRPr="0098628E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Zusammengesetzte Datentypen und Zeiger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75" w:history="1">
            <w:r w:rsidRPr="0098628E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Aufbau einer Programmierumgebung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76" w:history="1">
            <w:r w:rsidRPr="0098628E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Gründe für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77" w:history="1">
            <w:r w:rsidRPr="0098628E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Dateien in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78" w:history="1">
            <w:r w:rsidRPr="0098628E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Das erste C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79" w:history="1">
            <w:r w:rsidRPr="0098628E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Ein komplexeres C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80" w:history="1">
            <w:r w:rsidRPr="0098628E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ASCII Tabelle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7181" w:history="1">
            <w:r w:rsidRPr="0098628E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82" w:history="1">
            <w:r w:rsidRPr="0098628E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Präprozessor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83" w:history="1">
            <w:r w:rsidRPr="0098628E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Symbolische Konstanten, Namen und Markos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84" w:history="1">
            <w:r w:rsidRPr="0098628E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Header Datei als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85" w:history="1">
            <w:r w:rsidRPr="0098628E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Operationen break und continue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86" w:history="1">
            <w:r w:rsidRPr="0098628E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Übungsbeispiel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87" w:history="1">
            <w:r w:rsidRPr="0098628E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Operation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88" w:history="1">
            <w:r w:rsidRPr="0098628E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Datentyp struct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89" w:history="1">
            <w:r w:rsidRPr="0098628E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Funktionsaufrufe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90" w:history="1">
            <w:r w:rsidRPr="0098628E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Pointer auf ein Objekt im Speicher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91" w:history="1">
            <w:r w:rsidRPr="0098628E">
              <w:rPr>
                <w:rStyle w:val="Hyperlink"/>
                <w:noProof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92" w:history="1">
            <w:r w:rsidRPr="0098628E">
              <w:rPr>
                <w:rStyle w:val="Hyperlink"/>
                <w:noProof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Fehlersuche und Fehlerbehebung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7193" w:history="1">
            <w:r w:rsidRPr="0098628E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7194" w:history="1">
            <w:r w:rsidRPr="0098628E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95" w:history="1">
            <w:r w:rsidRPr="0098628E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Einführung in die Win32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96" w:history="1">
            <w:r w:rsidRPr="0098628E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Bemerkung zu Standard beim Programmieren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97" w:history="1">
            <w:r w:rsidRPr="0098628E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Win32 API und C Syntax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98" w:history="1">
            <w:r w:rsidRPr="0098628E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WinMain als Einstiegspunkt für Windows-Programme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199" w:history="1">
            <w:r w:rsidRPr="0098628E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Win32 Konsolenprogramm mit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00" w:history="1">
            <w:r w:rsidRPr="0098628E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Fehlermeldungen mit FormatMessage und GetLastError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01" w:history="1">
            <w:r w:rsidRPr="0098628E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Win32 Applikation mit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02" w:history="1">
            <w:r w:rsidRPr="0098628E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Prozesszeiten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7203" w:history="1">
            <w:r w:rsidRPr="0098628E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04" w:history="1">
            <w:r w:rsidRPr="0098628E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Kontext von Dateisystemen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05" w:history="1">
            <w:r w:rsidRPr="0098628E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Anforderungen an ein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06" w:history="1">
            <w:r w:rsidRPr="0098628E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Aufbau eines Unix Dateisystems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07" w:history="1">
            <w:r w:rsidRPr="0098628E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Beispiel Linux Dateisystem ext2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08" w:history="1">
            <w:r w:rsidRPr="0098628E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Gliederung von ext2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09" w:history="1">
            <w:r w:rsidRPr="0098628E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Dateien unter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10" w:history="1">
            <w:r w:rsidRPr="0098628E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Index Nodes als sogenannte Inodes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11" w:history="1">
            <w:r w:rsidRPr="0098628E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Design und Aufbau einer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12" w:history="1">
            <w:r w:rsidRPr="0098628E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Verzeichnisse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13" w:history="1">
            <w:r w:rsidRPr="0098628E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Hard- und Symbolic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14" w:history="1">
            <w:r w:rsidRPr="0098628E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Virtuelles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15" w:history="1">
            <w:r w:rsidRPr="0098628E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VFS Objekte und Datenstrukturen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16" w:history="1">
            <w:r w:rsidRPr="0098628E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Superblock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17" w:history="1">
            <w:r w:rsidRPr="0098628E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Operationen auf Superblocks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18" w:history="1">
            <w:r w:rsidRPr="0098628E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Inodes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19" w:history="1">
            <w:r w:rsidRPr="0098628E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Struktur struct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20" w:history="1">
            <w:r w:rsidRPr="0098628E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Operationen auf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21" w:history="1">
            <w:r w:rsidRPr="0098628E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Struktur struct dentry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22" w:history="1">
            <w:r w:rsidRPr="0098628E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Struktur struct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23" w:history="1">
            <w:r w:rsidRPr="0098628E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Operationen auf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24" w:history="1">
            <w:r w:rsidRPr="0098628E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Grundlegende Dateioperationen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25" w:history="1">
            <w:r w:rsidRPr="0098628E">
              <w:rPr>
                <w:rStyle w:val="Hyperlink"/>
                <w:noProof/>
              </w:rPr>
              <w:t>6.22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System Calls im Linux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26" w:history="1">
            <w:r w:rsidRPr="0098628E">
              <w:rPr>
                <w:rStyle w:val="Hyperlink"/>
                <w:noProof/>
              </w:rPr>
              <w:t>6.23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Library Calls zur Verzeichnismanipulation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27" w:history="1">
            <w:r w:rsidRPr="0098628E">
              <w:rPr>
                <w:rStyle w:val="Hyperlink"/>
                <w:noProof/>
              </w:rPr>
              <w:t>6.24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Beispiel einer Verzeichnismanipulation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28" w:history="1">
            <w:r w:rsidRPr="0098628E">
              <w:rPr>
                <w:rStyle w:val="Hyperlink"/>
                <w:noProof/>
              </w:rPr>
              <w:t>6.25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System Calls zur Dateimanipulation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29" w:history="1">
            <w:r w:rsidRPr="0098628E">
              <w:rPr>
                <w:rStyle w:val="Hyperlink"/>
                <w:noProof/>
              </w:rPr>
              <w:t>6.26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Beispiel einer Dateimanipulation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30" w:history="1">
            <w:r w:rsidRPr="0098628E">
              <w:rPr>
                <w:rStyle w:val="Hyperlink"/>
                <w:noProof/>
              </w:rPr>
              <w:t>6.27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System Calls zur Arbeit im Dateisystembaum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31" w:history="1">
            <w:r w:rsidRPr="0098628E">
              <w:rPr>
                <w:rStyle w:val="Hyperlink"/>
                <w:noProof/>
              </w:rPr>
              <w:t>6.28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Grundlegende API Funktionen in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7232" w:history="1">
            <w:r w:rsidRPr="0098628E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33" w:history="1">
            <w:r w:rsidRPr="0098628E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Einführung in Prozesse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34" w:history="1">
            <w:r w:rsidRPr="0098628E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Unterschied zwischen Prozesstask und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35" w:history="1">
            <w:r w:rsidRPr="0098628E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Lebenszyklus eines Prozesses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36" w:history="1">
            <w:r w:rsidRPr="0098628E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Verwaltung von Prozessen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37" w:history="1">
            <w:r w:rsidRPr="0098628E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Anforderungen an ein Prozesssteuersystem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38" w:history="1">
            <w:r w:rsidRPr="0098628E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User- und Kernel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39" w:history="1">
            <w:r w:rsidRPr="0098628E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Prozess-/Kontextwechsel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40" w:history="1">
            <w:r w:rsidRPr="0098628E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Prozesskontext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41" w:history="1">
            <w:r w:rsidRPr="0098628E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Scheduler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42" w:history="1">
            <w:r w:rsidRPr="0098628E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Schedulingstrategien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43" w:history="1">
            <w:r w:rsidRPr="0098628E">
              <w:rPr>
                <w:rStyle w:val="Hyperlink"/>
                <w:noProof/>
              </w:rPr>
              <w:t>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Prozessbezogene System Calls in Unix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44" w:history="1">
            <w:r w:rsidRPr="0098628E">
              <w:rPr>
                <w:rStyle w:val="Hyperlink"/>
                <w:noProof/>
              </w:rPr>
              <w:t>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System Call 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45" w:history="1">
            <w:r w:rsidRPr="0098628E">
              <w:rPr>
                <w:rStyle w:val="Hyperlink"/>
                <w:noProof/>
              </w:rPr>
              <w:t>7.13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System Call fork()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46" w:history="1">
            <w:r w:rsidRPr="0098628E">
              <w:rPr>
                <w:rStyle w:val="Hyperlink"/>
                <w:noProof/>
              </w:rPr>
              <w:t>7.14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Vergleich fork() und 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47" w:history="1">
            <w:r w:rsidRPr="0098628E">
              <w:rPr>
                <w:rStyle w:val="Hyperlink"/>
                <w:noProof/>
              </w:rPr>
              <w:t>7.15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System Call exit()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48" w:history="1">
            <w:r w:rsidRPr="0098628E">
              <w:rPr>
                <w:rStyle w:val="Hyperlink"/>
                <w:noProof/>
              </w:rPr>
              <w:t>7.16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Funktionen atexit() und on_exit()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49" w:history="1">
            <w:r w:rsidRPr="0098628E">
              <w:rPr>
                <w:rStyle w:val="Hyperlink"/>
                <w:noProof/>
              </w:rPr>
              <w:t>7.17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System Call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50" w:history="1">
            <w:r w:rsidRPr="0098628E">
              <w:rPr>
                <w:rStyle w:val="Hyperlink"/>
                <w:noProof/>
              </w:rPr>
              <w:t>7.18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Programmierung mit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51" w:history="1">
            <w:r w:rsidRPr="0098628E">
              <w:rPr>
                <w:rStyle w:val="Hyperlink"/>
                <w:noProof/>
              </w:rPr>
              <w:t>7.19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Auswertung des Exit Code nach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52" w:history="1">
            <w:r w:rsidRPr="0098628E">
              <w:rPr>
                <w:rStyle w:val="Hyperlink"/>
                <w:noProof/>
              </w:rPr>
              <w:t>7.20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Prozesse erzeugen mittels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53" w:history="1">
            <w:r w:rsidRPr="0098628E">
              <w:rPr>
                <w:rStyle w:val="Hyperlink"/>
                <w:noProof/>
              </w:rPr>
              <w:t>7.21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Beispiel von kill in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54" w:history="1">
            <w:r w:rsidRPr="0098628E">
              <w:rPr>
                <w:rStyle w:val="Hyperlink"/>
                <w:noProof/>
              </w:rPr>
              <w:t>7.22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Beispiel der Dateisystemüberwachung in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7255" w:history="1">
            <w:r w:rsidRPr="0098628E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Woche 7 &amp;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56" w:history="1">
            <w:r w:rsidRPr="0098628E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Einführung in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57" w:history="1">
            <w:r w:rsidRPr="0098628E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Konzept und Zweck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58" w:history="1">
            <w:r w:rsidRPr="0098628E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Verwendung von Pipes in einer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59" w:history="1">
            <w:r w:rsidRPr="0098628E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Programmierung von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60" w:history="1">
            <w:r w:rsidRPr="0098628E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Programmierung von Pipes innerhalb des gleichen Prozesses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61" w:history="1">
            <w:r w:rsidRPr="0098628E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Programmierung von Pipes zwischen verschiedenen Prozessen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62" w:history="1">
            <w:r w:rsidRPr="0098628E">
              <w:rPr>
                <w:rStyle w:val="Hyperlink"/>
                <w:noProof/>
              </w:rPr>
              <w:t>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Schliessen unbenutzter Pipe-Enden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63" w:history="1">
            <w:r w:rsidRPr="0098628E">
              <w:rPr>
                <w:rStyle w:val="Hyperlink"/>
                <w:noProof/>
              </w:rPr>
              <w:t>8.8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Schliessen von nicht verwendeten Pipe-Enden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64" w:history="1">
            <w:r w:rsidRPr="0098628E">
              <w:rPr>
                <w:rStyle w:val="Hyperlink"/>
                <w:noProof/>
              </w:rPr>
              <w:t>8.9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Datenstruktur von pipe()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65" w:history="1">
            <w:r w:rsidRPr="0098628E">
              <w:rPr>
                <w:rStyle w:val="Hyperlink"/>
                <w:noProof/>
              </w:rPr>
              <w:t>8.10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Persistenten (Named) Pipes in einer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66" w:history="1">
            <w:r w:rsidRPr="0098628E">
              <w:rPr>
                <w:rStyle w:val="Hyperlink"/>
                <w:noProof/>
              </w:rPr>
              <w:t>8.11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Persistente Named Pipe mit mkfifo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67" w:history="1">
            <w:r w:rsidRPr="0098628E">
              <w:rPr>
                <w:rStyle w:val="Hyperlink"/>
                <w:noProof/>
              </w:rPr>
              <w:t>8.12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Programmierung mit Named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68" w:history="1">
            <w:r w:rsidRPr="0098628E">
              <w:rPr>
                <w:rStyle w:val="Hyperlink"/>
                <w:noProof/>
              </w:rPr>
              <w:t>8.13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Verwandter System Call dup()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69" w:history="1">
            <w:r w:rsidRPr="0098628E">
              <w:rPr>
                <w:rStyle w:val="Hyperlink"/>
                <w:noProof/>
              </w:rPr>
              <w:t>8.14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Programmierung mit Named Pipes mit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70" w:history="1">
            <w:r w:rsidRPr="0098628E">
              <w:rPr>
                <w:rStyle w:val="Hyperlink"/>
                <w:noProof/>
              </w:rPr>
              <w:t>8.15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Pipe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71" w:history="1">
            <w:r w:rsidRPr="0098628E">
              <w:rPr>
                <w:rStyle w:val="Hyperlink"/>
                <w:noProof/>
              </w:rPr>
              <w:t>8.16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Pipe Writer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72" w:history="1">
            <w:r w:rsidRPr="0098628E">
              <w:rPr>
                <w:rStyle w:val="Hyperlink"/>
                <w:noProof/>
              </w:rPr>
              <w:t>8.17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Einführung in Signale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73" w:history="1">
            <w:r w:rsidRPr="0098628E">
              <w:rPr>
                <w:rStyle w:val="Hyperlink"/>
                <w:noProof/>
              </w:rPr>
              <w:t>8.18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Unterschiedliche Arten der Signalbehandlung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74" w:history="1">
            <w:r w:rsidRPr="0098628E">
              <w:rPr>
                <w:rStyle w:val="Hyperlink"/>
                <w:noProof/>
              </w:rPr>
              <w:t>8.19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Signaltypen in BSD Unix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75" w:history="1">
            <w:r w:rsidRPr="0098628E">
              <w:rPr>
                <w:rStyle w:val="Hyperlink"/>
                <w:noProof/>
              </w:rPr>
              <w:t>8.20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Unterschiede in System V Unix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76" w:history="1">
            <w:r w:rsidRPr="0098628E">
              <w:rPr>
                <w:rStyle w:val="Hyperlink"/>
                <w:noProof/>
              </w:rPr>
              <w:t>8.21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Wichtige Systemaufrufe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77" w:history="1">
            <w:r w:rsidRPr="0098628E">
              <w:rPr>
                <w:rStyle w:val="Hyperlink"/>
                <w:noProof/>
              </w:rPr>
              <w:t>8.22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Signale und fork()/exec()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78" w:history="1">
            <w:r w:rsidRPr="0098628E">
              <w:rPr>
                <w:rStyle w:val="Hyperlink"/>
                <w:noProof/>
              </w:rPr>
              <w:t>8.23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Versenden eines Signals mittels kill()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79" w:history="1">
            <w:r w:rsidRPr="0098628E">
              <w:rPr>
                <w:rStyle w:val="Hyperlink"/>
                <w:noProof/>
              </w:rPr>
              <w:t>8.24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Versenden eines Signals mittels raise()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80" w:history="1">
            <w:r w:rsidRPr="0098628E">
              <w:rPr>
                <w:rStyle w:val="Hyperlink"/>
                <w:noProof/>
              </w:rPr>
              <w:t>8.25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Warten auf ein Signal mittels pause()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81" w:history="1">
            <w:r w:rsidRPr="0098628E">
              <w:rPr>
                <w:rStyle w:val="Hyperlink"/>
                <w:noProof/>
              </w:rPr>
              <w:t>8.26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Ablauf einer Signalverarbeitung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82" w:history="1">
            <w:r w:rsidRPr="0098628E">
              <w:rPr>
                <w:rStyle w:val="Hyperlink"/>
                <w:noProof/>
              </w:rPr>
              <w:t>8.27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Beispiel: Einfache Signalbehandlung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83" w:history="1">
            <w:r w:rsidRPr="0098628E">
              <w:rPr>
                <w:rStyle w:val="Hyperlink"/>
                <w:noProof/>
              </w:rPr>
              <w:t>8.28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Beispiel: Division by Zero abfangen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84" w:history="1">
            <w:r w:rsidRPr="0098628E">
              <w:rPr>
                <w:rStyle w:val="Hyperlink"/>
                <w:noProof/>
              </w:rPr>
              <w:t>8.29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Beispiel: Ctrl+C abfangen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85" w:history="1">
            <w:r w:rsidRPr="0098628E">
              <w:rPr>
                <w:rStyle w:val="Hyperlink"/>
                <w:noProof/>
              </w:rPr>
              <w:t>8.30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Signalhandler ändern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86" w:history="1">
            <w:r w:rsidRPr="0098628E">
              <w:rPr>
                <w:rStyle w:val="Hyperlink"/>
                <w:noProof/>
              </w:rPr>
              <w:t>8.31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Nützlicher Signal Call alarm()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7287" w:history="1">
            <w:r w:rsidRPr="0098628E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88" w:history="1">
            <w:r w:rsidRPr="0098628E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Repetition der bisherigen 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89" w:history="1">
            <w:r w:rsidRPr="0098628E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Einführung in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90" w:history="1">
            <w:r w:rsidRPr="0098628E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Beispiele der Fehlersuche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91" w:history="1">
            <w:r w:rsidRPr="0098628E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92" w:history="1">
            <w:r w:rsidRPr="0098628E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Schematischer Aufbau eines Dateisystems am Beispiel Unix UFS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93" w:history="1">
            <w:r w:rsidRPr="0098628E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Beispiele für das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94" w:history="1">
            <w:r w:rsidRPr="0098628E">
              <w:rPr>
                <w:rStyle w:val="Hyperlink"/>
                <w:noProof/>
              </w:rPr>
              <w:t>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Prozesse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95" w:history="1">
            <w:r w:rsidRPr="0098628E">
              <w:rPr>
                <w:rStyle w:val="Hyperlink"/>
                <w:noProof/>
              </w:rPr>
              <w:t>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Prozesszustände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96" w:history="1">
            <w:r w:rsidRPr="0098628E">
              <w:rPr>
                <w:rStyle w:val="Hyperlink"/>
                <w:noProof/>
              </w:rPr>
              <w:t>9.9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97" w:history="1">
            <w:r w:rsidRPr="0098628E">
              <w:rPr>
                <w:rStyle w:val="Hyperlink"/>
                <w:noProof/>
              </w:rPr>
              <w:t>9.10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Beispiele für Prozesse und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98" w:history="1">
            <w:r w:rsidRPr="0098628E">
              <w:rPr>
                <w:rStyle w:val="Hyperlink"/>
                <w:noProof/>
              </w:rPr>
              <w:t>9.11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Signale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299" w:history="1">
            <w:r w:rsidRPr="0098628E">
              <w:rPr>
                <w:rStyle w:val="Hyperlink"/>
                <w:noProof/>
              </w:rPr>
              <w:t>9.12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Beispiele für Signale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7300" w:history="1">
            <w:r w:rsidRPr="0098628E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7301" w:history="1">
            <w:r w:rsidRPr="0098628E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02" w:history="1">
            <w:r w:rsidRPr="0098628E">
              <w:rPr>
                <w:rStyle w:val="Hyperlink"/>
                <w:noProof/>
              </w:rPr>
              <w:t>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Definition von IPC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03" w:history="1">
            <w:r w:rsidRPr="0098628E">
              <w:rPr>
                <w:rStyle w:val="Hyperlink"/>
                <w:noProof/>
              </w:rPr>
              <w:t>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Methoden und Mechanismen zur Datenübertragung der IPC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04" w:history="1">
            <w:r w:rsidRPr="0098628E">
              <w:rPr>
                <w:rStyle w:val="Hyperlink"/>
                <w:noProof/>
              </w:rPr>
              <w:t>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Konzepte von System V IPC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05" w:history="1">
            <w:r w:rsidRPr="0098628E">
              <w:rPr>
                <w:rStyle w:val="Hyperlink"/>
                <w:noProof/>
              </w:rPr>
              <w:t>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Verwaltung von System V IPC Objekten in einer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06" w:history="1">
            <w:r w:rsidRPr="0098628E">
              <w:rPr>
                <w:rStyle w:val="Hyperlink"/>
                <w:noProof/>
              </w:rPr>
              <w:t>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Verwaltung numerischer Schlüssel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07" w:history="1">
            <w:r w:rsidRPr="0098628E">
              <w:rPr>
                <w:rStyle w:val="Hyperlink"/>
                <w:noProof/>
              </w:rPr>
              <w:t>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Beispiel: Schlüsselwert bestimmen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08" w:history="1">
            <w:r w:rsidRPr="0098628E">
              <w:rPr>
                <w:rStyle w:val="Hyperlink"/>
                <w:noProof/>
              </w:rPr>
              <w:t>11.7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Erstellung von IPC Objekten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09" w:history="1">
            <w:r w:rsidRPr="0098628E">
              <w:rPr>
                <w:rStyle w:val="Hyperlink"/>
                <w:noProof/>
              </w:rPr>
              <w:t>11.8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Verwaltung von IPC Objekten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10" w:history="1">
            <w:r w:rsidRPr="0098628E">
              <w:rPr>
                <w:rStyle w:val="Hyperlink"/>
                <w:noProof/>
              </w:rPr>
              <w:t>11.9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Kontrolle von IPC Objekten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11" w:history="1">
            <w:r w:rsidRPr="0098628E">
              <w:rPr>
                <w:rStyle w:val="Hyperlink"/>
                <w:noProof/>
              </w:rPr>
              <w:t>11.10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System V IPC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12" w:history="1">
            <w:r w:rsidRPr="0098628E">
              <w:rPr>
                <w:rStyle w:val="Hyperlink"/>
                <w:noProof/>
              </w:rPr>
              <w:t>11.11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Struktur von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13" w:history="1">
            <w:r w:rsidRPr="0098628E">
              <w:rPr>
                <w:rStyle w:val="Hyperlink"/>
                <w:noProof/>
              </w:rPr>
              <w:t>11.12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Funktionsweise von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14" w:history="1">
            <w:r w:rsidRPr="0098628E">
              <w:rPr>
                <w:rStyle w:val="Hyperlink"/>
                <w:noProof/>
              </w:rPr>
              <w:t>11.13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Beispiel: Addressraum eines Prozesses mit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15" w:history="1">
            <w:r w:rsidRPr="0098628E">
              <w:rPr>
                <w:rStyle w:val="Hyperlink"/>
                <w:noProof/>
              </w:rPr>
              <w:t>11.14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Systemaufrufe für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16" w:history="1">
            <w:r w:rsidRPr="0098628E">
              <w:rPr>
                <w:rStyle w:val="Hyperlink"/>
                <w:noProof/>
              </w:rPr>
              <w:t>11.15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Beispiel: Memorysharing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17" w:history="1">
            <w:r w:rsidRPr="0098628E">
              <w:rPr>
                <w:rStyle w:val="Hyperlink"/>
                <w:noProof/>
              </w:rPr>
              <w:t>11.15.1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shmem1a.c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18" w:history="1">
            <w:r w:rsidRPr="0098628E">
              <w:rPr>
                <w:rStyle w:val="Hyperlink"/>
                <w:noProof/>
              </w:rPr>
              <w:t>11.15.2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shmem1b.c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19" w:history="1">
            <w:r w:rsidRPr="0098628E">
              <w:rPr>
                <w:rStyle w:val="Hyperlink"/>
                <w:noProof/>
              </w:rPr>
              <w:t>11.15.3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shmem1c.c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20" w:history="1">
            <w:r w:rsidRPr="0098628E">
              <w:rPr>
                <w:rStyle w:val="Hyperlink"/>
                <w:noProof/>
              </w:rPr>
              <w:t>11.16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Prozesssynchronisation beim Zugriff auf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21" w:history="1">
            <w:r w:rsidRPr="0098628E">
              <w:rPr>
                <w:rStyle w:val="Hyperlink"/>
                <w:noProof/>
              </w:rPr>
              <w:t>11.17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Konzepte und Einsatz von Message Queues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22" w:history="1">
            <w:r w:rsidRPr="0098628E">
              <w:rPr>
                <w:rStyle w:val="Hyperlink"/>
                <w:noProof/>
              </w:rPr>
              <w:t>11.18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System V IPC Messages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23" w:history="1">
            <w:r w:rsidRPr="0098628E">
              <w:rPr>
                <w:rStyle w:val="Hyperlink"/>
                <w:noProof/>
              </w:rPr>
              <w:t>11.19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Systemaufrufe für Message Queues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24" w:history="1">
            <w:r w:rsidRPr="0098628E">
              <w:rPr>
                <w:rStyle w:val="Hyperlink"/>
                <w:noProof/>
              </w:rPr>
              <w:t>11.20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Beispiel: Message Queue verwalten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25" w:history="1">
            <w:r w:rsidRPr="0098628E">
              <w:rPr>
                <w:rStyle w:val="Hyperlink"/>
                <w:noProof/>
              </w:rPr>
              <w:t>11.21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Beispiel: Clientprozess für die Message Queue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26" w:history="1">
            <w:r w:rsidRPr="0098628E">
              <w:rPr>
                <w:rStyle w:val="Hyperlink"/>
                <w:noProof/>
              </w:rPr>
              <w:t>11.22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Beispiel: Serverprozess für die Message Queue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7327" w:history="1">
            <w:r w:rsidRPr="0098628E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7328" w:history="1">
            <w:r w:rsidRPr="0098628E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29" w:history="1">
            <w:r w:rsidRPr="0098628E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System V IPC Semaphore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30" w:history="1">
            <w:r w:rsidRPr="0098628E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Definition einer Semaphore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31" w:history="1">
            <w:r w:rsidRPr="0098628E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Funktionsweise der P (Proberen) und V (Verhogen) Operationen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32" w:history="1">
            <w:r w:rsidRPr="0098628E">
              <w:rPr>
                <w:rStyle w:val="Hyperlink"/>
                <w:noProof/>
              </w:rPr>
              <w:t>13.4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Benutzung von Semaphoren für gegenseitigen Ausschluss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33" w:history="1">
            <w:r w:rsidRPr="0098628E">
              <w:rPr>
                <w:rStyle w:val="Hyperlink"/>
                <w:noProof/>
              </w:rPr>
              <w:t>13.5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Benutzung von Semaphoren für Prozesssynchronisation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34" w:history="1">
            <w:r w:rsidRPr="0098628E">
              <w:rPr>
                <w:rStyle w:val="Hyperlink"/>
                <w:noProof/>
              </w:rPr>
              <w:t>13.6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Beispiel der Prozesssynchronisation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35" w:history="1">
            <w:r w:rsidRPr="0098628E">
              <w:rPr>
                <w:rStyle w:val="Hyperlink"/>
                <w:noProof/>
              </w:rPr>
              <w:t>13.7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Semaphor öffnen oder erstellen: semget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36" w:history="1">
            <w:r w:rsidRPr="0098628E">
              <w:rPr>
                <w:rStyle w:val="Hyperlink"/>
                <w:noProof/>
              </w:rPr>
              <w:t>13.8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Semaphor initialisieren: semctl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37" w:history="1">
            <w:r w:rsidRPr="0098628E">
              <w:rPr>
                <w:rStyle w:val="Hyperlink"/>
                <w:noProof/>
              </w:rPr>
              <w:t>13.9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Semaphor manipulieren: semop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38" w:history="1">
            <w:r w:rsidRPr="0098628E">
              <w:rPr>
                <w:rStyle w:val="Hyperlink"/>
                <w:noProof/>
              </w:rPr>
              <w:t>13.10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Beispiel: Kritische 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39" w:history="1">
            <w:r w:rsidRPr="0098628E">
              <w:rPr>
                <w:rStyle w:val="Hyperlink"/>
                <w:noProof/>
              </w:rPr>
              <w:t>13.11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Semaphortypen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40" w:history="1">
            <w:r w:rsidRPr="0098628E">
              <w:rPr>
                <w:rStyle w:val="Hyperlink"/>
                <w:noProof/>
              </w:rPr>
              <w:t>13.12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Lokale IPC: Zusammenfassung der Mechanismen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41" w:history="1">
            <w:r w:rsidRPr="0098628E">
              <w:rPr>
                <w:rStyle w:val="Hyperlink"/>
                <w:noProof/>
              </w:rPr>
              <w:t>13.13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Erstellung/Vernichtung und Verwendung von IPC Objekten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42" w:history="1">
            <w:r w:rsidRPr="0098628E">
              <w:rPr>
                <w:rStyle w:val="Hyperlink"/>
                <w:noProof/>
              </w:rPr>
              <w:t>13.14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Definition und Einsatzzweck eines Remote Procedure Call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43" w:history="1">
            <w:r w:rsidRPr="0098628E">
              <w:rPr>
                <w:rStyle w:val="Hyperlink"/>
                <w:noProof/>
              </w:rPr>
              <w:t>13.15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XDR – External Data Representation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44" w:history="1">
            <w:r w:rsidRPr="0098628E">
              <w:rPr>
                <w:rStyle w:val="Hyperlink"/>
                <w:noProof/>
              </w:rPr>
              <w:t>13.16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Datenrepräsentation (XDR)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45" w:history="1">
            <w:r w:rsidRPr="0098628E">
              <w:rPr>
                <w:rStyle w:val="Hyperlink"/>
                <w:noProof/>
              </w:rPr>
              <w:t>13.17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Genereller Aufbau von RPC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46" w:history="1">
            <w:r w:rsidRPr="0098628E">
              <w:rPr>
                <w:rStyle w:val="Hyperlink"/>
                <w:noProof/>
              </w:rPr>
              <w:t>13.18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Benutzung und Beschränkung von RPC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47" w:history="1">
            <w:r w:rsidRPr="0098628E">
              <w:rPr>
                <w:rStyle w:val="Hyperlink"/>
                <w:noProof/>
              </w:rPr>
              <w:t>13.19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Sun RPC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48" w:history="1">
            <w:r w:rsidRPr="0098628E">
              <w:rPr>
                <w:rStyle w:val="Hyperlink"/>
                <w:noProof/>
              </w:rPr>
              <w:t>13.20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Parameterübergabe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49" w:history="1">
            <w:r w:rsidRPr="0098628E">
              <w:rPr>
                <w:rStyle w:val="Hyperlink"/>
                <w:noProof/>
              </w:rPr>
              <w:t>13.21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Server/Client Bindung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50" w:history="1">
            <w:r w:rsidRPr="0098628E">
              <w:rPr>
                <w:rStyle w:val="Hyperlink"/>
                <w:noProof/>
              </w:rPr>
              <w:t>13.22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Definition Portmapper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51" w:history="1">
            <w:r w:rsidRPr="0098628E">
              <w:rPr>
                <w:rStyle w:val="Hyperlink"/>
                <w:noProof/>
              </w:rPr>
              <w:t>13.23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Ablauf des RPC Portmapping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52" w:history="1">
            <w:r w:rsidRPr="0098628E">
              <w:rPr>
                <w:rStyle w:val="Hyperlink"/>
                <w:noProof/>
              </w:rPr>
              <w:t>13.24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Auswahl des Transportprotokolls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53" w:history="1">
            <w:r w:rsidRPr="0098628E">
              <w:rPr>
                <w:rStyle w:val="Hyperlink"/>
                <w:noProof/>
              </w:rPr>
              <w:t>13.25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RPC Programmierbeispiel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54" w:history="1">
            <w:r w:rsidRPr="0098628E">
              <w:rPr>
                <w:rStyle w:val="Hyperlink"/>
                <w:noProof/>
              </w:rPr>
              <w:t>13.26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Tool rpcgen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55" w:history="1">
            <w:r w:rsidRPr="0098628E">
              <w:rPr>
                <w:rStyle w:val="Hyperlink"/>
                <w:noProof/>
              </w:rPr>
              <w:t>13.27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XDR Spezifikation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56" w:history="1">
            <w:r w:rsidRPr="0098628E">
              <w:rPr>
                <w:rStyle w:val="Hyperlink"/>
                <w:noProof/>
              </w:rPr>
              <w:t>13.28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Registration der Programmnummer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57" w:history="1">
            <w:r w:rsidRPr="0098628E">
              <w:rPr>
                <w:rStyle w:val="Hyperlink"/>
                <w:noProof/>
              </w:rPr>
              <w:t>13.29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Beispiel: Client rdate.c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58" w:history="1">
            <w:r w:rsidRPr="0098628E">
              <w:rPr>
                <w:rStyle w:val="Hyperlink"/>
                <w:noProof/>
              </w:rPr>
              <w:t>13.30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Beispiel: Server dataproc.c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59" w:history="1">
            <w:r w:rsidRPr="0098628E">
              <w:rPr>
                <w:rStyle w:val="Hyperlink"/>
                <w:noProof/>
              </w:rPr>
              <w:t>13.31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Makefile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60" w:history="1">
            <w:r w:rsidRPr="0098628E">
              <w:rPr>
                <w:rStyle w:val="Hyperlink"/>
                <w:noProof/>
              </w:rPr>
              <w:t>13.32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Ergebnis der Programmausführung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7361" w:history="1">
            <w:r w:rsidRPr="0098628E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62" w:history="1">
            <w:r w:rsidRPr="0098628E">
              <w:rPr>
                <w:rStyle w:val="Hyperlink"/>
                <w:noProof/>
              </w:rPr>
              <w:t>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Netzwerkprotokoll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63" w:history="1">
            <w:r w:rsidRPr="0098628E">
              <w:rPr>
                <w:rStyle w:val="Hyperlink"/>
                <w:noProof/>
              </w:rPr>
              <w:t>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TCP und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64" w:history="1">
            <w:r w:rsidRPr="0098628E">
              <w:rPr>
                <w:rStyle w:val="Hyperlink"/>
                <w:noProof/>
              </w:rPr>
              <w:t>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Schichtenstruktur der Socketschnittstelle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65" w:history="1">
            <w:r w:rsidRPr="0098628E">
              <w:rPr>
                <w:rStyle w:val="Hyperlink"/>
                <w:noProof/>
              </w:rPr>
              <w:t>14.4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Prozesszugang zu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66" w:history="1">
            <w:r w:rsidRPr="0098628E">
              <w:rPr>
                <w:rStyle w:val="Hyperlink"/>
                <w:noProof/>
              </w:rPr>
              <w:t>14.5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67" w:history="1">
            <w:r w:rsidRPr="0098628E">
              <w:rPr>
                <w:rStyle w:val="Hyperlink"/>
                <w:noProof/>
              </w:rPr>
              <w:t>14.6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Basiskonzepte der Socketschnittstelle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68" w:history="1">
            <w:r w:rsidRPr="0098628E">
              <w:rPr>
                <w:rStyle w:val="Hyperlink"/>
                <w:noProof/>
              </w:rPr>
              <w:t>14.7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Internetsockets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69" w:history="1">
            <w:r w:rsidRPr="0098628E">
              <w:rPr>
                <w:rStyle w:val="Hyperlink"/>
                <w:noProof/>
              </w:rPr>
              <w:t>14.8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Ablauf einer Streamsocketkommunikation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70" w:history="1">
            <w:r w:rsidRPr="0098628E">
              <w:rPr>
                <w:rStyle w:val="Hyperlink"/>
                <w:noProof/>
              </w:rPr>
              <w:t>14.9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Ablauf einer Datagrammsocketkommunikation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71" w:history="1">
            <w:r w:rsidRPr="0098628E">
              <w:rPr>
                <w:rStyle w:val="Hyperlink"/>
                <w:noProof/>
              </w:rPr>
              <w:t>14.10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Unix-Sockets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72" w:history="1">
            <w:r w:rsidRPr="0098628E">
              <w:rPr>
                <w:rStyle w:val="Hyperlink"/>
                <w:noProof/>
              </w:rPr>
              <w:t>14.11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Erstellen einer Socketverbindung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73" w:history="1">
            <w:r w:rsidRPr="0098628E">
              <w:rPr>
                <w:rStyle w:val="Hyperlink"/>
                <w:noProof/>
              </w:rPr>
              <w:t>14.12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Clientprogrammierung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74" w:history="1">
            <w:r w:rsidRPr="0098628E">
              <w:rPr>
                <w:rStyle w:val="Hyperlink"/>
                <w:noProof/>
              </w:rPr>
              <w:t>14.13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Clientprogrammierung mit socket()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75" w:history="1">
            <w:r w:rsidRPr="0098628E">
              <w:rPr>
                <w:rStyle w:val="Hyperlink"/>
                <w:noProof/>
              </w:rPr>
              <w:t>14.14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Clientprogrammierung mit connect()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76" w:history="1">
            <w:r w:rsidRPr="0098628E">
              <w:rPr>
                <w:rStyle w:val="Hyperlink"/>
                <w:noProof/>
              </w:rPr>
              <w:t>14.15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Clientprogrammierung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77" w:history="1">
            <w:r w:rsidRPr="0098628E">
              <w:rPr>
                <w:rStyle w:val="Hyperlink"/>
                <w:noProof/>
              </w:rPr>
              <w:t>14.16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Clientprogrammierung mit send() und recv() (TCP)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78" w:history="1">
            <w:r w:rsidRPr="0098628E">
              <w:rPr>
                <w:rStyle w:val="Hyperlink"/>
                <w:noProof/>
              </w:rPr>
              <w:t>14.17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Clientprogrammierung mit sendto() und recvfrom() (UDP)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79" w:history="1">
            <w:r w:rsidRPr="0098628E">
              <w:rPr>
                <w:rStyle w:val="Hyperlink"/>
                <w:noProof/>
              </w:rPr>
              <w:t>14.18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Clientprogrammierung mit close()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80" w:history="1">
            <w:r w:rsidRPr="0098628E">
              <w:rPr>
                <w:rStyle w:val="Hyperlink"/>
                <w:noProof/>
              </w:rPr>
              <w:t>14.19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Serverprogrammierung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81" w:history="1">
            <w:r w:rsidRPr="0098628E">
              <w:rPr>
                <w:rStyle w:val="Hyperlink"/>
                <w:noProof/>
              </w:rPr>
              <w:t>14.20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Serverprogrammierung mit bind()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82" w:history="1">
            <w:r w:rsidRPr="0098628E">
              <w:rPr>
                <w:rStyle w:val="Hyperlink"/>
                <w:noProof/>
              </w:rPr>
              <w:t>14.21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Serverprogrammierung mit listen()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83" w:history="1">
            <w:r w:rsidRPr="0098628E">
              <w:rPr>
                <w:rStyle w:val="Hyperlink"/>
                <w:noProof/>
              </w:rPr>
              <w:t>14.22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Serverprogrammierung mit accept()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84" w:history="1">
            <w:r w:rsidRPr="0098628E">
              <w:rPr>
                <w:rStyle w:val="Hyperlink"/>
                <w:noProof/>
              </w:rPr>
              <w:t>14.23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Beispiel Black Jack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85" w:history="1">
            <w:r w:rsidRPr="0098628E">
              <w:rPr>
                <w:rStyle w:val="Hyperlink"/>
                <w:noProof/>
              </w:rPr>
              <w:t>14.24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Beispiel Black Jack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7386" w:history="1">
            <w:r w:rsidRPr="0098628E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87" w:history="1">
            <w:r w:rsidRPr="0098628E">
              <w:rPr>
                <w:rStyle w:val="Hyperlink"/>
                <w:noProof/>
              </w:rPr>
              <w:t>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Vorbereitung: Prozesse und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88" w:history="1">
            <w:r w:rsidRPr="0098628E">
              <w:rPr>
                <w:rStyle w:val="Hyperlink"/>
                <w:noProof/>
              </w:rPr>
              <w:t>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Vorbereitung: Signale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89" w:history="1">
            <w:r w:rsidRPr="0098628E">
              <w:rPr>
                <w:rStyle w:val="Hyperlink"/>
                <w:noProof/>
              </w:rPr>
              <w:t>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Vorbereitung: IPC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90" w:history="1">
            <w:r w:rsidRPr="0098628E">
              <w:rPr>
                <w:rStyle w:val="Hyperlink"/>
                <w:noProof/>
              </w:rPr>
              <w:t>15.4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Vorbereitung: Schlüssel für IPC Objekte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91" w:history="1">
            <w:r w:rsidRPr="0098628E">
              <w:rPr>
                <w:rStyle w:val="Hyperlink"/>
                <w:noProof/>
              </w:rPr>
              <w:t>15.5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Vorbereitung: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92" w:history="1">
            <w:r w:rsidRPr="0098628E">
              <w:rPr>
                <w:rStyle w:val="Hyperlink"/>
                <w:noProof/>
              </w:rPr>
              <w:t>15.6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Vorbereitung: Message Queue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93" w:history="1">
            <w:r w:rsidRPr="0098628E">
              <w:rPr>
                <w:rStyle w:val="Hyperlink"/>
                <w:noProof/>
              </w:rPr>
              <w:t>15.7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Vorbereitung: Semaphoren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94" w:history="1">
            <w:r w:rsidRPr="0098628E">
              <w:rPr>
                <w:rStyle w:val="Hyperlink"/>
                <w:noProof/>
              </w:rPr>
              <w:t>15.8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Vorbereitung: IPC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95" w:history="1">
            <w:r w:rsidRPr="0098628E">
              <w:rPr>
                <w:rStyle w:val="Hyperlink"/>
                <w:noProof/>
              </w:rPr>
              <w:t>15.9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Vorbereitung: Networking mittels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96" w:history="1">
            <w:r w:rsidRPr="0098628E">
              <w:rPr>
                <w:rStyle w:val="Hyperlink"/>
                <w:noProof/>
              </w:rPr>
              <w:t>15.10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Beispiel eines Servers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97" w:history="1">
            <w:r w:rsidRPr="0098628E">
              <w:rPr>
                <w:rStyle w:val="Hyperlink"/>
                <w:noProof/>
              </w:rPr>
              <w:t>15.11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Vorbereitung: Networking mittels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7398" w:history="1">
            <w:r w:rsidRPr="0098628E">
              <w:rPr>
                <w:rStyle w:val="Hyperlink"/>
                <w:noProof/>
              </w:rPr>
              <w:t>15.12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Beispiel eines Clients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54D2" w:rsidRDefault="00D954D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7399" w:history="1">
            <w:r w:rsidRPr="0098628E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8628E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_Toc484257399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4257166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4257167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0C44E5">
        <w:t>syspr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4257168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Kennenlernen des Betriebssystems, beziehungsweise der wesentlichen Systemressourcen aus Sicht des Programmierers: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Dateisystem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Prozesssteuerung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Interprozesskommunikation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Synchronisation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Kennenlernen der Windows API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Zusammenhang der Windows API mit anderen Programmiersprachen</w:t>
      </w:r>
    </w:p>
    <w:p w:rsidR="003A70B0" w:rsidRDefault="000030BE" w:rsidP="000030BE">
      <w:pPr>
        <w:pStyle w:val="ListParagraph"/>
        <w:numPr>
          <w:ilvl w:val="0"/>
          <w:numId w:val="2"/>
        </w:numPr>
      </w:pPr>
      <w:r>
        <w:t>Kennenlernen der Programmiersprache C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4257169"/>
      <w:r>
        <w:t>Prüfungen</w:t>
      </w:r>
      <w:bookmarkEnd w:id="12"/>
      <w:bookmarkEnd w:id="13"/>
      <w:bookmarkEnd w:id="14"/>
      <w:bookmarkEnd w:id="15"/>
    </w:p>
    <w:p w:rsidR="008D79B3" w:rsidRDefault="008D79B3" w:rsidP="008D79B3">
      <w:r>
        <w:t>Die Modulnote setzt sich zu 100% aus zwei Semesterprüfungen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4257170"/>
      <w:r>
        <w:lastRenderedPageBreak/>
        <w:t>Woche 1</w:t>
      </w:r>
      <w:bookmarkEnd w:id="16"/>
    </w:p>
    <w:p w:rsidR="00973D65" w:rsidRDefault="00816887" w:rsidP="00816887">
      <w:pPr>
        <w:pStyle w:val="Heading2"/>
      </w:pPr>
      <w:bookmarkStart w:id="17" w:name="_Toc484257171"/>
      <w:r>
        <w:t>TIOBE Index</w:t>
      </w:r>
      <w:bookmarkEnd w:id="17"/>
    </w:p>
    <w:p w:rsidR="00816887" w:rsidRDefault="00816887" w:rsidP="00AF65CF">
      <w:r>
        <w:rPr>
          <w:noProof/>
          <w:lang w:eastAsia="de-CH"/>
        </w:rPr>
        <w:drawing>
          <wp:inline distT="0" distB="0" distL="0" distR="0" wp14:anchorId="3F876981" wp14:editId="48E745D7">
            <wp:extent cx="5760720" cy="3049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18" w:name="_Toc484257172"/>
      <w:r>
        <w:t>Grundzüge der Programmierung in einer prozeduralen Sprache</w:t>
      </w:r>
      <w:bookmarkEnd w:id="18"/>
    </w:p>
    <w:p w:rsidR="00973D65" w:rsidRDefault="00725BF2" w:rsidP="00AF65CF">
      <w:r>
        <w:rPr>
          <w:noProof/>
          <w:lang w:eastAsia="de-CH"/>
        </w:rPr>
        <w:drawing>
          <wp:inline distT="0" distB="0" distL="0" distR="0" wp14:anchorId="6B6F29FC" wp14:editId="22AAA36E">
            <wp:extent cx="3571631" cy="19822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1696" cy="198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F2" w:rsidRDefault="00725BF2" w:rsidP="00AF65CF">
      <w:r>
        <w:rPr>
          <w:noProof/>
          <w:lang w:eastAsia="de-CH"/>
        </w:rPr>
        <w:drawing>
          <wp:inline distT="0" distB="0" distL="0" distR="0" wp14:anchorId="074C889C" wp14:editId="1E216D64">
            <wp:extent cx="5760720" cy="30086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F2" w:rsidRDefault="00725BF2" w:rsidP="00AF65CF">
      <w:r>
        <w:rPr>
          <w:noProof/>
          <w:lang w:eastAsia="de-CH"/>
        </w:rPr>
        <w:lastRenderedPageBreak/>
        <w:drawing>
          <wp:inline distT="0" distB="0" distL="0" distR="0" wp14:anchorId="036E48F5" wp14:editId="38F19840">
            <wp:extent cx="3657600" cy="17562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4593" cy="176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19" w:name="_Toc484257173"/>
      <w:r>
        <w:t>Kontrollflüsse und Schleifen</w:t>
      </w:r>
      <w:bookmarkEnd w:id="19"/>
    </w:p>
    <w:p w:rsidR="00816887" w:rsidRDefault="00725BF2" w:rsidP="00AF65CF">
      <w:r>
        <w:rPr>
          <w:noProof/>
          <w:lang w:eastAsia="de-CH"/>
        </w:rPr>
        <w:drawing>
          <wp:inline distT="0" distB="0" distL="0" distR="0" wp14:anchorId="276AA066" wp14:editId="40983808">
            <wp:extent cx="3829539" cy="1995396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9283" cy="200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0" w:name="_Toc484257174"/>
      <w:r>
        <w:t>Zusammengesetzte Datentypen und Zeiger</w:t>
      </w:r>
      <w:bookmarkEnd w:id="20"/>
    </w:p>
    <w:p w:rsidR="00816887" w:rsidRDefault="00725BF2" w:rsidP="00AF65CF">
      <w:r>
        <w:rPr>
          <w:noProof/>
          <w:lang w:eastAsia="de-CH"/>
        </w:rPr>
        <w:drawing>
          <wp:inline distT="0" distB="0" distL="0" distR="0" wp14:anchorId="2AAA4F9E" wp14:editId="62BD2987">
            <wp:extent cx="4173416" cy="1732943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7365" cy="17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1" w:name="_Toc484257175"/>
      <w:r>
        <w:t>Aufbau einer Programmierumgebung</w:t>
      </w:r>
      <w:bookmarkEnd w:id="21"/>
    </w:p>
    <w:p w:rsidR="00816887" w:rsidRDefault="00725BF2" w:rsidP="00816887">
      <w:r>
        <w:rPr>
          <w:noProof/>
          <w:lang w:eastAsia="de-CH"/>
        </w:rPr>
        <w:drawing>
          <wp:inline distT="0" distB="0" distL="0" distR="0" wp14:anchorId="0DEF04AD" wp14:editId="25931227">
            <wp:extent cx="2813539" cy="1666742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6132" cy="168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2" w:name="_Toc484257176"/>
      <w:r>
        <w:lastRenderedPageBreak/>
        <w:t>Gründe für C</w:t>
      </w:r>
      <w:bookmarkEnd w:id="22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162C2994" wp14:editId="3743CA37">
            <wp:extent cx="5423877" cy="2097328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5194" cy="210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3" w:name="_Toc484257177"/>
      <w:r>
        <w:t>Dateien in C</w:t>
      </w:r>
      <w:bookmarkEnd w:id="23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3EB16357" wp14:editId="363CE5C2">
            <wp:extent cx="5337908" cy="19275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4946" cy="193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4" w:name="_Toc484257178"/>
      <w:r>
        <w:t>Das erste C Programm</w:t>
      </w:r>
      <w:bookmarkEnd w:id="24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5947258E" wp14:editId="1978AFE0">
            <wp:extent cx="3063631" cy="1419731"/>
            <wp:effectExtent l="0" t="0" r="381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0970" cy="143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5" w:name="_Toc484257179"/>
      <w:r>
        <w:lastRenderedPageBreak/>
        <w:t>Ein komplexeres C Programm</w:t>
      </w:r>
      <w:bookmarkEnd w:id="25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45FFDE72" wp14:editId="04058C7E">
            <wp:extent cx="3813908" cy="3187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4463" cy="31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6" w:name="_Toc484257180"/>
      <w:r>
        <w:t>ASCII Tabelle</w:t>
      </w:r>
      <w:bookmarkEnd w:id="26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63EB5F6A" wp14:editId="57B854B3">
            <wp:extent cx="5760720" cy="4161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6E4" w:rsidRPr="00816887" w:rsidRDefault="00AE26E4" w:rsidP="00816887"/>
    <w:p w:rsidR="00812EBA" w:rsidRDefault="00812EBA" w:rsidP="00812EBA">
      <w:pPr>
        <w:pStyle w:val="Heading1"/>
      </w:pPr>
      <w:bookmarkStart w:id="27" w:name="_Toc484257181"/>
      <w:r>
        <w:lastRenderedPageBreak/>
        <w:t>Woche 2</w:t>
      </w:r>
      <w:bookmarkEnd w:id="27"/>
    </w:p>
    <w:p w:rsidR="00812EBA" w:rsidRDefault="00D26E75" w:rsidP="00D26E75">
      <w:pPr>
        <w:pStyle w:val="Heading2"/>
      </w:pPr>
      <w:bookmarkStart w:id="28" w:name="_Toc484257182"/>
      <w:r>
        <w:t>Präprozessor</w:t>
      </w:r>
      <w:bookmarkEnd w:id="28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55964625" wp14:editId="010DE199">
            <wp:extent cx="4121523" cy="1211651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7440" cy="122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29" w:name="_Toc484257183"/>
      <w:r>
        <w:t>Symbolische Konstanten, Namen und Markos</w:t>
      </w:r>
      <w:bookmarkEnd w:id="29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0C944A21" wp14:editId="2FEC9986">
            <wp:extent cx="3529853" cy="18680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7751" cy="18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0" w:name="_Toc484257184"/>
      <w:r>
        <w:t>Header Datei als Beispiel</w:t>
      </w:r>
      <w:bookmarkEnd w:id="30"/>
    </w:p>
    <w:p w:rsidR="00812EBA" w:rsidRDefault="00D43ED4" w:rsidP="00AF65CF">
      <w:r>
        <w:rPr>
          <w:noProof/>
          <w:lang w:eastAsia="de-CH"/>
        </w:rPr>
        <w:drawing>
          <wp:inline distT="0" distB="0" distL="0" distR="0" wp14:anchorId="22CA7E3D" wp14:editId="4D59B01B">
            <wp:extent cx="3361765" cy="2606924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1765" cy="260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1" w:name="_Toc484257185"/>
      <w:r>
        <w:t>Operationen break und continue</w:t>
      </w:r>
      <w:bookmarkEnd w:id="31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04C5D803" wp14:editId="34FC9EF1">
            <wp:extent cx="2944906" cy="175357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1186" cy="175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2" w:name="_Toc484257186"/>
      <w:r>
        <w:lastRenderedPageBreak/>
        <w:t>Übungsbeispiel</w:t>
      </w:r>
      <w:bookmarkEnd w:id="32"/>
    </w:p>
    <w:p w:rsidR="00D26E75" w:rsidRDefault="00D65301" w:rsidP="00AF65CF">
      <w:r>
        <w:rPr>
          <w:noProof/>
          <w:lang w:eastAsia="de-CH"/>
        </w:rPr>
        <w:drawing>
          <wp:inline distT="0" distB="0" distL="0" distR="0" wp14:anchorId="5A6A51B3" wp14:editId="3BCD2B2D">
            <wp:extent cx="5190565" cy="3007232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9183" cy="301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01" w:rsidRDefault="00D65301" w:rsidP="00AF65CF">
      <w:r>
        <w:rPr>
          <w:noProof/>
          <w:lang w:eastAsia="de-CH"/>
        </w:rPr>
        <w:drawing>
          <wp:inline distT="0" distB="0" distL="0" distR="0" wp14:anchorId="48FE2D72" wp14:editId="5A224EEC">
            <wp:extent cx="5230906" cy="2422869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2918" cy="242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3" w:name="_Toc484257187"/>
      <w:r>
        <w:t>Operation switch</w:t>
      </w:r>
      <w:bookmarkEnd w:id="33"/>
    </w:p>
    <w:p w:rsidR="00D26E75" w:rsidRDefault="00555720" w:rsidP="00AF65CF">
      <w:r>
        <w:rPr>
          <w:noProof/>
          <w:lang w:eastAsia="de-CH"/>
        </w:rPr>
        <w:drawing>
          <wp:inline distT="0" distB="0" distL="0" distR="0" wp14:anchorId="713A8BC6" wp14:editId="6E11152D">
            <wp:extent cx="3523129" cy="1751467"/>
            <wp:effectExtent l="0" t="0" r="127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2" cy="17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4" w:name="_Toc484257188"/>
      <w:r>
        <w:lastRenderedPageBreak/>
        <w:t>Datentyp struct</w:t>
      </w:r>
      <w:bookmarkEnd w:id="34"/>
    </w:p>
    <w:p w:rsidR="00D26E75" w:rsidRDefault="00555720" w:rsidP="00AF65CF">
      <w:r>
        <w:rPr>
          <w:noProof/>
          <w:lang w:eastAsia="de-CH"/>
        </w:rPr>
        <w:drawing>
          <wp:inline distT="0" distB="0" distL="0" distR="0" wp14:anchorId="20664F11" wp14:editId="0FF4126D">
            <wp:extent cx="4161865" cy="2036892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2561" cy="20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415" w:rsidRDefault="00AA0415" w:rsidP="00AF65CF">
      <w:r>
        <w:rPr>
          <w:noProof/>
          <w:lang w:eastAsia="de-CH"/>
        </w:rPr>
        <w:drawing>
          <wp:inline distT="0" distB="0" distL="0" distR="0" wp14:anchorId="21738B82" wp14:editId="68BBBEA2">
            <wp:extent cx="5056094" cy="20097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2628" cy="202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20" w:rsidRDefault="00D34620" w:rsidP="00AF65CF">
      <w:r>
        <w:rPr>
          <w:noProof/>
          <w:lang w:eastAsia="de-CH"/>
        </w:rPr>
        <w:drawing>
          <wp:inline distT="0" distB="0" distL="0" distR="0" wp14:anchorId="058D46D7" wp14:editId="17E34E7F">
            <wp:extent cx="3516406" cy="1099652"/>
            <wp:effectExtent l="0" t="0" r="825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6810" cy="110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5" w:name="_Toc484257189"/>
      <w:r>
        <w:t>Funktionsaufrufe</w:t>
      </w:r>
      <w:bookmarkEnd w:id="35"/>
    </w:p>
    <w:p w:rsidR="00D26E75" w:rsidRDefault="00D34620" w:rsidP="00AF65CF">
      <w:r>
        <w:rPr>
          <w:noProof/>
          <w:lang w:eastAsia="de-CH"/>
        </w:rPr>
        <w:drawing>
          <wp:inline distT="0" distB="0" distL="0" distR="0" wp14:anchorId="06470DF2" wp14:editId="6EEEAC0B">
            <wp:extent cx="3462618" cy="1851539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4488" cy="186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6" w:name="_Toc484257190"/>
      <w:r>
        <w:lastRenderedPageBreak/>
        <w:t>Pointer auf ein Objekt im Speicher</w:t>
      </w:r>
      <w:bookmarkEnd w:id="36"/>
    </w:p>
    <w:p w:rsidR="00D26E75" w:rsidRDefault="00D34620" w:rsidP="00AF65CF">
      <w:r>
        <w:rPr>
          <w:noProof/>
          <w:lang w:eastAsia="de-CH"/>
        </w:rPr>
        <w:drawing>
          <wp:inline distT="0" distB="0" distL="0" distR="0" wp14:anchorId="554B0580" wp14:editId="3A1EE1BB">
            <wp:extent cx="4161865" cy="17341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6886" cy="17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20" w:rsidRDefault="00D34620" w:rsidP="00AF65CF">
      <w:r>
        <w:rPr>
          <w:noProof/>
          <w:lang w:eastAsia="de-CH"/>
        </w:rPr>
        <w:drawing>
          <wp:inline distT="0" distB="0" distL="0" distR="0" wp14:anchorId="4DC6A1CB" wp14:editId="5839C0EF">
            <wp:extent cx="4128247" cy="2017708"/>
            <wp:effectExtent l="0" t="0" r="571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3590" cy="20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580" w:rsidRDefault="000B6580" w:rsidP="00AF65CF">
      <w:r>
        <w:rPr>
          <w:noProof/>
          <w:lang w:eastAsia="de-CH"/>
        </w:rPr>
        <w:drawing>
          <wp:inline distT="0" distB="0" distL="0" distR="0" wp14:anchorId="3AAB8903" wp14:editId="61B3F90D">
            <wp:extent cx="4175312" cy="219167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7160" cy="220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B5" w:rsidRDefault="00DE52B5" w:rsidP="00DE52B5">
      <w:pPr>
        <w:pStyle w:val="Heading2"/>
      </w:pPr>
      <w:bookmarkStart w:id="37" w:name="_Toc484257191"/>
      <w:r>
        <w:t>Übung</w:t>
      </w:r>
      <w:bookmarkEnd w:id="37"/>
    </w:p>
    <w:p w:rsidR="00DE52B5" w:rsidRDefault="00DE52B5" w:rsidP="00AF65CF">
      <w:r>
        <w:rPr>
          <w:noProof/>
          <w:lang w:eastAsia="de-CH"/>
        </w:rPr>
        <w:drawing>
          <wp:inline distT="0" distB="0" distL="0" distR="0" wp14:anchorId="50665411" wp14:editId="00B4030C">
            <wp:extent cx="5136776" cy="2330007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4380" cy="233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8" w:name="_Toc484257192"/>
      <w:r>
        <w:lastRenderedPageBreak/>
        <w:t>Fehlersuche und Fehlerbehebung</w:t>
      </w:r>
      <w:bookmarkEnd w:id="38"/>
    </w:p>
    <w:p w:rsidR="00D26E75" w:rsidRDefault="00FD001D" w:rsidP="00AF65CF">
      <w:r>
        <w:rPr>
          <w:noProof/>
          <w:lang w:eastAsia="de-CH"/>
        </w:rPr>
        <w:drawing>
          <wp:inline distT="0" distB="0" distL="0" distR="0" wp14:anchorId="14E581EF" wp14:editId="43B6657F">
            <wp:extent cx="3818965" cy="179119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2264" cy="17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AF65CF"/>
    <w:p w:rsidR="00D26E75" w:rsidRDefault="00D26E75" w:rsidP="00D26E75">
      <w:pPr>
        <w:pStyle w:val="Heading1"/>
      </w:pPr>
      <w:bookmarkStart w:id="39" w:name="_Toc484257193"/>
      <w:r>
        <w:lastRenderedPageBreak/>
        <w:t>Woche 3</w:t>
      </w:r>
      <w:bookmarkEnd w:id="39"/>
    </w:p>
    <w:p w:rsidR="00D26E75" w:rsidRDefault="00E308A9" w:rsidP="00AF65CF">
      <w:r>
        <w:t>In Woche 3 fiel krankheitsbedingt der Unterricht aus.</w:t>
      </w:r>
    </w:p>
    <w:p w:rsidR="00E308A9" w:rsidRDefault="00E308A9" w:rsidP="00AF65CF"/>
    <w:p w:rsidR="00E308A9" w:rsidRDefault="00E308A9" w:rsidP="00E308A9">
      <w:pPr>
        <w:pStyle w:val="Heading1"/>
      </w:pPr>
      <w:bookmarkStart w:id="40" w:name="_Toc484257194"/>
      <w:r>
        <w:lastRenderedPageBreak/>
        <w:t>Woche 4</w:t>
      </w:r>
      <w:bookmarkEnd w:id="40"/>
    </w:p>
    <w:p w:rsidR="00E308A9" w:rsidRDefault="00166879" w:rsidP="00166879">
      <w:pPr>
        <w:pStyle w:val="Heading2"/>
      </w:pPr>
      <w:bookmarkStart w:id="41" w:name="_Toc484257195"/>
      <w:r>
        <w:t>Einführung in die Win32 API</w:t>
      </w:r>
      <w:bookmarkEnd w:id="41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7609CE7" wp14:editId="60703151">
            <wp:extent cx="4471147" cy="1705266"/>
            <wp:effectExtent l="0" t="0" r="571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6990" cy="170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B20E3BD" wp14:editId="47CDB867">
            <wp:extent cx="4511488" cy="1327289"/>
            <wp:effectExtent l="0" t="0" r="381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4934" cy="133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2" w:name="_Toc484257196"/>
      <w:r>
        <w:t>Bemerkung zu Standard beim Programmieren</w:t>
      </w:r>
      <w:bookmarkEnd w:id="42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A283317" wp14:editId="333CD3DF">
            <wp:extent cx="4524935" cy="1688371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1163" cy="169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3" w:name="_Toc484257197"/>
      <w:r>
        <w:t>Win32 API und C Syntax</w:t>
      </w:r>
      <w:bookmarkEnd w:id="43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F98D5AC" wp14:editId="654A0225">
            <wp:extent cx="4625788" cy="2448017"/>
            <wp:effectExtent l="0" t="0" r="381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1061" cy="24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4" w:name="_Toc484257198"/>
      <w:r>
        <w:lastRenderedPageBreak/>
        <w:t>WinMain als Einstiegspunkt für Windows-Programme</w:t>
      </w:r>
      <w:bookmarkEnd w:id="44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3413D66" wp14:editId="58DD6AD7">
            <wp:extent cx="4861112" cy="2393047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6654" cy="23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5" w:name="_Toc484257199"/>
      <w:r>
        <w:t>Win32 Konsolenprogramm mit Visual Studio</w:t>
      </w:r>
      <w:bookmarkEnd w:id="45"/>
    </w:p>
    <w:p w:rsidR="00166879" w:rsidRPr="00166879" w:rsidRDefault="00166879" w:rsidP="00AF65CF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41588C74" wp14:editId="7D110984">
            <wp:extent cx="4888006" cy="2540448"/>
            <wp:effectExtent l="0" t="0" r="825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0224" cy="25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1A702D2" wp14:editId="4F23DB20">
            <wp:extent cx="4935071" cy="2210229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8712" cy="221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2D9A343E" wp14:editId="0FD2EB4B">
            <wp:extent cx="5017655" cy="2151529"/>
            <wp:effectExtent l="0" t="0" r="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491" cy="216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6" w:name="_Toc484257200"/>
      <w:r>
        <w:t>Fehlermeldungen mit FormatMessage und GetLastError</w:t>
      </w:r>
      <w:bookmarkEnd w:id="46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29995BA3" wp14:editId="7B5D4950">
            <wp:extent cx="4672853" cy="1066226"/>
            <wp:effectExtent l="0" t="0" r="0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2105" cy="10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4D27EBE" wp14:editId="5A552274">
            <wp:extent cx="5116606" cy="2292659"/>
            <wp:effectExtent l="0" t="0" r="825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6927" cy="231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0F179768" wp14:editId="17182D67">
            <wp:extent cx="5150223" cy="2727257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9847" cy="27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7" w:name="_Toc484257201"/>
      <w:r>
        <w:lastRenderedPageBreak/>
        <w:t>Win32 Applikation mit Visual Studio</w:t>
      </w:r>
      <w:bookmarkEnd w:id="47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59279E0" wp14:editId="2F5A355B">
            <wp:extent cx="4598894" cy="2378529"/>
            <wp:effectExtent l="0" t="0" r="0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8685" cy="238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2BDB9A1" wp14:editId="33871999">
            <wp:extent cx="4645959" cy="238955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8387" cy="23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0EDE0B1" wp14:editId="20D1C589">
            <wp:extent cx="4686300" cy="2336435"/>
            <wp:effectExtent l="0" t="0" r="0" b="698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02649" cy="234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2A93ED71" wp14:editId="0808C545">
            <wp:extent cx="4753535" cy="1183668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7175" cy="118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5384AAE7" wp14:editId="239D3AA8">
            <wp:extent cx="4854388" cy="1605822"/>
            <wp:effectExtent l="0" t="0" r="381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9965" cy="161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1E01798" wp14:editId="6CF616E1">
            <wp:extent cx="4894729" cy="1695782"/>
            <wp:effectExtent l="0" t="0" r="127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6918" cy="17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7D8AED3" wp14:editId="0EB79C83">
            <wp:extent cx="4921623" cy="213368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4860" cy="213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8" w:name="_Toc484257202"/>
      <w:r>
        <w:t>Prozesszeiten</w:t>
      </w:r>
      <w:bookmarkEnd w:id="48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4FC087C" wp14:editId="43DE4E0B">
            <wp:extent cx="4955241" cy="2039012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6569" cy="204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4264E366" wp14:editId="33748D02">
            <wp:extent cx="5010674" cy="2407023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6000" cy="240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9524E1C" wp14:editId="058B4D7C">
            <wp:extent cx="5042647" cy="2562456"/>
            <wp:effectExtent l="0" t="0" r="571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1488" cy="256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C284232" wp14:editId="3F806230">
            <wp:extent cx="5076265" cy="255491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93044" cy="256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3B43A61A" wp14:editId="2D48050B">
            <wp:extent cx="5210735" cy="20792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7904" cy="208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7B5" w:rsidRDefault="004A37B5" w:rsidP="00AF65CF"/>
    <w:p w:rsidR="00166879" w:rsidRDefault="00166879" w:rsidP="00166879">
      <w:pPr>
        <w:pStyle w:val="Heading1"/>
      </w:pPr>
      <w:bookmarkStart w:id="49" w:name="_Toc484257203"/>
      <w:r>
        <w:lastRenderedPageBreak/>
        <w:t>Woche 5</w:t>
      </w:r>
      <w:bookmarkEnd w:id="49"/>
    </w:p>
    <w:p w:rsidR="0088601B" w:rsidRDefault="0088601B" w:rsidP="0088601B">
      <w:pPr>
        <w:pStyle w:val="Heading2"/>
      </w:pPr>
      <w:bookmarkStart w:id="50" w:name="_Toc484257204"/>
      <w:r>
        <w:t>Kontext von Dateisystemen</w:t>
      </w:r>
      <w:bookmarkEnd w:id="50"/>
    </w:p>
    <w:p w:rsidR="0088601B" w:rsidRPr="0088601B" w:rsidRDefault="0088601B" w:rsidP="0088601B">
      <w:r>
        <w:rPr>
          <w:noProof/>
          <w:lang w:eastAsia="de-CH"/>
        </w:rPr>
        <w:drawing>
          <wp:inline distT="0" distB="0" distL="0" distR="0" wp14:anchorId="3EF6496B" wp14:editId="096B6039">
            <wp:extent cx="3806093" cy="3033295"/>
            <wp:effectExtent l="0" t="0" r="444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09635" cy="30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1" w:name="_Toc484257205"/>
      <w:r>
        <w:t>Anforderungen an ein Dateisystem</w:t>
      </w:r>
      <w:bookmarkEnd w:id="51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77570FB8" wp14:editId="6202FBB4">
            <wp:extent cx="5119077" cy="2214204"/>
            <wp:effectExtent l="0" t="0" r="571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35441" cy="22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2" w:name="_Toc484257206"/>
      <w:r>
        <w:t>Aufbau eines Unix Dateisystems</w:t>
      </w:r>
      <w:bookmarkEnd w:id="52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277F1DF4" wp14:editId="52ACF341">
            <wp:extent cx="5017477" cy="2290828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5291" cy="230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3" w:name="_Toc484257207"/>
      <w:r>
        <w:lastRenderedPageBreak/>
        <w:t>Beispiel Linux Dateisystem ext2</w:t>
      </w:r>
      <w:bookmarkEnd w:id="53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4FFCE7BE" wp14:editId="345349C7">
            <wp:extent cx="5760720" cy="249174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4" w:name="_Toc484257208"/>
      <w:r>
        <w:t>Gliederung von ext2</w:t>
      </w:r>
      <w:bookmarkEnd w:id="54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7A422464" wp14:editId="567B0D02">
            <wp:extent cx="5760720" cy="29908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5" w:name="_Toc484257209"/>
      <w:r>
        <w:t>Dateien unter Linux</w:t>
      </w:r>
      <w:bookmarkEnd w:id="55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49AEE928" wp14:editId="56337ECB">
            <wp:extent cx="5760720" cy="2126615"/>
            <wp:effectExtent l="0" t="0" r="0" b="698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6" w:name="_Toc484257210"/>
      <w:r>
        <w:lastRenderedPageBreak/>
        <w:t>Index Nodes als sogenannte Inodes</w:t>
      </w:r>
      <w:bookmarkEnd w:id="56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109414BB" wp14:editId="1BEBFB64">
            <wp:extent cx="5478585" cy="2823839"/>
            <wp:effectExtent l="0" t="0" r="825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1230" cy="282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7" w:name="_Toc484257211"/>
      <w:r>
        <w:t>Design und Aufbau einer Inode</w:t>
      </w:r>
      <w:bookmarkEnd w:id="57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4717DA4F" wp14:editId="791EDE44">
            <wp:extent cx="5150339" cy="2517262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78743" cy="253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8" w:name="_Toc484257212"/>
      <w:r>
        <w:t>Verzeichnisse</w:t>
      </w:r>
      <w:bookmarkEnd w:id="58"/>
    </w:p>
    <w:p w:rsidR="00E66A82" w:rsidRDefault="00C62EB7" w:rsidP="00AF65CF">
      <w:r>
        <w:rPr>
          <w:noProof/>
          <w:lang w:eastAsia="de-CH"/>
        </w:rPr>
        <w:drawing>
          <wp:inline distT="0" distB="0" distL="0" distR="0" wp14:anchorId="3041C12D" wp14:editId="659CB988">
            <wp:extent cx="5322277" cy="2578418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28402" cy="258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9" w:name="_Toc484257213"/>
      <w:r>
        <w:lastRenderedPageBreak/>
        <w:t>Hard- und Symbolic Links</w:t>
      </w:r>
      <w:bookmarkEnd w:id="59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48867C9C" wp14:editId="6A673D38">
            <wp:extent cx="5760720" cy="26670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60" w:name="_Toc484257214"/>
      <w:r>
        <w:t>Virtuelles Dateisystem</w:t>
      </w:r>
      <w:bookmarkEnd w:id="60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15A4714D" wp14:editId="609B5649">
            <wp:extent cx="5548923" cy="2813607"/>
            <wp:effectExtent l="0" t="0" r="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5408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61" w:name="_Toc484257215"/>
      <w:r>
        <w:t>VFS Objekte und Datenstrukturen</w:t>
      </w:r>
      <w:bookmarkEnd w:id="61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424A1B04" wp14:editId="2FFB42E5">
            <wp:extent cx="5111262" cy="2458161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9004" cy="246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4D2AD4" w:rsidP="004D2AD4">
      <w:pPr>
        <w:pStyle w:val="Heading2"/>
      </w:pPr>
      <w:bookmarkStart w:id="62" w:name="_Toc484257216"/>
      <w:r>
        <w:lastRenderedPageBreak/>
        <w:t>Superblock</w:t>
      </w:r>
      <w:bookmarkEnd w:id="62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554207E2" wp14:editId="613547E2">
            <wp:extent cx="4884616" cy="2147788"/>
            <wp:effectExtent l="0" t="0" r="0" b="508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9622" cy="214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3" w:name="_Toc484257217"/>
      <w:r w:rsidRPr="00A72B53">
        <w:t>Operationen</w:t>
      </w:r>
      <w:r>
        <w:t xml:space="preserve"> auf Superblocks</w:t>
      </w:r>
      <w:bookmarkEnd w:id="63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5413A0B0" wp14:editId="100855E2">
            <wp:extent cx="4978400" cy="2742181"/>
            <wp:effectExtent l="0" t="0" r="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881" cy="274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4" w:name="_Toc484257218"/>
      <w:r>
        <w:t>Inodes</w:t>
      </w:r>
      <w:bookmarkEnd w:id="64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2AD37FB1" wp14:editId="0ED672CF">
            <wp:extent cx="4822093" cy="1551022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35477" cy="155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5" w:name="_Toc484257219"/>
      <w:r>
        <w:lastRenderedPageBreak/>
        <w:t>Struktur struct inode</w:t>
      </w:r>
      <w:bookmarkEnd w:id="65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53FF29F1" wp14:editId="7EF8EBF9">
            <wp:extent cx="4923693" cy="2598616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44514" cy="260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6" w:name="_Toc484257220"/>
      <w:r>
        <w:t>Operationen auf inode</w:t>
      </w:r>
      <w:bookmarkEnd w:id="66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2E819F1A" wp14:editId="3DC174CC">
            <wp:extent cx="5416062" cy="2326543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30124" cy="233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7" w:name="_Toc484257221"/>
      <w:r>
        <w:t>Struktur struct dentry</w:t>
      </w:r>
      <w:bookmarkEnd w:id="67"/>
    </w:p>
    <w:p w:rsidR="004D2AD4" w:rsidRDefault="00B51908" w:rsidP="00AF65CF">
      <w:r>
        <w:rPr>
          <w:noProof/>
          <w:lang w:eastAsia="de-CH"/>
        </w:rPr>
        <w:drawing>
          <wp:inline distT="0" distB="0" distL="0" distR="0" wp14:anchorId="41AA9378" wp14:editId="47E848DF">
            <wp:extent cx="5197231" cy="2850686"/>
            <wp:effectExtent l="0" t="0" r="3810" b="698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03928" cy="285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8" w:name="_Toc484257222"/>
      <w:r>
        <w:lastRenderedPageBreak/>
        <w:t>Struktur struct file</w:t>
      </w:r>
      <w:bookmarkEnd w:id="68"/>
    </w:p>
    <w:p w:rsidR="004D2AD4" w:rsidRDefault="00B51908" w:rsidP="00AF65CF">
      <w:r>
        <w:rPr>
          <w:noProof/>
          <w:lang w:eastAsia="de-CH"/>
        </w:rPr>
        <w:drawing>
          <wp:inline distT="0" distB="0" distL="0" distR="0" wp14:anchorId="35406A87" wp14:editId="03439CE1">
            <wp:extent cx="4868985" cy="2587453"/>
            <wp:effectExtent l="0" t="0" r="8255" b="381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4951" cy="259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9" w:name="_Toc484257223"/>
      <w:r>
        <w:t>Operationen auf file</w:t>
      </w:r>
      <w:bookmarkEnd w:id="69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53E6236D" wp14:editId="3EE9F593">
            <wp:extent cx="5116081" cy="2485292"/>
            <wp:effectExtent l="0" t="0" r="889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6434" cy="249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0" w:name="_Toc484257224"/>
      <w:r>
        <w:t>Grundlegende Dateioperationen</w:t>
      </w:r>
      <w:bookmarkEnd w:id="70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307EE53D" wp14:editId="0F2D3107">
            <wp:extent cx="5040923" cy="65123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5735" cy="6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1" w:name="_Toc484257225"/>
      <w:r>
        <w:lastRenderedPageBreak/>
        <w:t>System Calls im Linux Dateisystem</w:t>
      </w:r>
      <w:bookmarkEnd w:id="71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53BE812E" wp14:editId="4E6E9EEC">
            <wp:extent cx="4876800" cy="2796419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2" w:name="_Toc484257226"/>
      <w:r>
        <w:t>Library Calls zur Verzeichnismanipulation</w:t>
      </w:r>
      <w:bookmarkEnd w:id="72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04D39C14" wp14:editId="451764A9">
            <wp:extent cx="3852985" cy="132297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69260" cy="13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3" w:name="_Toc484257227"/>
      <w:r>
        <w:t>Beispiel einer Verzeichnismanipulation</w:t>
      </w:r>
      <w:bookmarkEnd w:id="73"/>
    </w:p>
    <w:p w:rsidR="004D2AD4" w:rsidRDefault="00463687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2D7D867B" wp14:editId="439CE36A">
            <wp:extent cx="5760720" cy="213868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87" w:rsidRDefault="00463687" w:rsidP="004D2AD4">
      <w:pPr>
        <w:tabs>
          <w:tab w:val="left" w:pos="1858"/>
        </w:tabs>
      </w:pPr>
      <w:r>
        <w:rPr>
          <w:noProof/>
          <w:lang w:eastAsia="de-CH"/>
        </w:rPr>
        <w:lastRenderedPageBreak/>
        <w:drawing>
          <wp:inline distT="0" distB="0" distL="0" distR="0" wp14:anchorId="74CD4554" wp14:editId="01E98FF8">
            <wp:extent cx="5760720" cy="3023235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87" w:rsidRDefault="00463687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7844D8A9" wp14:editId="0438B4C0">
            <wp:extent cx="5760720" cy="2088515"/>
            <wp:effectExtent l="0" t="0" r="0" b="698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4" w:name="_Toc484257228"/>
      <w:r>
        <w:t>System Calls zur Dateimanipulation</w:t>
      </w:r>
      <w:bookmarkEnd w:id="74"/>
    </w:p>
    <w:p w:rsidR="004D2AD4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0E7ADCC8" wp14:editId="1A748C85">
            <wp:extent cx="4134339" cy="218064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9012" cy="21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5" w:name="_Toc484257229"/>
      <w:r>
        <w:lastRenderedPageBreak/>
        <w:t>Beispiel einer Dateimanipulation</w:t>
      </w:r>
      <w:bookmarkEnd w:id="75"/>
    </w:p>
    <w:p w:rsidR="004D2AD4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043F9613" wp14:editId="166CFC85">
            <wp:extent cx="5760720" cy="235013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6E2034D5" wp14:editId="6497CA42">
            <wp:extent cx="5760720" cy="24460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2E3741FC" wp14:editId="18EB2BA1">
            <wp:extent cx="5760720" cy="271462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lastRenderedPageBreak/>
        <w:drawing>
          <wp:inline distT="0" distB="0" distL="0" distR="0" wp14:anchorId="10F5731E" wp14:editId="334DFF25">
            <wp:extent cx="5760720" cy="2552065"/>
            <wp:effectExtent l="0" t="0" r="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5241FF97" wp14:editId="48F712D4">
            <wp:extent cx="5760720" cy="27749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92" w:rsidRDefault="00AB1792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499A3A17" wp14:editId="3CB34D7C">
            <wp:extent cx="5760720" cy="2797175"/>
            <wp:effectExtent l="0" t="0" r="0" b="317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6" w:name="_Toc484257230"/>
      <w:r>
        <w:lastRenderedPageBreak/>
        <w:t>System Calls zur Arbeit im Dateisystembaum</w:t>
      </w:r>
      <w:bookmarkEnd w:id="76"/>
    </w:p>
    <w:p w:rsidR="004D2AD4" w:rsidRDefault="000D4AF4" w:rsidP="00AF65CF">
      <w:r>
        <w:rPr>
          <w:noProof/>
          <w:lang w:eastAsia="de-CH"/>
        </w:rPr>
        <w:drawing>
          <wp:inline distT="0" distB="0" distL="0" distR="0" wp14:anchorId="45B072AD" wp14:editId="1D2C2E84">
            <wp:extent cx="4392246" cy="1800569"/>
            <wp:effectExtent l="0" t="0" r="889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13341" cy="180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7" w:name="_Toc484257231"/>
      <w:r>
        <w:t>Grundlegende API Funktionen in Windows</w:t>
      </w:r>
      <w:bookmarkEnd w:id="77"/>
    </w:p>
    <w:p w:rsidR="004D2AD4" w:rsidRDefault="000D4AF4" w:rsidP="00AF65CF">
      <w:r>
        <w:rPr>
          <w:noProof/>
          <w:lang w:eastAsia="de-CH"/>
        </w:rPr>
        <w:drawing>
          <wp:inline distT="0" distB="0" distL="0" distR="0" wp14:anchorId="4301455C" wp14:editId="22CEB83C">
            <wp:extent cx="5760720" cy="2930525"/>
            <wp:effectExtent l="0" t="0" r="0" b="317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AF4" w:rsidRDefault="000D4AF4" w:rsidP="00AF65CF">
      <w:r>
        <w:rPr>
          <w:noProof/>
          <w:lang w:eastAsia="de-CH"/>
        </w:rPr>
        <w:drawing>
          <wp:inline distT="0" distB="0" distL="0" distR="0" wp14:anchorId="6F7E9928" wp14:editId="66C678AF">
            <wp:extent cx="5760720" cy="230759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0D4AF4" w:rsidP="00AF65CF">
      <w:r>
        <w:rPr>
          <w:noProof/>
          <w:lang w:eastAsia="de-CH"/>
        </w:rPr>
        <w:lastRenderedPageBreak/>
        <w:drawing>
          <wp:inline distT="0" distB="0" distL="0" distR="0" wp14:anchorId="6710B3CE" wp14:editId="06CEC4B3">
            <wp:extent cx="5760720" cy="200152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AF4" w:rsidRDefault="000D4AF4" w:rsidP="00AF65CF">
      <w:r>
        <w:rPr>
          <w:noProof/>
          <w:lang w:eastAsia="de-CH"/>
        </w:rPr>
        <w:drawing>
          <wp:inline distT="0" distB="0" distL="0" distR="0" wp14:anchorId="455CB8DB" wp14:editId="112C7B62">
            <wp:extent cx="5760720" cy="27051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F65CF"/>
    <w:p w:rsidR="005A3A49" w:rsidRDefault="005A3A49" w:rsidP="005A3A49">
      <w:pPr>
        <w:pStyle w:val="Heading1"/>
      </w:pPr>
      <w:bookmarkStart w:id="78" w:name="_Toc484257232"/>
      <w:r>
        <w:lastRenderedPageBreak/>
        <w:t>Woche 6</w:t>
      </w:r>
      <w:bookmarkEnd w:id="78"/>
    </w:p>
    <w:p w:rsidR="005A3A49" w:rsidRDefault="00C801C1" w:rsidP="009B3CA9">
      <w:pPr>
        <w:pStyle w:val="Heading2"/>
      </w:pPr>
      <w:bookmarkStart w:id="79" w:name="_Toc484257233"/>
      <w:r>
        <w:t>Einführung in Prozesse</w:t>
      </w:r>
      <w:bookmarkEnd w:id="79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72861F90" wp14:editId="1E75C3A9">
            <wp:extent cx="5760720" cy="2208530"/>
            <wp:effectExtent l="0" t="0" r="0" b="127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0" w:name="_Toc484257234"/>
      <w:r>
        <w:t>Unterschied zwischen Prozesstask und Programm</w:t>
      </w:r>
      <w:bookmarkEnd w:id="80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26DFF70C" wp14:editId="79155A3A">
            <wp:extent cx="5760720" cy="28829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1" w:name="_Toc484257235"/>
      <w:r>
        <w:t>Lebenszyklus eines Prozesses</w:t>
      </w:r>
      <w:bookmarkEnd w:id="81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43335F3A" wp14:editId="24D90D29">
            <wp:extent cx="5760720" cy="192786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68" w:rsidRDefault="00957A68" w:rsidP="00AF65CF">
      <w:r>
        <w:rPr>
          <w:noProof/>
          <w:lang w:eastAsia="de-CH"/>
        </w:rPr>
        <w:lastRenderedPageBreak/>
        <w:drawing>
          <wp:inline distT="0" distB="0" distL="0" distR="0" wp14:anchorId="35DAB69C" wp14:editId="229C5AE9">
            <wp:extent cx="5760720" cy="1922145"/>
            <wp:effectExtent l="0" t="0" r="0" b="190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2" w:name="_Toc484257236"/>
      <w:r>
        <w:t>Verwaltung von Prozessen</w:t>
      </w:r>
      <w:bookmarkEnd w:id="82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6358671F" wp14:editId="5178FF3B">
            <wp:extent cx="5760720" cy="1390015"/>
            <wp:effectExtent l="0" t="0" r="0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68" w:rsidRDefault="00957A68" w:rsidP="00AF65CF">
      <w:r>
        <w:rPr>
          <w:noProof/>
          <w:lang w:eastAsia="de-CH"/>
        </w:rPr>
        <w:drawing>
          <wp:inline distT="0" distB="0" distL="0" distR="0" wp14:anchorId="29E454A6" wp14:editId="37903275">
            <wp:extent cx="5760720" cy="3007995"/>
            <wp:effectExtent l="0" t="0" r="0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3" w:name="_Toc484257237"/>
      <w:r>
        <w:t>Anforderungen an ein Prozesssteuersystem</w:t>
      </w:r>
      <w:bookmarkEnd w:id="83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31EC774A" wp14:editId="57A921FB">
            <wp:extent cx="5760720" cy="1823720"/>
            <wp:effectExtent l="0" t="0" r="0" b="508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4" w:name="_Toc484257238"/>
      <w:r>
        <w:lastRenderedPageBreak/>
        <w:t>User- und Kernel Mode</w:t>
      </w:r>
      <w:bookmarkEnd w:id="84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0E897AB2" wp14:editId="4B34B057">
            <wp:extent cx="5760720" cy="1191260"/>
            <wp:effectExtent l="0" t="0" r="0" b="889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5" w:name="_Toc484257239"/>
      <w:r>
        <w:t>Prozess-/Kontextwechsel</w:t>
      </w:r>
      <w:bookmarkEnd w:id="85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3F5DE3DB" wp14:editId="0FFB11C4">
            <wp:extent cx="5760720" cy="276479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6" w:name="_Toc484257240"/>
      <w:r>
        <w:t>Prozesskontext</w:t>
      </w:r>
      <w:bookmarkEnd w:id="86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2DE55170" wp14:editId="5172093B">
            <wp:extent cx="5760720" cy="2849880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7" w:name="_Toc484257241"/>
      <w:r>
        <w:lastRenderedPageBreak/>
        <w:t>Scheduler</w:t>
      </w:r>
      <w:bookmarkEnd w:id="87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1ED90A95" wp14:editId="0777AA0F">
            <wp:extent cx="5760720" cy="1521460"/>
            <wp:effectExtent l="0" t="0" r="0" b="254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8" w:name="_Toc484257242"/>
      <w:r>
        <w:t>Schedulingstrategien</w:t>
      </w:r>
      <w:bookmarkEnd w:id="88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14C3B035" wp14:editId="324BA1EB">
            <wp:extent cx="5760720" cy="20542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9" w:name="_Toc484257243"/>
      <w:r>
        <w:t>Prozessbezogene System Calls in Unix</w:t>
      </w:r>
      <w:bookmarkEnd w:id="89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1A8F84D9" wp14:editId="0EE82F75">
            <wp:extent cx="5760720" cy="1649095"/>
            <wp:effectExtent l="0" t="0" r="0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53E70" w:rsidP="009B3CA9">
      <w:pPr>
        <w:pStyle w:val="Heading2"/>
      </w:pPr>
      <w:bookmarkStart w:id="90" w:name="_Toc484257244"/>
      <w:r>
        <w:lastRenderedPageBreak/>
        <w:t>System Call exec()</w:t>
      </w:r>
      <w:bookmarkEnd w:id="90"/>
    </w:p>
    <w:p w:rsidR="00C53E70" w:rsidRDefault="003661A5" w:rsidP="00AF65CF">
      <w:r>
        <w:rPr>
          <w:noProof/>
          <w:lang w:eastAsia="de-CH"/>
        </w:rPr>
        <w:drawing>
          <wp:inline distT="0" distB="0" distL="0" distR="0" wp14:anchorId="7C715EF0" wp14:editId="24540950">
            <wp:extent cx="5760720" cy="274383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1" w:name="_Toc484257245"/>
      <w:r>
        <w:t>System Call fork()</w:t>
      </w:r>
      <w:bookmarkEnd w:id="91"/>
    </w:p>
    <w:p w:rsidR="00C53E70" w:rsidRDefault="00FA13A4" w:rsidP="00AF65CF">
      <w:r>
        <w:rPr>
          <w:noProof/>
          <w:lang w:eastAsia="de-CH"/>
        </w:rPr>
        <w:drawing>
          <wp:inline distT="0" distB="0" distL="0" distR="0" wp14:anchorId="46F5F9BC" wp14:editId="657A798F">
            <wp:extent cx="5760720" cy="2280920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3A4" w:rsidRDefault="00FA13A4" w:rsidP="00AF65CF">
      <w:r>
        <w:rPr>
          <w:noProof/>
          <w:lang w:eastAsia="de-CH"/>
        </w:rPr>
        <w:drawing>
          <wp:inline distT="0" distB="0" distL="0" distR="0" wp14:anchorId="2696621B" wp14:editId="723E62A6">
            <wp:extent cx="5760720" cy="267208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2" w:name="_Toc484257246"/>
      <w:r>
        <w:lastRenderedPageBreak/>
        <w:t>Vergleich fork() und exec()</w:t>
      </w:r>
      <w:bookmarkEnd w:id="92"/>
    </w:p>
    <w:p w:rsidR="00C801C1" w:rsidRDefault="00FA13A4" w:rsidP="00AF65CF">
      <w:r>
        <w:rPr>
          <w:noProof/>
          <w:lang w:eastAsia="de-CH"/>
        </w:rPr>
        <w:drawing>
          <wp:inline distT="0" distB="0" distL="0" distR="0" wp14:anchorId="5E5B6706" wp14:editId="738C4098">
            <wp:extent cx="5760720" cy="153225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3" w:name="_Toc484257247"/>
      <w:r>
        <w:t>System Call exit()</w:t>
      </w:r>
      <w:bookmarkEnd w:id="93"/>
    </w:p>
    <w:p w:rsidR="00C53E70" w:rsidRDefault="00DA35F8" w:rsidP="00AF65CF">
      <w:r>
        <w:rPr>
          <w:noProof/>
          <w:lang w:eastAsia="de-CH"/>
        </w:rPr>
        <w:drawing>
          <wp:inline distT="0" distB="0" distL="0" distR="0" wp14:anchorId="66970B3E" wp14:editId="4B972576">
            <wp:extent cx="5760720" cy="1674495"/>
            <wp:effectExtent l="0" t="0" r="0" b="190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4" w:name="_Toc484257248"/>
      <w:r>
        <w:t>Funktionen atexit() und on_exit()</w:t>
      </w:r>
      <w:bookmarkEnd w:id="94"/>
    </w:p>
    <w:p w:rsidR="009B3CA9" w:rsidRPr="009B3CA9" w:rsidRDefault="00DA35F8" w:rsidP="009B3CA9">
      <w:r>
        <w:rPr>
          <w:noProof/>
          <w:lang w:eastAsia="de-CH"/>
        </w:rPr>
        <w:drawing>
          <wp:inline distT="0" distB="0" distL="0" distR="0" wp14:anchorId="0084F4D7" wp14:editId="07B18ED6">
            <wp:extent cx="5760720" cy="143192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606044" w:rsidP="009B3CA9">
      <w:pPr>
        <w:pStyle w:val="Heading2"/>
      </w:pPr>
      <w:bookmarkStart w:id="95" w:name="_Toc484257249"/>
      <w:r>
        <w:t>System Call wait()</w:t>
      </w:r>
      <w:bookmarkEnd w:id="95"/>
    </w:p>
    <w:p w:rsidR="00C53E70" w:rsidRDefault="00DA35F8" w:rsidP="00AF65CF">
      <w:r>
        <w:rPr>
          <w:noProof/>
          <w:lang w:eastAsia="de-CH"/>
        </w:rPr>
        <w:drawing>
          <wp:inline distT="0" distB="0" distL="0" distR="0" wp14:anchorId="41C15A18" wp14:editId="31AA3275">
            <wp:extent cx="5760720" cy="25920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6" w:name="_Toc484257250"/>
      <w:r>
        <w:lastRenderedPageBreak/>
        <w:t>Programmierung mit wait()</w:t>
      </w:r>
      <w:bookmarkEnd w:id="96"/>
    </w:p>
    <w:p w:rsidR="00606044" w:rsidRDefault="00DA35F8" w:rsidP="00AF65CF">
      <w:r>
        <w:rPr>
          <w:noProof/>
          <w:lang w:eastAsia="de-CH"/>
        </w:rPr>
        <w:drawing>
          <wp:inline distT="0" distB="0" distL="0" distR="0" wp14:anchorId="695E8BAB" wp14:editId="6B20FECD">
            <wp:extent cx="5760720" cy="247904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7" w:name="_Toc484257251"/>
      <w:r>
        <w:t>Auswertung des Exit Code nach wait()</w:t>
      </w:r>
      <w:bookmarkEnd w:id="97"/>
    </w:p>
    <w:p w:rsidR="00606044" w:rsidRDefault="00DA35F8" w:rsidP="00DA35F8">
      <w:r>
        <w:rPr>
          <w:noProof/>
          <w:lang w:eastAsia="de-CH"/>
        </w:rPr>
        <w:drawing>
          <wp:inline distT="0" distB="0" distL="0" distR="0" wp14:anchorId="6BDBFCF3" wp14:editId="7183E77E">
            <wp:extent cx="5760720" cy="299974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F8" w:rsidRDefault="00DA35F8" w:rsidP="00DA35F8">
      <w:r>
        <w:rPr>
          <w:noProof/>
          <w:lang w:eastAsia="de-CH"/>
        </w:rPr>
        <w:drawing>
          <wp:inline distT="0" distB="0" distL="0" distR="0" wp14:anchorId="6C54B84B" wp14:editId="092F0844">
            <wp:extent cx="5760720" cy="2392045"/>
            <wp:effectExtent l="0" t="0" r="0" b="825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8" w:name="_Toc484257252"/>
      <w:r>
        <w:lastRenderedPageBreak/>
        <w:t>Prozesse erzeugen mittels Windows API</w:t>
      </w:r>
      <w:bookmarkEnd w:id="98"/>
    </w:p>
    <w:p w:rsidR="00606044" w:rsidRDefault="00DA35F8" w:rsidP="00AF65CF">
      <w:r>
        <w:rPr>
          <w:noProof/>
          <w:lang w:eastAsia="de-CH"/>
        </w:rPr>
        <w:drawing>
          <wp:inline distT="0" distB="0" distL="0" distR="0" wp14:anchorId="6C5CC548" wp14:editId="3E095E48">
            <wp:extent cx="5760720" cy="225488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9" w:name="_Toc484257253"/>
      <w:r>
        <w:t>Beispiel von kill in der Windows API</w:t>
      </w:r>
      <w:bookmarkEnd w:id="99"/>
    </w:p>
    <w:p w:rsidR="00606044" w:rsidRDefault="00CB4AED" w:rsidP="00AF65CF">
      <w:r>
        <w:rPr>
          <w:noProof/>
          <w:lang w:eastAsia="de-CH"/>
        </w:rPr>
        <w:drawing>
          <wp:inline distT="0" distB="0" distL="0" distR="0" wp14:anchorId="0872C534" wp14:editId="36041596">
            <wp:extent cx="5760720" cy="285813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AED" w:rsidRDefault="00CB4AED" w:rsidP="00AF65CF">
      <w:r>
        <w:rPr>
          <w:noProof/>
          <w:lang w:eastAsia="de-CH"/>
        </w:rPr>
        <w:drawing>
          <wp:inline distT="0" distB="0" distL="0" distR="0" wp14:anchorId="55BCF016" wp14:editId="4C53589A">
            <wp:extent cx="5760720" cy="210121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C15" w:rsidRDefault="00720C15" w:rsidP="009B3CA9">
      <w:pPr>
        <w:pStyle w:val="Heading2"/>
      </w:pPr>
      <w:bookmarkStart w:id="100" w:name="_Toc484257254"/>
      <w:r>
        <w:lastRenderedPageBreak/>
        <w:t>Beispiel der Dateisystemüberwachung in der Windows API</w:t>
      </w:r>
      <w:bookmarkEnd w:id="100"/>
    </w:p>
    <w:p w:rsidR="00720C15" w:rsidRDefault="00F36F0D" w:rsidP="00AF65CF">
      <w:r>
        <w:rPr>
          <w:noProof/>
          <w:lang w:eastAsia="de-CH"/>
        </w:rPr>
        <w:drawing>
          <wp:inline distT="0" distB="0" distL="0" distR="0" wp14:anchorId="347AF944" wp14:editId="6CB98010">
            <wp:extent cx="5760720" cy="257873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0D" w:rsidRDefault="00F36F0D" w:rsidP="00AF65CF">
      <w:r>
        <w:rPr>
          <w:noProof/>
          <w:lang w:eastAsia="de-CH"/>
        </w:rPr>
        <w:drawing>
          <wp:inline distT="0" distB="0" distL="0" distR="0" wp14:anchorId="2372E844" wp14:editId="0A453553">
            <wp:extent cx="5760720" cy="269303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0D" w:rsidRDefault="00F36F0D" w:rsidP="00AF65CF">
      <w:r>
        <w:rPr>
          <w:noProof/>
          <w:lang w:eastAsia="de-CH"/>
        </w:rPr>
        <w:drawing>
          <wp:inline distT="0" distB="0" distL="0" distR="0" wp14:anchorId="1C1B629C" wp14:editId="61A2A9A6">
            <wp:extent cx="5760720" cy="2525395"/>
            <wp:effectExtent l="0" t="0" r="0" b="825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AF65CF"/>
    <w:p w:rsidR="00441032" w:rsidRDefault="00441032" w:rsidP="00441032">
      <w:pPr>
        <w:pStyle w:val="Heading1"/>
      </w:pPr>
      <w:bookmarkStart w:id="101" w:name="_Toc484257255"/>
      <w:r>
        <w:lastRenderedPageBreak/>
        <w:t>Woche 7</w:t>
      </w:r>
      <w:r w:rsidR="00830D1D">
        <w:t xml:space="preserve"> &amp; 8</w:t>
      </w:r>
      <w:bookmarkEnd w:id="101"/>
    </w:p>
    <w:p w:rsidR="00441032" w:rsidRDefault="00AA459C" w:rsidP="00AA459C">
      <w:pPr>
        <w:pStyle w:val="Heading2"/>
      </w:pPr>
      <w:bookmarkStart w:id="102" w:name="_Toc484257256"/>
      <w:r>
        <w:t>Einführung in Pipes</w:t>
      </w:r>
      <w:bookmarkEnd w:id="102"/>
    </w:p>
    <w:p w:rsidR="00AA459C" w:rsidRDefault="00D27EF7" w:rsidP="00AF65CF">
      <w:r>
        <w:rPr>
          <w:noProof/>
          <w:lang w:eastAsia="de-CH"/>
        </w:rPr>
        <w:drawing>
          <wp:inline distT="0" distB="0" distL="0" distR="0" wp14:anchorId="3853413D" wp14:editId="6CFA8544">
            <wp:extent cx="4595446" cy="953839"/>
            <wp:effectExtent l="0" t="0" r="0" b="762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95446" cy="95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3" w:name="_Toc484257257"/>
      <w:r>
        <w:t>Konzept und Zweck</w:t>
      </w:r>
      <w:bookmarkEnd w:id="103"/>
    </w:p>
    <w:p w:rsidR="00AA459C" w:rsidRDefault="00D27EF7" w:rsidP="00AF65CF">
      <w:r>
        <w:rPr>
          <w:noProof/>
          <w:lang w:eastAsia="de-CH"/>
        </w:rPr>
        <w:drawing>
          <wp:inline distT="0" distB="0" distL="0" distR="0" wp14:anchorId="61D7862D" wp14:editId="24434B95">
            <wp:extent cx="4603262" cy="1269043"/>
            <wp:effectExtent l="0" t="0" r="6985" b="762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03262" cy="126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E0" w:rsidRDefault="005624E0" w:rsidP="00AF65CF">
      <w:r>
        <w:rPr>
          <w:noProof/>
          <w:lang w:eastAsia="de-CH"/>
        </w:rPr>
        <w:drawing>
          <wp:inline distT="0" distB="0" distL="0" distR="0" wp14:anchorId="44B767CC" wp14:editId="4B15E0B0">
            <wp:extent cx="4767385" cy="1893396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80338" cy="189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4" w:name="_Toc484257258"/>
      <w:r>
        <w:t>Verwendung von Pipes in einer Shell</w:t>
      </w:r>
      <w:bookmarkEnd w:id="104"/>
    </w:p>
    <w:p w:rsidR="005624E0" w:rsidRDefault="005624E0" w:rsidP="00AF65CF">
      <w:r>
        <w:rPr>
          <w:noProof/>
          <w:lang w:eastAsia="de-CH"/>
        </w:rPr>
        <w:drawing>
          <wp:inline distT="0" distB="0" distL="0" distR="0" wp14:anchorId="2159A924" wp14:editId="07BA7E75">
            <wp:extent cx="4746418" cy="1508369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59322" cy="15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5" w:name="_Toc484257259"/>
      <w:r>
        <w:lastRenderedPageBreak/>
        <w:t>Programmierung von Pipes</w:t>
      </w:r>
      <w:bookmarkEnd w:id="105"/>
    </w:p>
    <w:p w:rsidR="005624E0" w:rsidRDefault="005624E0" w:rsidP="00AF65CF">
      <w:r>
        <w:rPr>
          <w:noProof/>
          <w:lang w:eastAsia="de-CH"/>
        </w:rPr>
        <w:drawing>
          <wp:inline distT="0" distB="0" distL="0" distR="0" wp14:anchorId="189200B5" wp14:editId="3431EE0E">
            <wp:extent cx="4704862" cy="2365916"/>
            <wp:effectExtent l="0" t="0" r="63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27281" cy="2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6" w:name="_Toc484257260"/>
      <w:r>
        <w:t>Programmierung von Pipes innerhalb des gleichen Prozesses</w:t>
      </w:r>
      <w:bookmarkEnd w:id="106"/>
    </w:p>
    <w:p w:rsidR="00AA459C" w:rsidRDefault="00886CD6" w:rsidP="00AF65CF">
      <w:r>
        <w:rPr>
          <w:noProof/>
          <w:lang w:eastAsia="de-CH"/>
        </w:rPr>
        <w:drawing>
          <wp:inline distT="0" distB="0" distL="0" distR="0" wp14:anchorId="7A8661CE" wp14:editId="10630A0F">
            <wp:extent cx="5322277" cy="2901674"/>
            <wp:effectExtent l="0" t="0" r="0" b="698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22277" cy="29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7" w:name="_Toc484257261"/>
      <w:r>
        <w:t>Programmierung von Pipes zwischen verschiedenen Prozessen</w:t>
      </w:r>
      <w:bookmarkEnd w:id="107"/>
    </w:p>
    <w:p w:rsidR="00AA459C" w:rsidRDefault="00886CD6" w:rsidP="00AF65CF">
      <w:r>
        <w:rPr>
          <w:noProof/>
          <w:lang w:eastAsia="de-CH"/>
        </w:rPr>
        <w:drawing>
          <wp:inline distT="0" distB="0" distL="0" distR="0" wp14:anchorId="42859C6B" wp14:editId="1ACE8CD7">
            <wp:extent cx="5330093" cy="2891246"/>
            <wp:effectExtent l="0" t="0" r="4445" b="444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3675" cy="289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8" w:name="_Toc484257262"/>
      <w:r>
        <w:lastRenderedPageBreak/>
        <w:t>Schliessen unbenutzter Pipe-Enden</w:t>
      </w:r>
      <w:bookmarkEnd w:id="108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00FDD107" wp14:editId="2448A082">
            <wp:extent cx="5760720" cy="1400810"/>
            <wp:effectExtent l="0" t="0" r="0" b="889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9" w:name="_Toc484257263"/>
      <w:r>
        <w:t>Schliessen von nicht verwendeten Pipe-Enden</w:t>
      </w:r>
      <w:bookmarkEnd w:id="109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11426017" wp14:editId="3A6D0E90">
            <wp:extent cx="5760720" cy="309181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DB14AE" w:rsidP="00643C84">
      <w:pPr>
        <w:pStyle w:val="Heading2"/>
      </w:pPr>
      <w:bookmarkStart w:id="110" w:name="_Toc484257264"/>
      <w:r>
        <w:t>Datenstruktur von pipe()</w:t>
      </w:r>
      <w:bookmarkEnd w:id="110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04D46EFD" wp14:editId="64B29269">
            <wp:extent cx="5760720" cy="3045460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DB14AE" w:rsidP="00643C84">
      <w:pPr>
        <w:pStyle w:val="Heading2"/>
      </w:pPr>
      <w:bookmarkStart w:id="111" w:name="_Toc484257265"/>
      <w:r>
        <w:lastRenderedPageBreak/>
        <w:t>Persistenten (N</w:t>
      </w:r>
      <w:r w:rsidR="00AA459C">
        <w:t>amed) Pipes in einer Shell</w:t>
      </w:r>
      <w:bookmarkEnd w:id="111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31A7B052" wp14:editId="0923FC08">
            <wp:extent cx="5103446" cy="2239508"/>
            <wp:effectExtent l="0" t="0" r="2540" b="889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13587" cy="224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AE" w:rsidRDefault="00DB14AE" w:rsidP="00643C84">
      <w:pPr>
        <w:pStyle w:val="Heading2"/>
      </w:pPr>
      <w:bookmarkStart w:id="112" w:name="_Toc484257266"/>
      <w:r>
        <w:t>Persistente Named Pipe mit mkfifo</w:t>
      </w:r>
      <w:bookmarkEnd w:id="112"/>
    </w:p>
    <w:p w:rsidR="00DB14AE" w:rsidRDefault="00D025C1" w:rsidP="00AF65CF">
      <w:r>
        <w:rPr>
          <w:noProof/>
          <w:lang w:eastAsia="de-CH"/>
        </w:rPr>
        <w:drawing>
          <wp:inline distT="0" distB="0" distL="0" distR="0" wp14:anchorId="448861E6" wp14:editId="3F2087BA">
            <wp:extent cx="5150339" cy="2355463"/>
            <wp:effectExtent l="0" t="0" r="0" b="698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59821" cy="235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AE" w:rsidRDefault="00DB14AE" w:rsidP="00643C84">
      <w:pPr>
        <w:pStyle w:val="Heading2"/>
      </w:pPr>
      <w:bookmarkStart w:id="113" w:name="_Toc484257267"/>
      <w:r>
        <w:t>Programmierung mit Named Pipes</w:t>
      </w:r>
      <w:bookmarkEnd w:id="113"/>
    </w:p>
    <w:p w:rsidR="00DB14AE" w:rsidRDefault="00D025C1" w:rsidP="00AF65CF">
      <w:r>
        <w:rPr>
          <w:noProof/>
          <w:lang w:eastAsia="de-CH"/>
        </w:rPr>
        <w:drawing>
          <wp:inline distT="0" distB="0" distL="0" distR="0" wp14:anchorId="5E03B5DF" wp14:editId="4F651AE8">
            <wp:extent cx="5236308" cy="2832870"/>
            <wp:effectExtent l="0" t="0" r="2540" b="571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45684" cy="283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AE" w:rsidRDefault="00DB14AE" w:rsidP="00643C84">
      <w:pPr>
        <w:pStyle w:val="Heading2"/>
      </w:pPr>
      <w:bookmarkStart w:id="114" w:name="_Toc484257268"/>
      <w:r>
        <w:lastRenderedPageBreak/>
        <w:t>Verwandter System Call dup()</w:t>
      </w:r>
      <w:bookmarkEnd w:id="114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74C60986" wp14:editId="6C685250">
            <wp:extent cx="5165969" cy="267295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72289" cy="26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84" w:rsidRDefault="00643C84" w:rsidP="00643C84">
      <w:pPr>
        <w:pStyle w:val="Heading2"/>
      </w:pPr>
      <w:bookmarkStart w:id="115" w:name="_Toc484257269"/>
      <w:r>
        <w:t>Programmierung mit Named Pipes mit der Windows API</w:t>
      </w:r>
      <w:bookmarkEnd w:id="115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792AB1FB" wp14:editId="75FAF22D">
            <wp:extent cx="5150339" cy="593833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44016" cy="60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84" w:rsidRDefault="00643C84" w:rsidP="00643C84">
      <w:pPr>
        <w:pStyle w:val="Heading2"/>
      </w:pPr>
      <w:bookmarkStart w:id="116" w:name="_Toc484257270"/>
      <w:r>
        <w:t>Pipe Reader</w:t>
      </w:r>
      <w:bookmarkEnd w:id="116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37299C43" wp14:editId="525C902E">
            <wp:extent cx="5760720" cy="277177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1" w:rsidRDefault="00D025C1" w:rsidP="00AF65CF">
      <w:r>
        <w:rPr>
          <w:noProof/>
          <w:lang w:eastAsia="de-CH"/>
        </w:rPr>
        <w:lastRenderedPageBreak/>
        <w:drawing>
          <wp:inline distT="0" distB="0" distL="0" distR="0" wp14:anchorId="44140662" wp14:editId="4F45B6FE">
            <wp:extent cx="5580185" cy="2565581"/>
            <wp:effectExtent l="0" t="0" r="1905" b="6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94494" cy="25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84" w:rsidRDefault="00643C84" w:rsidP="00643C84">
      <w:pPr>
        <w:pStyle w:val="Heading2"/>
      </w:pPr>
      <w:bookmarkStart w:id="117" w:name="_Toc484257271"/>
      <w:r>
        <w:t>Pipe Writer</w:t>
      </w:r>
      <w:bookmarkEnd w:id="117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4089FC80" wp14:editId="08A88642">
            <wp:extent cx="5616868" cy="2797908"/>
            <wp:effectExtent l="0" t="0" r="3175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34406" cy="280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1" w:rsidRDefault="00D025C1" w:rsidP="00AF65CF">
      <w:r>
        <w:rPr>
          <w:noProof/>
          <w:lang w:eastAsia="de-CH"/>
        </w:rPr>
        <w:drawing>
          <wp:inline distT="0" distB="0" distL="0" distR="0" wp14:anchorId="44333797" wp14:editId="7BE87CBC">
            <wp:extent cx="5611446" cy="2865722"/>
            <wp:effectExtent l="0" t="0" r="889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20941" cy="287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1" w:rsidRDefault="00F66CE3" w:rsidP="00F66CE3">
      <w:pPr>
        <w:pStyle w:val="Heading2"/>
      </w:pPr>
      <w:bookmarkStart w:id="118" w:name="_Toc484257272"/>
      <w:r>
        <w:lastRenderedPageBreak/>
        <w:t>Einführung in Signale</w:t>
      </w:r>
      <w:bookmarkEnd w:id="118"/>
    </w:p>
    <w:p w:rsidR="00F66CE3" w:rsidRDefault="00E8076E" w:rsidP="00AF65CF">
      <w:r>
        <w:rPr>
          <w:noProof/>
          <w:lang w:eastAsia="de-CH"/>
        </w:rPr>
        <w:drawing>
          <wp:inline distT="0" distB="0" distL="0" distR="0" wp14:anchorId="2106332E" wp14:editId="05E6415C">
            <wp:extent cx="5760720" cy="1692275"/>
            <wp:effectExtent l="0" t="0" r="0" b="317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19" w:name="_Toc484257273"/>
      <w:r>
        <w:t>Unterschiedliche Arten der Signalbehandlung</w:t>
      </w:r>
      <w:bookmarkEnd w:id="119"/>
    </w:p>
    <w:p w:rsidR="00F66CE3" w:rsidRDefault="00E8076E" w:rsidP="00AF65CF">
      <w:r>
        <w:rPr>
          <w:noProof/>
          <w:lang w:eastAsia="de-CH"/>
        </w:rPr>
        <w:drawing>
          <wp:inline distT="0" distB="0" distL="0" distR="0" wp14:anchorId="6D660B22" wp14:editId="7EC617B3">
            <wp:extent cx="5760720" cy="2677795"/>
            <wp:effectExtent l="0" t="0" r="0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0" w:name="_Toc484257274"/>
      <w:r>
        <w:t>Signaltypen in BSD Unix</w:t>
      </w:r>
      <w:bookmarkEnd w:id="120"/>
    </w:p>
    <w:p w:rsidR="00F66CE3" w:rsidRDefault="00E8076E" w:rsidP="00AF65CF">
      <w:r>
        <w:rPr>
          <w:noProof/>
          <w:lang w:eastAsia="de-CH"/>
        </w:rPr>
        <w:drawing>
          <wp:inline distT="0" distB="0" distL="0" distR="0" wp14:anchorId="10883414" wp14:editId="54429518">
            <wp:extent cx="5760720" cy="2706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76E" w:rsidRDefault="00E8076E" w:rsidP="00AF65CF">
      <w:r>
        <w:rPr>
          <w:noProof/>
          <w:lang w:eastAsia="de-CH"/>
        </w:rPr>
        <w:lastRenderedPageBreak/>
        <w:drawing>
          <wp:inline distT="0" distB="0" distL="0" distR="0" wp14:anchorId="195E8B8B" wp14:editId="5B1C1475">
            <wp:extent cx="5760720" cy="3078480"/>
            <wp:effectExtent l="0" t="0" r="0" b="762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1" w:name="_Toc484257275"/>
      <w:r>
        <w:t>Unterschiede in System V Unix</w:t>
      </w:r>
      <w:bookmarkEnd w:id="121"/>
    </w:p>
    <w:p w:rsidR="00F66CE3" w:rsidRDefault="004F24E5" w:rsidP="00AF65CF">
      <w:r>
        <w:rPr>
          <w:noProof/>
          <w:lang w:eastAsia="de-CH"/>
        </w:rPr>
        <w:drawing>
          <wp:inline distT="0" distB="0" distL="0" distR="0" wp14:anchorId="5F49B8D9" wp14:editId="2A454FB3">
            <wp:extent cx="5228493" cy="1235083"/>
            <wp:effectExtent l="0" t="0" r="0" b="317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60" cy="124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2" w:name="_Toc484257276"/>
      <w:r>
        <w:t>Wichtige Systemaufrufe</w:t>
      </w:r>
      <w:bookmarkEnd w:id="122"/>
    </w:p>
    <w:p w:rsidR="00F66CE3" w:rsidRDefault="00FC4806" w:rsidP="00AF65CF">
      <w:r>
        <w:rPr>
          <w:noProof/>
          <w:lang w:eastAsia="de-CH"/>
        </w:rPr>
        <w:drawing>
          <wp:inline distT="0" distB="0" distL="0" distR="0" wp14:anchorId="400F4AF6" wp14:editId="25BB9D67">
            <wp:extent cx="5205046" cy="1689690"/>
            <wp:effectExtent l="0" t="0" r="0" b="635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47738" cy="170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B25" w:rsidRDefault="002C7B25" w:rsidP="00AF65CF">
      <w:r>
        <w:rPr>
          <w:noProof/>
          <w:lang w:eastAsia="de-CH"/>
        </w:rPr>
        <w:drawing>
          <wp:inline distT="0" distB="0" distL="0" distR="0" wp14:anchorId="299250AF" wp14:editId="6D2E225D">
            <wp:extent cx="5220677" cy="2228225"/>
            <wp:effectExtent l="0" t="0" r="0" b="63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37325" cy="223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3" w:name="_Toc484257277"/>
      <w:r>
        <w:lastRenderedPageBreak/>
        <w:t>Signale und fork()/exec()</w:t>
      </w:r>
      <w:bookmarkEnd w:id="123"/>
    </w:p>
    <w:p w:rsidR="00F66CE3" w:rsidRDefault="001C12F7" w:rsidP="00AF65CF">
      <w:r>
        <w:rPr>
          <w:noProof/>
          <w:lang w:eastAsia="de-CH"/>
        </w:rPr>
        <w:drawing>
          <wp:inline distT="0" distB="0" distL="0" distR="0" wp14:anchorId="1DE92CFE" wp14:editId="156FD2A2">
            <wp:extent cx="5760720" cy="1972310"/>
            <wp:effectExtent l="0" t="0" r="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4" w:name="_Toc484257278"/>
      <w:r>
        <w:t>Versenden eines Signals mittels kill()</w:t>
      </w:r>
      <w:bookmarkEnd w:id="124"/>
    </w:p>
    <w:p w:rsidR="00F66CE3" w:rsidRDefault="001C12F7" w:rsidP="00AF65CF">
      <w:r>
        <w:rPr>
          <w:noProof/>
          <w:lang w:eastAsia="de-CH"/>
        </w:rPr>
        <w:drawing>
          <wp:inline distT="0" distB="0" distL="0" distR="0" wp14:anchorId="7DF059D4" wp14:editId="08B31713">
            <wp:extent cx="5760720" cy="277177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5" w:name="_Toc484257279"/>
      <w:r>
        <w:t>Versenden eines Signals mittels raise()</w:t>
      </w:r>
      <w:bookmarkEnd w:id="125"/>
    </w:p>
    <w:p w:rsidR="00F66CE3" w:rsidRDefault="001C12F7" w:rsidP="00AF65CF">
      <w:r>
        <w:rPr>
          <w:noProof/>
          <w:lang w:eastAsia="de-CH"/>
        </w:rPr>
        <w:drawing>
          <wp:inline distT="0" distB="0" distL="0" distR="0" wp14:anchorId="5988ED85" wp14:editId="750CFB4D">
            <wp:extent cx="5760720" cy="28968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6" w:name="_Toc484257280"/>
      <w:r>
        <w:lastRenderedPageBreak/>
        <w:t>Warten auf ein Signal mittels pause()</w:t>
      </w:r>
      <w:bookmarkEnd w:id="126"/>
    </w:p>
    <w:p w:rsidR="00F66CE3" w:rsidRDefault="00471D59" w:rsidP="00AF65CF">
      <w:r>
        <w:rPr>
          <w:noProof/>
          <w:lang w:eastAsia="de-CH"/>
        </w:rPr>
        <w:drawing>
          <wp:inline distT="0" distB="0" distL="0" distR="0" wp14:anchorId="0E11C012" wp14:editId="5A023932">
            <wp:extent cx="5760720" cy="177736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27" w:name="_Toc484257281"/>
      <w:r>
        <w:t>Ablauf einer Signalverarbeitung</w:t>
      </w:r>
      <w:bookmarkEnd w:id="127"/>
    </w:p>
    <w:p w:rsidR="00F66CE3" w:rsidRDefault="00471D59" w:rsidP="00AF65CF">
      <w:r>
        <w:rPr>
          <w:noProof/>
          <w:lang w:eastAsia="de-CH"/>
        </w:rPr>
        <w:drawing>
          <wp:inline distT="0" distB="0" distL="0" distR="0" wp14:anchorId="22591805" wp14:editId="4EFB3E06">
            <wp:extent cx="5760720" cy="1713230"/>
            <wp:effectExtent l="0" t="0" r="0" b="127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28" w:name="_Toc484257282"/>
      <w:r>
        <w:t>Beispiel: Einfache Signalbehandlung</w:t>
      </w:r>
      <w:bookmarkEnd w:id="128"/>
    </w:p>
    <w:p w:rsidR="00F66CE3" w:rsidRDefault="00471D59" w:rsidP="00AF65CF">
      <w:r>
        <w:rPr>
          <w:noProof/>
          <w:lang w:eastAsia="de-CH"/>
        </w:rPr>
        <w:drawing>
          <wp:inline distT="0" distB="0" distL="0" distR="0" wp14:anchorId="17874D97" wp14:editId="3CB8526D">
            <wp:extent cx="5760720" cy="291909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29" w:name="_Toc484257283"/>
      <w:r>
        <w:lastRenderedPageBreak/>
        <w:t>Beispiel: Division by Zero abfangen</w:t>
      </w:r>
      <w:bookmarkEnd w:id="129"/>
    </w:p>
    <w:p w:rsidR="004E5D06" w:rsidRDefault="00471D59" w:rsidP="00AF65CF">
      <w:r>
        <w:rPr>
          <w:noProof/>
          <w:lang w:eastAsia="de-CH"/>
        </w:rPr>
        <w:drawing>
          <wp:inline distT="0" distB="0" distL="0" distR="0" wp14:anchorId="063EFEC3" wp14:editId="39C0262E">
            <wp:extent cx="5760720" cy="301434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30" w:name="_Toc484257284"/>
      <w:r>
        <w:t>Beispiel: Ctrl+C abfangen</w:t>
      </w:r>
      <w:bookmarkEnd w:id="130"/>
    </w:p>
    <w:p w:rsidR="00F66CE3" w:rsidRDefault="008179B2" w:rsidP="00AF65CF">
      <w:r>
        <w:rPr>
          <w:noProof/>
          <w:lang w:eastAsia="de-CH"/>
        </w:rPr>
        <w:drawing>
          <wp:inline distT="0" distB="0" distL="0" distR="0" wp14:anchorId="1B85740D" wp14:editId="69C1D92F">
            <wp:extent cx="5760720" cy="2872105"/>
            <wp:effectExtent l="0" t="0" r="0" b="444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06" w:rsidRDefault="004E5D06" w:rsidP="004E5D06">
      <w:pPr>
        <w:pStyle w:val="Heading2"/>
      </w:pPr>
      <w:bookmarkStart w:id="131" w:name="_Toc484257285"/>
      <w:r>
        <w:t>Signalhandler ändern</w:t>
      </w:r>
      <w:bookmarkEnd w:id="131"/>
    </w:p>
    <w:p w:rsidR="004E5D06" w:rsidRDefault="008179B2" w:rsidP="00AF65CF">
      <w:r>
        <w:rPr>
          <w:noProof/>
          <w:lang w:eastAsia="de-CH"/>
        </w:rPr>
        <w:drawing>
          <wp:inline distT="0" distB="0" distL="0" distR="0" wp14:anchorId="4CB5BE55" wp14:editId="7353B00C">
            <wp:extent cx="5760720" cy="1731645"/>
            <wp:effectExtent l="0" t="0" r="0" b="190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06" w:rsidRDefault="004E5D06" w:rsidP="004E5D06">
      <w:pPr>
        <w:pStyle w:val="Heading2"/>
      </w:pPr>
      <w:bookmarkStart w:id="132" w:name="_Toc484257286"/>
      <w:r>
        <w:lastRenderedPageBreak/>
        <w:t>Nützlicher Signal Call alarm()</w:t>
      </w:r>
      <w:bookmarkEnd w:id="132"/>
    </w:p>
    <w:p w:rsidR="00F66CE3" w:rsidRDefault="008179B2" w:rsidP="00AF65CF">
      <w:r>
        <w:rPr>
          <w:noProof/>
          <w:lang w:eastAsia="de-CH"/>
        </w:rPr>
        <w:drawing>
          <wp:inline distT="0" distB="0" distL="0" distR="0" wp14:anchorId="6C95AF26" wp14:editId="456D2922">
            <wp:extent cx="5760720" cy="3096895"/>
            <wp:effectExtent l="0" t="0" r="0" b="825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9B2" w:rsidRDefault="008179B2" w:rsidP="00AF65CF">
      <w:r>
        <w:rPr>
          <w:noProof/>
          <w:lang w:eastAsia="de-CH"/>
        </w:rPr>
        <w:drawing>
          <wp:inline distT="0" distB="0" distL="0" distR="0" wp14:anchorId="07CFDF96" wp14:editId="4CC135FD">
            <wp:extent cx="5760720" cy="298069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AF65CF"/>
    <w:p w:rsidR="00830D1D" w:rsidRDefault="00830D1D" w:rsidP="00830D1D">
      <w:pPr>
        <w:pStyle w:val="Heading1"/>
      </w:pPr>
      <w:bookmarkStart w:id="133" w:name="_Toc484257287"/>
      <w:r>
        <w:lastRenderedPageBreak/>
        <w:t>Woche 9</w:t>
      </w:r>
      <w:bookmarkEnd w:id="133"/>
    </w:p>
    <w:p w:rsidR="00830D1D" w:rsidRDefault="008A582E" w:rsidP="008A582E">
      <w:pPr>
        <w:pStyle w:val="Heading2"/>
      </w:pPr>
      <w:bookmarkStart w:id="134" w:name="_Toc484257288"/>
      <w:r>
        <w:t>Repetition der bisherigen Lernziele</w:t>
      </w:r>
      <w:bookmarkEnd w:id="134"/>
    </w:p>
    <w:p w:rsidR="008A582E" w:rsidRDefault="008A582E" w:rsidP="00AF65CF">
      <w:r>
        <w:rPr>
          <w:noProof/>
          <w:lang w:eastAsia="de-CH"/>
        </w:rPr>
        <w:drawing>
          <wp:inline distT="0" distB="0" distL="0" distR="0" wp14:anchorId="2B41031A" wp14:editId="7820CE44">
            <wp:extent cx="5760720" cy="2836545"/>
            <wp:effectExtent l="0" t="0" r="0" b="190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35" w:name="_Toc484257289"/>
      <w:r>
        <w:t>Einführung in C</w:t>
      </w:r>
      <w:bookmarkEnd w:id="135"/>
    </w:p>
    <w:p w:rsidR="0002344B" w:rsidRDefault="0002344B" w:rsidP="00AF65CF">
      <w:r>
        <w:rPr>
          <w:noProof/>
          <w:lang w:eastAsia="de-CH"/>
        </w:rPr>
        <w:drawing>
          <wp:inline distT="0" distB="0" distL="0" distR="0" wp14:anchorId="1D95EE08" wp14:editId="1BD96EF7">
            <wp:extent cx="5760720" cy="274447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36" w:name="_Toc484257290"/>
      <w:r>
        <w:lastRenderedPageBreak/>
        <w:t>Beispiele der Fehlersuche</w:t>
      </w:r>
      <w:bookmarkEnd w:id="136"/>
    </w:p>
    <w:p w:rsidR="0002344B" w:rsidRDefault="0002344B" w:rsidP="00AF65CF">
      <w:r>
        <w:rPr>
          <w:noProof/>
          <w:lang w:eastAsia="de-CH"/>
        </w:rPr>
        <w:drawing>
          <wp:inline distT="0" distB="0" distL="0" distR="0" wp14:anchorId="7F82CD32" wp14:editId="580704B4">
            <wp:extent cx="5760720" cy="2530475"/>
            <wp:effectExtent l="0" t="0" r="0" b="317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AF65CF">
      <w:r>
        <w:rPr>
          <w:noProof/>
          <w:lang w:eastAsia="de-CH"/>
        </w:rPr>
        <w:drawing>
          <wp:inline distT="0" distB="0" distL="0" distR="0" wp14:anchorId="204C4BE1" wp14:editId="2A07AC17">
            <wp:extent cx="5760720" cy="21736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37" w:name="_Toc484257291"/>
      <w:r>
        <w:t>Dateisystem</w:t>
      </w:r>
      <w:bookmarkEnd w:id="137"/>
    </w:p>
    <w:p w:rsidR="0002344B" w:rsidRDefault="00D22694" w:rsidP="0002344B">
      <w:r>
        <w:rPr>
          <w:noProof/>
          <w:lang w:eastAsia="de-CH"/>
        </w:rPr>
        <w:drawing>
          <wp:inline distT="0" distB="0" distL="0" distR="0" wp14:anchorId="0361AE6C" wp14:editId="556D2453">
            <wp:extent cx="5760720" cy="1155700"/>
            <wp:effectExtent l="0" t="0" r="0" b="635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38" w:name="_Toc484257292"/>
      <w:r>
        <w:lastRenderedPageBreak/>
        <w:t>Schematischer Aufbau eines Dateisystems am Beispiel Unix UFS</w:t>
      </w:r>
      <w:bookmarkEnd w:id="138"/>
    </w:p>
    <w:p w:rsidR="0002344B" w:rsidRDefault="00A26CA9" w:rsidP="0002344B">
      <w:r>
        <w:rPr>
          <w:noProof/>
          <w:lang w:eastAsia="de-CH"/>
        </w:rPr>
        <w:drawing>
          <wp:inline distT="0" distB="0" distL="0" distR="0" wp14:anchorId="57175BBE" wp14:editId="36276ED3">
            <wp:extent cx="5760720" cy="301561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39" w:name="_Toc484257293"/>
      <w:r>
        <w:t>Beispiele für das Dateisystem</w:t>
      </w:r>
      <w:bookmarkEnd w:id="139"/>
    </w:p>
    <w:p w:rsidR="0002344B" w:rsidRDefault="00936BBA" w:rsidP="0002344B">
      <w:r>
        <w:rPr>
          <w:noProof/>
          <w:lang w:eastAsia="de-CH"/>
        </w:rPr>
        <w:drawing>
          <wp:inline distT="0" distB="0" distL="0" distR="0" wp14:anchorId="21D37696" wp14:editId="48791B7A">
            <wp:extent cx="5760720" cy="210058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BA" w:rsidRDefault="00936BBA" w:rsidP="0002344B">
      <w:r>
        <w:rPr>
          <w:noProof/>
          <w:lang w:eastAsia="de-CH"/>
        </w:rPr>
        <w:drawing>
          <wp:inline distT="0" distB="0" distL="0" distR="0" wp14:anchorId="691FFFFE" wp14:editId="0BACA9F7">
            <wp:extent cx="5760720" cy="30746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3D2" w:rsidRDefault="00F653D2" w:rsidP="0002344B">
      <w:r>
        <w:rPr>
          <w:noProof/>
          <w:lang w:eastAsia="de-CH"/>
        </w:rPr>
        <w:lastRenderedPageBreak/>
        <w:drawing>
          <wp:inline distT="0" distB="0" distL="0" distR="0" wp14:anchorId="7A01116A" wp14:editId="1606018D">
            <wp:extent cx="5760720" cy="2607945"/>
            <wp:effectExtent l="0" t="0" r="0" b="190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DD" w:rsidRPr="0002344B" w:rsidRDefault="00312EDD" w:rsidP="0002344B">
      <w:r>
        <w:rPr>
          <w:noProof/>
          <w:lang w:eastAsia="de-CH"/>
        </w:rPr>
        <w:drawing>
          <wp:inline distT="0" distB="0" distL="0" distR="0" wp14:anchorId="7F764361" wp14:editId="7703D32D">
            <wp:extent cx="5760720" cy="3080385"/>
            <wp:effectExtent l="0" t="0" r="0" b="571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40" w:name="_Toc484257294"/>
      <w:r>
        <w:t>Prozesse</w:t>
      </w:r>
      <w:bookmarkEnd w:id="140"/>
    </w:p>
    <w:p w:rsidR="008A582E" w:rsidRDefault="004F0918" w:rsidP="00AF65CF">
      <w:r>
        <w:rPr>
          <w:noProof/>
          <w:lang w:eastAsia="de-CH"/>
        </w:rPr>
        <w:drawing>
          <wp:inline distT="0" distB="0" distL="0" distR="0" wp14:anchorId="68C957C3" wp14:editId="0F38BBC5">
            <wp:extent cx="5760720" cy="167830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41" w:name="_Toc484257295"/>
      <w:r>
        <w:lastRenderedPageBreak/>
        <w:t>Prozesszustände</w:t>
      </w:r>
      <w:bookmarkEnd w:id="141"/>
    </w:p>
    <w:p w:rsidR="008A582E" w:rsidRDefault="004F0918" w:rsidP="00AF65CF">
      <w:r>
        <w:rPr>
          <w:noProof/>
          <w:lang w:eastAsia="de-CH"/>
        </w:rPr>
        <w:drawing>
          <wp:inline distT="0" distB="0" distL="0" distR="0" wp14:anchorId="0E882593" wp14:editId="181623F0">
            <wp:extent cx="5760720" cy="3159125"/>
            <wp:effectExtent l="0" t="0" r="0" b="317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42" w:name="_Toc484257296"/>
      <w:r>
        <w:t>Pipes</w:t>
      </w:r>
      <w:bookmarkEnd w:id="142"/>
    </w:p>
    <w:p w:rsidR="008A582E" w:rsidRDefault="005A1DEA" w:rsidP="00AF65CF">
      <w:r>
        <w:rPr>
          <w:noProof/>
          <w:lang w:eastAsia="de-CH"/>
        </w:rPr>
        <w:drawing>
          <wp:inline distT="0" distB="0" distL="0" distR="0" wp14:anchorId="246D761F" wp14:editId="16594520">
            <wp:extent cx="5760720" cy="758190"/>
            <wp:effectExtent l="0" t="0" r="0" b="381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43" w:name="_Toc484257297"/>
      <w:r>
        <w:t>Beispiele für Prozesse und Pipes</w:t>
      </w:r>
      <w:bookmarkEnd w:id="143"/>
    </w:p>
    <w:p w:rsidR="008A582E" w:rsidRDefault="006E6E2A" w:rsidP="00AF65CF">
      <w:r>
        <w:rPr>
          <w:noProof/>
          <w:lang w:eastAsia="de-CH"/>
        </w:rPr>
        <w:drawing>
          <wp:inline distT="0" distB="0" distL="0" distR="0" wp14:anchorId="79BDA980" wp14:editId="7C1C7B46">
            <wp:extent cx="5760720" cy="306705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013" w:rsidRDefault="00D20013" w:rsidP="00AF65CF">
      <w:r>
        <w:rPr>
          <w:noProof/>
          <w:lang w:eastAsia="de-CH"/>
        </w:rPr>
        <w:lastRenderedPageBreak/>
        <w:drawing>
          <wp:inline distT="0" distB="0" distL="0" distR="0" wp14:anchorId="6BB21C4C" wp14:editId="2AF470CB">
            <wp:extent cx="5760720" cy="264922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44" w:name="_Toc484257298"/>
      <w:r>
        <w:t>Signale</w:t>
      </w:r>
      <w:bookmarkEnd w:id="144"/>
    </w:p>
    <w:p w:rsidR="008A582E" w:rsidRDefault="00CB60E0" w:rsidP="00AF65CF">
      <w:r>
        <w:rPr>
          <w:noProof/>
          <w:lang w:eastAsia="de-CH"/>
        </w:rPr>
        <w:drawing>
          <wp:inline distT="0" distB="0" distL="0" distR="0" wp14:anchorId="7E97E5D9" wp14:editId="2459A853">
            <wp:extent cx="5760720" cy="1539875"/>
            <wp:effectExtent l="0" t="0" r="0" b="317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45" w:name="_Toc484257299"/>
      <w:r>
        <w:t>Beispiele für Signale</w:t>
      </w:r>
      <w:bookmarkEnd w:id="145"/>
    </w:p>
    <w:p w:rsidR="008A582E" w:rsidRDefault="00BE3C49" w:rsidP="00AF65CF">
      <w:r>
        <w:rPr>
          <w:noProof/>
          <w:lang w:eastAsia="de-CH"/>
        </w:rPr>
        <w:drawing>
          <wp:inline distT="0" distB="0" distL="0" distR="0" wp14:anchorId="1E9B409C" wp14:editId="450A6CF3">
            <wp:extent cx="5760720" cy="3079115"/>
            <wp:effectExtent l="0" t="0" r="0" b="698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8A582E" w:rsidP="00AF65CF"/>
    <w:p w:rsidR="00971A04" w:rsidRDefault="00971A04" w:rsidP="00971A04">
      <w:pPr>
        <w:pStyle w:val="Heading1"/>
      </w:pPr>
      <w:bookmarkStart w:id="146" w:name="_Toc484257300"/>
      <w:r>
        <w:lastRenderedPageBreak/>
        <w:t>Woche 9</w:t>
      </w:r>
      <w:bookmarkEnd w:id="146"/>
    </w:p>
    <w:p w:rsidR="00EE02A2" w:rsidRDefault="00EE02A2" w:rsidP="00EE02A2">
      <w:r>
        <w:t>In Woche 9 fand die erste Prüfung statt und somit fiel der Unterricht aus.</w:t>
      </w:r>
    </w:p>
    <w:p w:rsidR="00971A04" w:rsidRDefault="00971A04" w:rsidP="00AF65CF"/>
    <w:p w:rsidR="00EE02A2" w:rsidRDefault="00EE02A2" w:rsidP="00EE02A2">
      <w:pPr>
        <w:pStyle w:val="Heading1"/>
      </w:pPr>
      <w:bookmarkStart w:id="147" w:name="_Toc484257301"/>
      <w:r>
        <w:lastRenderedPageBreak/>
        <w:t>Woche 10</w:t>
      </w:r>
      <w:bookmarkEnd w:id="147"/>
    </w:p>
    <w:p w:rsidR="00EE02A2" w:rsidRDefault="00382D57" w:rsidP="00B33E6D">
      <w:pPr>
        <w:pStyle w:val="Heading2"/>
      </w:pPr>
      <w:bookmarkStart w:id="148" w:name="_Toc484257302"/>
      <w:r>
        <w:t>Definition von IPC</w:t>
      </w:r>
      <w:bookmarkEnd w:id="148"/>
    </w:p>
    <w:p w:rsidR="00382D57" w:rsidRDefault="00FC6A8D" w:rsidP="00AF65CF">
      <w:r>
        <w:rPr>
          <w:noProof/>
          <w:lang w:eastAsia="de-CH"/>
        </w:rPr>
        <w:drawing>
          <wp:inline distT="0" distB="0" distL="0" distR="0" wp14:anchorId="134DB209" wp14:editId="3AD20972">
            <wp:extent cx="5760720" cy="283908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49" w:name="_Toc484257303"/>
      <w:r>
        <w:t>Methoden und Mechanismen zur Datenübertragung der IPC</w:t>
      </w:r>
      <w:bookmarkEnd w:id="149"/>
    </w:p>
    <w:p w:rsidR="00382D57" w:rsidRDefault="00FC6A8D" w:rsidP="00AF65CF">
      <w:r>
        <w:rPr>
          <w:noProof/>
          <w:lang w:eastAsia="de-CH"/>
        </w:rPr>
        <w:drawing>
          <wp:inline distT="0" distB="0" distL="0" distR="0" wp14:anchorId="459EBBD6" wp14:editId="17CB6E25">
            <wp:extent cx="4896000" cy="1866762"/>
            <wp:effectExtent l="0" t="0" r="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09621" cy="18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0" w:name="_Toc484257304"/>
      <w:r>
        <w:t>Konzepte von System V IPC</w:t>
      </w:r>
      <w:bookmarkEnd w:id="150"/>
    </w:p>
    <w:p w:rsidR="00382D57" w:rsidRDefault="00FC6A8D" w:rsidP="00AF65CF">
      <w:r>
        <w:rPr>
          <w:noProof/>
          <w:lang w:eastAsia="de-CH"/>
        </w:rPr>
        <w:drawing>
          <wp:inline distT="0" distB="0" distL="0" distR="0" wp14:anchorId="150D146A" wp14:editId="47AFB849">
            <wp:extent cx="4824000" cy="2019571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32318" cy="202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1" w:name="_Toc484257305"/>
      <w:r>
        <w:lastRenderedPageBreak/>
        <w:t>Verwaltung von System V IPC Objekten in einer Shell</w:t>
      </w:r>
      <w:bookmarkEnd w:id="151"/>
    </w:p>
    <w:p w:rsidR="00382D57" w:rsidRDefault="00582DBF" w:rsidP="00AF65CF">
      <w:r>
        <w:rPr>
          <w:noProof/>
          <w:lang w:eastAsia="de-CH"/>
        </w:rPr>
        <w:drawing>
          <wp:inline distT="0" distB="0" distL="0" distR="0" wp14:anchorId="2C7A44EF" wp14:editId="279CB2A6">
            <wp:extent cx="5760720" cy="2902585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2" w:name="_Toc484257306"/>
      <w:r>
        <w:t>Verwaltung numerischer Schlüssel</w:t>
      </w:r>
      <w:bookmarkEnd w:id="152"/>
    </w:p>
    <w:p w:rsidR="00382D57" w:rsidRDefault="00582DBF" w:rsidP="00AF65CF">
      <w:r>
        <w:rPr>
          <w:noProof/>
          <w:lang w:eastAsia="de-CH"/>
        </w:rPr>
        <w:drawing>
          <wp:inline distT="0" distB="0" distL="0" distR="0" wp14:anchorId="48DFA39A" wp14:editId="48212FFF">
            <wp:extent cx="5760720" cy="13347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3" w:name="_Toc484257307"/>
      <w:r>
        <w:t>Beispiel: Schlüsselwert bestimmen</w:t>
      </w:r>
      <w:bookmarkEnd w:id="153"/>
    </w:p>
    <w:p w:rsidR="00382D57" w:rsidRDefault="00481DFD" w:rsidP="00AF65CF">
      <w:r>
        <w:rPr>
          <w:noProof/>
          <w:lang w:eastAsia="de-CH"/>
        </w:rPr>
        <w:drawing>
          <wp:inline distT="0" distB="0" distL="0" distR="0" wp14:anchorId="289863CE" wp14:editId="4D3AB542">
            <wp:extent cx="5760720" cy="2437130"/>
            <wp:effectExtent l="0" t="0" r="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4" w:name="_Toc484257308"/>
      <w:r>
        <w:lastRenderedPageBreak/>
        <w:t>Erstellung von IPC Objekten</w:t>
      </w:r>
      <w:bookmarkEnd w:id="154"/>
    </w:p>
    <w:p w:rsidR="00382D57" w:rsidRDefault="005D0142" w:rsidP="00AF65CF">
      <w:r>
        <w:rPr>
          <w:noProof/>
          <w:lang w:eastAsia="de-CH"/>
        </w:rPr>
        <w:drawing>
          <wp:inline distT="0" distB="0" distL="0" distR="0" wp14:anchorId="24F1AAB8" wp14:editId="472E7534">
            <wp:extent cx="5256000" cy="2584548"/>
            <wp:effectExtent l="0" t="0" r="1905" b="635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1989" cy="258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5" w:name="_Toc484257309"/>
      <w:r>
        <w:t>Verwaltung von IPC Objekten</w:t>
      </w:r>
      <w:bookmarkEnd w:id="155"/>
    </w:p>
    <w:p w:rsidR="00382D57" w:rsidRPr="005D0142" w:rsidRDefault="005D0142" w:rsidP="00AF65CF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0A5D2A36" wp14:editId="4D04D492">
            <wp:extent cx="5760720" cy="3178810"/>
            <wp:effectExtent l="0" t="0" r="0" b="254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6" w:name="_Toc484257310"/>
      <w:r>
        <w:t>Kontrolle von IPC Objekten</w:t>
      </w:r>
      <w:bookmarkEnd w:id="156"/>
    </w:p>
    <w:p w:rsidR="00382D57" w:rsidRDefault="005D0142" w:rsidP="00AF65CF">
      <w:r>
        <w:rPr>
          <w:noProof/>
          <w:lang w:eastAsia="de-CH"/>
        </w:rPr>
        <w:drawing>
          <wp:inline distT="0" distB="0" distL="0" distR="0" wp14:anchorId="77E8F6BB" wp14:editId="63AAEEEE">
            <wp:extent cx="5760720" cy="175641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7" w:name="_Toc484257311"/>
      <w:r>
        <w:lastRenderedPageBreak/>
        <w:t>System V IPC Shared Memory</w:t>
      </w:r>
      <w:bookmarkEnd w:id="157"/>
    </w:p>
    <w:p w:rsidR="00382D57" w:rsidRDefault="000B50EA" w:rsidP="00AF65CF">
      <w:r>
        <w:rPr>
          <w:noProof/>
          <w:lang w:eastAsia="de-CH"/>
        </w:rPr>
        <w:drawing>
          <wp:inline distT="0" distB="0" distL="0" distR="0" wp14:anchorId="585FD6FC" wp14:editId="70DB82C5">
            <wp:extent cx="5760720" cy="137350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8" w:name="_Toc484257312"/>
      <w:r>
        <w:t>Struktur von Shared Memory</w:t>
      </w:r>
      <w:bookmarkEnd w:id="158"/>
    </w:p>
    <w:p w:rsidR="00382D57" w:rsidRDefault="008D2592" w:rsidP="00AF65CF">
      <w:r>
        <w:rPr>
          <w:noProof/>
          <w:lang w:eastAsia="de-CH"/>
        </w:rPr>
        <w:drawing>
          <wp:inline distT="0" distB="0" distL="0" distR="0" wp14:anchorId="77C03A9C" wp14:editId="6BC24E95">
            <wp:extent cx="5760720" cy="2682875"/>
            <wp:effectExtent l="0" t="0" r="0" b="317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9" w:name="_Toc484257313"/>
      <w:r>
        <w:t>Funktionsweise von Shared Memory</w:t>
      </w:r>
      <w:bookmarkEnd w:id="159"/>
    </w:p>
    <w:p w:rsidR="00382D57" w:rsidRDefault="008D2592" w:rsidP="00AF65CF">
      <w:r>
        <w:rPr>
          <w:noProof/>
          <w:lang w:eastAsia="de-CH"/>
        </w:rPr>
        <w:drawing>
          <wp:inline distT="0" distB="0" distL="0" distR="0" wp14:anchorId="14E44ADC" wp14:editId="12F01D95">
            <wp:extent cx="5760720" cy="290258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60" w:name="_Toc484257314"/>
      <w:r>
        <w:lastRenderedPageBreak/>
        <w:t>Beispiel: Addressraum eines Prozesses mit Shared Memory</w:t>
      </w:r>
      <w:bookmarkEnd w:id="160"/>
    </w:p>
    <w:p w:rsidR="00382D57" w:rsidRDefault="0055232C" w:rsidP="00AF65CF">
      <w:r>
        <w:rPr>
          <w:noProof/>
          <w:lang w:eastAsia="de-CH"/>
        </w:rPr>
        <w:drawing>
          <wp:inline distT="0" distB="0" distL="0" distR="0" wp14:anchorId="6024CB9D" wp14:editId="3F9AE818">
            <wp:extent cx="5760720" cy="301117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61" w:name="_Toc484257315"/>
      <w:r>
        <w:t>Systemaufrufe für Shared Memory</w:t>
      </w:r>
      <w:bookmarkEnd w:id="161"/>
    </w:p>
    <w:p w:rsidR="00382D57" w:rsidRDefault="0055232C" w:rsidP="00AF65CF">
      <w:r>
        <w:rPr>
          <w:noProof/>
          <w:lang w:eastAsia="de-CH"/>
        </w:rPr>
        <w:drawing>
          <wp:inline distT="0" distB="0" distL="0" distR="0" wp14:anchorId="1E190023" wp14:editId="28500111">
            <wp:extent cx="5760720" cy="2110740"/>
            <wp:effectExtent l="0" t="0" r="0" b="381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62" w:name="_Toc484257316"/>
      <w:r>
        <w:t>Beispiel: Memorysharing</w:t>
      </w:r>
      <w:bookmarkEnd w:id="162"/>
    </w:p>
    <w:p w:rsidR="00382D57" w:rsidRDefault="00733F74" w:rsidP="00AF65CF">
      <w:r>
        <w:rPr>
          <w:noProof/>
          <w:lang w:eastAsia="de-CH"/>
        </w:rPr>
        <w:drawing>
          <wp:inline distT="0" distB="0" distL="0" distR="0" wp14:anchorId="21EC573E" wp14:editId="280DECB9">
            <wp:extent cx="5760720" cy="145415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0FD" w:rsidRDefault="001250FD" w:rsidP="001250FD">
      <w:pPr>
        <w:pStyle w:val="Heading3"/>
      </w:pPr>
      <w:bookmarkStart w:id="163" w:name="_Toc484257317"/>
      <w:r>
        <w:lastRenderedPageBreak/>
        <w:t>shmem1a.c</w:t>
      </w:r>
      <w:bookmarkEnd w:id="163"/>
    </w:p>
    <w:p w:rsidR="001250FD" w:rsidRDefault="000537D5" w:rsidP="00AF65CF">
      <w:r>
        <w:rPr>
          <w:noProof/>
          <w:lang w:eastAsia="de-CH"/>
        </w:rPr>
        <w:drawing>
          <wp:inline distT="0" distB="0" distL="0" distR="0" wp14:anchorId="6640926D" wp14:editId="28980C6F">
            <wp:extent cx="5760720" cy="301752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D5" w:rsidRDefault="000537D5" w:rsidP="000537D5">
      <w:pPr>
        <w:pStyle w:val="Heading3"/>
      </w:pPr>
      <w:bookmarkStart w:id="164" w:name="_Toc484257318"/>
      <w:r>
        <w:t>shmem1b.c</w:t>
      </w:r>
      <w:bookmarkEnd w:id="164"/>
    </w:p>
    <w:p w:rsidR="000537D5" w:rsidRDefault="000537D5" w:rsidP="00AF65CF">
      <w:r>
        <w:rPr>
          <w:noProof/>
          <w:lang w:eastAsia="de-CH"/>
        </w:rPr>
        <w:drawing>
          <wp:inline distT="0" distB="0" distL="0" distR="0" wp14:anchorId="0A51A43F" wp14:editId="5394DB0D">
            <wp:extent cx="5760720" cy="2980055"/>
            <wp:effectExtent l="0" t="0" r="571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D5" w:rsidRDefault="000537D5" w:rsidP="000537D5">
      <w:pPr>
        <w:pStyle w:val="Heading3"/>
      </w:pPr>
      <w:bookmarkStart w:id="165" w:name="_Toc484257319"/>
      <w:r>
        <w:t>shmem1c.c</w:t>
      </w:r>
      <w:bookmarkEnd w:id="165"/>
    </w:p>
    <w:p w:rsidR="000537D5" w:rsidRDefault="00207E74" w:rsidP="00AF65CF">
      <w:r>
        <w:rPr>
          <w:noProof/>
          <w:lang w:eastAsia="de-CH"/>
        </w:rPr>
        <w:drawing>
          <wp:inline distT="0" distB="0" distL="0" distR="0" wp14:anchorId="279613F7" wp14:editId="62A0ED93">
            <wp:extent cx="5760720" cy="213995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66" w:name="_Toc484257320"/>
      <w:r>
        <w:lastRenderedPageBreak/>
        <w:t>Prozesssynchronisation beim Zugriff auf Shared Memory</w:t>
      </w:r>
      <w:bookmarkEnd w:id="166"/>
    </w:p>
    <w:p w:rsidR="00B33E6D" w:rsidRPr="00B33E6D" w:rsidRDefault="00432B0C" w:rsidP="00B33E6D">
      <w:r>
        <w:rPr>
          <w:noProof/>
          <w:lang w:eastAsia="de-CH"/>
        </w:rPr>
        <w:drawing>
          <wp:inline distT="0" distB="0" distL="0" distR="0" wp14:anchorId="70F93DE0" wp14:editId="5036702F">
            <wp:extent cx="4291200" cy="909610"/>
            <wp:effectExtent l="0" t="0" r="0" b="508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46570" cy="92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B33E6D" w:rsidP="00B33E6D">
      <w:pPr>
        <w:pStyle w:val="Heading2"/>
      </w:pPr>
      <w:bookmarkStart w:id="167" w:name="_Toc484257321"/>
      <w:r>
        <w:t>Konzepte und Einsatz von Message Queues</w:t>
      </w:r>
      <w:bookmarkEnd w:id="167"/>
    </w:p>
    <w:p w:rsidR="00B33E6D" w:rsidRDefault="00110992" w:rsidP="00AF65CF">
      <w:r>
        <w:rPr>
          <w:noProof/>
          <w:lang w:eastAsia="de-CH"/>
        </w:rPr>
        <w:drawing>
          <wp:inline distT="0" distB="0" distL="0" distR="0" wp14:anchorId="336B6826" wp14:editId="21DF9A24">
            <wp:extent cx="5306400" cy="2500536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311441" cy="250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992" w:rsidRDefault="00110992" w:rsidP="00AF65CF">
      <w:r>
        <w:rPr>
          <w:noProof/>
          <w:lang w:eastAsia="de-CH"/>
        </w:rPr>
        <w:drawing>
          <wp:inline distT="0" distB="0" distL="0" distR="0" wp14:anchorId="2E6D9EC5" wp14:editId="7FE8D297">
            <wp:extent cx="5349600" cy="2050916"/>
            <wp:effectExtent l="0" t="0" r="3810" b="698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398339" cy="20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68" w:name="_Toc484257322"/>
      <w:r>
        <w:t>System V IPC Messages</w:t>
      </w:r>
      <w:bookmarkEnd w:id="168"/>
    </w:p>
    <w:p w:rsidR="00B33E6D" w:rsidRDefault="00104B44" w:rsidP="00AF65CF">
      <w:r>
        <w:rPr>
          <w:noProof/>
          <w:lang w:eastAsia="de-CH"/>
        </w:rPr>
        <w:drawing>
          <wp:inline distT="0" distB="0" distL="0" distR="0" wp14:anchorId="67A19168" wp14:editId="2C21219F">
            <wp:extent cx="4334400" cy="1365011"/>
            <wp:effectExtent l="0" t="0" r="0" b="698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81403" cy="137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69" w:name="_Toc484257323"/>
      <w:r>
        <w:t>Systemaufrufe für Message Queues</w:t>
      </w:r>
      <w:bookmarkEnd w:id="169"/>
    </w:p>
    <w:p w:rsidR="00B33E6D" w:rsidRDefault="00AB594A" w:rsidP="00AB594A">
      <w:r>
        <w:rPr>
          <w:noProof/>
          <w:lang w:eastAsia="de-CH"/>
        </w:rPr>
        <w:drawing>
          <wp:inline distT="0" distB="0" distL="0" distR="0" wp14:anchorId="5AC510CF" wp14:editId="7AC020EE">
            <wp:extent cx="3758400" cy="855915"/>
            <wp:effectExtent l="0" t="0" r="0" b="190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79909" cy="86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70" w:name="_Toc484257324"/>
      <w:r>
        <w:lastRenderedPageBreak/>
        <w:t>Beispiel: Message Queue verwalten</w:t>
      </w:r>
      <w:bookmarkEnd w:id="170"/>
    </w:p>
    <w:p w:rsidR="00B33E6D" w:rsidRDefault="00B04022" w:rsidP="00AF65CF">
      <w:r>
        <w:rPr>
          <w:noProof/>
          <w:lang w:eastAsia="de-CH"/>
        </w:rPr>
        <w:drawing>
          <wp:inline distT="0" distB="0" distL="0" distR="0" wp14:anchorId="04DA5FD1" wp14:editId="0B0371E9">
            <wp:extent cx="4651200" cy="2212806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68723" cy="222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2A" w:rsidRDefault="00C22D2A" w:rsidP="00AF65CF">
      <w:r>
        <w:rPr>
          <w:noProof/>
          <w:lang w:eastAsia="de-CH"/>
        </w:rPr>
        <w:drawing>
          <wp:inline distT="0" distB="0" distL="0" distR="0" wp14:anchorId="1DF45B08" wp14:editId="3B25B72F">
            <wp:extent cx="4773600" cy="1894812"/>
            <wp:effectExtent l="0" t="0" r="8255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03360" cy="19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2A" w:rsidRDefault="00C22D2A" w:rsidP="00AF65CF">
      <w:r>
        <w:rPr>
          <w:noProof/>
          <w:lang w:eastAsia="de-CH"/>
        </w:rPr>
        <w:drawing>
          <wp:inline distT="0" distB="0" distL="0" distR="0" wp14:anchorId="01FFF4E8" wp14:editId="71C9A483">
            <wp:extent cx="4780800" cy="1603086"/>
            <wp:effectExtent l="0" t="0" r="127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16287" cy="161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68" w:rsidRDefault="00380168" w:rsidP="00AF65CF">
      <w:r>
        <w:rPr>
          <w:noProof/>
          <w:lang w:eastAsia="de-CH"/>
        </w:rPr>
        <w:drawing>
          <wp:inline distT="0" distB="0" distL="0" distR="0" wp14:anchorId="444CB851" wp14:editId="6334F428">
            <wp:extent cx="4788000" cy="1739556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11895" cy="174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09A" w:rsidRDefault="00EC509A" w:rsidP="00AF65CF">
      <w:r>
        <w:rPr>
          <w:noProof/>
          <w:lang w:eastAsia="de-CH"/>
        </w:rPr>
        <w:lastRenderedPageBreak/>
        <w:drawing>
          <wp:inline distT="0" distB="0" distL="0" distR="0" wp14:anchorId="341A95F9" wp14:editId="49AF7B3C">
            <wp:extent cx="4658400" cy="1999025"/>
            <wp:effectExtent l="0" t="0" r="8890" b="127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70865" cy="200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71" w:name="_Toc484257325"/>
      <w:r>
        <w:t>Beispiel: Clientprozess für die Message Queue</w:t>
      </w:r>
      <w:bookmarkEnd w:id="171"/>
    </w:p>
    <w:p w:rsidR="00B33E6D" w:rsidRDefault="00DF0E4E" w:rsidP="00AF65CF">
      <w:r>
        <w:rPr>
          <w:noProof/>
          <w:lang w:eastAsia="de-CH"/>
        </w:rPr>
        <w:drawing>
          <wp:inline distT="0" distB="0" distL="0" distR="0" wp14:anchorId="62549D92" wp14:editId="545DEA9C">
            <wp:extent cx="5760720" cy="2620010"/>
            <wp:effectExtent l="0" t="0" r="0" b="889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72" w:name="_Toc484257326"/>
      <w:r>
        <w:t>Beispiel: Serverprozess für die Message Queue</w:t>
      </w:r>
      <w:bookmarkEnd w:id="172"/>
    </w:p>
    <w:p w:rsidR="00382D57" w:rsidRDefault="00DF0E4E" w:rsidP="00AF65CF">
      <w:r>
        <w:rPr>
          <w:noProof/>
          <w:lang w:eastAsia="de-CH"/>
        </w:rPr>
        <w:drawing>
          <wp:inline distT="0" distB="0" distL="0" distR="0" wp14:anchorId="51941AD3" wp14:editId="65FA0B69">
            <wp:extent cx="5760720" cy="303022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AF65CF"/>
    <w:p w:rsidR="000A2879" w:rsidRDefault="000A2879" w:rsidP="000A2879">
      <w:pPr>
        <w:pStyle w:val="Heading1"/>
      </w:pPr>
      <w:bookmarkStart w:id="173" w:name="_Toc484257327"/>
      <w:r>
        <w:lastRenderedPageBreak/>
        <w:t>Woche 11</w:t>
      </w:r>
      <w:bookmarkEnd w:id="173"/>
    </w:p>
    <w:p w:rsidR="000A2879" w:rsidRDefault="000A2879" w:rsidP="000A2879">
      <w:r>
        <w:t>In Woche 11 fand die Projektwoche statt und somit fiel der Unterricht aus.</w:t>
      </w:r>
    </w:p>
    <w:p w:rsidR="000A2879" w:rsidRDefault="000A2879" w:rsidP="00AF65CF"/>
    <w:p w:rsidR="000A2879" w:rsidRDefault="000A2879" w:rsidP="000A2879">
      <w:pPr>
        <w:pStyle w:val="Heading1"/>
      </w:pPr>
      <w:bookmarkStart w:id="174" w:name="_Toc484257328"/>
      <w:r>
        <w:lastRenderedPageBreak/>
        <w:t>Woche 12</w:t>
      </w:r>
      <w:bookmarkEnd w:id="174"/>
    </w:p>
    <w:p w:rsidR="000A2879" w:rsidRDefault="0070521B" w:rsidP="0070521B">
      <w:pPr>
        <w:pStyle w:val="Heading2"/>
      </w:pPr>
      <w:bookmarkStart w:id="175" w:name="_Toc484257329"/>
      <w:r>
        <w:t>System V IPC Semaphore</w:t>
      </w:r>
      <w:bookmarkEnd w:id="175"/>
    </w:p>
    <w:p w:rsidR="0070521B" w:rsidRDefault="00F15E66" w:rsidP="00AF65CF">
      <w:r>
        <w:rPr>
          <w:noProof/>
          <w:lang w:eastAsia="de-CH"/>
        </w:rPr>
        <w:drawing>
          <wp:inline distT="0" distB="0" distL="0" distR="0" wp14:anchorId="3E4ABACC" wp14:editId="09379EA8">
            <wp:extent cx="5760720" cy="106807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76" w:name="_Toc484257330"/>
      <w:r>
        <w:t>Definition einer Semaphore</w:t>
      </w:r>
      <w:bookmarkEnd w:id="176"/>
    </w:p>
    <w:p w:rsidR="0070521B" w:rsidRDefault="00F15E66" w:rsidP="00AF65CF">
      <w:r>
        <w:rPr>
          <w:noProof/>
          <w:lang w:eastAsia="de-CH"/>
        </w:rPr>
        <w:drawing>
          <wp:inline distT="0" distB="0" distL="0" distR="0" wp14:anchorId="2BD18396" wp14:editId="5A5EFB73">
            <wp:extent cx="5760720" cy="1518920"/>
            <wp:effectExtent l="0" t="0" r="0" b="508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68" w:rsidRDefault="003D7668" w:rsidP="00AF65CF">
      <w:r>
        <w:rPr>
          <w:noProof/>
          <w:lang w:eastAsia="de-CH"/>
        </w:rPr>
        <w:drawing>
          <wp:inline distT="0" distB="0" distL="0" distR="0" wp14:anchorId="23DDFA42" wp14:editId="4D60AC8C">
            <wp:extent cx="5760720" cy="189420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77" w:name="_Toc484257331"/>
      <w:r>
        <w:t>Funktionsweise der P (Proberen) und V (Verhogen) Operationen</w:t>
      </w:r>
      <w:bookmarkEnd w:id="177"/>
    </w:p>
    <w:p w:rsidR="0070521B" w:rsidRDefault="004B6112" w:rsidP="00AF65CF">
      <w:r>
        <w:rPr>
          <w:noProof/>
          <w:lang w:eastAsia="de-CH"/>
        </w:rPr>
        <w:drawing>
          <wp:inline distT="0" distB="0" distL="0" distR="0" wp14:anchorId="7EA5C69D" wp14:editId="2C39308C">
            <wp:extent cx="5760720" cy="20955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78" w:name="_Toc484257332"/>
      <w:r>
        <w:lastRenderedPageBreak/>
        <w:t>Benutzung von Semaphoren für gegenseitigen Ausschluss</w:t>
      </w:r>
      <w:bookmarkEnd w:id="178"/>
    </w:p>
    <w:p w:rsidR="0070521B" w:rsidRDefault="00C7234E" w:rsidP="00AF65CF">
      <w:r>
        <w:rPr>
          <w:noProof/>
          <w:lang w:eastAsia="de-CH"/>
        </w:rPr>
        <w:drawing>
          <wp:inline distT="0" distB="0" distL="0" distR="0" wp14:anchorId="7D8F5BDA" wp14:editId="63058005">
            <wp:extent cx="5760720" cy="153162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79" w:name="_Toc484257333"/>
      <w:r>
        <w:t>Benutzung von Semaphoren für Prozesssynchronisation</w:t>
      </w:r>
      <w:bookmarkEnd w:id="179"/>
    </w:p>
    <w:p w:rsidR="0070521B" w:rsidRDefault="00A25F4D" w:rsidP="00AF65CF">
      <w:r>
        <w:rPr>
          <w:noProof/>
          <w:lang w:eastAsia="de-CH"/>
        </w:rPr>
        <w:drawing>
          <wp:inline distT="0" distB="0" distL="0" distR="0" wp14:anchorId="66E4096C" wp14:editId="7AB56C9F">
            <wp:extent cx="5760720" cy="1294130"/>
            <wp:effectExtent l="0" t="0" r="0" b="127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0" w:name="_Toc484257334"/>
      <w:r>
        <w:t>Beispiel der Prozesssynchronisation</w:t>
      </w:r>
      <w:bookmarkEnd w:id="180"/>
    </w:p>
    <w:p w:rsidR="0070521B" w:rsidRDefault="00DA4388" w:rsidP="0070521B">
      <w:pPr>
        <w:tabs>
          <w:tab w:val="left" w:pos="1182"/>
        </w:tabs>
      </w:pPr>
      <w:r>
        <w:rPr>
          <w:noProof/>
          <w:lang w:eastAsia="de-CH"/>
        </w:rPr>
        <w:drawing>
          <wp:inline distT="0" distB="0" distL="0" distR="0" wp14:anchorId="68102E62" wp14:editId="3520A0C8">
            <wp:extent cx="5760720" cy="276606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2F" w:rsidRDefault="00595A2F" w:rsidP="0070521B">
      <w:pPr>
        <w:tabs>
          <w:tab w:val="left" w:pos="1182"/>
        </w:tabs>
      </w:pPr>
      <w:r>
        <w:rPr>
          <w:noProof/>
          <w:lang w:eastAsia="de-CH"/>
        </w:rPr>
        <w:drawing>
          <wp:inline distT="0" distB="0" distL="0" distR="0" wp14:anchorId="08162E9E" wp14:editId="31BCF1DD">
            <wp:extent cx="5760720" cy="200787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1" w:name="_Toc484257335"/>
      <w:r>
        <w:lastRenderedPageBreak/>
        <w:t>Semaphor öffnen oder erstellen: semget</w:t>
      </w:r>
      <w:bookmarkEnd w:id="181"/>
    </w:p>
    <w:p w:rsidR="0070521B" w:rsidRDefault="00B91E74" w:rsidP="00AF65CF">
      <w:r>
        <w:rPr>
          <w:noProof/>
          <w:lang w:eastAsia="de-CH"/>
        </w:rPr>
        <w:drawing>
          <wp:inline distT="0" distB="0" distL="0" distR="0" wp14:anchorId="0F242809" wp14:editId="79209A36">
            <wp:extent cx="5760720" cy="2498725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2" w:name="_Toc484257336"/>
      <w:r>
        <w:t>Semaphor initialisieren: semctl</w:t>
      </w:r>
      <w:bookmarkEnd w:id="182"/>
    </w:p>
    <w:p w:rsidR="0070521B" w:rsidRDefault="00B91E74" w:rsidP="00AF65CF">
      <w:r>
        <w:rPr>
          <w:noProof/>
          <w:lang w:eastAsia="de-CH"/>
        </w:rPr>
        <w:drawing>
          <wp:inline distT="0" distB="0" distL="0" distR="0" wp14:anchorId="26381A14" wp14:editId="514D4B54">
            <wp:extent cx="5760720" cy="1581785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3" w:name="_Toc484257337"/>
      <w:r>
        <w:t>Semaphor manipulieren: semop</w:t>
      </w:r>
      <w:bookmarkEnd w:id="183"/>
    </w:p>
    <w:p w:rsidR="0070521B" w:rsidRDefault="00822668" w:rsidP="00AF65CF">
      <w:r>
        <w:rPr>
          <w:noProof/>
          <w:lang w:eastAsia="de-CH"/>
        </w:rPr>
        <w:drawing>
          <wp:inline distT="0" distB="0" distL="0" distR="0" wp14:anchorId="717F79CC" wp14:editId="73BC2654">
            <wp:extent cx="5760720" cy="1655445"/>
            <wp:effectExtent l="0" t="0" r="0" b="190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81A" w:rsidRDefault="00A9681A" w:rsidP="00AF65CF">
      <w:r>
        <w:rPr>
          <w:noProof/>
          <w:lang w:eastAsia="de-CH"/>
        </w:rPr>
        <w:lastRenderedPageBreak/>
        <w:drawing>
          <wp:inline distT="0" distB="0" distL="0" distR="0" wp14:anchorId="55407321" wp14:editId="1ACBD89A">
            <wp:extent cx="5760720" cy="3104515"/>
            <wp:effectExtent l="0" t="0" r="0" b="63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4" w:name="_Toc484257338"/>
      <w:r>
        <w:t>Beispiel: Kritische Stelle</w:t>
      </w:r>
      <w:bookmarkEnd w:id="184"/>
    </w:p>
    <w:p w:rsidR="0070521B" w:rsidRDefault="00374CD7" w:rsidP="00AF65CF">
      <w:r>
        <w:rPr>
          <w:noProof/>
          <w:lang w:eastAsia="de-CH"/>
        </w:rPr>
        <w:drawing>
          <wp:inline distT="0" distB="0" distL="0" distR="0" wp14:anchorId="7B0057B6" wp14:editId="05201360">
            <wp:extent cx="5760720" cy="269240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5" w:name="_Toc484257339"/>
      <w:r>
        <w:t>Semaphortypen</w:t>
      </w:r>
      <w:bookmarkEnd w:id="185"/>
    </w:p>
    <w:p w:rsidR="000F4880" w:rsidRDefault="000F4880" w:rsidP="00AF65CF">
      <w:r>
        <w:rPr>
          <w:noProof/>
          <w:lang w:eastAsia="de-CH"/>
        </w:rPr>
        <w:drawing>
          <wp:inline distT="0" distB="0" distL="0" distR="0" wp14:anchorId="16D0C746" wp14:editId="5C6A6243">
            <wp:extent cx="5760720" cy="657225"/>
            <wp:effectExtent l="0" t="0" r="0" b="952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6" w:name="_Toc484257340"/>
      <w:r>
        <w:t>Lokale IPC: Zusammenfassung der Mechanismen</w:t>
      </w:r>
      <w:bookmarkEnd w:id="186"/>
    </w:p>
    <w:p w:rsidR="0070521B" w:rsidRDefault="00F27DB0" w:rsidP="00AF65CF">
      <w:r>
        <w:rPr>
          <w:noProof/>
          <w:lang w:eastAsia="de-CH"/>
        </w:rPr>
        <w:drawing>
          <wp:inline distT="0" distB="0" distL="0" distR="0" wp14:anchorId="091AC3FA" wp14:editId="526D92D5">
            <wp:extent cx="5760720" cy="99631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7" w:name="_Toc484257341"/>
      <w:r>
        <w:lastRenderedPageBreak/>
        <w:t>Erstellung/Vernichtung und Verwendung von IPC Objekten</w:t>
      </w:r>
      <w:bookmarkEnd w:id="187"/>
    </w:p>
    <w:p w:rsidR="0070521B" w:rsidRDefault="00F27DB0" w:rsidP="00AF65CF">
      <w:r>
        <w:rPr>
          <w:noProof/>
          <w:lang w:eastAsia="de-CH"/>
        </w:rPr>
        <w:drawing>
          <wp:inline distT="0" distB="0" distL="0" distR="0" wp14:anchorId="38AE07C5" wp14:editId="2CEAE8C7">
            <wp:extent cx="5760720" cy="1115060"/>
            <wp:effectExtent l="0" t="0" r="0" b="889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2259D" w:rsidP="00C71BA8">
      <w:pPr>
        <w:pStyle w:val="Heading2"/>
      </w:pPr>
      <w:bookmarkStart w:id="188" w:name="_Toc484257342"/>
      <w:r>
        <w:t>Definition und Einsatzzweck eines Remote Procedure Call</w:t>
      </w:r>
      <w:bookmarkEnd w:id="188"/>
    </w:p>
    <w:p w:rsidR="0072259D" w:rsidRDefault="00AE2914" w:rsidP="00AF65CF">
      <w:r>
        <w:rPr>
          <w:noProof/>
          <w:lang w:eastAsia="de-CH"/>
        </w:rPr>
        <w:drawing>
          <wp:inline distT="0" distB="0" distL="0" distR="0" wp14:anchorId="3777D544" wp14:editId="56689835">
            <wp:extent cx="5760720" cy="1807210"/>
            <wp:effectExtent l="0" t="0" r="0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89" w:name="_Toc484257343"/>
      <w:r>
        <w:t>XDR – External Data Representation</w:t>
      </w:r>
      <w:bookmarkEnd w:id="189"/>
    </w:p>
    <w:p w:rsidR="0072259D" w:rsidRDefault="00AE2914" w:rsidP="00AF65CF">
      <w:r>
        <w:rPr>
          <w:noProof/>
          <w:lang w:eastAsia="de-CH"/>
        </w:rPr>
        <w:drawing>
          <wp:inline distT="0" distB="0" distL="0" distR="0" wp14:anchorId="1A7547E3" wp14:editId="362DB429">
            <wp:extent cx="5760720" cy="280543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0" w:name="_Toc484257344"/>
      <w:r>
        <w:lastRenderedPageBreak/>
        <w:t>Datenrepräsentation (XDR)</w:t>
      </w:r>
      <w:bookmarkEnd w:id="190"/>
    </w:p>
    <w:p w:rsidR="0072259D" w:rsidRDefault="00AE2914" w:rsidP="00AF65CF">
      <w:r>
        <w:rPr>
          <w:noProof/>
          <w:lang w:eastAsia="de-CH"/>
        </w:rPr>
        <w:drawing>
          <wp:inline distT="0" distB="0" distL="0" distR="0" wp14:anchorId="4B4E9D75" wp14:editId="20A90684">
            <wp:extent cx="5760720" cy="2165985"/>
            <wp:effectExtent l="0" t="0" r="0" b="571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AF" w:rsidRDefault="006463AF" w:rsidP="00AF65CF">
      <w:r>
        <w:rPr>
          <w:noProof/>
          <w:lang w:eastAsia="de-CH"/>
        </w:rPr>
        <w:drawing>
          <wp:inline distT="0" distB="0" distL="0" distR="0" wp14:anchorId="3E553DA2" wp14:editId="7ED42CCB">
            <wp:extent cx="5760720" cy="1862455"/>
            <wp:effectExtent l="0" t="0" r="0" b="444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1" w:name="_Toc484257345"/>
      <w:r>
        <w:t>Genereller Aufbau von RPC</w:t>
      </w:r>
      <w:bookmarkEnd w:id="191"/>
    </w:p>
    <w:p w:rsidR="0072259D" w:rsidRDefault="00AF4264" w:rsidP="00AF65CF">
      <w:r>
        <w:rPr>
          <w:noProof/>
          <w:lang w:eastAsia="de-CH"/>
        </w:rPr>
        <w:drawing>
          <wp:inline distT="0" distB="0" distL="0" distR="0" wp14:anchorId="67328DCB" wp14:editId="5BAF6D78">
            <wp:extent cx="5760720" cy="2646045"/>
            <wp:effectExtent l="0" t="0" r="0" b="190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2" w:name="_Toc484257346"/>
      <w:r>
        <w:lastRenderedPageBreak/>
        <w:t>Benutzung und Beschränkung von RPC</w:t>
      </w:r>
      <w:bookmarkEnd w:id="192"/>
    </w:p>
    <w:p w:rsidR="0072259D" w:rsidRDefault="00AF4264" w:rsidP="00AF65CF">
      <w:r>
        <w:rPr>
          <w:noProof/>
          <w:lang w:eastAsia="de-CH"/>
        </w:rPr>
        <w:drawing>
          <wp:inline distT="0" distB="0" distL="0" distR="0" wp14:anchorId="6343CF1F" wp14:editId="403DF609">
            <wp:extent cx="5760720" cy="1427480"/>
            <wp:effectExtent l="0" t="0" r="0" b="127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3" w:name="_Toc484257347"/>
      <w:r>
        <w:t>Sun RPC</w:t>
      </w:r>
      <w:bookmarkEnd w:id="193"/>
    </w:p>
    <w:p w:rsidR="0072259D" w:rsidRDefault="002D03FA" w:rsidP="00AF65CF">
      <w:r>
        <w:rPr>
          <w:noProof/>
          <w:lang w:eastAsia="de-CH"/>
        </w:rPr>
        <w:drawing>
          <wp:inline distT="0" distB="0" distL="0" distR="0" wp14:anchorId="461EBBC8" wp14:editId="7043D5D3">
            <wp:extent cx="5760720" cy="2048510"/>
            <wp:effectExtent l="0" t="0" r="0" b="889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4" w:name="_Toc484257348"/>
      <w:r>
        <w:t>Parameterübergabe</w:t>
      </w:r>
      <w:bookmarkEnd w:id="194"/>
    </w:p>
    <w:p w:rsidR="0072259D" w:rsidRDefault="00897644" w:rsidP="00AF65CF">
      <w:r>
        <w:rPr>
          <w:noProof/>
          <w:lang w:eastAsia="de-CH"/>
        </w:rPr>
        <w:drawing>
          <wp:inline distT="0" distB="0" distL="0" distR="0" wp14:anchorId="0FE5EA44" wp14:editId="0CE10D36">
            <wp:extent cx="5760720" cy="109220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5" w:name="_Toc484257349"/>
      <w:r>
        <w:t>Server/Client Bindung</w:t>
      </w:r>
      <w:bookmarkEnd w:id="195"/>
    </w:p>
    <w:p w:rsidR="0072259D" w:rsidRDefault="00897644" w:rsidP="00AF65CF">
      <w:r>
        <w:rPr>
          <w:noProof/>
          <w:lang w:eastAsia="de-CH"/>
        </w:rPr>
        <w:drawing>
          <wp:inline distT="0" distB="0" distL="0" distR="0" wp14:anchorId="63FD00DD" wp14:editId="24F2BA9B">
            <wp:extent cx="5760720" cy="2601595"/>
            <wp:effectExtent l="0" t="0" r="0" b="825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6" w:name="_Toc484257350"/>
      <w:r>
        <w:lastRenderedPageBreak/>
        <w:t>Definition Portmapper</w:t>
      </w:r>
      <w:bookmarkEnd w:id="196"/>
    </w:p>
    <w:p w:rsidR="0072259D" w:rsidRDefault="007B3F9F" w:rsidP="00AF65CF">
      <w:r>
        <w:rPr>
          <w:noProof/>
          <w:lang w:eastAsia="de-CH"/>
        </w:rPr>
        <w:drawing>
          <wp:inline distT="0" distB="0" distL="0" distR="0" wp14:anchorId="5323D3FA" wp14:editId="20880CDE">
            <wp:extent cx="5760720" cy="141097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7" w:name="_Toc484257351"/>
      <w:r>
        <w:t>Ablauf des RPC Portmapping</w:t>
      </w:r>
      <w:bookmarkEnd w:id="197"/>
    </w:p>
    <w:p w:rsidR="0072259D" w:rsidRDefault="00671C06" w:rsidP="00AF65CF">
      <w:r>
        <w:rPr>
          <w:noProof/>
          <w:lang w:eastAsia="de-CH"/>
        </w:rPr>
        <w:drawing>
          <wp:inline distT="0" distB="0" distL="0" distR="0" wp14:anchorId="1BF7267F" wp14:editId="7D7A3E8F">
            <wp:extent cx="5760720" cy="300990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8" w:name="_Toc484257352"/>
      <w:r>
        <w:t>Auswahl des Transportprotokolls</w:t>
      </w:r>
      <w:bookmarkEnd w:id="198"/>
    </w:p>
    <w:p w:rsidR="0072259D" w:rsidRDefault="00203BD7" w:rsidP="00AF65CF">
      <w:r>
        <w:rPr>
          <w:noProof/>
          <w:lang w:eastAsia="de-CH"/>
        </w:rPr>
        <w:drawing>
          <wp:inline distT="0" distB="0" distL="0" distR="0" wp14:anchorId="4CE00C88" wp14:editId="25CBF90C">
            <wp:extent cx="5760720" cy="109093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9" w:name="_Toc484257353"/>
      <w:r>
        <w:lastRenderedPageBreak/>
        <w:t>RPC Programmierbeispiel</w:t>
      </w:r>
      <w:bookmarkEnd w:id="199"/>
    </w:p>
    <w:p w:rsidR="0072259D" w:rsidRDefault="00081DE8" w:rsidP="00AF65CF">
      <w:r>
        <w:rPr>
          <w:noProof/>
          <w:lang w:eastAsia="de-CH"/>
        </w:rPr>
        <w:drawing>
          <wp:inline distT="0" distB="0" distL="0" distR="0" wp14:anchorId="5E144EAD" wp14:editId="680188C7">
            <wp:extent cx="5173785" cy="2878317"/>
            <wp:effectExtent l="0" t="0" r="8255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180917" cy="28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200" w:name="_Toc484257354"/>
      <w:r>
        <w:t>Tool rpcgen</w:t>
      </w:r>
      <w:bookmarkEnd w:id="200"/>
    </w:p>
    <w:p w:rsidR="0072259D" w:rsidRDefault="00ED010B" w:rsidP="00AF65CF">
      <w:r>
        <w:rPr>
          <w:noProof/>
          <w:lang w:eastAsia="de-CH"/>
        </w:rPr>
        <w:drawing>
          <wp:inline distT="0" distB="0" distL="0" distR="0" wp14:anchorId="35095B48" wp14:editId="27B034E5">
            <wp:extent cx="5760720" cy="78930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201" w:name="_Toc484257355"/>
      <w:r>
        <w:t>XDR Spezifikation</w:t>
      </w:r>
      <w:bookmarkEnd w:id="201"/>
    </w:p>
    <w:p w:rsidR="0072259D" w:rsidRDefault="002478C3" w:rsidP="00AF65CF">
      <w:r>
        <w:rPr>
          <w:noProof/>
          <w:lang w:eastAsia="de-CH"/>
        </w:rPr>
        <w:drawing>
          <wp:inline distT="0" distB="0" distL="0" distR="0" wp14:anchorId="39E6AF77" wp14:editId="26F1313C">
            <wp:extent cx="5314462" cy="2391859"/>
            <wp:effectExtent l="0" t="0" r="635" b="889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324427" cy="239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202" w:name="_Toc484257356"/>
      <w:r>
        <w:t>Registration der Programmnummer</w:t>
      </w:r>
      <w:bookmarkEnd w:id="202"/>
    </w:p>
    <w:p w:rsidR="0072259D" w:rsidRDefault="00610A59" w:rsidP="00AF65CF">
      <w:r>
        <w:rPr>
          <w:noProof/>
          <w:lang w:eastAsia="de-CH"/>
        </w:rPr>
        <w:drawing>
          <wp:inline distT="0" distB="0" distL="0" distR="0" wp14:anchorId="59602815" wp14:editId="35441259">
            <wp:extent cx="5760720" cy="174244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203" w:name="_Toc484257357"/>
      <w:r>
        <w:lastRenderedPageBreak/>
        <w:t>Beispiel: Client rdate.c</w:t>
      </w:r>
      <w:bookmarkEnd w:id="203"/>
    </w:p>
    <w:p w:rsidR="0072259D" w:rsidRDefault="00C06633" w:rsidP="00AF65CF">
      <w:r>
        <w:rPr>
          <w:noProof/>
          <w:lang w:eastAsia="de-CH"/>
        </w:rPr>
        <w:drawing>
          <wp:inline distT="0" distB="0" distL="0" distR="0" wp14:anchorId="0534B3E4" wp14:editId="0ED5FFC9">
            <wp:extent cx="5760720" cy="276987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0C9" w:rsidRDefault="001A60C9" w:rsidP="00AF65CF">
      <w:r>
        <w:rPr>
          <w:noProof/>
          <w:lang w:eastAsia="de-CH"/>
        </w:rPr>
        <w:drawing>
          <wp:inline distT="0" distB="0" distL="0" distR="0" wp14:anchorId="23FEABAC" wp14:editId="2782E756">
            <wp:extent cx="5760720" cy="2677160"/>
            <wp:effectExtent l="0" t="0" r="0" b="889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FBA" w:rsidRDefault="00122FBA" w:rsidP="00AF65CF">
      <w:r>
        <w:rPr>
          <w:noProof/>
          <w:lang w:eastAsia="de-CH"/>
        </w:rPr>
        <w:drawing>
          <wp:inline distT="0" distB="0" distL="0" distR="0" wp14:anchorId="46652496" wp14:editId="225E8CE5">
            <wp:extent cx="5760720" cy="1668780"/>
            <wp:effectExtent l="0" t="0" r="0" b="762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DC4272" w:rsidP="00C71BA8">
      <w:pPr>
        <w:pStyle w:val="Heading2"/>
      </w:pPr>
      <w:bookmarkStart w:id="204" w:name="_Toc484257358"/>
      <w:r>
        <w:lastRenderedPageBreak/>
        <w:t>Beispiel: Server dataproc.c</w:t>
      </w:r>
      <w:bookmarkEnd w:id="204"/>
    </w:p>
    <w:p w:rsidR="00DC4272" w:rsidRDefault="00011FE5" w:rsidP="00AF65CF">
      <w:r>
        <w:rPr>
          <w:noProof/>
          <w:lang w:eastAsia="de-CH"/>
        </w:rPr>
        <w:drawing>
          <wp:inline distT="0" distB="0" distL="0" distR="0" wp14:anchorId="491E7421" wp14:editId="124862F6">
            <wp:extent cx="5760720" cy="225107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10C" w:rsidRDefault="0061010C" w:rsidP="00AF65CF">
      <w:r>
        <w:rPr>
          <w:noProof/>
          <w:lang w:eastAsia="de-CH"/>
        </w:rPr>
        <w:drawing>
          <wp:inline distT="0" distB="0" distL="0" distR="0" wp14:anchorId="3F9FBCF4" wp14:editId="58601DE2">
            <wp:extent cx="5760720" cy="1729105"/>
            <wp:effectExtent l="0" t="0" r="0" b="444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72" w:rsidRDefault="00687703" w:rsidP="00C71BA8">
      <w:pPr>
        <w:pStyle w:val="Heading2"/>
      </w:pPr>
      <w:bookmarkStart w:id="205" w:name="_Toc484257359"/>
      <w:r>
        <w:t>Makefile</w:t>
      </w:r>
      <w:bookmarkEnd w:id="205"/>
    </w:p>
    <w:p w:rsidR="00687703" w:rsidRDefault="00141878" w:rsidP="00AF65CF">
      <w:r>
        <w:rPr>
          <w:noProof/>
          <w:lang w:eastAsia="de-CH"/>
        </w:rPr>
        <w:drawing>
          <wp:inline distT="0" distB="0" distL="0" distR="0" wp14:anchorId="7AEC2998" wp14:editId="07468250">
            <wp:extent cx="5760720" cy="2836545"/>
            <wp:effectExtent l="0" t="0" r="0" b="190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703" w:rsidRDefault="00687703" w:rsidP="00C71BA8">
      <w:pPr>
        <w:pStyle w:val="Heading2"/>
      </w:pPr>
      <w:bookmarkStart w:id="206" w:name="_Toc484257360"/>
      <w:r>
        <w:lastRenderedPageBreak/>
        <w:t>Ergebnis der Programmausführung</w:t>
      </w:r>
      <w:bookmarkEnd w:id="206"/>
    </w:p>
    <w:p w:rsidR="0070521B" w:rsidRDefault="000D0731" w:rsidP="00AF65CF">
      <w:r>
        <w:rPr>
          <w:noProof/>
          <w:lang w:eastAsia="de-CH"/>
        </w:rPr>
        <w:drawing>
          <wp:inline distT="0" distB="0" distL="0" distR="0" wp14:anchorId="51D740BA" wp14:editId="12D9A414">
            <wp:extent cx="5760720" cy="234315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703" w:rsidRDefault="00687703" w:rsidP="00AF65CF"/>
    <w:p w:rsidR="0070521B" w:rsidRDefault="0070521B" w:rsidP="0070521B">
      <w:pPr>
        <w:pStyle w:val="Heading1"/>
      </w:pPr>
      <w:bookmarkStart w:id="207" w:name="_Toc484257361"/>
      <w:r>
        <w:lastRenderedPageBreak/>
        <w:t>Woche 13</w:t>
      </w:r>
      <w:bookmarkEnd w:id="207"/>
    </w:p>
    <w:p w:rsidR="0070521B" w:rsidRDefault="003D4A9A" w:rsidP="003D4A9A">
      <w:pPr>
        <w:pStyle w:val="Heading2"/>
      </w:pPr>
      <w:bookmarkStart w:id="208" w:name="_Toc484257362"/>
      <w:r>
        <w:t>Netzwerkprotokoll</w:t>
      </w:r>
      <w:bookmarkEnd w:id="208"/>
    </w:p>
    <w:p w:rsidR="003D4A9A" w:rsidRDefault="00F229B2" w:rsidP="00AF65CF">
      <w:r>
        <w:rPr>
          <w:noProof/>
          <w:lang w:eastAsia="de-CH"/>
        </w:rPr>
        <w:drawing>
          <wp:inline distT="0" distB="0" distL="0" distR="0" wp14:anchorId="6427D2C8" wp14:editId="5876F559">
            <wp:extent cx="5760720" cy="218059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3D4A9A" w:rsidP="003D4A9A">
      <w:pPr>
        <w:pStyle w:val="Heading2"/>
      </w:pPr>
      <w:bookmarkStart w:id="209" w:name="_Toc484257363"/>
      <w:r>
        <w:t>TCP und UDP</w:t>
      </w:r>
      <w:bookmarkEnd w:id="209"/>
    </w:p>
    <w:p w:rsidR="003D4A9A" w:rsidRDefault="00F229B2" w:rsidP="00AF65CF">
      <w:r>
        <w:rPr>
          <w:noProof/>
          <w:lang w:eastAsia="de-CH"/>
        </w:rPr>
        <w:drawing>
          <wp:inline distT="0" distB="0" distL="0" distR="0" wp14:anchorId="128A25B9" wp14:editId="3F7258C9">
            <wp:extent cx="5760720" cy="261366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B2" w:rsidRDefault="00F229B2" w:rsidP="00AF65CF">
      <w:r>
        <w:rPr>
          <w:noProof/>
          <w:lang w:eastAsia="de-CH"/>
        </w:rPr>
        <w:drawing>
          <wp:inline distT="0" distB="0" distL="0" distR="0" wp14:anchorId="23818704" wp14:editId="244ADF57">
            <wp:extent cx="5760720" cy="140970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3D4A9A" w:rsidP="003D4A9A">
      <w:pPr>
        <w:pStyle w:val="Heading2"/>
      </w:pPr>
      <w:bookmarkStart w:id="210" w:name="_Toc484257364"/>
      <w:r>
        <w:t>Schichtenstruktur der Socketschnittstelle</w:t>
      </w:r>
      <w:bookmarkEnd w:id="210"/>
    </w:p>
    <w:p w:rsidR="003D4A9A" w:rsidRDefault="009F7987" w:rsidP="00AF65CF">
      <w:r>
        <w:rPr>
          <w:noProof/>
          <w:lang w:eastAsia="de-CH"/>
        </w:rPr>
        <w:drawing>
          <wp:inline distT="0" distB="0" distL="0" distR="0" wp14:anchorId="7087FFC3" wp14:editId="3BEE2A0A">
            <wp:extent cx="2825087" cy="1527452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842691" cy="15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3D4A9A" w:rsidP="003D4A9A">
      <w:pPr>
        <w:pStyle w:val="Heading2"/>
      </w:pPr>
      <w:bookmarkStart w:id="211" w:name="_Toc484257365"/>
      <w:r>
        <w:lastRenderedPageBreak/>
        <w:t>Prozesszugang zu Sockets</w:t>
      </w:r>
      <w:bookmarkEnd w:id="211"/>
    </w:p>
    <w:p w:rsidR="003D4A9A" w:rsidRDefault="00137D56" w:rsidP="00AF65CF">
      <w:r>
        <w:rPr>
          <w:noProof/>
          <w:lang w:eastAsia="de-CH"/>
        </w:rPr>
        <w:drawing>
          <wp:inline distT="0" distB="0" distL="0" distR="0" wp14:anchorId="0910F424" wp14:editId="0E1B10B3">
            <wp:extent cx="5760720" cy="2607945"/>
            <wp:effectExtent l="0" t="0" r="0" b="190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3D4A9A" w:rsidP="003D4A9A">
      <w:pPr>
        <w:pStyle w:val="Heading2"/>
      </w:pPr>
      <w:bookmarkStart w:id="212" w:name="_Toc484257366"/>
      <w:r>
        <w:t>Socket</w:t>
      </w:r>
      <w:bookmarkEnd w:id="212"/>
    </w:p>
    <w:p w:rsidR="003D4A9A" w:rsidRDefault="00137D56" w:rsidP="00AF65CF">
      <w:r>
        <w:rPr>
          <w:noProof/>
          <w:lang w:eastAsia="de-CH"/>
        </w:rPr>
        <w:drawing>
          <wp:inline distT="0" distB="0" distL="0" distR="0" wp14:anchorId="706871B9" wp14:editId="50FDC157">
            <wp:extent cx="5760720" cy="2841625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3D4A9A" w:rsidP="00BC330C">
      <w:pPr>
        <w:pStyle w:val="Heading2"/>
      </w:pPr>
      <w:bookmarkStart w:id="213" w:name="_Toc484257367"/>
      <w:r>
        <w:t>Basiskonzepte der Socketschnittstelle</w:t>
      </w:r>
      <w:bookmarkEnd w:id="213"/>
    </w:p>
    <w:p w:rsidR="003D4A9A" w:rsidRDefault="00233D86" w:rsidP="00AF65CF">
      <w:r>
        <w:rPr>
          <w:noProof/>
          <w:lang w:eastAsia="de-CH"/>
        </w:rPr>
        <w:drawing>
          <wp:inline distT="0" distB="0" distL="0" distR="0" wp14:anchorId="3F4B23C2" wp14:editId="72784E9A">
            <wp:extent cx="5760720" cy="185166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BC330C">
      <w:pPr>
        <w:pStyle w:val="Heading2"/>
      </w:pPr>
      <w:bookmarkStart w:id="214" w:name="_Toc484257368"/>
      <w:r>
        <w:lastRenderedPageBreak/>
        <w:t>Internetsockets</w:t>
      </w:r>
      <w:bookmarkEnd w:id="214"/>
    </w:p>
    <w:p w:rsidR="00BC330C" w:rsidRDefault="00B82FC1" w:rsidP="00AF65CF">
      <w:r>
        <w:rPr>
          <w:noProof/>
          <w:lang w:eastAsia="de-CH"/>
        </w:rPr>
        <w:drawing>
          <wp:inline distT="0" distB="0" distL="0" distR="0" wp14:anchorId="46C5205D" wp14:editId="17F4EB61">
            <wp:extent cx="5760720" cy="1978025"/>
            <wp:effectExtent l="0" t="0" r="0" b="317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BC330C" w:rsidP="007A1C11">
      <w:pPr>
        <w:pStyle w:val="Heading2"/>
      </w:pPr>
      <w:bookmarkStart w:id="215" w:name="_Toc484257369"/>
      <w:r>
        <w:t>Ablauf einer Streamsocketkommunikation</w:t>
      </w:r>
      <w:bookmarkEnd w:id="215"/>
    </w:p>
    <w:p w:rsidR="00BC330C" w:rsidRDefault="00C02703" w:rsidP="00AF65CF">
      <w:r>
        <w:rPr>
          <w:noProof/>
          <w:lang w:eastAsia="de-CH"/>
        </w:rPr>
        <w:drawing>
          <wp:inline distT="0" distB="0" distL="0" distR="0" wp14:anchorId="784EE153" wp14:editId="573F89C0">
            <wp:extent cx="5760720" cy="2891790"/>
            <wp:effectExtent l="0" t="0" r="0" b="381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BC330C" w:rsidP="007A1C11">
      <w:pPr>
        <w:pStyle w:val="Heading2"/>
      </w:pPr>
      <w:bookmarkStart w:id="216" w:name="_Toc484257370"/>
      <w:r>
        <w:t>Ablauf einer Datagrammsocketkommunikation</w:t>
      </w:r>
      <w:bookmarkEnd w:id="216"/>
    </w:p>
    <w:p w:rsidR="00BC330C" w:rsidRDefault="008A7256" w:rsidP="00AF65CF">
      <w:r>
        <w:rPr>
          <w:noProof/>
          <w:lang w:eastAsia="de-CH"/>
        </w:rPr>
        <w:drawing>
          <wp:inline distT="0" distB="0" distL="0" distR="0" wp14:anchorId="0829B8A5" wp14:editId="5395682F">
            <wp:extent cx="5760720" cy="1748790"/>
            <wp:effectExtent l="0" t="0" r="0" b="381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17" w:name="_Toc484257371"/>
      <w:r>
        <w:lastRenderedPageBreak/>
        <w:t>Unix-Sockets</w:t>
      </w:r>
      <w:bookmarkEnd w:id="217"/>
    </w:p>
    <w:p w:rsidR="00BC330C" w:rsidRDefault="009D2F7A" w:rsidP="00AF65CF">
      <w:r>
        <w:rPr>
          <w:noProof/>
          <w:lang w:eastAsia="de-CH"/>
        </w:rPr>
        <w:drawing>
          <wp:inline distT="0" distB="0" distL="0" distR="0" wp14:anchorId="49C7515C" wp14:editId="3FD2F172">
            <wp:extent cx="5760720" cy="1367790"/>
            <wp:effectExtent l="0" t="0" r="0" b="381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18" w:name="_Toc484257372"/>
      <w:r>
        <w:t>Erstellen einer Socketverbindung</w:t>
      </w:r>
      <w:bookmarkEnd w:id="218"/>
    </w:p>
    <w:p w:rsidR="00BC330C" w:rsidRDefault="00950A5C" w:rsidP="00AF65CF">
      <w:r>
        <w:rPr>
          <w:noProof/>
          <w:lang w:eastAsia="de-CH"/>
        </w:rPr>
        <w:drawing>
          <wp:inline distT="0" distB="0" distL="0" distR="0" wp14:anchorId="4752B20B" wp14:editId="28A7E2C1">
            <wp:extent cx="5760720" cy="267589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19" w:name="_Toc484257373"/>
      <w:r>
        <w:t>Clientprogrammierung</w:t>
      </w:r>
      <w:bookmarkEnd w:id="219"/>
    </w:p>
    <w:p w:rsidR="00BC330C" w:rsidRDefault="00950A5C" w:rsidP="00AF65CF">
      <w:r>
        <w:rPr>
          <w:noProof/>
          <w:lang w:eastAsia="de-CH"/>
        </w:rPr>
        <w:drawing>
          <wp:inline distT="0" distB="0" distL="0" distR="0" wp14:anchorId="776F31A1" wp14:editId="7C3C486A">
            <wp:extent cx="5760720" cy="1745615"/>
            <wp:effectExtent l="0" t="0" r="0" b="698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20" w:name="_Toc484257374"/>
      <w:r>
        <w:lastRenderedPageBreak/>
        <w:t>Clientprogrammierung mit socket()</w:t>
      </w:r>
      <w:bookmarkEnd w:id="220"/>
    </w:p>
    <w:p w:rsidR="00BC330C" w:rsidRDefault="001A5FA0" w:rsidP="00AF65CF">
      <w:r>
        <w:rPr>
          <w:noProof/>
          <w:lang w:eastAsia="de-CH"/>
        </w:rPr>
        <w:drawing>
          <wp:inline distT="0" distB="0" distL="0" distR="0" wp14:anchorId="1955C6FA" wp14:editId="151BD785">
            <wp:extent cx="5760720" cy="2985135"/>
            <wp:effectExtent l="0" t="0" r="0" b="571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21" w:name="_Toc484257375"/>
      <w:r>
        <w:t>Clientprogrammierung mit connect()</w:t>
      </w:r>
      <w:bookmarkEnd w:id="221"/>
    </w:p>
    <w:p w:rsidR="00BC330C" w:rsidRDefault="001A5FA0" w:rsidP="00AF65CF">
      <w:r>
        <w:rPr>
          <w:noProof/>
          <w:lang w:eastAsia="de-CH"/>
        </w:rPr>
        <w:drawing>
          <wp:inline distT="0" distB="0" distL="0" distR="0" wp14:anchorId="0AD8BAB9" wp14:editId="409C9215">
            <wp:extent cx="5760720" cy="281940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22" w:name="_Toc484257376"/>
      <w:r>
        <w:t>Clientprogrammierung</w:t>
      </w:r>
      <w:bookmarkEnd w:id="222"/>
    </w:p>
    <w:p w:rsidR="00BC330C" w:rsidRDefault="0020293A" w:rsidP="00AF65CF">
      <w:r>
        <w:rPr>
          <w:noProof/>
          <w:lang w:eastAsia="de-CH"/>
        </w:rPr>
        <w:drawing>
          <wp:inline distT="0" distB="0" distL="0" distR="0" wp14:anchorId="194B108F" wp14:editId="4B86956C">
            <wp:extent cx="5760720" cy="1153160"/>
            <wp:effectExtent l="0" t="0" r="0" b="889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23" w:name="_Toc484257377"/>
      <w:r>
        <w:lastRenderedPageBreak/>
        <w:t>Clientprogrammierung mit send() und recv() (TCP)</w:t>
      </w:r>
      <w:bookmarkEnd w:id="223"/>
    </w:p>
    <w:p w:rsidR="00BC330C" w:rsidRDefault="00930F41" w:rsidP="00AF65CF">
      <w:r>
        <w:rPr>
          <w:noProof/>
          <w:lang w:eastAsia="de-CH"/>
        </w:rPr>
        <w:drawing>
          <wp:inline distT="0" distB="0" distL="0" distR="0" wp14:anchorId="4DACE20F" wp14:editId="501932FF">
            <wp:extent cx="5760720" cy="245999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375" w:rsidRDefault="00FB1375" w:rsidP="00AF65CF">
      <w:r>
        <w:rPr>
          <w:noProof/>
          <w:lang w:eastAsia="de-CH"/>
        </w:rPr>
        <w:drawing>
          <wp:inline distT="0" distB="0" distL="0" distR="0" wp14:anchorId="7DB25449" wp14:editId="705D0031">
            <wp:extent cx="5760720" cy="2284730"/>
            <wp:effectExtent l="0" t="0" r="0" b="127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F15" w:rsidRDefault="003E5F15" w:rsidP="007A1C11">
      <w:pPr>
        <w:pStyle w:val="Heading2"/>
      </w:pPr>
      <w:bookmarkStart w:id="224" w:name="_Toc484257378"/>
      <w:r>
        <w:t>Clientprogrammierung mit sendto() und recvfrom() (UDP)</w:t>
      </w:r>
      <w:bookmarkEnd w:id="224"/>
    </w:p>
    <w:p w:rsidR="003E5F15" w:rsidRDefault="004B3A67" w:rsidP="00AF65CF">
      <w:r>
        <w:rPr>
          <w:noProof/>
          <w:lang w:eastAsia="de-CH"/>
        </w:rPr>
        <w:drawing>
          <wp:inline distT="0" distB="0" distL="0" distR="0" wp14:anchorId="187C1EF2" wp14:editId="1DBA8A6D">
            <wp:extent cx="5760720" cy="2985135"/>
            <wp:effectExtent l="0" t="0" r="0" b="571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7A1C11" w:rsidP="007A1C11">
      <w:pPr>
        <w:pStyle w:val="Heading2"/>
      </w:pPr>
      <w:bookmarkStart w:id="225" w:name="_Toc484257379"/>
      <w:r>
        <w:lastRenderedPageBreak/>
        <w:t>Clientprogrammierung mit close()</w:t>
      </w:r>
      <w:bookmarkEnd w:id="225"/>
    </w:p>
    <w:p w:rsidR="007A1C11" w:rsidRDefault="00E73CA1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43AAEEDB" wp14:editId="70FB2569">
            <wp:extent cx="5760720" cy="106934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11" w:rsidRDefault="007A1C11" w:rsidP="007A1C11">
      <w:pPr>
        <w:pStyle w:val="Heading2"/>
      </w:pPr>
      <w:bookmarkStart w:id="226" w:name="_Toc484257380"/>
      <w:r>
        <w:t>Serverprogrammierung</w:t>
      </w:r>
      <w:bookmarkEnd w:id="226"/>
    </w:p>
    <w:p w:rsidR="007A1C11" w:rsidRDefault="00E964B1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1BAC6392" wp14:editId="279FC804">
            <wp:extent cx="5760720" cy="139446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A3C" w:rsidRDefault="000D7A3C" w:rsidP="00047129">
      <w:pPr>
        <w:pStyle w:val="Heading2"/>
      </w:pPr>
      <w:bookmarkStart w:id="227" w:name="_Toc484257381"/>
      <w:r>
        <w:t>Serverprogrammierung mit bind()</w:t>
      </w:r>
      <w:bookmarkEnd w:id="227"/>
    </w:p>
    <w:p w:rsidR="000D7A3C" w:rsidRDefault="007C2107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67B99D2B" wp14:editId="7AD5E576">
            <wp:extent cx="5760720" cy="2703195"/>
            <wp:effectExtent l="0" t="0" r="0" b="190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A2" w:rsidRDefault="00D268A2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1300E467" wp14:editId="7E55320D">
            <wp:extent cx="5760720" cy="1287145"/>
            <wp:effectExtent l="0" t="0" r="0" b="825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A3C" w:rsidRDefault="000D7A3C" w:rsidP="00047129">
      <w:pPr>
        <w:pStyle w:val="Heading2"/>
      </w:pPr>
      <w:bookmarkStart w:id="228" w:name="_Toc484257382"/>
      <w:r>
        <w:lastRenderedPageBreak/>
        <w:t>Serverprogrammierung mit listen()</w:t>
      </w:r>
      <w:bookmarkEnd w:id="228"/>
    </w:p>
    <w:p w:rsidR="000D7A3C" w:rsidRDefault="00853E2C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09AC9798" wp14:editId="314E6990">
            <wp:extent cx="5760720" cy="207835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A3C" w:rsidRDefault="000D7A3C" w:rsidP="00047129">
      <w:pPr>
        <w:pStyle w:val="Heading2"/>
      </w:pPr>
      <w:bookmarkStart w:id="229" w:name="_Toc484257383"/>
      <w:r>
        <w:t>Serverprogrammierung mit accept()</w:t>
      </w:r>
      <w:bookmarkEnd w:id="229"/>
    </w:p>
    <w:p w:rsidR="00BA0CCA" w:rsidRDefault="00853E2C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70EAED4B" wp14:editId="66C0DEB2">
            <wp:extent cx="5760720" cy="303276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CCA" w:rsidRDefault="00BA0CCA">
      <w:pPr>
        <w:jc w:val="left"/>
      </w:pPr>
      <w:r>
        <w:br w:type="page"/>
      </w:r>
    </w:p>
    <w:p w:rsidR="000D7A3C" w:rsidRDefault="000D7A3C" w:rsidP="00047129">
      <w:pPr>
        <w:pStyle w:val="Heading2"/>
      </w:pPr>
      <w:bookmarkStart w:id="230" w:name="_Toc484257384"/>
      <w:r>
        <w:lastRenderedPageBreak/>
        <w:t>Beispiel Black Jack Server</w:t>
      </w:r>
      <w:bookmarkEnd w:id="230"/>
    </w:p>
    <w:p w:rsidR="000D7A3C" w:rsidRDefault="00BA0CCA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7E2F7925" wp14:editId="262B44DD">
            <wp:extent cx="5527344" cy="2879434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530936" cy="28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9A" w:rsidRDefault="002F1B9A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5F491AC6" wp14:editId="6574F75A">
            <wp:extent cx="5554639" cy="2804260"/>
            <wp:effectExtent l="0" t="0" r="8255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65788" cy="280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51D" w:rsidRDefault="00A4451D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22337302" wp14:editId="00A320D5">
            <wp:extent cx="5602406" cy="2687574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610078" cy="269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F0B" w:rsidRDefault="00586F0B" w:rsidP="007A1C11">
      <w:pPr>
        <w:tabs>
          <w:tab w:val="left" w:pos="505"/>
        </w:tabs>
      </w:pPr>
      <w:r>
        <w:rPr>
          <w:noProof/>
          <w:lang w:eastAsia="de-CH"/>
        </w:rPr>
        <w:lastRenderedPageBreak/>
        <w:drawing>
          <wp:inline distT="0" distB="0" distL="0" distR="0" wp14:anchorId="4B9C28F7" wp14:editId="5332DEF4">
            <wp:extent cx="5288508" cy="2514257"/>
            <wp:effectExtent l="0" t="0" r="7620" b="63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309229" cy="252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3A0" w:rsidRDefault="00B833A0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2F5C8878" wp14:editId="2D0B2A04">
            <wp:extent cx="5329451" cy="1633731"/>
            <wp:effectExtent l="0" t="0" r="5080" b="508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379713" cy="164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691" w:rsidRDefault="008B6691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61126B10" wp14:editId="348DDB00">
            <wp:extent cx="5349923" cy="2339413"/>
            <wp:effectExtent l="0" t="0" r="3175" b="381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378368" cy="235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2" w:rsidRDefault="009809B2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5A0EE31E" wp14:editId="72372BDB">
            <wp:extent cx="5370195" cy="2123334"/>
            <wp:effectExtent l="0" t="0" r="1905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04458" cy="213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2BD" w:rsidRDefault="008A72BD" w:rsidP="007A1C11">
      <w:pPr>
        <w:tabs>
          <w:tab w:val="left" w:pos="505"/>
        </w:tabs>
      </w:pPr>
      <w:r>
        <w:rPr>
          <w:noProof/>
          <w:lang w:eastAsia="de-CH"/>
        </w:rPr>
        <w:lastRenderedPageBreak/>
        <w:drawing>
          <wp:inline distT="0" distB="0" distL="0" distR="0" wp14:anchorId="2F48195F" wp14:editId="1D1B0528">
            <wp:extent cx="5760720" cy="2272665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08B" w:rsidRDefault="00D16128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61DCD5A7" wp14:editId="7732887C">
            <wp:extent cx="5760720" cy="2294255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08B" w:rsidRDefault="005B208B">
      <w:pPr>
        <w:jc w:val="left"/>
      </w:pPr>
      <w:r>
        <w:br w:type="page"/>
      </w:r>
    </w:p>
    <w:p w:rsidR="000D7A3C" w:rsidRDefault="000D7A3C" w:rsidP="00047129">
      <w:pPr>
        <w:pStyle w:val="Heading2"/>
      </w:pPr>
      <w:bookmarkStart w:id="231" w:name="_Toc484257385"/>
      <w:r>
        <w:lastRenderedPageBreak/>
        <w:t>Beispiel Black Jack Client</w:t>
      </w:r>
      <w:bookmarkEnd w:id="231"/>
    </w:p>
    <w:p w:rsidR="003D4A9A" w:rsidRDefault="008A7CAB" w:rsidP="00AF65CF">
      <w:r>
        <w:rPr>
          <w:noProof/>
          <w:lang w:eastAsia="de-CH"/>
        </w:rPr>
        <w:drawing>
          <wp:inline distT="0" distB="0" distL="0" distR="0" wp14:anchorId="46D0D66B" wp14:editId="3D3E1076">
            <wp:extent cx="5760720" cy="2251075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5B208B" w:rsidP="00AF65CF">
      <w:r>
        <w:rPr>
          <w:noProof/>
          <w:lang w:eastAsia="de-CH"/>
        </w:rPr>
        <w:drawing>
          <wp:inline distT="0" distB="0" distL="0" distR="0" wp14:anchorId="6DD8238E" wp14:editId="2E7F747E">
            <wp:extent cx="5760720" cy="2841625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4D" w:rsidRDefault="00CD004D" w:rsidP="00AF65CF">
      <w:r>
        <w:rPr>
          <w:noProof/>
          <w:lang w:eastAsia="de-CH"/>
        </w:rPr>
        <w:drawing>
          <wp:inline distT="0" distB="0" distL="0" distR="0" wp14:anchorId="4582EBD5" wp14:editId="0D01539F">
            <wp:extent cx="5760720" cy="2022475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8" w:rsidRDefault="00E31AF8" w:rsidP="00AF65CF">
      <w:r>
        <w:rPr>
          <w:noProof/>
          <w:lang w:eastAsia="de-CH"/>
        </w:rPr>
        <w:lastRenderedPageBreak/>
        <w:drawing>
          <wp:inline distT="0" distB="0" distL="0" distR="0" wp14:anchorId="36AECF5C" wp14:editId="1AAD994A">
            <wp:extent cx="5760720" cy="2546985"/>
            <wp:effectExtent l="0" t="0" r="0" b="571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E7" w:rsidRDefault="00D241E7" w:rsidP="00AF65CF">
      <w:r>
        <w:rPr>
          <w:noProof/>
          <w:lang w:eastAsia="de-CH"/>
        </w:rPr>
        <w:drawing>
          <wp:inline distT="0" distB="0" distL="0" distR="0" wp14:anchorId="78237743" wp14:editId="3D35B180">
            <wp:extent cx="5760720" cy="2396490"/>
            <wp:effectExtent l="0" t="0" r="0" b="381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E7" w:rsidRDefault="00146B57" w:rsidP="00AF65CF">
      <w:r>
        <w:rPr>
          <w:noProof/>
          <w:lang w:eastAsia="de-CH"/>
        </w:rPr>
        <w:drawing>
          <wp:inline distT="0" distB="0" distL="0" distR="0" wp14:anchorId="5C8ACCD5" wp14:editId="507AD244">
            <wp:extent cx="5760720" cy="2977515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E7" w:rsidRDefault="00603B00" w:rsidP="00AF65CF">
      <w:r>
        <w:rPr>
          <w:noProof/>
          <w:lang w:eastAsia="de-CH"/>
        </w:rPr>
        <w:lastRenderedPageBreak/>
        <w:drawing>
          <wp:inline distT="0" distB="0" distL="0" distR="0" wp14:anchorId="4A228E1E" wp14:editId="4F3C702B">
            <wp:extent cx="5760720" cy="3001010"/>
            <wp:effectExtent l="0" t="0" r="0" b="889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51" w:rsidRDefault="00672451" w:rsidP="00AF65CF">
      <w:r>
        <w:rPr>
          <w:noProof/>
          <w:lang w:eastAsia="de-CH"/>
        </w:rPr>
        <w:drawing>
          <wp:inline distT="0" distB="0" distL="0" distR="0" wp14:anchorId="766B453D" wp14:editId="2DC88DBC">
            <wp:extent cx="5760720" cy="127889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51" w:rsidRDefault="00672451" w:rsidP="00AF65CF"/>
    <w:p w:rsidR="004E42EE" w:rsidRDefault="00260D3A" w:rsidP="004E42EE">
      <w:pPr>
        <w:pStyle w:val="Heading1"/>
      </w:pPr>
      <w:bookmarkStart w:id="232" w:name="_Toc484257386"/>
      <w:r>
        <w:lastRenderedPageBreak/>
        <w:t>Woche 14</w:t>
      </w:r>
      <w:bookmarkEnd w:id="232"/>
    </w:p>
    <w:p w:rsidR="004E42EE" w:rsidRDefault="00B502FB" w:rsidP="00260D3A">
      <w:pPr>
        <w:pStyle w:val="Heading2"/>
      </w:pPr>
      <w:bookmarkStart w:id="233" w:name="_Toc484257387"/>
      <w:r>
        <w:t>Vorbereitung: Prozesse und Pipes</w:t>
      </w:r>
      <w:bookmarkEnd w:id="233"/>
    </w:p>
    <w:p w:rsidR="00B502FB" w:rsidRDefault="00FA2C52" w:rsidP="00AF65CF">
      <w:r>
        <w:rPr>
          <w:noProof/>
          <w:lang w:eastAsia="de-CH"/>
        </w:rPr>
        <w:drawing>
          <wp:inline distT="0" distB="0" distL="0" distR="0" wp14:anchorId="4FFB6F02" wp14:editId="5A11A786">
            <wp:extent cx="5760720" cy="2453640"/>
            <wp:effectExtent l="0" t="0" r="0" b="381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34" w:name="_Toc484257388"/>
      <w:r>
        <w:t>Vorbereitung: Signale</w:t>
      </w:r>
      <w:bookmarkEnd w:id="234"/>
    </w:p>
    <w:p w:rsidR="00B502FB" w:rsidRDefault="00145D19" w:rsidP="00AF65CF">
      <w:r>
        <w:rPr>
          <w:noProof/>
          <w:lang w:eastAsia="de-CH"/>
        </w:rPr>
        <w:drawing>
          <wp:inline distT="0" distB="0" distL="0" distR="0" wp14:anchorId="60F022C8" wp14:editId="306D1850">
            <wp:extent cx="5760720" cy="1210310"/>
            <wp:effectExtent l="0" t="0" r="0" b="889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35" w:name="_Toc484257389"/>
      <w:r>
        <w:t>Vorbereitung: IPC</w:t>
      </w:r>
      <w:bookmarkEnd w:id="235"/>
    </w:p>
    <w:p w:rsidR="00B502FB" w:rsidRDefault="000D3A5F" w:rsidP="000D3A5F">
      <w:pPr>
        <w:tabs>
          <w:tab w:val="left" w:pos="927"/>
        </w:tabs>
      </w:pPr>
      <w:r>
        <w:rPr>
          <w:noProof/>
          <w:lang w:eastAsia="de-CH"/>
        </w:rPr>
        <w:drawing>
          <wp:inline distT="0" distB="0" distL="0" distR="0" wp14:anchorId="0A5D81D0" wp14:editId="603784BB">
            <wp:extent cx="5760720" cy="2425065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36" w:name="_Toc484257390"/>
      <w:r>
        <w:lastRenderedPageBreak/>
        <w:t>Vorbereitung: Schlüssel für IPC Objekte</w:t>
      </w:r>
      <w:bookmarkEnd w:id="236"/>
    </w:p>
    <w:p w:rsidR="00B502FB" w:rsidRDefault="000D3A5F" w:rsidP="00AF65CF">
      <w:r>
        <w:rPr>
          <w:noProof/>
          <w:lang w:eastAsia="de-CH"/>
        </w:rPr>
        <w:drawing>
          <wp:inline distT="0" distB="0" distL="0" distR="0" wp14:anchorId="0F6098FF" wp14:editId="1D99526A">
            <wp:extent cx="5760720" cy="246507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86" w:rsidRDefault="00D46886" w:rsidP="00AF65CF">
      <w:r>
        <w:rPr>
          <w:noProof/>
          <w:lang w:eastAsia="de-CH"/>
        </w:rPr>
        <w:drawing>
          <wp:inline distT="0" distB="0" distL="0" distR="0" wp14:anchorId="60BC417C" wp14:editId="2ACACBDE">
            <wp:extent cx="5274934" cy="1932166"/>
            <wp:effectExtent l="0" t="0" r="254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82867" cy="193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37" w:name="_Toc484257391"/>
      <w:r>
        <w:t>Vorbereitung: Shared Memory</w:t>
      </w:r>
      <w:bookmarkEnd w:id="237"/>
    </w:p>
    <w:p w:rsidR="00B502FB" w:rsidRDefault="00BD4FD7" w:rsidP="00AF65CF">
      <w:r>
        <w:rPr>
          <w:noProof/>
          <w:lang w:eastAsia="de-CH"/>
        </w:rPr>
        <w:drawing>
          <wp:inline distT="0" distB="0" distL="0" distR="0" wp14:anchorId="1F097F58" wp14:editId="67557741">
            <wp:extent cx="5760720" cy="267335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0FF" w:rsidRDefault="000800FF" w:rsidP="00AF65CF">
      <w:r>
        <w:rPr>
          <w:noProof/>
          <w:lang w:eastAsia="de-CH"/>
        </w:rPr>
        <w:drawing>
          <wp:inline distT="0" distB="0" distL="0" distR="0" wp14:anchorId="10DFD6AF" wp14:editId="1932FFE7">
            <wp:extent cx="5760720" cy="1221105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38" w:name="_Toc484257392"/>
      <w:r>
        <w:lastRenderedPageBreak/>
        <w:t>Vorbereitung: Message Queue</w:t>
      </w:r>
      <w:bookmarkEnd w:id="238"/>
    </w:p>
    <w:p w:rsidR="00B502FB" w:rsidRDefault="000800FF" w:rsidP="00AF65CF">
      <w:r>
        <w:rPr>
          <w:noProof/>
          <w:lang w:eastAsia="de-CH"/>
        </w:rPr>
        <w:drawing>
          <wp:inline distT="0" distB="0" distL="0" distR="0" wp14:anchorId="0608D7C5" wp14:editId="228C4DCA">
            <wp:extent cx="5760720" cy="2855595"/>
            <wp:effectExtent l="0" t="0" r="0" b="190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5B8" w:rsidRDefault="002215B8" w:rsidP="00AF65CF">
      <w:r>
        <w:rPr>
          <w:noProof/>
          <w:lang w:eastAsia="de-CH"/>
        </w:rPr>
        <w:drawing>
          <wp:inline distT="0" distB="0" distL="0" distR="0" wp14:anchorId="551790E9" wp14:editId="2F1E7FB4">
            <wp:extent cx="5760720" cy="2406015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DDE" w:rsidRDefault="007B3DDE" w:rsidP="00AF65CF">
      <w:r>
        <w:rPr>
          <w:noProof/>
          <w:lang w:eastAsia="de-CH"/>
        </w:rPr>
        <w:drawing>
          <wp:inline distT="0" distB="0" distL="0" distR="0" wp14:anchorId="336D0364" wp14:editId="4871E497">
            <wp:extent cx="5760720" cy="2504440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39" w:name="_Toc484257393"/>
      <w:r>
        <w:lastRenderedPageBreak/>
        <w:t>Vorbereitung: Semaphoren</w:t>
      </w:r>
      <w:bookmarkEnd w:id="239"/>
    </w:p>
    <w:p w:rsidR="00B502FB" w:rsidRDefault="000A69E2" w:rsidP="00AF65CF">
      <w:r>
        <w:rPr>
          <w:noProof/>
          <w:lang w:eastAsia="de-CH"/>
        </w:rPr>
        <w:drawing>
          <wp:inline distT="0" distB="0" distL="0" distR="0" wp14:anchorId="270F209F" wp14:editId="0E2D546C">
            <wp:extent cx="5760720" cy="2891790"/>
            <wp:effectExtent l="0" t="0" r="0" b="381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F4E" w:rsidRDefault="00965F4E" w:rsidP="00AF65CF">
      <w:r>
        <w:rPr>
          <w:noProof/>
          <w:lang w:eastAsia="de-CH"/>
        </w:rPr>
        <w:drawing>
          <wp:inline distT="0" distB="0" distL="0" distR="0" wp14:anchorId="18F282EB" wp14:editId="3743F2F9">
            <wp:extent cx="5760720" cy="3063240"/>
            <wp:effectExtent l="0" t="0" r="0" b="381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40" w:name="_Toc484257394"/>
      <w:r>
        <w:t>Vorbereitung: IPC</w:t>
      </w:r>
      <w:bookmarkEnd w:id="240"/>
    </w:p>
    <w:p w:rsidR="00B502FB" w:rsidRDefault="00B522DC" w:rsidP="00AF65CF">
      <w:r>
        <w:rPr>
          <w:noProof/>
          <w:lang w:eastAsia="de-CH"/>
        </w:rPr>
        <w:drawing>
          <wp:inline distT="0" distB="0" distL="0" distR="0" wp14:anchorId="7E644B72" wp14:editId="50A64307">
            <wp:extent cx="5128592" cy="2422400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143201" cy="24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41" w:name="_Toc484257395"/>
      <w:r>
        <w:lastRenderedPageBreak/>
        <w:t>Vorbereitung: Networking mittels Server</w:t>
      </w:r>
      <w:bookmarkEnd w:id="241"/>
    </w:p>
    <w:p w:rsidR="00B502FB" w:rsidRDefault="00F731CC" w:rsidP="00AF65CF">
      <w:r>
        <w:rPr>
          <w:noProof/>
          <w:lang w:eastAsia="de-CH"/>
        </w:rPr>
        <w:drawing>
          <wp:inline distT="0" distB="0" distL="0" distR="0" wp14:anchorId="1D099CBD" wp14:editId="3A1FFEE5">
            <wp:extent cx="5760720" cy="1177925"/>
            <wp:effectExtent l="0" t="0" r="0" b="3175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58E" w:rsidRDefault="002C658E" w:rsidP="00AF65CF">
      <w:r>
        <w:rPr>
          <w:noProof/>
          <w:lang w:eastAsia="de-CH"/>
        </w:rPr>
        <w:drawing>
          <wp:inline distT="0" distB="0" distL="0" distR="0" wp14:anchorId="1AC5F245" wp14:editId="04544C9B">
            <wp:extent cx="5760720" cy="2833370"/>
            <wp:effectExtent l="0" t="0" r="0" b="508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0" w:rsidRDefault="00DF6B70" w:rsidP="00AF65CF">
      <w:r>
        <w:rPr>
          <w:noProof/>
          <w:lang w:eastAsia="de-CH"/>
        </w:rPr>
        <w:drawing>
          <wp:inline distT="0" distB="0" distL="0" distR="0" wp14:anchorId="03041405" wp14:editId="3FC77D05">
            <wp:extent cx="5760720" cy="288290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42" w:name="_Toc484257396"/>
      <w:r>
        <w:lastRenderedPageBreak/>
        <w:t>Beispiel eines Servers</w:t>
      </w:r>
      <w:bookmarkEnd w:id="242"/>
    </w:p>
    <w:p w:rsidR="00B502FB" w:rsidRDefault="002317D7" w:rsidP="00AF65CF">
      <w:r>
        <w:rPr>
          <w:noProof/>
          <w:lang w:eastAsia="de-CH"/>
        </w:rPr>
        <w:drawing>
          <wp:inline distT="0" distB="0" distL="0" distR="0" wp14:anchorId="733C4E6A" wp14:editId="19A5DDE6">
            <wp:extent cx="5760720" cy="3253105"/>
            <wp:effectExtent l="0" t="0" r="0" b="4445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BC" w:rsidRDefault="00515DAE" w:rsidP="00AF65CF">
      <w:r>
        <w:rPr>
          <w:noProof/>
          <w:lang w:eastAsia="de-CH"/>
        </w:rPr>
        <w:drawing>
          <wp:inline distT="0" distB="0" distL="0" distR="0" wp14:anchorId="442726FC" wp14:editId="49C8FB14">
            <wp:extent cx="5760720" cy="3118485"/>
            <wp:effectExtent l="0" t="0" r="0" b="5715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43" w:name="_Toc484257397"/>
      <w:r>
        <w:t>Vorbereitung: Networking mittels Client</w:t>
      </w:r>
      <w:bookmarkEnd w:id="243"/>
    </w:p>
    <w:p w:rsidR="00B502FB" w:rsidRDefault="00A379BC" w:rsidP="00AF65CF">
      <w:r>
        <w:rPr>
          <w:noProof/>
          <w:lang w:eastAsia="de-CH"/>
        </w:rPr>
        <w:drawing>
          <wp:inline distT="0" distB="0" distL="0" distR="0" wp14:anchorId="6491928D" wp14:editId="3B3C4738">
            <wp:extent cx="5760720" cy="1344295"/>
            <wp:effectExtent l="0" t="0" r="0" b="825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44" w:name="_Toc484257398"/>
      <w:r>
        <w:lastRenderedPageBreak/>
        <w:t>Beispiel eines Clients</w:t>
      </w:r>
      <w:bookmarkEnd w:id="244"/>
    </w:p>
    <w:p w:rsidR="00B502FB" w:rsidRDefault="00A379BC" w:rsidP="00AF65CF">
      <w:r>
        <w:rPr>
          <w:noProof/>
          <w:lang w:eastAsia="de-CH"/>
        </w:rPr>
        <w:drawing>
          <wp:inline distT="0" distB="0" distL="0" distR="0" wp14:anchorId="5DF66992" wp14:editId="3034A6AF">
            <wp:extent cx="5760720" cy="1441450"/>
            <wp:effectExtent l="0" t="0" r="0" b="635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A379BC" w:rsidP="00AF65CF">
      <w:r>
        <w:rPr>
          <w:noProof/>
          <w:lang w:eastAsia="de-CH"/>
        </w:rPr>
        <w:drawing>
          <wp:inline distT="0" distB="0" distL="0" distR="0" wp14:anchorId="716A7803" wp14:editId="69F40DB8">
            <wp:extent cx="5760720" cy="314325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BC" w:rsidRDefault="00A379BC" w:rsidP="00AF65CF">
      <w:r>
        <w:rPr>
          <w:noProof/>
          <w:lang w:eastAsia="de-CH"/>
        </w:rPr>
        <w:drawing>
          <wp:inline distT="0" distB="0" distL="0" distR="0" wp14:anchorId="44F1CA0C" wp14:editId="2DEF2FB2">
            <wp:extent cx="5760720" cy="2908935"/>
            <wp:effectExtent l="0" t="0" r="0" b="5715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BC" w:rsidRDefault="00A379BC" w:rsidP="00AF65CF"/>
    <w:p w:rsidR="00260D3A" w:rsidRDefault="00260D3A" w:rsidP="00260D3A">
      <w:pPr>
        <w:pStyle w:val="Heading1"/>
      </w:pPr>
      <w:bookmarkStart w:id="245" w:name="_Toc484257399"/>
      <w:r>
        <w:lastRenderedPageBreak/>
        <w:t>Woche 15</w:t>
      </w:r>
      <w:bookmarkEnd w:id="245"/>
    </w:p>
    <w:p w:rsidR="00260D3A" w:rsidRPr="00AF65CF" w:rsidRDefault="00260D3A" w:rsidP="00AF65CF"/>
    <w:sectPr w:rsidR="00260D3A" w:rsidRPr="00AF65CF" w:rsidSect="00164DB6">
      <w:headerReference w:type="default" r:id="rId314"/>
      <w:footerReference w:type="default" r:id="rId31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B239B" w:rsidRDefault="001B239B" w:rsidP="006B5E49">
      <w:pPr>
        <w:spacing w:after="0" w:line="240" w:lineRule="auto"/>
      </w:pPr>
      <w:r>
        <w:separator/>
      </w:r>
    </w:p>
  </w:endnote>
  <w:endnote w:type="continuationSeparator" w:id="0">
    <w:p w:rsidR="001B239B" w:rsidRDefault="001B239B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259D" w:rsidRPr="003037A4" w:rsidRDefault="0072259D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D954D2">
      <w:rPr>
        <w:noProof/>
      </w:rPr>
      <w:t>1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D954D2">
      <w:rPr>
        <w:noProof/>
      </w:rPr>
      <w:t>110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B239B" w:rsidRDefault="001B239B" w:rsidP="006B5E49">
      <w:pPr>
        <w:spacing w:after="0" w:line="240" w:lineRule="auto"/>
      </w:pPr>
      <w:r>
        <w:separator/>
      </w:r>
    </w:p>
  </w:footnote>
  <w:footnote w:type="continuationSeparator" w:id="0">
    <w:p w:rsidR="001B239B" w:rsidRDefault="001B239B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259D" w:rsidRDefault="0072259D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B8D"/>
    <w:rsid w:val="000030BE"/>
    <w:rsid w:val="0001007A"/>
    <w:rsid w:val="00011FE5"/>
    <w:rsid w:val="0002344B"/>
    <w:rsid w:val="00047129"/>
    <w:rsid w:val="00053384"/>
    <w:rsid w:val="000537D5"/>
    <w:rsid w:val="00057AA2"/>
    <w:rsid w:val="00057E88"/>
    <w:rsid w:val="00071F2F"/>
    <w:rsid w:val="000800FF"/>
    <w:rsid w:val="00081DE8"/>
    <w:rsid w:val="000A251E"/>
    <w:rsid w:val="000A2879"/>
    <w:rsid w:val="000A69E2"/>
    <w:rsid w:val="000A7BA7"/>
    <w:rsid w:val="000B50EA"/>
    <w:rsid w:val="000B6580"/>
    <w:rsid w:val="000C44E5"/>
    <w:rsid w:val="000D0731"/>
    <w:rsid w:val="000D3A5F"/>
    <w:rsid w:val="000D4AF4"/>
    <w:rsid w:val="000D7A3C"/>
    <w:rsid w:val="000E01D5"/>
    <w:rsid w:val="000E0DEE"/>
    <w:rsid w:val="000E1AE4"/>
    <w:rsid w:val="000F4880"/>
    <w:rsid w:val="00104B44"/>
    <w:rsid w:val="00105030"/>
    <w:rsid w:val="00110992"/>
    <w:rsid w:val="00111269"/>
    <w:rsid w:val="00113722"/>
    <w:rsid w:val="00122FBA"/>
    <w:rsid w:val="0012397E"/>
    <w:rsid w:val="001250FD"/>
    <w:rsid w:val="00137D56"/>
    <w:rsid w:val="00141878"/>
    <w:rsid w:val="00145D19"/>
    <w:rsid w:val="00146B57"/>
    <w:rsid w:val="001572EC"/>
    <w:rsid w:val="00160860"/>
    <w:rsid w:val="00164748"/>
    <w:rsid w:val="00164DB6"/>
    <w:rsid w:val="00166879"/>
    <w:rsid w:val="0017248F"/>
    <w:rsid w:val="001A52D5"/>
    <w:rsid w:val="001A5FA0"/>
    <w:rsid w:val="001A60C9"/>
    <w:rsid w:val="001A6B64"/>
    <w:rsid w:val="001B239B"/>
    <w:rsid w:val="001C12F7"/>
    <w:rsid w:val="001E32AD"/>
    <w:rsid w:val="0020293A"/>
    <w:rsid w:val="00203BD7"/>
    <w:rsid w:val="00207E74"/>
    <w:rsid w:val="00220195"/>
    <w:rsid w:val="002215B8"/>
    <w:rsid w:val="002317D7"/>
    <w:rsid w:val="00233D86"/>
    <w:rsid w:val="002478C3"/>
    <w:rsid w:val="00260D3A"/>
    <w:rsid w:val="0026725B"/>
    <w:rsid w:val="00271144"/>
    <w:rsid w:val="002865EA"/>
    <w:rsid w:val="002C658E"/>
    <w:rsid w:val="002C7B25"/>
    <w:rsid w:val="002D03FA"/>
    <w:rsid w:val="002E1087"/>
    <w:rsid w:val="002F1B9A"/>
    <w:rsid w:val="003037A4"/>
    <w:rsid w:val="00307913"/>
    <w:rsid w:val="00312EDD"/>
    <w:rsid w:val="00326676"/>
    <w:rsid w:val="0033460C"/>
    <w:rsid w:val="00342602"/>
    <w:rsid w:val="0036532C"/>
    <w:rsid w:val="003661A5"/>
    <w:rsid w:val="00373CE9"/>
    <w:rsid w:val="00374CD7"/>
    <w:rsid w:val="00380168"/>
    <w:rsid w:val="00382D57"/>
    <w:rsid w:val="0038683A"/>
    <w:rsid w:val="003917D7"/>
    <w:rsid w:val="003A70B0"/>
    <w:rsid w:val="003B27B1"/>
    <w:rsid w:val="003D4A9A"/>
    <w:rsid w:val="003D5735"/>
    <w:rsid w:val="003D7668"/>
    <w:rsid w:val="003E53D8"/>
    <w:rsid w:val="003E5F15"/>
    <w:rsid w:val="004254A8"/>
    <w:rsid w:val="00432B0C"/>
    <w:rsid w:val="00441032"/>
    <w:rsid w:val="00463687"/>
    <w:rsid w:val="00471D59"/>
    <w:rsid w:val="00481DFD"/>
    <w:rsid w:val="004A37B5"/>
    <w:rsid w:val="004B3A67"/>
    <w:rsid w:val="004B5461"/>
    <w:rsid w:val="004B6112"/>
    <w:rsid w:val="004B776C"/>
    <w:rsid w:val="004C1497"/>
    <w:rsid w:val="004D2AD4"/>
    <w:rsid w:val="004E410A"/>
    <w:rsid w:val="004E42EE"/>
    <w:rsid w:val="004E5D06"/>
    <w:rsid w:val="004E7DCF"/>
    <w:rsid w:val="004F0918"/>
    <w:rsid w:val="004F24E5"/>
    <w:rsid w:val="004F3575"/>
    <w:rsid w:val="00510030"/>
    <w:rsid w:val="00513857"/>
    <w:rsid w:val="00515DAE"/>
    <w:rsid w:val="0055232C"/>
    <w:rsid w:val="00555720"/>
    <w:rsid w:val="00561E00"/>
    <w:rsid w:val="005624E0"/>
    <w:rsid w:val="005717C9"/>
    <w:rsid w:val="00582DBF"/>
    <w:rsid w:val="00583E6D"/>
    <w:rsid w:val="00586F0B"/>
    <w:rsid w:val="00594DFF"/>
    <w:rsid w:val="00595A2F"/>
    <w:rsid w:val="005A1DEA"/>
    <w:rsid w:val="005A3A49"/>
    <w:rsid w:val="005B208B"/>
    <w:rsid w:val="005C62A4"/>
    <w:rsid w:val="005D0142"/>
    <w:rsid w:val="00603B00"/>
    <w:rsid w:val="00606044"/>
    <w:rsid w:val="0061010C"/>
    <w:rsid w:val="00610A59"/>
    <w:rsid w:val="00621C8E"/>
    <w:rsid w:val="00633D9E"/>
    <w:rsid w:val="00643C84"/>
    <w:rsid w:val="006463AF"/>
    <w:rsid w:val="00671C06"/>
    <w:rsid w:val="0067227E"/>
    <w:rsid w:val="00672451"/>
    <w:rsid w:val="00687703"/>
    <w:rsid w:val="00695C4B"/>
    <w:rsid w:val="006A6BF8"/>
    <w:rsid w:val="006B5E49"/>
    <w:rsid w:val="006C267E"/>
    <w:rsid w:val="006D62FC"/>
    <w:rsid w:val="006E2F0C"/>
    <w:rsid w:val="006E35E8"/>
    <w:rsid w:val="006E6E2A"/>
    <w:rsid w:val="0070521B"/>
    <w:rsid w:val="00720C15"/>
    <w:rsid w:val="0072259D"/>
    <w:rsid w:val="00725BF2"/>
    <w:rsid w:val="00733F74"/>
    <w:rsid w:val="007507F6"/>
    <w:rsid w:val="0075679C"/>
    <w:rsid w:val="007A1C11"/>
    <w:rsid w:val="007B0CD9"/>
    <w:rsid w:val="007B3DDE"/>
    <w:rsid w:val="007B3F9F"/>
    <w:rsid w:val="007B68D0"/>
    <w:rsid w:val="007C2107"/>
    <w:rsid w:val="007F4A1A"/>
    <w:rsid w:val="00812EBA"/>
    <w:rsid w:val="00816887"/>
    <w:rsid w:val="008179B2"/>
    <w:rsid w:val="00822668"/>
    <w:rsid w:val="00830D1D"/>
    <w:rsid w:val="00853E2C"/>
    <w:rsid w:val="00871BE4"/>
    <w:rsid w:val="00877003"/>
    <w:rsid w:val="0088601B"/>
    <w:rsid w:val="00886CD6"/>
    <w:rsid w:val="00897644"/>
    <w:rsid w:val="008A31AD"/>
    <w:rsid w:val="008A582E"/>
    <w:rsid w:val="008A6EB5"/>
    <w:rsid w:val="008A7256"/>
    <w:rsid w:val="008A72BD"/>
    <w:rsid w:val="008A7CAB"/>
    <w:rsid w:val="008B6691"/>
    <w:rsid w:val="008C1085"/>
    <w:rsid w:val="008D2592"/>
    <w:rsid w:val="008D68BE"/>
    <w:rsid w:val="008D79B3"/>
    <w:rsid w:val="008E77AC"/>
    <w:rsid w:val="00901C88"/>
    <w:rsid w:val="00923291"/>
    <w:rsid w:val="00930F41"/>
    <w:rsid w:val="00936BBA"/>
    <w:rsid w:val="0095096E"/>
    <w:rsid w:val="00950A5C"/>
    <w:rsid w:val="00957A68"/>
    <w:rsid w:val="009637E6"/>
    <w:rsid w:val="00965F4E"/>
    <w:rsid w:val="00971A04"/>
    <w:rsid w:val="009725B8"/>
    <w:rsid w:val="00973D65"/>
    <w:rsid w:val="009809B2"/>
    <w:rsid w:val="00982534"/>
    <w:rsid w:val="00990E7F"/>
    <w:rsid w:val="009B342F"/>
    <w:rsid w:val="009B3CA9"/>
    <w:rsid w:val="009D029D"/>
    <w:rsid w:val="009D2F7A"/>
    <w:rsid w:val="009F7987"/>
    <w:rsid w:val="00A25F4D"/>
    <w:rsid w:val="00A26CA9"/>
    <w:rsid w:val="00A32E09"/>
    <w:rsid w:val="00A379BC"/>
    <w:rsid w:val="00A4451D"/>
    <w:rsid w:val="00A72B53"/>
    <w:rsid w:val="00A9681A"/>
    <w:rsid w:val="00AA0415"/>
    <w:rsid w:val="00AA459C"/>
    <w:rsid w:val="00AB1792"/>
    <w:rsid w:val="00AB594A"/>
    <w:rsid w:val="00AC2ACA"/>
    <w:rsid w:val="00AD010D"/>
    <w:rsid w:val="00AE26E4"/>
    <w:rsid w:val="00AE2914"/>
    <w:rsid w:val="00AF4264"/>
    <w:rsid w:val="00AF65CF"/>
    <w:rsid w:val="00AF7A48"/>
    <w:rsid w:val="00B04022"/>
    <w:rsid w:val="00B25571"/>
    <w:rsid w:val="00B33E6D"/>
    <w:rsid w:val="00B502FB"/>
    <w:rsid w:val="00B51908"/>
    <w:rsid w:val="00B522DC"/>
    <w:rsid w:val="00B651C1"/>
    <w:rsid w:val="00B70D48"/>
    <w:rsid w:val="00B7241C"/>
    <w:rsid w:val="00B82FC1"/>
    <w:rsid w:val="00B833A0"/>
    <w:rsid w:val="00B91E74"/>
    <w:rsid w:val="00BA0CCA"/>
    <w:rsid w:val="00BA56D8"/>
    <w:rsid w:val="00BB78F3"/>
    <w:rsid w:val="00BC330C"/>
    <w:rsid w:val="00BC693F"/>
    <w:rsid w:val="00BC7B70"/>
    <w:rsid w:val="00BC7B8D"/>
    <w:rsid w:val="00BD38E9"/>
    <w:rsid w:val="00BD4FD7"/>
    <w:rsid w:val="00BE3C49"/>
    <w:rsid w:val="00BF0C5F"/>
    <w:rsid w:val="00C02703"/>
    <w:rsid w:val="00C06633"/>
    <w:rsid w:val="00C20C1C"/>
    <w:rsid w:val="00C22D2A"/>
    <w:rsid w:val="00C36948"/>
    <w:rsid w:val="00C53E70"/>
    <w:rsid w:val="00C569D5"/>
    <w:rsid w:val="00C62EB7"/>
    <w:rsid w:val="00C6413D"/>
    <w:rsid w:val="00C71BA8"/>
    <w:rsid w:val="00C7234E"/>
    <w:rsid w:val="00C73479"/>
    <w:rsid w:val="00C801C1"/>
    <w:rsid w:val="00CB4AED"/>
    <w:rsid w:val="00CB60E0"/>
    <w:rsid w:val="00CC1F1F"/>
    <w:rsid w:val="00CD004D"/>
    <w:rsid w:val="00CE6908"/>
    <w:rsid w:val="00D025C1"/>
    <w:rsid w:val="00D10124"/>
    <w:rsid w:val="00D16128"/>
    <w:rsid w:val="00D20013"/>
    <w:rsid w:val="00D22694"/>
    <w:rsid w:val="00D241E7"/>
    <w:rsid w:val="00D268A2"/>
    <w:rsid w:val="00D26E75"/>
    <w:rsid w:val="00D27EF7"/>
    <w:rsid w:val="00D34620"/>
    <w:rsid w:val="00D43E4A"/>
    <w:rsid w:val="00D43ED4"/>
    <w:rsid w:val="00D46886"/>
    <w:rsid w:val="00D468D4"/>
    <w:rsid w:val="00D55397"/>
    <w:rsid w:val="00D65301"/>
    <w:rsid w:val="00D954D2"/>
    <w:rsid w:val="00DA35F8"/>
    <w:rsid w:val="00DA4388"/>
    <w:rsid w:val="00DB14AE"/>
    <w:rsid w:val="00DB41F1"/>
    <w:rsid w:val="00DC4272"/>
    <w:rsid w:val="00DD04C4"/>
    <w:rsid w:val="00DD6959"/>
    <w:rsid w:val="00DE52B5"/>
    <w:rsid w:val="00DE60A2"/>
    <w:rsid w:val="00DF0E4E"/>
    <w:rsid w:val="00DF1936"/>
    <w:rsid w:val="00DF6B70"/>
    <w:rsid w:val="00E01562"/>
    <w:rsid w:val="00E10F89"/>
    <w:rsid w:val="00E3085B"/>
    <w:rsid w:val="00E308A9"/>
    <w:rsid w:val="00E31AF8"/>
    <w:rsid w:val="00E3526C"/>
    <w:rsid w:val="00E376F9"/>
    <w:rsid w:val="00E52C9A"/>
    <w:rsid w:val="00E571CE"/>
    <w:rsid w:val="00E66A82"/>
    <w:rsid w:val="00E720E8"/>
    <w:rsid w:val="00E73CA1"/>
    <w:rsid w:val="00E8076E"/>
    <w:rsid w:val="00E964B1"/>
    <w:rsid w:val="00EA2296"/>
    <w:rsid w:val="00EA3288"/>
    <w:rsid w:val="00EB766F"/>
    <w:rsid w:val="00EC509A"/>
    <w:rsid w:val="00ED010B"/>
    <w:rsid w:val="00ED241C"/>
    <w:rsid w:val="00EE02A2"/>
    <w:rsid w:val="00F0792F"/>
    <w:rsid w:val="00F15E66"/>
    <w:rsid w:val="00F229B2"/>
    <w:rsid w:val="00F27DB0"/>
    <w:rsid w:val="00F34BB8"/>
    <w:rsid w:val="00F36F0D"/>
    <w:rsid w:val="00F40999"/>
    <w:rsid w:val="00F44376"/>
    <w:rsid w:val="00F456C8"/>
    <w:rsid w:val="00F653D2"/>
    <w:rsid w:val="00F66CE3"/>
    <w:rsid w:val="00F731CC"/>
    <w:rsid w:val="00F969C9"/>
    <w:rsid w:val="00FA13A4"/>
    <w:rsid w:val="00FA2C52"/>
    <w:rsid w:val="00FA462E"/>
    <w:rsid w:val="00FB1375"/>
    <w:rsid w:val="00FC4806"/>
    <w:rsid w:val="00FC6A8D"/>
    <w:rsid w:val="00FD001D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274F086B-37C9-4CB2-BD44-CA6B44C93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C73479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C73479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C73479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C73479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C73479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C73479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29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303" Type="http://schemas.openxmlformats.org/officeDocument/2006/relationships/image" Target="media/image29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314" Type="http://schemas.openxmlformats.org/officeDocument/2006/relationships/header" Target="header1.xml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15" Type="http://schemas.openxmlformats.org/officeDocument/2006/relationships/footer" Target="footer1.xml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fontTable" Target="fontTable.xml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282" Type="http://schemas.openxmlformats.org/officeDocument/2006/relationships/image" Target="media/image274.png"/><Relationship Id="rId312" Type="http://schemas.openxmlformats.org/officeDocument/2006/relationships/image" Target="media/image304.png"/><Relationship Id="rId31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2" Type="http://schemas.openxmlformats.org/officeDocument/2006/relationships/image" Target="media/image294.png"/><Relationship Id="rId307" Type="http://schemas.openxmlformats.org/officeDocument/2006/relationships/image" Target="media/image29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3" Type="http://schemas.openxmlformats.org/officeDocument/2006/relationships/image" Target="media/image30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E8510DC-80F8-4786-A337-0110944E36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111</Pages>
  <Words>4269</Words>
  <Characters>26901</Characters>
  <Application>Microsoft Office Word</Application>
  <DocSecurity>0</DocSecurity>
  <Lines>224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31108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241</cp:revision>
  <dcterms:created xsi:type="dcterms:W3CDTF">2017-02-20T14:51:00Z</dcterms:created>
  <dcterms:modified xsi:type="dcterms:W3CDTF">2017-06-03T10:40:00Z</dcterms:modified>
</cp:coreProperties>
</file>
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D1012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C7B8D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BC7B8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D1012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C7B8D"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BC7B8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33D9E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062128" w:history="1">
            <w:r w:rsidR="00633D9E" w:rsidRPr="00753D49">
              <w:rPr>
                <w:rStyle w:val="Hyperlink"/>
                <w:noProof/>
              </w:rPr>
              <w:t>1</w:t>
            </w:r>
            <w:r w:rsidR="00633D9E">
              <w:rPr>
                <w:rFonts w:eastAsiaTheme="minorEastAsia"/>
                <w:noProof/>
                <w:lang w:eastAsia="de-CH"/>
              </w:rPr>
              <w:tab/>
            </w:r>
            <w:r w:rsidR="00633D9E" w:rsidRPr="00753D49">
              <w:rPr>
                <w:rStyle w:val="Hyperlink"/>
                <w:noProof/>
              </w:rPr>
              <w:t>Einleitung</w:t>
            </w:r>
            <w:r w:rsidR="00633D9E">
              <w:rPr>
                <w:noProof/>
                <w:webHidden/>
              </w:rPr>
              <w:tab/>
            </w:r>
            <w:r w:rsidR="00633D9E">
              <w:rPr>
                <w:noProof/>
                <w:webHidden/>
              </w:rPr>
              <w:fldChar w:fldCharType="begin"/>
            </w:r>
            <w:r w:rsidR="00633D9E">
              <w:rPr>
                <w:noProof/>
                <w:webHidden/>
              </w:rPr>
              <w:instrText xml:space="preserve"> PAGEREF _Toc478062128 \h </w:instrText>
            </w:r>
            <w:r w:rsidR="00633D9E">
              <w:rPr>
                <w:noProof/>
                <w:webHidden/>
              </w:rPr>
            </w:r>
            <w:r w:rsidR="00633D9E">
              <w:rPr>
                <w:noProof/>
                <w:webHidden/>
              </w:rPr>
              <w:fldChar w:fldCharType="separate"/>
            </w:r>
            <w:r w:rsidR="00633D9E">
              <w:rPr>
                <w:noProof/>
                <w:webHidden/>
              </w:rPr>
              <w:t>3</w:t>
            </w:r>
            <w:r w:rsidR="00633D9E"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29" w:history="1">
            <w:r w:rsidRPr="00753D49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30" w:history="1">
            <w:r w:rsidRPr="00753D49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31" w:history="1">
            <w:r w:rsidRPr="00753D49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62132" w:history="1">
            <w:r w:rsidRPr="00753D49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33" w:history="1">
            <w:r w:rsidRPr="00753D49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34" w:history="1">
            <w:r w:rsidRPr="00753D49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35" w:history="1">
            <w:r w:rsidRPr="00753D49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36" w:history="1">
            <w:r w:rsidRPr="00753D49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37" w:history="1">
            <w:r w:rsidRPr="00753D49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38" w:history="1">
            <w:r w:rsidRPr="00753D49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39" w:history="1">
            <w:r w:rsidRPr="00753D49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40" w:history="1">
            <w:r w:rsidRPr="00753D49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41" w:history="1">
            <w:r w:rsidRPr="00753D49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42" w:history="1">
            <w:r w:rsidRPr="00753D49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62143" w:history="1">
            <w:r w:rsidRPr="00753D49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44" w:history="1">
            <w:r w:rsidRPr="00753D49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45" w:history="1">
            <w:r w:rsidRPr="00753D49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46" w:history="1">
            <w:r w:rsidRPr="00753D49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47" w:history="1">
            <w:r w:rsidRPr="00753D49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48" w:history="1">
            <w:r w:rsidRPr="00753D49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49" w:history="1">
            <w:r w:rsidRPr="00753D49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50" w:history="1">
            <w:r w:rsidRPr="00753D49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51" w:history="1">
            <w:r w:rsidRPr="00753D49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52" w:history="1">
            <w:r w:rsidRPr="00753D49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53" w:history="1">
            <w:r w:rsidRPr="00753D49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54" w:history="1">
            <w:r w:rsidRPr="00753D49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62155" w:history="1">
            <w:r w:rsidRPr="00753D49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62156" w:history="1">
            <w:r w:rsidRPr="00753D49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57" w:history="1">
            <w:r w:rsidRPr="00753D49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58" w:history="1">
            <w:r w:rsidRPr="00753D49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59" w:history="1">
            <w:r w:rsidRPr="00753D49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60" w:history="1">
            <w:r w:rsidRPr="00753D49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61" w:history="1">
            <w:r w:rsidRPr="00753D49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62" w:history="1">
            <w:r w:rsidRPr="00753D49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63" w:history="1">
            <w:r w:rsidRPr="00753D49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64" w:history="1">
            <w:r w:rsidRPr="00753D49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62165" w:history="1">
            <w:r w:rsidRPr="00753D49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66" w:history="1">
            <w:r w:rsidRPr="00753D49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67" w:history="1">
            <w:r w:rsidRPr="00753D49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68" w:history="1">
            <w:r w:rsidRPr="00753D49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69" w:history="1">
            <w:r w:rsidRPr="00753D49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0" w:history="1">
            <w:r w:rsidRPr="00753D49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1" w:history="1">
            <w:r w:rsidRPr="00753D49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2" w:history="1">
            <w:r w:rsidRPr="00753D49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3" w:history="1">
            <w:r w:rsidRPr="00753D49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4" w:history="1">
            <w:r w:rsidRPr="00753D49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5" w:history="1">
            <w:r w:rsidRPr="00753D49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6" w:history="1">
            <w:r w:rsidRPr="00753D49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7" w:history="1">
            <w:r w:rsidRPr="00753D49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8" w:history="1">
            <w:r w:rsidRPr="00753D49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79" w:history="1">
            <w:r w:rsidRPr="00753D49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0" w:history="1">
            <w:r w:rsidRPr="00753D49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1" w:history="1">
            <w:r w:rsidRPr="00753D49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2" w:history="1">
            <w:r w:rsidRPr="00753D49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3" w:history="1">
            <w:r w:rsidRPr="00753D49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4" w:history="1">
            <w:r w:rsidRPr="00753D49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5" w:history="1">
            <w:r w:rsidRPr="00753D49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6" w:history="1">
            <w:r w:rsidRPr="00753D49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7" w:history="1">
            <w:r w:rsidRPr="00753D49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8" w:history="1">
            <w:r w:rsidRPr="00753D49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89" w:history="1">
            <w:r w:rsidRPr="00753D49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90" w:history="1">
            <w:r w:rsidRPr="00753D49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91" w:history="1">
            <w:r w:rsidRPr="00753D49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92" w:history="1">
            <w:r w:rsidRPr="00753D49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62193" w:history="1">
            <w:r w:rsidRPr="00753D49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D9E" w:rsidRDefault="00633D9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62194" w:history="1">
            <w:r w:rsidRPr="00753D49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53D49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_Toc478062194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806212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806212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806213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8062131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8062132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78062133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1AA34973" wp14:editId="05457FDF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78062134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56473F3D" wp14:editId="0651EDF7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1022D84D" wp14:editId="23D0C4F6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1B20D3AE" wp14:editId="55658A88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78062135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338078D2" wp14:editId="62A7DBF7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78062136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5CAE7E1A" wp14:editId="2D289073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78062137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83A5FED" wp14:editId="427EB9E6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78062138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2AE8C3E" wp14:editId="4D46D846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78062139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1E3E6A6" wp14:editId="0F143364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78062140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50448F1" wp14:editId="606EEF36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78062141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ADBC429" wp14:editId="7C010EB1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78062142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F9D862D" wp14:editId="69313926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78062143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78062144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206A479D" wp14:editId="284A1F96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78062145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3EAA9742" wp14:editId="317989AE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78062146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1EA3B5B9" wp14:editId="097F4810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78062147"/>
      <w:r>
        <w:t xml:space="preserve">Operationen break und </w:t>
      </w:r>
      <w:proofErr w:type="spellStart"/>
      <w:r>
        <w:t>continue</w:t>
      </w:r>
      <w:bookmarkEnd w:id="31"/>
      <w:proofErr w:type="spellEnd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72FC36B8" wp14:editId="50CC37CA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78062148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45851F78" wp14:editId="1F150554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047A2CFA" wp14:editId="5E1C34E8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78062149"/>
      <w:r>
        <w:t xml:space="preserve">Operation </w:t>
      </w:r>
      <w:proofErr w:type="spellStart"/>
      <w:r>
        <w:t>switch</w:t>
      </w:r>
      <w:bookmarkEnd w:id="33"/>
      <w:proofErr w:type="spellEnd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B268A0F" wp14:editId="108B633A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78062150"/>
      <w:r>
        <w:lastRenderedPageBreak/>
        <w:t xml:space="preserve">Datentyp </w:t>
      </w:r>
      <w:proofErr w:type="spellStart"/>
      <w:r>
        <w:t>struct</w:t>
      </w:r>
      <w:bookmarkEnd w:id="34"/>
      <w:proofErr w:type="spellEnd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4E6A72A0" wp14:editId="64BC33B2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318301F" wp14:editId="71FAE3C9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1017DA5" wp14:editId="713E04D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78062151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734DC85C" wp14:editId="0A0C5A40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78062152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16EF0139" wp14:editId="6A0EB57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51551E5A" wp14:editId="497A4766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7311F2B0" wp14:editId="12983397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78062153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73FFDFD3" wp14:editId="3A3A95CB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78062154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74915533" wp14:editId="067E782C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78062155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78062156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78062157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1786F11" wp14:editId="6784AFB2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5123A3C" wp14:editId="0245153A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78062158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2E33477" wp14:editId="6B508E78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78062159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17C6A06" wp14:editId="7B811AD2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78062160"/>
      <w:proofErr w:type="spellStart"/>
      <w:r>
        <w:lastRenderedPageBreak/>
        <w:t>WinMain</w:t>
      </w:r>
      <w:proofErr w:type="spellEnd"/>
      <w:r>
        <w:t xml:space="preserve">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324C3A4" wp14:editId="0A001F22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78062161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9E75243" wp14:editId="53B45FEB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191C3B8" wp14:editId="1349F00B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1ECA0591" wp14:editId="0D58D97C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78062162"/>
      <w:r>
        <w:t xml:space="preserve">Fehlermeldungen mit </w:t>
      </w:r>
      <w:proofErr w:type="spellStart"/>
      <w:r>
        <w:t>FormatMessage</w:t>
      </w:r>
      <w:proofErr w:type="spellEnd"/>
      <w:r>
        <w:t xml:space="preserve"> und </w:t>
      </w:r>
      <w:proofErr w:type="spellStart"/>
      <w:r>
        <w:t>GetLastError</w:t>
      </w:r>
      <w:bookmarkEnd w:id="46"/>
      <w:proofErr w:type="spellEnd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3BFCDD7" wp14:editId="4EEA21A7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18B18BB" wp14:editId="44861972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F1F8FED" wp14:editId="1AA7EF99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78062163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7630B16F" wp14:editId="0165A3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652E4D" wp14:editId="0C610CD5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5F92859E" wp14:editId="6932FD40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92B2E08" wp14:editId="2CE1FB53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70684030" wp14:editId="7364C17A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C0C7508" wp14:editId="3112CAD0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751451B2" wp14:editId="78C3BF97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78062164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6781F18" wp14:editId="3A5DA3E5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0E5CD316" wp14:editId="59ABC09D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CB9A411" wp14:editId="5DBB3C17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AFE3E46" wp14:editId="794D1999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81770DF" wp14:editId="033E0F0D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78062165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78062166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74A72856" wp14:editId="398F62F2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78062167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55FE7519" wp14:editId="44A39F57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78062168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61ACD7F4" wp14:editId="5DEC5A3D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78062169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9B1B2FD" wp14:editId="5FA5930B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78062170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2931642F" wp14:editId="2CD03687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78062171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B928A00" wp14:editId="64C43B05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78062172"/>
      <w:r>
        <w:lastRenderedPageBreak/>
        <w:t xml:space="preserve">Index Nodes als sogenannte </w:t>
      </w:r>
      <w:proofErr w:type="spellStart"/>
      <w:r>
        <w:t>Inodes</w:t>
      </w:r>
      <w:bookmarkEnd w:id="56"/>
      <w:proofErr w:type="spellEnd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6D597C19" wp14:editId="330020C9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78062173"/>
      <w:r>
        <w:t xml:space="preserve">Design und Aufbau einer </w:t>
      </w:r>
      <w:proofErr w:type="spellStart"/>
      <w:r>
        <w:t>Inode</w:t>
      </w:r>
      <w:bookmarkEnd w:id="57"/>
      <w:proofErr w:type="spellEnd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1D5D8AD" wp14:editId="2E8135B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78062174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955778B" wp14:editId="1ACD8C20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78062175"/>
      <w:r>
        <w:lastRenderedPageBreak/>
        <w:t xml:space="preserve">Hard- und </w:t>
      </w:r>
      <w:proofErr w:type="spellStart"/>
      <w:r>
        <w:t>Symbolic</w:t>
      </w:r>
      <w:proofErr w:type="spellEnd"/>
      <w:r>
        <w:t xml:space="preserve">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6A6182C6" wp14:editId="2EC8CE57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78062176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71DA7072" wp14:editId="2E80A3D7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78062177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00276C21" wp14:editId="4FB73494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78062178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F73E24F" wp14:editId="35FF3C47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78062179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6775981D" wp14:editId="62C25659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78062180"/>
      <w:proofErr w:type="spellStart"/>
      <w:r>
        <w:t>Inodes</w:t>
      </w:r>
      <w:bookmarkEnd w:id="64"/>
      <w:proofErr w:type="spellEnd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7070FDAF" wp14:editId="20F4C397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78062181"/>
      <w:r>
        <w:lastRenderedPageBreak/>
        <w:t xml:space="preserve">Struktur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inode</w:t>
      </w:r>
      <w:bookmarkEnd w:id="65"/>
      <w:proofErr w:type="spellEnd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1D89C1FA" wp14:editId="55369A13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78062182"/>
      <w:r>
        <w:t xml:space="preserve">Operationen auf </w:t>
      </w:r>
      <w:proofErr w:type="spellStart"/>
      <w:r>
        <w:t>inode</w:t>
      </w:r>
      <w:bookmarkEnd w:id="66"/>
      <w:proofErr w:type="spellEnd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518AAA6" wp14:editId="4C8A5E13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78062183"/>
      <w:r>
        <w:t xml:space="preserve">Struktur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dentry</w:t>
      </w:r>
      <w:bookmarkEnd w:id="67"/>
      <w:proofErr w:type="spellEnd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1954FCCE" wp14:editId="53397543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78062184"/>
      <w:r>
        <w:lastRenderedPageBreak/>
        <w:t xml:space="preserve">Struktur 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file</w:t>
      </w:r>
      <w:bookmarkEnd w:id="68"/>
      <w:proofErr w:type="spellEnd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53B28EF9" wp14:editId="41E109B6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78062185"/>
      <w:r>
        <w:t xml:space="preserve">Operationen auf </w:t>
      </w:r>
      <w:proofErr w:type="spellStart"/>
      <w:r>
        <w:t>file</w:t>
      </w:r>
      <w:bookmarkEnd w:id="69"/>
      <w:proofErr w:type="spellEnd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471AD5B" wp14:editId="06E962C6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78062186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288A88CF" wp14:editId="742B2202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78062187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24AD9755" wp14:editId="7161F7C6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78062188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49647ECC" wp14:editId="75B21158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78062189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C1682CE" wp14:editId="417883FC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05F3406F" wp14:editId="25289E52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11E354A" wp14:editId="317E1A4C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78062190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21FB32" wp14:editId="142BA279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78062191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7013C8D" wp14:editId="1E985E2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1441465" wp14:editId="4395566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EBFFDE5" wp14:editId="49F5A8AE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4F03C26B" wp14:editId="78175047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DA35615" wp14:editId="731FD4EE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6024D12" wp14:editId="61C4FE62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78062192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155B23C3" wp14:editId="34CBFB8F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78062193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5A3456FB" wp14:editId="70A930B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22AF3C08" wp14:editId="6F386905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748E3C01" wp14:editId="1435D7F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36F47E2" wp14:editId="743BE994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78062194"/>
      <w:r>
        <w:lastRenderedPageBreak/>
        <w:t>Woche 6</w:t>
      </w:r>
      <w:bookmarkEnd w:id="78"/>
    </w:p>
    <w:p w:rsidR="005A3A49" w:rsidRPr="00AF65CF" w:rsidRDefault="005A3A49" w:rsidP="00AF65CF"/>
    <w:sectPr w:rsidR="005A3A49" w:rsidRPr="00AF65CF" w:rsidSect="00164DB6">
      <w:headerReference w:type="default" r:id="rId98"/>
      <w:footerReference w:type="default" r:id="rId9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0124" w:rsidRDefault="00D10124" w:rsidP="006B5E49">
      <w:pPr>
        <w:spacing w:after="0" w:line="240" w:lineRule="auto"/>
      </w:pPr>
      <w:r>
        <w:separator/>
      </w:r>
    </w:p>
  </w:endnote>
  <w:endnote w:type="continuationSeparator" w:id="0">
    <w:p w:rsidR="00D10124" w:rsidRDefault="00D1012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0C44E5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633D9E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633D9E">
      <w:rPr>
        <w:noProof/>
      </w:rPr>
      <w:t>34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0124" w:rsidRDefault="00D10124" w:rsidP="006B5E49">
      <w:pPr>
        <w:spacing w:after="0" w:line="240" w:lineRule="auto"/>
      </w:pPr>
      <w:r>
        <w:separator/>
      </w:r>
    </w:p>
  </w:footnote>
  <w:footnote w:type="continuationSeparator" w:id="0">
    <w:p w:rsidR="00D10124" w:rsidRDefault="00D1012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0C44E5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57AA2"/>
    <w:rsid w:val="00057E88"/>
    <w:rsid w:val="000A251E"/>
    <w:rsid w:val="000B6580"/>
    <w:rsid w:val="000C44E5"/>
    <w:rsid w:val="000D4AF4"/>
    <w:rsid w:val="000E01D5"/>
    <w:rsid w:val="000E0DEE"/>
    <w:rsid w:val="000E1AE4"/>
    <w:rsid w:val="00105030"/>
    <w:rsid w:val="00111269"/>
    <w:rsid w:val="0012397E"/>
    <w:rsid w:val="001572EC"/>
    <w:rsid w:val="00160860"/>
    <w:rsid w:val="00164748"/>
    <w:rsid w:val="00164DB6"/>
    <w:rsid w:val="00166879"/>
    <w:rsid w:val="001A52D5"/>
    <w:rsid w:val="001A6B64"/>
    <w:rsid w:val="001E32AD"/>
    <w:rsid w:val="0026725B"/>
    <w:rsid w:val="002865EA"/>
    <w:rsid w:val="003037A4"/>
    <w:rsid w:val="0033460C"/>
    <w:rsid w:val="00342602"/>
    <w:rsid w:val="0036532C"/>
    <w:rsid w:val="0038683A"/>
    <w:rsid w:val="003917D7"/>
    <w:rsid w:val="003A70B0"/>
    <w:rsid w:val="003B27B1"/>
    <w:rsid w:val="003D5735"/>
    <w:rsid w:val="003E53D8"/>
    <w:rsid w:val="004254A8"/>
    <w:rsid w:val="00463687"/>
    <w:rsid w:val="004A37B5"/>
    <w:rsid w:val="004B5461"/>
    <w:rsid w:val="004B776C"/>
    <w:rsid w:val="004D2AD4"/>
    <w:rsid w:val="004E410A"/>
    <w:rsid w:val="004E7DCF"/>
    <w:rsid w:val="00510030"/>
    <w:rsid w:val="00555720"/>
    <w:rsid w:val="00561E00"/>
    <w:rsid w:val="00594DFF"/>
    <w:rsid w:val="005A3A49"/>
    <w:rsid w:val="005C62A4"/>
    <w:rsid w:val="00633D9E"/>
    <w:rsid w:val="0067227E"/>
    <w:rsid w:val="00695C4B"/>
    <w:rsid w:val="006A6BF8"/>
    <w:rsid w:val="006B5E49"/>
    <w:rsid w:val="006D62FC"/>
    <w:rsid w:val="006E2F0C"/>
    <w:rsid w:val="006E35E8"/>
    <w:rsid w:val="00725BF2"/>
    <w:rsid w:val="007507F6"/>
    <w:rsid w:val="007B0CD9"/>
    <w:rsid w:val="007B68D0"/>
    <w:rsid w:val="007F4A1A"/>
    <w:rsid w:val="00812EBA"/>
    <w:rsid w:val="00816887"/>
    <w:rsid w:val="0088601B"/>
    <w:rsid w:val="008A31AD"/>
    <w:rsid w:val="008C1085"/>
    <w:rsid w:val="008D68BE"/>
    <w:rsid w:val="008D79B3"/>
    <w:rsid w:val="00923291"/>
    <w:rsid w:val="0095096E"/>
    <w:rsid w:val="009637E6"/>
    <w:rsid w:val="00973D65"/>
    <w:rsid w:val="00982534"/>
    <w:rsid w:val="00990E7F"/>
    <w:rsid w:val="009B342F"/>
    <w:rsid w:val="00A72B53"/>
    <w:rsid w:val="00AA0415"/>
    <w:rsid w:val="00AB1792"/>
    <w:rsid w:val="00AE26E4"/>
    <w:rsid w:val="00AF65CF"/>
    <w:rsid w:val="00AF7A48"/>
    <w:rsid w:val="00B25571"/>
    <w:rsid w:val="00B51908"/>
    <w:rsid w:val="00B651C1"/>
    <w:rsid w:val="00B70D48"/>
    <w:rsid w:val="00B7241C"/>
    <w:rsid w:val="00BB78F3"/>
    <w:rsid w:val="00BC693F"/>
    <w:rsid w:val="00BC7B70"/>
    <w:rsid w:val="00BC7B8D"/>
    <w:rsid w:val="00BF0C5F"/>
    <w:rsid w:val="00C20C1C"/>
    <w:rsid w:val="00C36948"/>
    <w:rsid w:val="00C569D5"/>
    <w:rsid w:val="00C62EB7"/>
    <w:rsid w:val="00C6413D"/>
    <w:rsid w:val="00CC1F1F"/>
    <w:rsid w:val="00D10124"/>
    <w:rsid w:val="00D26E75"/>
    <w:rsid w:val="00D34620"/>
    <w:rsid w:val="00D43ED4"/>
    <w:rsid w:val="00D468D4"/>
    <w:rsid w:val="00D65301"/>
    <w:rsid w:val="00DD04C4"/>
    <w:rsid w:val="00DD6959"/>
    <w:rsid w:val="00DE52B5"/>
    <w:rsid w:val="00DE60A2"/>
    <w:rsid w:val="00DF1936"/>
    <w:rsid w:val="00E01562"/>
    <w:rsid w:val="00E308A9"/>
    <w:rsid w:val="00E3526C"/>
    <w:rsid w:val="00E376F9"/>
    <w:rsid w:val="00E52C9A"/>
    <w:rsid w:val="00E571CE"/>
    <w:rsid w:val="00E66A82"/>
    <w:rsid w:val="00EB766F"/>
    <w:rsid w:val="00ED241C"/>
    <w:rsid w:val="00F0792F"/>
    <w:rsid w:val="00F34BB8"/>
    <w:rsid w:val="00F40999"/>
    <w:rsid w:val="00F44376"/>
    <w:rsid w:val="00F456C8"/>
    <w:rsid w:val="00F969C9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299E971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B84B02-0D74-4199-A8D7-4BB8F589E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35</Pages>
  <Words>1217</Words>
  <Characters>7670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8870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45</cp:revision>
  <dcterms:created xsi:type="dcterms:W3CDTF">2017-02-20T14:51:00Z</dcterms:created>
  <dcterms:modified xsi:type="dcterms:W3CDTF">2017-03-23T18:53:00Z</dcterms:modified>
</cp:coreProperties>
</file>
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2259D" w:rsidRPr="003E53D8" w:rsidRDefault="00D9030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2259D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72259D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72259D" w:rsidRPr="00AF65CF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72259D" w:rsidRPr="003E53D8" w:rsidRDefault="008E77AC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2259D"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72259D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72259D" w:rsidRPr="00AF65CF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2259D" w:rsidRDefault="0072259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72259D" w:rsidRDefault="0072259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84C1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799148" w:history="1">
            <w:r w:rsidR="00684C15" w:rsidRPr="00D35122">
              <w:rPr>
                <w:rStyle w:val="Hyperlink"/>
                <w:noProof/>
              </w:rPr>
              <w:t>1</w:t>
            </w:r>
            <w:r w:rsidR="00684C15">
              <w:rPr>
                <w:rFonts w:eastAsiaTheme="minorEastAsia"/>
                <w:noProof/>
                <w:lang w:eastAsia="de-CH"/>
              </w:rPr>
              <w:tab/>
            </w:r>
            <w:r w:rsidR="00684C15" w:rsidRPr="00D35122">
              <w:rPr>
                <w:rStyle w:val="Hyperlink"/>
                <w:noProof/>
              </w:rPr>
              <w:t>Einleitung</w:t>
            </w:r>
            <w:r w:rsidR="00684C15">
              <w:rPr>
                <w:noProof/>
                <w:webHidden/>
              </w:rPr>
              <w:tab/>
            </w:r>
            <w:r w:rsidR="00684C15">
              <w:rPr>
                <w:noProof/>
                <w:webHidden/>
              </w:rPr>
              <w:fldChar w:fldCharType="begin"/>
            </w:r>
            <w:r w:rsidR="00684C15">
              <w:rPr>
                <w:noProof/>
                <w:webHidden/>
              </w:rPr>
              <w:instrText xml:space="preserve"> PAGEREF _Toc484799148 \h </w:instrText>
            </w:r>
            <w:r w:rsidR="00684C15">
              <w:rPr>
                <w:noProof/>
                <w:webHidden/>
              </w:rPr>
            </w:r>
            <w:r w:rsidR="00684C15">
              <w:rPr>
                <w:noProof/>
                <w:webHidden/>
              </w:rPr>
              <w:fldChar w:fldCharType="separate"/>
            </w:r>
            <w:r w:rsidR="00684C15">
              <w:rPr>
                <w:noProof/>
                <w:webHidden/>
              </w:rPr>
              <w:t>8</w:t>
            </w:r>
            <w:r w:rsidR="00684C15"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49" w:history="1">
            <w:r w:rsidRPr="00D3512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50" w:history="1">
            <w:r w:rsidRPr="00D3512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51" w:history="1">
            <w:r w:rsidRPr="00D3512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152" w:history="1">
            <w:r w:rsidRPr="00D3512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53" w:history="1">
            <w:r w:rsidRPr="00D3512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54" w:history="1">
            <w:r w:rsidRPr="00D3512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55" w:history="1">
            <w:r w:rsidRPr="00D35122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56" w:history="1">
            <w:r w:rsidRPr="00D35122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57" w:history="1">
            <w:r w:rsidRPr="00D35122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58" w:history="1">
            <w:r w:rsidRPr="00D35122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59" w:history="1">
            <w:r w:rsidRPr="00D35122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60" w:history="1">
            <w:r w:rsidRPr="00D35122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61" w:history="1">
            <w:r w:rsidRPr="00D35122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62" w:history="1">
            <w:r w:rsidRPr="00D35122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163" w:history="1">
            <w:r w:rsidRPr="00D3512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64" w:history="1">
            <w:r w:rsidRPr="00D3512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65" w:history="1">
            <w:r w:rsidRPr="00D3512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66" w:history="1">
            <w:r w:rsidRPr="00D35122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67" w:history="1">
            <w:r w:rsidRPr="00D35122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68" w:history="1">
            <w:r w:rsidRPr="00D35122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69" w:history="1">
            <w:r w:rsidRPr="00D35122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70" w:history="1">
            <w:r w:rsidRPr="00D35122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71" w:history="1">
            <w:r w:rsidRPr="00D35122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72" w:history="1">
            <w:r w:rsidRPr="00D35122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73" w:history="1">
            <w:r w:rsidRPr="00D35122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74" w:history="1">
            <w:r w:rsidRPr="00D35122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175" w:history="1">
            <w:r w:rsidRPr="00D3512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176" w:history="1">
            <w:r w:rsidRPr="00D3512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77" w:history="1">
            <w:r w:rsidRPr="00D3512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78" w:history="1">
            <w:r w:rsidRPr="00D3512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79" w:history="1">
            <w:r w:rsidRPr="00D35122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80" w:history="1">
            <w:r w:rsidRPr="00D35122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81" w:history="1">
            <w:r w:rsidRPr="00D35122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82" w:history="1">
            <w:r w:rsidRPr="00D35122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83" w:history="1">
            <w:r w:rsidRPr="00D35122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84" w:history="1">
            <w:r w:rsidRPr="00D35122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185" w:history="1">
            <w:r w:rsidRPr="00D35122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86" w:history="1">
            <w:r w:rsidRPr="00D35122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87" w:history="1">
            <w:r w:rsidRPr="00D35122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88" w:history="1">
            <w:r w:rsidRPr="00D35122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89" w:history="1">
            <w:r w:rsidRPr="00D35122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0" w:history="1">
            <w:r w:rsidRPr="00D35122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1" w:history="1">
            <w:r w:rsidRPr="00D35122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2" w:history="1">
            <w:r w:rsidRPr="00D35122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3" w:history="1">
            <w:r w:rsidRPr="00D35122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4" w:history="1">
            <w:r w:rsidRPr="00D35122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5" w:history="1">
            <w:r w:rsidRPr="00D35122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6" w:history="1">
            <w:r w:rsidRPr="00D35122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7" w:history="1">
            <w:r w:rsidRPr="00D35122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8" w:history="1">
            <w:r w:rsidRPr="00D35122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199" w:history="1">
            <w:r w:rsidRPr="00D35122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0" w:history="1">
            <w:r w:rsidRPr="00D35122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1" w:history="1">
            <w:r w:rsidRPr="00D35122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2" w:history="1">
            <w:r w:rsidRPr="00D35122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3" w:history="1">
            <w:r w:rsidRPr="00D35122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4" w:history="1">
            <w:r w:rsidRPr="00D35122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5" w:history="1">
            <w:r w:rsidRPr="00D35122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6" w:history="1">
            <w:r w:rsidRPr="00D35122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7" w:history="1">
            <w:r w:rsidRPr="00D35122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8" w:history="1">
            <w:r w:rsidRPr="00D35122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09" w:history="1">
            <w:r w:rsidRPr="00D35122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10" w:history="1">
            <w:r w:rsidRPr="00D35122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11" w:history="1">
            <w:r w:rsidRPr="00D35122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12" w:history="1">
            <w:r w:rsidRPr="00D35122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13" w:history="1">
            <w:r w:rsidRPr="00D35122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214" w:history="1">
            <w:r w:rsidRPr="00D35122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15" w:history="1">
            <w:r w:rsidRPr="00D35122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16" w:history="1">
            <w:r w:rsidRPr="00D35122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17" w:history="1">
            <w:r w:rsidRPr="00D35122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18" w:history="1">
            <w:r w:rsidRPr="00D35122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19" w:history="1">
            <w:r w:rsidRPr="00D35122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0" w:history="1">
            <w:r w:rsidRPr="00D35122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1" w:history="1">
            <w:r w:rsidRPr="00D35122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2" w:history="1">
            <w:r w:rsidRPr="00D35122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3" w:history="1">
            <w:r w:rsidRPr="00D35122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4" w:history="1">
            <w:r w:rsidRPr="00D35122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5" w:history="1">
            <w:r w:rsidRPr="00D35122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6" w:history="1">
            <w:r w:rsidRPr="00D35122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7" w:history="1">
            <w:r w:rsidRPr="00D35122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8" w:history="1">
            <w:r w:rsidRPr="00D35122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29" w:history="1">
            <w:r w:rsidRPr="00D35122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0" w:history="1">
            <w:r w:rsidRPr="00D35122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1" w:history="1">
            <w:r w:rsidRPr="00D35122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2" w:history="1">
            <w:r w:rsidRPr="00D35122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3" w:history="1">
            <w:r w:rsidRPr="00D35122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4" w:history="1">
            <w:r w:rsidRPr="00D35122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5" w:history="1">
            <w:r w:rsidRPr="00D35122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6" w:history="1">
            <w:r w:rsidRPr="00D35122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7" w:history="1">
            <w:r w:rsidRPr="00D35122">
              <w:rPr>
                <w:rStyle w:val="Hyperlink"/>
                <w:noProof/>
              </w:rPr>
              <w:t>7.23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Einführung in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8" w:history="1">
            <w:r w:rsidRPr="00D35122">
              <w:rPr>
                <w:rStyle w:val="Hyperlink"/>
                <w:noProof/>
              </w:rPr>
              <w:t>7.24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Konzept und Zweck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39" w:history="1">
            <w:r w:rsidRPr="00D35122">
              <w:rPr>
                <w:rStyle w:val="Hyperlink"/>
                <w:noProof/>
              </w:rPr>
              <w:t>7.25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Verwendung von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0" w:history="1">
            <w:r w:rsidRPr="00D35122">
              <w:rPr>
                <w:rStyle w:val="Hyperlink"/>
                <w:noProof/>
              </w:rPr>
              <w:t>7.26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Programmierung von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1" w:history="1">
            <w:r w:rsidRPr="00D35122">
              <w:rPr>
                <w:rStyle w:val="Hyperlink"/>
                <w:noProof/>
              </w:rPr>
              <w:t>7.27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Programmierung von Pipes innerhalb des gleichen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2" w:history="1">
            <w:r w:rsidRPr="00D35122">
              <w:rPr>
                <w:rStyle w:val="Hyperlink"/>
                <w:noProof/>
              </w:rPr>
              <w:t>7.28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Programmierung von Pipes zwischen verschiedenen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3" w:history="1">
            <w:r w:rsidRPr="00D35122">
              <w:rPr>
                <w:rStyle w:val="Hyperlink"/>
                <w:noProof/>
              </w:rPr>
              <w:t>7.29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Schliessen unbenutzter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4" w:history="1">
            <w:r w:rsidRPr="00D35122">
              <w:rPr>
                <w:rStyle w:val="Hyperlink"/>
                <w:noProof/>
              </w:rPr>
              <w:t>7.30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Schliessen von nicht verwendeten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5" w:history="1">
            <w:r w:rsidRPr="00D35122">
              <w:rPr>
                <w:rStyle w:val="Hyperlink"/>
                <w:noProof/>
              </w:rPr>
              <w:t>7.31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Datenstruktur von pipe()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6" w:history="1">
            <w:r w:rsidRPr="00D35122">
              <w:rPr>
                <w:rStyle w:val="Hyperlink"/>
                <w:noProof/>
              </w:rPr>
              <w:t>7.32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Persistenten (Named)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7" w:history="1">
            <w:r w:rsidRPr="00D35122">
              <w:rPr>
                <w:rStyle w:val="Hyperlink"/>
                <w:noProof/>
              </w:rPr>
              <w:t>7.33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Persistente Named Pipe mit mkfifo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8" w:history="1">
            <w:r w:rsidRPr="00D35122">
              <w:rPr>
                <w:rStyle w:val="Hyperlink"/>
                <w:noProof/>
              </w:rPr>
              <w:t>7.34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Programmierung mit Named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49" w:history="1">
            <w:r w:rsidRPr="00D35122">
              <w:rPr>
                <w:rStyle w:val="Hyperlink"/>
                <w:noProof/>
              </w:rPr>
              <w:t>7.35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Verwandter System Call dup()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0" w:history="1">
            <w:r w:rsidRPr="00D35122">
              <w:rPr>
                <w:rStyle w:val="Hyperlink"/>
                <w:noProof/>
              </w:rPr>
              <w:t>7.36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Programmierung mit Named Pipes mit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1" w:history="1">
            <w:r w:rsidRPr="00D35122">
              <w:rPr>
                <w:rStyle w:val="Hyperlink"/>
                <w:noProof/>
              </w:rPr>
              <w:t>7.37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Pipe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2" w:history="1">
            <w:r w:rsidRPr="00D35122">
              <w:rPr>
                <w:rStyle w:val="Hyperlink"/>
                <w:noProof/>
              </w:rPr>
              <w:t>7.38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Pipe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3" w:history="1">
            <w:r w:rsidRPr="00D35122">
              <w:rPr>
                <w:rStyle w:val="Hyperlink"/>
                <w:noProof/>
              </w:rPr>
              <w:t>7.39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Einführung in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4" w:history="1">
            <w:r w:rsidRPr="00D35122">
              <w:rPr>
                <w:rStyle w:val="Hyperlink"/>
                <w:noProof/>
              </w:rPr>
              <w:t>7.40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Unterschiedliche Arten der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5" w:history="1">
            <w:r w:rsidRPr="00D35122">
              <w:rPr>
                <w:rStyle w:val="Hyperlink"/>
                <w:noProof/>
              </w:rPr>
              <w:t>7.41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Signaltypen in BSD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6" w:history="1">
            <w:r w:rsidRPr="00D35122">
              <w:rPr>
                <w:rStyle w:val="Hyperlink"/>
                <w:noProof/>
              </w:rPr>
              <w:t>7.42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Unterschiede in System V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7" w:history="1">
            <w:r w:rsidRPr="00D35122">
              <w:rPr>
                <w:rStyle w:val="Hyperlink"/>
                <w:noProof/>
              </w:rPr>
              <w:t>7.43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Wichtige Systemaufrufe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8" w:history="1">
            <w:r w:rsidRPr="00D35122">
              <w:rPr>
                <w:rStyle w:val="Hyperlink"/>
                <w:noProof/>
              </w:rPr>
              <w:t>7.44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Signale und fork()/exec()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59" w:history="1">
            <w:r w:rsidRPr="00D35122">
              <w:rPr>
                <w:rStyle w:val="Hyperlink"/>
                <w:noProof/>
              </w:rPr>
              <w:t>7.45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Versenden eines Signals mittels kill()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60" w:history="1">
            <w:r w:rsidRPr="00D35122">
              <w:rPr>
                <w:rStyle w:val="Hyperlink"/>
                <w:noProof/>
              </w:rPr>
              <w:t>7.46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Versenden eines Signals mittels raise()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61" w:history="1">
            <w:r w:rsidRPr="00D35122">
              <w:rPr>
                <w:rStyle w:val="Hyperlink"/>
                <w:noProof/>
              </w:rPr>
              <w:t>7.47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Warten auf ein Signal mittels pause()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62" w:history="1">
            <w:r w:rsidRPr="00D35122">
              <w:rPr>
                <w:rStyle w:val="Hyperlink"/>
                <w:noProof/>
              </w:rPr>
              <w:t>7.48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Ablauf einer Signalverarbeitung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63" w:history="1">
            <w:r w:rsidRPr="00D35122">
              <w:rPr>
                <w:rStyle w:val="Hyperlink"/>
                <w:noProof/>
              </w:rPr>
              <w:t>7.49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Einfache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64" w:history="1">
            <w:r w:rsidRPr="00D35122">
              <w:rPr>
                <w:rStyle w:val="Hyperlink"/>
                <w:noProof/>
              </w:rPr>
              <w:t>7.50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Division by Zero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65" w:history="1">
            <w:r w:rsidRPr="00D35122">
              <w:rPr>
                <w:rStyle w:val="Hyperlink"/>
                <w:noProof/>
              </w:rPr>
              <w:t>7.51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Ctrl+C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66" w:history="1">
            <w:r w:rsidRPr="00D35122">
              <w:rPr>
                <w:rStyle w:val="Hyperlink"/>
                <w:noProof/>
              </w:rPr>
              <w:t>7.52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Signalhandler ändern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67" w:history="1">
            <w:r w:rsidRPr="00D35122">
              <w:rPr>
                <w:rStyle w:val="Hyperlink"/>
                <w:noProof/>
              </w:rPr>
              <w:t>7.53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Nützlicher Signal Call alarm()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268" w:history="1">
            <w:r w:rsidRPr="00D35122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69" w:history="1">
            <w:r w:rsidRPr="00D35122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Repetition der bisherigen 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0" w:history="1">
            <w:r w:rsidRPr="00D35122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Einführung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1" w:history="1">
            <w:r w:rsidRPr="00D35122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Beispiele der Fehlersuche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2" w:history="1">
            <w:r w:rsidRPr="00D35122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3" w:history="1">
            <w:r w:rsidRPr="00D35122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Schematischer Aufbau eines Dateisystems am Beispiel Unix UFS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4" w:history="1">
            <w:r w:rsidRPr="00D35122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Beispiele für das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5" w:history="1">
            <w:r w:rsidRPr="00D35122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6" w:history="1">
            <w:r w:rsidRPr="00D35122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Prozesszustände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7" w:history="1">
            <w:r w:rsidRPr="00D35122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8" w:history="1">
            <w:r w:rsidRPr="00D35122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Beispiele für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79" w:history="1">
            <w:r w:rsidRPr="00D35122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80" w:history="1">
            <w:r w:rsidRPr="00D35122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Beispiele für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281" w:history="1">
            <w:r w:rsidRPr="00D35122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282" w:history="1">
            <w:r w:rsidRPr="00D35122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83" w:history="1">
            <w:r w:rsidRPr="00D35122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Definition von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84" w:history="1">
            <w:r w:rsidRPr="00D35122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Methoden und Mechanismen zur Datenübertragung der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85" w:history="1">
            <w:r w:rsidRPr="00D35122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Konzepte von System V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86" w:history="1">
            <w:r w:rsidRPr="00D35122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Verwaltung von System V IPC Objekten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87" w:history="1">
            <w:r w:rsidRPr="00D35122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Verwaltung numerischer Schlüssel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88" w:history="1">
            <w:r w:rsidRPr="00D35122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Schlüsselwert bestimmen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89" w:history="1">
            <w:r w:rsidRPr="00D35122">
              <w:rPr>
                <w:rStyle w:val="Hyperlink"/>
                <w:noProof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Erstellung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0" w:history="1">
            <w:r w:rsidRPr="00D35122">
              <w:rPr>
                <w:rStyle w:val="Hyperlink"/>
                <w:noProof/>
              </w:rPr>
              <w:t>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Verwaltung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1" w:history="1">
            <w:r w:rsidRPr="00D35122">
              <w:rPr>
                <w:rStyle w:val="Hyperlink"/>
                <w:noProof/>
              </w:rPr>
              <w:t>10.9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Kontrolle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2" w:history="1">
            <w:r w:rsidRPr="00D35122">
              <w:rPr>
                <w:rStyle w:val="Hyperlink"/>
                <w:noProof/>
              </w:rPr>
              <w:t>10.10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V IPC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3" w:history="1">
            <w:r w:rsidRPr="00D35122">
              <w:rPr>
                <w:rStyle w:val="Hyperlink"/>
                <w:noProof/>
              </w:rPr>
              <w:t>10.11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Struktur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4" w:history="1">
            <w:r w:rsidRPr="00D35122">
              <w:rPr>
                <w:rStyle w:val="Hyperlink"/>
                <w:noProof/>
              </w:rPr>
              <w:t>10.12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Funktionsweise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5" w:history="1">
            <w:r w:rsidRPr="00D35122">
              <w:rPr>
                <w:rStyle w:val="Hyperlink"/>
                <w:noProof/>
              </w:rPr>
              <w:t>10.13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Addressraum eines Prozesses mit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6" w:history="1">
            <w:r w:rsidRPr="00D35122">
              <w:rPr>
                <w:rStyle w:val="Hyperlink"/>
                <w:noProof/>
              </w:rPr>
              <w:t>10.14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Systemaufrufe für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7" w:history="1">
            <w:r w:rsidRPr="00D35122">
              <w:rPr>
                <w:rStyle w:val="Hyperlink"/>
                <w:noProof/>
              </w:rPr>
              <w:t>10.15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Memorysharing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8" w:history="1">
            <w:r w:rsidRPr="00D35122">
              <w:rPr>
                <w:rStyle w:val="Hyperlink"/>
                <w:noProof/>
              </w:rPr>
              <w:t>10.15.1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shmem1a.c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299" w:history="1">
            <w:r w:rsidRPr="00D35122">
              <w:rPr>
                <w:rStyle w:val="Hyperlink"/>
                <w:noProof/>
              </w:rPr>
              <w:t>10.15.2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shmem1b.c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00" w:history="1">
            <w:r w:rsidRPr="00D35122">
              <w:rPr>
                <w:rStyle w:val="Hyperlink"/>
                <w:noProof/>
              </w:rPr>
              <w:t>10.15.3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shmem1c.c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01" w:history="1">
            <w:r w:rsidRPr="00D35122">
              <w:rPr>
                <w:rStyle w:val="Hyperlink"/>
                <w:noProof/>
              </w:rPr>
              <w:t>10.16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Prozesssynchronisation beim Zugriff auf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02" w:history="1">
            <w:r w:rsidRPr="00D35122">
              <w:rPr>
                <w:rStyle w:val="Hyperlink"/>
                <w:noProof/>
              </w:rPr>
              <w:t>10.17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Konzepte und Einsatz von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03" w:history="1">
            <w:r w:rsidRPr="00D35122">
              <w:rPr>
                <w:rStyle w:val="Hyperlink"/>
                <w:noProof/>
              </w:rPr>
              <w:t>10.18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V IPC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04" w:history="1">
            <w:r w:rsidRPr="00D35122">
              <w:rPr>
                <w:rStyle w:val="Hyperlink"/>
                <w:noProof/>
              </w:rPr>
              <w:t>10.19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Systemaufrufe für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05" w:history="1">
            <w:r w:rsidRPr="00D35122">
              <w:rPr>
                <w:rStyle w:val="Hyperlink"/>
                <w:noProof/>
              </w:rPr>
              <w:t>10.20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Message Queue verwalten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06" w:history="1">
            <w:r w:rsidRPr="00D35122">
              <w:rPr>
                <w:rStyle w:val="Hyperlink"/>
                <w:noProof/>
              </w:rPr>
              <w:t>10.21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Clientprozess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07" w:history="1">
            <w:r w:rsidRPr="00D35122">
              <w:rPr>
                <w:rStyle w:val="Hyperlink"/>
                <w:noProof/>
              </w:rPr>
              <w:t>10.22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Serverprozess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308" w:history="1">
            <w:r w:rsidRPr="00D35122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309" w:history="1">
            <w:r w:rsidRPr="00D35122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0" w:history="1">
            <w:r w:rsidRPr="00D35122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System V IPC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1" w:history="1">
            <w:r w:rsidRPr="00D35122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Definition einer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2" w:history="1">
            <w:r w:rsidRPr="00D35122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Funktionsweise der P (Proberen) und V (Verhogen) 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3" w:history="1">
            <w:r w:rsidRPr="00D35122">
              <w:rPr>
                <w:rStyle w:val="Hyperlink"/>
                <w:noProof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Benutzung von Semaphoren für gegenseitigen Ausschluss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4" w:history="1">
            <w:r w:rsidRPr="00D35122">
              <w:rPr>
                <w:rStyle w:val="Hyperlink"/>
                <w:noProof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Benutzung von Semaphoren für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5" w:history="1">
            <w:r w:rsidRPr="00D35122">
              <w:rPr>
                <w:rStyle w:val="Hyperlink"/>
                <w:noProof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der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6" w:history="1">
            <w:r w:rsidRPr="00D35122">
              <w:rPr>
                <w:rStyle w:val="Hyperlink"/>
                <w:noProof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Semaphor öffnen oder erstellen: semget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7" w:history="1">
            <w:r w:rsidRPr="00D35122">
              <w:rPr>
                <w:rStyle w:val="Hyperlink"/>
                <w:noProof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Semaphor initialisieren: semctl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8" w:history="1">
            <w:r w:rsidRPr="00D35122">
              <w:rPr>
                <w:rStyle w:val="Hyperlink"/>
                <w:noProof/>
              </w:rPr>
              <w:t>12.9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Semaphor manipulieren: semop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19" w:history="1">
            <w:r w:rsidRPr="00D35122">
              <w:rPr>
                <w:rStyle w:val="Hyperlink"/>
                <w:noProof/>
              </w:rPr>
              <w:t>12.10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Kritische 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0" w:history="1">
            <w:r w:rsidRPr="00D35122">
              <w:rPr>
                <w:rStyle w:val="Hyperlink"/>
                <w:noProof/>
              </w:rPr>
              <w:t>12.11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Semaphortypen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1" w:history="1">
            <w:r w:rsidRPr="00D35122">
              <w:rPr>
                <w:rStyle w:val="Hyperlink"/>
                <w:noProof/>
              </w:rPr>
              <w:t>12.12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Lokale IPC: Zusammenfassung der Mechanismen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2" w:history="1">
            <w:r w:rsidRPr="00D35122">
              <w:rPr>
                <w:rStyle w:val="Hyperlink"/>
                <w:noProof/>
              </w:rPr>
              <w:t>12.13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Erstellung/Vernichtung und Verwendung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3" w:history="1">
            <w:r w:rsidRPr="00D35122">
              <w:rPr>
                <w:rStyle w:val="Hyperlink"/>
                <w:noProof/>
              </w:rPr>
              <w:t>12.14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Definition und Einsatzzweck eines Remote Procedure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4" w:history="1">
            <w:r w:rsidRPr="00D35122">
              <w:rPr>
                <w:rStyle w:val="Hyperlink"/>
                <w:noProof/>
              </w:rPr>
              <w:t>12.15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XDR – External Data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5" w:history="1">
            <w:r w:rsidRPr="00D35122">
              <w:rPr>
                <w:rStyle w:val="Hyperlink"/>
                <w:noProof/>
              </w:rPr>
              <w:t>12.16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Datenrepräsentation (XDR)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6" w:history="1">
            <w:r w:rsidRPr="00D35122">
              <w:rPr>
                <w:rStyle w:val="Hyperlink"/>
                <w:noProof/>
              </w:rPr>
              <w:t>12.17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Genereller Aufbau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7" w:history="1">
            <w:r w:rsidRPr="00D35122">
              <w:rPr>
                <w:rStyle w:val="Hyperlink"/>
                <w:noProof/>
              </w:rPr>
              <w:t>12.18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Benutzung und Beschränkung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8" w:history="1">
            <w:r w:rsidRPr="00D35122">
              <w:rPr>
                <w:rStyle w:val="Hyperlink"/>
                <w:noProof/>
              </w:rPr>
              <w:t>12.19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Sun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29" w:history="1">
            <w:r w:rsidRPr="00D35122">
              <w:rPr>
                <w:rStyle w:val="Hyperlink"/>
                <w:noProof/>
              </w:rPr>
              <w:t>12.20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Parameterübergabe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0" w:history="1">
            <w:r w:rsidRPr="00D35122">
              <w:rPr>
                <w:rStyle w:val="Hyperlink"/>
                <w:noProof/>
              </w:rPr>
              <w:t>12.21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Server/Client 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1" w:history="1">
            <w:r w:rsidRPr="00D35122">
              <w:rPr>
                <w:rStyle w:val="Hyperlink"/>
                <w:noProof/>
              </w:rPr>
              <w:t>12.22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Definition Portmapper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2" w:history="1">
            <w:r w:rsidRPr="00D35122">
              <w:rPr>
                <w:rStyle w:val="Hyperlink"/>
                <w:noProof/>
              </w:rPr>
              <w:t>12.23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Ablauf des RPC Portmapping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3" w:history="1">
            <w:r w:rsidRPr="00D35122">
              <w:rPr>
                <w:rStyle w:val="Hyperlink"/>
                <w:noProof/>
              </w:rPr>
              <w:t>12.24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Auswahl des Transportprotokolls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4" w:history="1">
            <w:r w:rsidRPr="00D35122">
              <w:rPr>
                <w:rStyle w:val="Hyperlink"/>
                <w:noProof/>
              </w:rPr>
              <w:t>12.25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RPC Programmierbeispiel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5" w:history="1">
            <w:r w:rsidRPr="00D35122">
              <w:rPr>
                <w:rStyle w:val="Hyperlink"/>
                <w:noProof/>
              </w:rPr>
              <w:t>12.26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Tool rpcgen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6" w:history="1">
            <w:r w:rsidRPr="00D35122">
              <w:rPr>
                <w:rStyle w:val="Hyperlink"/>
                <w:noProof/>
              </w:rPr>
              <w:t>12.27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XDR Spezifikation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7" w:history="1">
            <w:r w:rsidRPr="00D35122">
              <w:rPr>
                <w:rStyle w:val="Hyperlink"/>
                <w:noProof/>
              </w:rPr>
              <w:t>12.28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Registration der Programmnummer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8" w:history="1">
            <w:r w:rsidRPr="00D35122">
              <w:rPr>
                <w:rStyle w:val="Hyperlink"/>
                <w:noProof/>
              </w:rPr>
              <w:t>12.29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Client rdate.c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39" w:history="1">
            <w:r w:rsidRPr="00D35122">
              <w:rPr>
                <w:rStyle w:val="Hyperlink"/>
                <w:noProof/>
              </w:rPr>
              <w:t>12.30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Beispiel: Server dataproc.c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40" w:history="1">
            <w:r w:rsidRPr="00D35122">
              <w:rPr>
                <w:rStyle w:val="Hyperlink"/>
                <w:noProof/>
              </w:rPr>
              <w:t>12.31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Makefile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41" w:history="1">
            <w:r w:rsidRPr="00D35122">
              <w:rPr>
                <w:rStyle w:val="Hyperlink"/>
                <w:noProof/>
              </w:rPr>
              <w:t>12.32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Ergebnis der Programmausführung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342" w:history="1">
            <w:r w:rsidRPr="00D35122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43" w:history="1">
            <w:r w:rsidRPr="00D35122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Netzwerkprotokoll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44" w:history="1">
            <w:r w:rsidRPr="00D35122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TCP und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45" w:history="1">
            <w:r w:rsidRPr="00D35122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Schichtenstruktur der Socketschnittstelle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46" w:history="1">
            <w:r w:rsidRPr="00D35122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Prozesszugang zu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47" w:history="1">
            <w:r w:rsidRPr="00D35122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48" w:history="1">
            <w:r w:rsidRPr="00D35122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Basiskonzepte der Socketschnittstelle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49" w:history="1">
            <w:r w:rsidRPr="00D35122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Internetsockets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0" w:history="1">
            <w:r w:rsidRPr="00D35122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Ablauf einer Streamsocketkommunikation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1" w:history="1">
            <w:r w:rsidRPr="00D35122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Ablauf einer Datagrammsocketkommunikation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2" w:history="1">
            <w:r w:rsidRPr="00D35122">
              <w:rPr>
                <w:rStyle w:val="Hyperlink"/>
                <w:noProof/>
              </w:rPr>
              <w:t>13.10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Unix-Sockets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3" w:history="1">
            <w:r w:rsidRPr="00D35122">
              <w:rPr>
                <w:rStyle w:val="Hyperlink"/>
                <w:noProof/>
              </w:rPr>
              <w:t>13.11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Erstellen einer Socketverbindung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4" w:history="1">
            <w:r w:rsidRPr="00D35122">
              <w:rPr>
                <w:rStyle w:val="Hyperlink"/>
                <w:noProof/>
              </w:rPr>
              <w:t>13.12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Clientprogrammierung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5" w:history="1">
            <w:r w:rsidRPr="00D35122">
              <w:rPr>
                <w:rStyle w:val="Hyperlink"/>
                <w:noProof/>
              </w:rPr>
              <w:t>13.13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Clientprogrammierung mit socket()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6" w:history="1">
            <w:r w:rsidRPr="00D35122">
              <w:rPr>
                <w:rStyle w:val="Hyperlink"/>
                <w:noProof/>
              </w:rPr>
              <w:t>13.14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Clientprogrammierung mit connect()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7" w:history="1">
            <w:r w:rsidRPr="00D35122">
              <w:rPr>
                <w:rStyle w:val="Hyperlink"/>
                <w:noProof/>
              </w:rPr>
              <w:t>13.15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Clientprogrammierung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8" w:history="1">
            <w:r w:rsidRPr="00D35122">
              <w:rPr>
                <w:rStyle w:val="Hyperlink"/>
                <w:noProof/>
              </w:rPr>
              <w:t>13.16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Clientprogrammierung mit send() und recv() (TCP)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59" w:history="1">
            <w:r w:rsidRPr="00D35122">
              <w:rPr>
                <w:rStyle w:val="Hyperlink"/>
                <w:noProof/>
              </w:rPr>
              <w:t>13.17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Clientprogrammierung mit sendto() und recvfrom() (UDP)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60" w:history="1">
            <w:r w:rsidRPr="00D35122">
              <w:rPr>
                <w:rStyle w:val="Hyperlink"/>
                <w:noProof/>
              </w:rPr>
              <w:t>13.18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Clientprogrammierung mit close()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61" w:history="1">
            <w:r w:rsidRPr="00D35122">
              <w:rPr>
                <w:rStyle w:val="Hyperlink"/>
                <w:noProof/>
              </w:rPr>
              <w:t>13.19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Serverprogrammierung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62" w:history="1">
            <w:r w:rsidRPr="00D35122">
              <w:rPr>
                <w:rStyle w:val="Hyperlink"/>
                <w:noProof/>
              </w:rPr>
              <w:t>13.20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Serverprogrammierung mit bind()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63" w:history="1">
            <w:r w:rsidRPr="00D35122">
              <w:rPr>
                <w:rStyle w:val="Hyperlink"/>
                <w:noProof/>
              </w:rPr>
              <w:t>13.21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Serverprogrammierung mit listen()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64" w:history="1">
            <w:r w:rsidRPr="00D35122">
              <w:rPr>
                <w:rStyle w:val="Hyperlink"/>
                <w:noProof/>
              </w:rPr>
              <w:t>13.22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Serverprogrammierung mit accept()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65" w:history="1">
            <w:r w:rsidRPr="00D35122">
              <w:rPr>
                <w:rStyle w:val="Hyperlink"/>
                <w:noProof/>
              </w:rPr>
              <w:t>13.23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Black Jack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66" w:history="1">
            <w:r w:rsidRPr="00D35122">
              <w:rPr>
                <w:rStyle w:val="Hyperlink"/>
                <w:noProof/>
              </w:rPr>
              <w:t>13.24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Black Jack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367" w:history="1">
            <w:r w:rsidRPr="00D35122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68" w:history="1">
            <w:r w:rsidRPr="00D35122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69" w:history="1">
            <w:r w:rsidRPr="00D35122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0" w:history="1">
            <w:r w:rsidRPr="00D35122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1" w:history="1">
            <w:r w:rsidRPr="00D35122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Schlüssel für IPC Objekte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2" w:history="1">
            <w:r w:rsidRPr="00D35122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3" w:history="1">
            <w:r w:rsidRPr="00D35122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4" w:history="1">
            <w:r w:rsidRPr="00D35122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Semaphoren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5" w:history="1">
            <w:r w:rsidRPr="00D35122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6" w:history="1">
            <w:r w:rsidRPr="00D35122">
              <w:rPr>
                <w:rStyle w:val="Hyperlink"/>
                <w:noProof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Networking mittels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7" w:history="1">
            <w:r w:rsidRPr="00D35122">
              <w:rPr>
                <w:rStyle w:val="Hyperlink"/>
                <w:noProof/>
              </w:rPr>
              <w:t>14.10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eines 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8" w:history="1">
            <w:r w:rsidRPr="00D35122">
              <w:rPr>
                <w:rStyle w:val="Hyperlink"/>
                <w:noProof/>
              </w:rPr>
              <w:t>14.11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Vorbereitung: Networking mittels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9379" w:history="1">
            <w:r w:rsidRPr="00D35122">
              <w:rPr>
                <w:rStyle w:val="Hyperlink"/>
                <w:noProof/>
              </w:rPr>
              <w:t>14.12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Beispiel eines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380" w:history="1">
            <w:r w:rsidRPr="00D35122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4C15" w:rsidRDefault="00684C1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9381" w:history="1">
            <w:r w:rsidRPr="00D35122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5122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479914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479914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479915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4799151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4799152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84799153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3F876981" wp14:editId="48E745D7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84799154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6B6F29FC" wp14:editId="22AAA36E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074C889C" wp14:editId="1E216D64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036E48F5" wp14:editId="38F19840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84799155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76AA066" wp14:editId="40983808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84799156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AAA4F9E" wp14:editId="62BD2987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84799157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DEF04AD" wp14:editId="25931227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84799158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62C2994" wp14:editId="3743CA37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84799159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EB16357" wp14:editId="363CE5C2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84799160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5947258E" wp14:editId="1978AFE0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84799161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5FFDE72" wp14:editId="04058C7E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84799162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63EB5F6A" wp14:editId="57B854B3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84799163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84799164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55964625" wp14:editId="010DE199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84799165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C944A21" wp14:editId="2FEC9986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84799166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22CA7E3D" wp14:editId="4D59B01B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84799167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4C5D803" wp14:editId="34FC9EF1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84799168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5A6A51B3" wp14:editId="3BCD2B2D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48FE2D72" wp14:editId="5A224EEC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84799169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13A8BC6" wp14:editId="6E11152D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84799170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20664F11" wp14:editId="0FF4126D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1738B82" wp14:editId="68BBBEA2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058D46D7" wp14:editId="17E34E7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84799171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06470DF2" wp14:editId="6EEEAC0B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84799172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554B0580" wp14:editId="3A1EE1B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DC6A1CB" wp14:editId="5839C0EF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3AAB8903" wp14:editId="61B3F90D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84799173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50665411" wp14:editId="00B4030C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84799174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14E581EF" wp14:editId="43B6657F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84799175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84799176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84799177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7609CE7" wp14:editId="60703151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B20E3BD" wp14:editId="47CDB867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84799178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283317" wp14:editId="333CD3DF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84799179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F98D5AC" wp14:editId="654A0225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84799180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3413D66" wp14:editId="58DD6AD7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84799181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41588C74" wp14:editId="7D110984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1A702D2" wp14:editId="4F23DB20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2D9A343E" wp14:editId="0FD2EB4B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84799182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9995BA3" wp14:editId="7B5D4950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4D27EBE" wp14:editId="5A552274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F179768" wp14:editId="17182D67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84799183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59279E0" wp14:editId="2F5A35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2BDB9A1" wp14:editId="33871999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0EDE0B1" wp14:editId="20D1C589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A93ED71" wp14:editId="0808C545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5384AAE7" wp14:editId="239D3AA8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1E01798" wp14:editId="6CF616E1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7D8AED3" wp14:editId="0EB79C83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84799184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4FC087C" wp14:editId="43DE4E0B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264E366" wp14:editId="33748D02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9524E1C" wp14:editId="058B4D7C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C284232" wp14:editId="3F806230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3B43A61A" wp14:editId="2D48050B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84799185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84799186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3EF6496B" wp14:editId="096B6039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84799187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7570FB8" wp14:editId="6202FBB4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84799188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277F1DF4" wp14:editId="52ACF341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84799189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4FFCE7BE" wp14:editId="345349C7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84799190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7A422464" wp14:editId="567B0D02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84799191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9AEE928" wp14:editId="56337ECB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84799192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09414BB" wp14:editId="1BEBFB64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84799193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717DA4F" wp14:editId="791EDE4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84799194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041C12D" wp14:editId="659CB988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84799195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8867C9C" wp14:editId="6A673D38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84799196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15A4714D" wp14:editId="609B5649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84799197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24A1B04" wp14:editId="2FFB42E5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84799198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54207E2" wp14:editId="613547E2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84799199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413A0B0" wp14:editId="100855E2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84799200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AD37FB1" wp14:editId="0ED672CF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84799201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3FF29F1" wp14:editId="7EF8EBF9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84799202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E819F1A" wp14:editId="3DC174CC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84799203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41AA9378" wp14:editId="47E848DF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84799204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35406A87" wp14:editId="03439CE1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84799205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E6236D" wp14:editId="3EE9F593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84799206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07EE53D" wp14:editId="0F2D3107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84799207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BE812E" wp14:editId="4E6E9EEC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84799208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04D39C14" wp14:editId="451764A9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84799209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D7D867B" wp14:editId="439CE36A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74CD4554" wp14:editId="01E98FF8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7844D8A9" wp14:editId="0438B4C0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84799210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7ADCC8" wp14:editId="1A748C85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84799211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43F9613" wp14:editId="166CFC8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E2034D5" wp14:editId="6497CA4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E3741FC" wp14:editId="18EB2BA1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10F5731E" wp14:editId="334DFF25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241FF97" wp14:editId="48F712D4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99A3A17" wp14:editId="3CB34D7C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84799212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5B072AD" wp14:editId="1D2C2E84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84799213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301455C" wp14:editId="22CEB83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F7E9928" wp14:editId="66C678AF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6710B3CE" wp14:editId="06CEC4B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455CB8DB" wp14:editId="112C7B62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84799214"/>
      <w:r>
        <w:lastRenderedPageBreak/>
        <w:t>Woche 6</w:t>
      </w:r>
      <w:r w:rsidR="00684C15">
        <w:t xml:space="preserve"> &amp; 7</w:t>
      </w:r>
      <w:bookmarkEnd w:id="78"/>
    </w:p>
    <w:p w:rsidR="005A3A49" w:rsidRDefault="00C801C1" w:rsidP="009B3CA9">
      <w:pPr>
        <w:pStyle w:val="Heading2"/>
      </w:pPr>
      <w:bookmarkStart w:id="79" w:name="_Toc484799215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2861F90" wp14:editId="1E75C3A9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0" w:name="_Toc484799216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26DFF70C" wp14:editId="79155A3A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1" w:name="_Toc484799217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43335F3A" wp14:editId="24D90D29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35DAB69C" wp14:editId="229C5AE9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2" w:name="_Toc484799218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358671F" wp14:editId="5178FF3B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29E454A6" wp14:editId="37903275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3" w:name="_Toc484799219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31EC774A" wp14:editId="57A921FB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4" w:name="_Toc484799220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E897AB2" wp14:editId="4B34B057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5" w:name="_Toc484799221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F5DE3DB" wp14:editId="0FFB11C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6" w:name="_Toc484799222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DE55170" wp14:editId="5172093B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7" w:name="_Toc484799223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ED90A95" wp14:editId="0777AA0F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8" w:name="_Toc484799224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4C3B035" wp14:editId="324BA1EB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9" w:name="_Toc484799225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A8F84D9" wp14:editId="0EE82F75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Heading2"/>
      </w:pPr>
      <w:bookmarkStart w:id="90" w:name="_Toc484799226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7C715EF0" wp14:editId="24540950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1" w:name="_Toc484799227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46F5F9BC" wp14:editId="657A798F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2696621B" wp14:editId="723E62A6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2" w:name="_Toc484799228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5E5B6706" wp14:editId="738C4098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3" w:name="_Toc484799229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66970B3E" wp14:editId="4B972576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4" w:name="_Toc484799230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0084F4D7" wp14:editId="07B18ED6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Heading2"/>
      </w:pPr>
      <w:bookmarkStart w:id="95" w:name="_Toc484799231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1C15A18" wp14:editId="31AA3275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6" w:name="_Toc484799232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95E8BAB" wp14:editId="6B20FECD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7" w:name="_Toc484799233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6BDBFCF3" wp14:editId="7183E77E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C54B84B" wp14:editId="092F0844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8" w:name="_Toc484799234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C5CC548" wp14:editId="3E095E48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9" w:name="_Toc484799235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872C534" wp14:editId="36041596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55BCF016" wp14:editId="4C53589A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Heading2"/>
      </w:pPr>
      <w:bookmarkStart w:id="100" w:name="_Toc484799236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347AF944" wp14:editId="6CB98010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372E844" wp14:editId="0A453553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F36F0D" w:rsidP="00AF65CF">
      <w:r>
        <w:rPr>
          <w:noProof/>
          <w:lang w:eastAsia="de-CH"/>
        </w:rPr>
        <w:drawing>
          <wp:inline distT="0" distB="0" distL="0" distR="0" wp14:anchorId="1C1B629C" wp14:editId="61A2A9A6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32" w:rsidRDefault="00AA459C" w:rsidP="00AA459C">
      <w:pPr>
        <w:pStyle w:val="Heading2"/>
      </w:pPr>
      <w:bookmarkStart w:id="101" w:name="_Toc484799237"/>
      <w:r>
        <w:lastRenderedPageBreak/>
        <w:t>Einführung in Pipes</w:t>
      </w:r>
      <w:bookmarkEnd w:id="101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3853413D" wp14:editId="6CFA8544">
            <wp:extent cx="4595446" cy="953839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9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2" w:name="_Toc484799238"/>
      <w:r>
        <w:t>Konzept und Zweck</w:t>
      </w:r>
      <w:bookmarkEnd w:id="102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61D7862D" wp14:editId="24434B95">
            <wp:extent cx="4603262" cy="1269043"/>
            <wp:effectExtent l="0" t="0" r="6985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62" cy="12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44B767CC" wp14:editId="4B15E0B0">
            <wp:extent cx="4767385" cy="18933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8" cy="18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3" w:name="_Toc484799239"/>
      <w:r>
        <w:t>Verwendung von Pipes in einer Shell</w:t>
      </w:r>
      <w:bookmarkEnd w:id="103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159A924" wp14:editId="07BA7E75">
            <wp:extent cx="4746418" cy="1508369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2" cy="15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4" w:name="_Toc484799240"/>
      <w:r>
        <w:lastRenderedPageBreak/>
        <w:t>Programmierung von Pipes</w:t>
      </w:r>
      <w:bookmarkEnd w:id="104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189200B5" wp14:editId="3431EE0E">
            <wp:extent cx="4704862" cy="2365916"/>
            <wp:effectExtent l="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281" cy="2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5" w:name="_Toc484799241"/>
      <w:r>
        <w:t>Programmierung von Pipes innerhalb des gleichen Prozesses</w:t>
      </w:r>
      <w:bookmarkEnd w:id="105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7A8661CE" wp14:editId="10630A0F">
            <wp:extent cx="5322277" cy="290167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2277" cy="29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6" w:name="_Toc484799242"/>
      <w:r>
        <w:t>Programmierung von Pipes zwischen verschiedenen Prozessen</w:t>
      </w:r>
      <w:bookmarkEnd w:id="106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42859C6B" wp14:editId="1ACE8CD7">
            <wp:extent cx="5330093" cy="2891246"/>
            <wp:effectExtent l="0" t="0" r="4445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5" cy="28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7" w:name="_Toc484799243"/>
      <w:r>
        <w:lastRenderedPageBreak/>
        <w:t>Schliessen unbenutzter Pipe-Enden</w:t>
      </w:r>
      <w:bookmarkEnd w:id="107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0FDD107" wp14:editId="2448A082">
            <wp:extent cx="5760720" cy="14008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8" w:name="_Toc484799244"/>
      <w:r>
        <w:t>Schliessen von nicht verwendeten Pipe-Enden</w:t>
      </w:r>
      <w:bookmarkEnd w:id="108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11426017" wp14:editId="3A6D0E90">
            <wp:extent cx="5760720" cy="30918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09" w:name="_Toc484799245"/>
      <w:r>
        <w:t>Datenstruktur von pipe()</w:t>
      </w:r>
      <w:bookmarkEnd w:id="109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4D46EFD" wp14:editId="64B29269">
            <wp:extent cx="5760720" cy="3045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0" w:name="_Toc484799246"/>
      <w:r>
        <w:lastRenderedPageBreak/>
        <w:t>Persistenten (N</w:t>
      </w:r>
      <w:r w:rsidR="00AA459C">
        <w:t>amed) Pipes in einer Shell</w:t>
      </w:r>
      <w:bookmarkEnd w:id="110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31A7B052" wp14:editId="0923FC08">
            <wp:extent cx="5103446" cy="2239508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3587" cy="22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1" w:name="_Toc484799247"/>
      <w:r>
        <w:t>Persistente Named Pipe mit mkfifo</w:t>
      </w:r>
      <w:bookmarkEnd w:id="111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448861E6" wp14:editId="3F2087BA">
            <wp:extent cx="5150339" cy="2355463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9821" cy="23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2" w:name="_Toc484799248"/>
      <w:r>
        <w:t>Programmierung mit Named Pipes</w:t>
      </w:r>
      <w:bookmarkEnd w:id="112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5E03B5DF" wp14:editId="4F651AE8">
            <wp:extent cx="5236308" cy="2832870"/>
            <wp:effectExtent l="0" t="0" r="254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5684" cy="28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3" w:name="_Toc484799249"/>
      <w:r>
        <w:lastRenderedPageBreak/>
        <w:t>Verwandter System Call dup()</w:t>
      </w:r>
      <w:bookmarkEnd w:id="113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4C60986" wp14:editId="6C685250">
            <wp:extent cx="5165969" cy="267295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289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4" w:name="_Toc484799250"/>
      <w:r>
        <w:t>Programmierung mit Named Pipes mit der Windows API</w:t>
      </w:r>
      <w:bookmarkEnd w:id="114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92AB1FB" wp14:editId="75FAF22D">
            <wp:extent cx="5150339" cy="59383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4016" cy="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5" w:name="_Toc484799251"/>
      <w:r>
        <w:t>Pipe Reader</w:t>
      </w:r>
      <w:bookmarkEnd w:id="115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37299C43" wp14:editId="525C902E">
            <wp:extent cx="5760720" cy="27717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lastRenderedPageBreak/>
        <w:drawing>
          <wp:inline distT="0" distB="0" distL="0" distR="0" wp14:anchorId="44140662" wp14:editId="4F45B6FE">
            <wp:extent cx="5580185" cy="2565581"/>
            <wp:effectExtent l="0" t="0" r="190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4494" cy="2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6" w:name="_Toc484799252"/>
      <w:r>
        <w:t>Pipe Writer</w:t>
      </w:r>
      <w:bookmarkEnd w:id="116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4089FC80" wp14:editId="08A88642">
            <wp:extent cx="5616868" cy="2797908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6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drawing>
          <wp:inline distT="0" distB="0" distL="0" distR="0" wp14:anchorId="44333797" wp14:editId="7BE87CBC">
            <wp:extent cx="5611446" cy="2865722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20941" cy="28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F66CE3" w:rsidP="00F66CE3">
      <w:pPr>
        <w:pStyle w:val="Heading2"/>
      </w:pPr>
      <w:bookmarkStart w:id="117" w:name="_Toc484799253"/>
      <w:r>
        <w:lastRenderedPageBreak/>
        <w:t>Einführung in Signale</w:t>
      </w:r>
      <w:bookmarkEnd w:id="117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2106332E" wp14:editId="05E6415C">
            <wp:extent cx="5760720" cy="169227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18" w:name="_Toc484799254"/>
      <w:r>
        <w:t>Unterschiedliche Arten der Signalbehandlung</w:t>
      </w:r>
      <w:bookmarkEnd w:id="118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6D660B22" wp14:editId="7EC617B3">
            <wp:extent cx="5760720" cy="2677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19" w:name="_Toc484799255"/>
      <w:r>
        <w:t>Signaltypen in BSD Unix</w:t>
      </w:r>
      <w:bookmarkEnd w:id="119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10883414" wp14:editId="54429518">
            <wp:extent cx="5760720" cy="2706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6E" w:rsidRDefault="00E8076E" w:rsidP="00AF65CF">
      <w:r>
        <w:rPr>
          <w:noProof/>
          <w:lang w:eastAsia="de-CH"/>
        </w:rPr>
        <w:lastRenderedPageBreak/>
        <w:drawing>
          <wp:inline distT="0" distB="0" distL="0" distR="0" wp14:anchorId="195E8B8B" wp14:editId="5B1C1475">
            <wp:extent cx="5760720" cy="3078480"/>
            <wp:effectExtent l="0" t="0" r="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0" w:name="_Toc484799256"/>
      <w:r>
        <w:t>Unterschiede in System V Unix</w:t>
      </w:r>
      <w:bookmarkEnd w:id="120"/>
    </w:p>
    <w:p w:rsidR="00F66CE3" w:rsidRDefault="004F24E5" w:rsidP="00AF65CF">
      <w:r>
        <w:rPr>
          <w:noProof/>
          <w:lang w:eastAsia="de-CH"/>
        </w:rPr>
        <w:drawing>
          <wp:inline distT="0" distB="0" distL="0" distR="0" wp14:anchorId="5F49B8D9" wp14:editId="2A454FB3">
            <wp:extent cx="5228493" cy="1235083"/>
            <wp:effectExtent l="0" t="0" r="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60" cy="12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1" w:name="_Toc484799257"/>
      <w:r>
        <w:t>Wichtige Systemaufrufe</w:t>
      </w:r>
      <w:bookmarkEnd w:id="121"/>
    </w:p>
    <w:p w:rsidR="00F66CE3" w:rsidRDefault="00FC4806" w:rsidP="00AF65CF">
      <w:r>
        <w:rPr>
          <w:noProof/>
          <w:lang w:eastAsia="de-CH"/>
        </w:rPr>
        <w:drawing>
          <wp:inline distT="0" distB="0" distL="0" distR="0" wp14:anchorId="400F4AF6" wp14:editId="25BB9D67">
            <wp:extent cx="5205046" cy="168969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7738" cy="17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5" w:rsidRDefault="002C7B25" w:rsidP="00AF65CF">
      <w:r>
        <w:rPr>
          <w:noProof/>
          <w:lang w:eastAsia="de-CH"/>
        </w:rPr>
        <w:drawing>
          <wp:inline distT="0" distB="0" distL="0" distR="0" wp14:anchorId="299250AF" wp14:editId="6D2E225D">
            <wp:extent cx="5220677" cy="2228225"/>
            <wp:effectExtent l="0" t="0" r="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7325" cy="22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2" w:name="_Toc484799258"/>
      <w:r>
        <w:lastRenderedPageBreak/>
        <w:t>Signale und fork()/exec()</w:t>
      </w:r>
      <w:bookmarkEnd w:id="122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1DE92CFE" wp14:editId="156FD2A2">
            <wp:extent cx="5760720" cy="197231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3" w:name="_Toc484799259"/>
      <w:r>
        <w:t>Versenden eines Signals mittels kill()</w:t>
      </w:r>
      <w:bookmarkEnd w:id="123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7DF059D4" wp14:editId="08B31713">
            <wp:extent cx="5760720" cy="27717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4" w:name="_Toc484799260"/>
      <w:r>
        <w:t>Versenden eines Signals mittels raise()</w:t>
      </w:r>
      <w:bookmarkEnd w:id="124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5988ED85" wp14:editId="750CFB4D">
            <wp:extent cx="5760720" cy="28968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5" w:name="_Toc484799261"/>
      <w:r>
        <w:lastRenderedPageBreak/>
        <w:t>Warten auf ein Signal mittels pause()</w:t>
      </w:r>
      <w:bookmarkEnd w:id="125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0E11C012" wp14:editId="5A023932">
            <wp:extent cx="5760720" cy="177736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6" w:name="_Toc484799262"/>
      <w:r>
        <w:t>Ablauf einer Signalverarbeitung</w:t>
      </w:r>
      <w:bookmarkEnd w:id="126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22591805" wp14:editId="4EFB3E06">
            <wp:extent cx="5760720" cy="17132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7" w:name="_Toc484799263"/>
      <w:r>
        <w:t>Beispiel: Einfache Signalbehandlung</w:t>
      </w:r>
      <w:bookmarkEnd w:id="127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17874D97" wp14:editId="3CB8526D">
            <wp:extent cx="5760720" cy="291909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8" w:name="_Toc484799264"/>
      <w:r>
        <w:lastRenderedPageBreak/>
        <w:t>Beispiel: Division by Zero abfangen</w:t>
      </w:r>
      <w:bookmarkEnd w:id="128"/>
    </w:p>
    <w:p w:rsidR="004E5D06" w:rsidRDefault="00471D59" w:rsidP="00AF65CF">
      <w:r>
        <w:rPr>
          <w:noProof/>
          <w:lang w:eastAsia="de-CH"/>
        </w:rPr>
        <w:drawing>
          <wp:inline distT="0" distB="0" distL="0" distR="0" wp14:anchorId="063EFEC3" wp14:editId="39C0262E">
            <wp:extent cx="5760720" cy="30143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9" w:name="_Toc484799265"/>
      <w:r>
        <w:t>Beispiel: Ctrl+C abfangen</w:t>
      </w:r>
      <w:bookmarkEnd w:id="129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1B85740D" wp14:editId="69C1D92F">
            <wp:extent cx="5760720" cy="2872105"/>
            <wp:effectExtent l="0" t="0" r="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0" w:name="_Toc484799266"/>
      <w:r>
        <w:t>Signalhandler ändern</w:t>
      </w:r>
      <w:bookmarkEnd w:id="130"/>
    </w:p>
    <w:p w:rsidR="004E5D06" w:rsidRDefault="008179B2" w:rsidP="00AF65CF">
      <w:r>
        <w:rPr>
          <w:noProof/>
          <w:lang w:eastAsia="de-CH"/>
        </w:rPr>
        <w:drawing>
          <wp:inline distT="0" distB="0" distL="0" distR="0" wp14:anchorId="4CB5BE55" wp14:editId="7353B00C">
            <wp:extent cx="5760720" cy="1731645"/>
            <wp:effectExtent l="0" t="0" r="0" b="190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1" w:name="_Toc484799267"/>
      <w:r>
        <w:lastRenderedPageBreak/>
        <w:t>Nützlicher Signal Call alarm()</w:t>
      </w:r>
      <w:bookmarkEnd w:id="131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6C95AF26" wp14:editId="456D2922">
            <wp:extent cx="5760720" cy="3096895"/>
            <wp:effectExtent l="0" t="0" r="0" b="825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2" w:rsidRDefault="008179B2" w:rsidP="00AF65CF">
      <w:r>
        <w:rPr>
          <w:noProof/>
          <w:lang w:eastAsia="de-CH"/>
        </w:rPr>
        <w:drawing>
          <wp:inline distT="0" distB="0" distL="0" distR="0" wp14:anchorId="07CFDF96" wp14:editId="4CC135FD">
            <wp:extent cx="5760720" cy="298069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AF65CF"/>
    <w:p w:rsidR="00830D1D" w:rsidRDefault="00830D1D" w:rsidP="00830D1D">
      <w:pPr>
        <w:pStyle w:val="Heading1"/>
      </w:pPr>
      <w:bookmarkStart w:id="132" w:name="_Toc484799268"/>
      <w:r>
        <w:lastRenderedPageBreak/>
        <w:t xml:space="preserve">Woche </w:t>
      </w:r>
      <w:r w:rsidR="00684C15">
        <w:t>8</w:t>
      </w:r>
      <w:bookmarkEnd w:id="132"/>
    </w:p>
    <w:p w:rsidR="00830D1D" w:rsidRDefault="008A582E" w:rsidP="008A582E">
      <w:pPr>
        <w:pStyle w:val="Heading2"/>
      </w:pPr>
      <w:bookmarkStart w:id="133" w:name="_Toc484799269"/>
      <w:r>
        <w:t>Repetition der bisherigen Lernziele</w:t>
      </w:r>
      <w:bookmarkEnd w:id="133"/>
    </w:p>
    <w:p w:rsidR="008A582E" w:rsidRDefault="008A582E" w:rsidP="00AF65CF">
      <w:r>
        <w:rPr>
          <w:noProof/>
          <w:lang w:eastAsia="de-CH"/>
        </w:rPr>
        <w:drawing>
          <wp:inline distT="0" distB="0" distL="0" distR="0" wp14:anchorId="2B41031A" wp14:editId="7820CE44">
            <wp:extent cx="5760720" cy="28365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4" w:name="_Toc484799270"/>
      <w:r>
        <w:t>Einführung in C</w:t>
      </w:r>
      <w:bookmarkEnd w:id="134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1D95EE08" wp14:editId="1BD96EF7">
            <wp:extent cx="5760720" cy="27444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5" w:name="_Toc484799271"/>
      <w:r>
        <w:lastRenderedPageBreak/>
        <w:t>Beispiele der Fehlersuche</w:t>
      </w:r>
      <w:bookmarkEnd w:id="135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7F82CD32" wp14:editId="580704B4">
            <wp:extent cx="5760720" cy="253047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204C4BE1" wp14:editId="2A07AC17">
            <wp:extent cx="5760720" cy="21736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6" w:name="_Toc484799272"/>
      <w:r>
        <w:t>Dateisystem</w:t>
      </w:r>
      <w:bookmarkEnd w:id="136"/>
    </w:p>
    <w:p w:rsidR="0002344B" w:rsidRDefault="00D22694" w:rsidP="0002344B">
      <w:r>
        <w:rPr>
          <w:noProof/>
          <w:lang w:eastAsia="de-CH"/>
        </w:rPr>
        <w:drawing>
          <wp:inline distT="0" distB="0" distL="0" distR="0" wp14:anchorId="0361AE6C" wp14:editId="556D2453">
            <wp:extent cx="5760720" cy="11557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7" w:name="_Toc484799273"/>
      <w:r>
        <w:lastRenderedPageBreak/>
        <w:t>Schematischer Aufbau eines Dateisystems am Beispiel Unix UFS</w:t>
      </w:r>
      <w:bookmarkEnd w:id="137"/>
    </w:p>
    <w:p w:rsidR="0002344B" w:rsidRDefault="00A26CA9" w:rsidP="0002344B">
      <w:r>
        <w:rPr>
          <w:noProof/>
          <w:lang w:eastAsia="de-CH"/>
        </w:rPr>
        <w:drawing>
          <wp:inline distT="0" distB="0" distL="0" distR="0" wp14:anchorId="57175BBE" wp14:editId="36276ED3">
            <wp:extent cx="5760720" cy="30156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8" w:name="_Toc484799274"/>
      <w:r>
        <w:t>Beispiele für das Dateisystem</w:t>
      </w:r>
      <w:bookmarkEnd w:id="138"/>
    </w:p>
    <w:p w:rsidR="0002344B" w:rsidRDefault="00936BBA" w:rsidP="0002344B">
      <w:r>
        <w:rPr>
          <w:noProof/>
          <w:lang w:eastAsia="de-CH"/>
        </w:rPr>
        <w:drawing>
          <wp:inline distT="0" distB="0" distL="0" distR="0" wp14:anchorId="21D37696" wp14:editId="48791B7A">
            <wp:extent cx="5760720" cy="21005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BA" w:rsidRDefault="00936BBA" w:rsidP="0002344B">
      <w:r>
        <w:rPr>
          <w:noProof/>
          <w:lang w:eastAsia="de-CH"/>
        </w:rPr>
        <w:drawing>
          <wp:inline distT="0" distB="0" distL="0" distR="0" wp14:anchorId="691FFFFE" wp14:editId="0BACA9F7">
            <wp:extent cx="5760720" cy="3074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D2" w:rsidRDefault="00F653D2" w:rsidP="0002344B">
      <w:r>
        <w:rPr>
          <w:noProof/>
          <w:lang w:eastAsia="de-CH"/>
        </w:rPr>
        <w:lastRenderedPageBreak/>
        <w:drawing>
          <wp:inline distT="0" distB="0" distL="0" distR="0" wp14:anchorId="7A01116A" wp14:editId="1606018D">
            <wp:extent cx="5760720" cy="2607945"/>
            <wp:effectExtent l="0" t="0" r="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D" w:rsidRPr="0002344B" w:rsidRDefault="00312EDD" w:rsidP="0002344B">
      <w:r>
        <w:rPr>
          <w:noProof/>
          <w:lang w:eastAsia="de-CH"/>
        </w:rPr>
        <w:drawing>
          <wp:inline distT="0" distB="0" distL="0" distR="0" wp14:anchorId="7F764361" wp14:editId="7703D32D">
            <wp:extent cx="5760720" cy="308038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9" w:name="_Toc484799275"/>
      <w:r>
        <w:t>Prozesse</w:t>
      </w:r>
      <w:bookmarkEnd w:id="139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68C957C3" wp14:editId="0F38BBC5">
            <wp:extent cx="5760720" cy="167830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0" w:name="_Toc484799276"/>
      <w:r>
        <w:lastRenderedPageBreak/>
        <w:t>Prozesszustände</w:t>
      </w:r>
      <w:bookmarkEnd w:id="140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0E882593" wp14:editId="181623F0">
            <wp:extent cx="5760720" cy="315912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1" w:name="_Toc484799277"/>
      <w:r>
        <w:t>Pipes</w:t>
      </w:r>
      <w:bookmarkEnd w:id="141"/>
    </w:p>
    <w:p w:rsidR="008A582E" w:rsidRDefault="005A1DEA" w:rsidP="00AF65CF">
      <w:r>
        <w:rPr>
          <w:noProof/>
          <w:lang w:eastAsia="de-CH"/>
        </w:rPr>
        <w:drawing>
          <wp:inline distT="0" distB="0" distL="0" distR="0" wp14:anchorId="246D761F" wp14:editId="16594520">
            <wp:extent cx="5760720" cy="75819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2" w:name="_Toc484799278"/>
      <w:r>
        <w:t>Beispiele für Prozesse und Pipes</w:t>
      </w:r>
      <w:bookmarkEnd w:id="142"/>
    </w:p>
    <w:p w:rsidR="008A582E" w:rsidRDefault="006E6E2A" w:rsidP="00AF65CF">
      <w:r>
        <w:rPr>
          <w:noProof/>
          <w:lang w:eastAsia="de-CH"/>
        </w:rPr>
        <w:drawing>
          <wp:inline distT="0" distB="0" distL="0" distR="0" wp14:anchorId="79BDA980" wp14:editId="7C1C7B46">
            <wp:extent cx="5760720" cy="3067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13" w:rsidRDefault="00D20013" w:rsidP="00AF65CF">
      <w:r>
        <w:rPr>
          <w:noProof/>
          <w:lang w:eastAsia="de-CH"/>
        </w:rPr>
        <w:lastRenderedPageBreak/>
        <w:drawing>
          <wp:inline distT="0" distB="0" distL="0" distR="0" wp14:anchorId="6BB21C4C" wp14:editId="2AF470CB">
            <wp:extent cx="5760720" cy="26492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3" w:name="_Toc484799279"/>
      <w:r>
        <w:t>Signale</w:t>
      </w:r>
      <w:bookmarkEnd w:id="143"/>
    </w:p>
    <w:p w:rsidR="008A582E" w:rsidRDefault="00CB60E0" w:rsidP="00AF65CF">
      <w:r>
        <w:rPr>
          <w:noProof/>
          <w:lang w:eastAsia="de-CH"/>
        </w:rPr>
        <w:drawing>
          <wp:inline distT="0" distB="0" distL="0" distR="0" wp14:anchorId="7E97E5D9" wp14:editId="2459A853">
            <wp:extent cx="5760720" cy="1539875"/>
            <wp:effectExtent l="0" t="0" r="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4" w:name="_Toc484799280"/>
      <w:r>
        <w:t>Beispiele für Signale</w:t>
      </w:r>
      <w:bookmarkEnd w:id="144"/>
    </w:p>
    <w:p w:rsidR="008A582E" w:rsidRDefault="00BE3C49" w:rsidP="00AF65CF">
      <w:r>
        <w:rPr>
          <w:noProof/>
          <w:lang w:eastAsia="de-CH"/>
        </w:rPr>
        <w:drawing>
          <wp:inline distT="0" distB="0" distL="0" distR="0" wp14:anchorId="1E9B409C" wp14:editId="450A6CF3">
            <wp:extent cx="5760720" cy="3079115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8A582E" w:rsidP="00AF65CF"/>
    <w:p w:rsidR="00971A04" w:rsidRDefault="00971A04" w:rsidP="00971A04">
      <w:pPr>
        <w:pStyle w:val="Heading1"/>
      </w:pPr>
      <w:bookmarkStart w:id="145" w:name="_Toc484799281"/>
      <w:r>
        <w:lastRenderedPageBreak/>
        <w:t>Woche 9</w:t>
      </w:r>
      <w:bookmarkEnd w:id="145"/>
    </w:p>
    <w:p w:rsidR="00EE02A2" w:rsidRDefault="00EE02A2" w:rsidP="00EE02A2">
      <w:r>
        <w:t>In Woche 9 fand die erste Prüfung statt und somit fiel der Unterricht aus.</w:t>
      </w:r>
    </w:p>
    <w:p w:rsidR="00971A04" w:rsidRDefault="00971A04" w:rsidP="00AF65CF"/>
    <w:p w:rsidR="00EE02A2" w:rsidRDefault="00EE02A2" w:rsidP="00EE02A2">
      <w:pPr>
        <w:pStyle w:val="Heading1"/>
      </w:pPr>
      <w:bookmarkStart w:id="146" w:name="_Toc484799282"/>
      <w:r>
        <w:lastRenderedPageBreak/>
        <w:t>Woche 10</w:t>
      </w:r>
      <w:bookmarkEnd w:id="146"/>
    </w:p>
    <w:p w:rsidR="00EE02A2" w:rsidRDefault="00382D57" w:rsidP="00B33E6D">
      <w:pPr>
        <w:pStyle w:val="Heading2"/>
      </w:pPr>
      <w:bookmarkStart w:id="147" w:name="_Toc484799283"/>
      <w:r>
        <w:t>Definition von IPC</w:t>
      </w:r>
      <w:bookmarkEnd w:id="147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34DB209" wp14:editId="3AD20972">
            <wp:extent cx="5760720" cy="283908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48" w:name="_Toc484799284"/>
      <w:r>
        <w:t>Methoden und Mechanismen zur Datenübertragung der IPC</w:t>
      </w:r>
      <w:bookmarkEnd w:id="148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459EBBD6" wp14:editId="17CB6E25">
            <wp:extent cx="4896000" cy="1866762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9621" cy="18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49" w:name="_Toc484799285"/>
      <w:r>
        <w:t>Konzepte von System V IPC</w:t>
      </w:r>
      <w:bookmarkEnd w:id="149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50D146A" wp14:editId="47AFB849">
            <wp:extent cx="4824000" cy="2019571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32318" cy="202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0" w:name="_Toc484799286"/>
      <w:r>
        <w:lastRenderedPageBreak/>
        <w:t>Verwaltung von System V IPC Objekten in einer Shell</w:t>
      </w:r>
      <w:bookmarkEnd w:id="150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2C7A44EF" wp14:editId="279CB2A6">
            <wp:extent cx="5760720" cy="290258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1" w:name="_Toc484799287"/>
      <w:r>
        <w:t>Verwaltung numerischer Schlüssel</w:t>
      </w:r>
      <w:bookmarkEnd w:id="151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48DFA39A" wp14:editId="48212FFF">
            <wp:extent cx="5760720" cy="13347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2" w:name="_Toc484799288"/>
      <w:r>
        <w:t>Beispiel: Schlüsselwert bestimmen</w:t>
      </w:r>
      <w:bookmarkEnd w:id="152"/>
    </w:p>
    <w:p w:rsidR="00382D57" w:rsidRDefault="00481DFD" w:rsidP="00AF65CF">
      <w:r>
        <w:rPr>
          <w:noProof/>
          <w:lang w:eastAsia="de-CH"/>
        </w:rPr>
        <w:drawing>
          <wp:inline distT="0" distB="0" distL="0" distR="0" wp14:anchorId="289863CE" wp14:editId="4D3AB542">
            <wp:extent cx="5760720" cy="243713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3" w:name="_Toc484799289"/>
      <w:r>
        <w:lastRenderedPageBreak/>
        <w:t>Erstellung von IPC Objekten</w:t>
      </w:r>
      <w:bookmarkEnd w:id="153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24F1AAB8" wp14:editId="472E7534">
            <wp:extent cx="5256000" cy="2584548"/>
            <wp:effectExtent l="0" t="0" r="1905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1989" cy="25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4" w:name="_Toc484799290"/>
      <w:r>
        <w:t>Verwaltung von IPC Objekten</w:t>
      </w:r>
      <w:bookmarkEnd w:id="154"/>
    </w:p>
    <w:p w:rsidR="00382D57" w:rsidRPr="005D0142" w:rsidRDefault="005D0142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A5D2A36" wp14:editId="4D04D492">
            <wp:extent cx="5760720" cy="3178810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5" w:name="_Toc484799291"/>
      <w:r>
        <w:t>Kontrolle von IPC Objekten</w:t>
      </w:r>
      <w:bookmarkEnd w:id="155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77E8F6BB" wp14:editId="63AAEEEE">
            <wp:extent cx="5760720" cy="175641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6" w:name="_Toc484799292"/>
      <w:r>
        <w:lastRenderedPageBreak/>
        <w:t>System V IPC Shared Memory</w:t>
      </w:r>
      <w:bookmarkEnd w:id="156"/>
    </w:p>
    <w:p w:rsidR="00382D57" w:rsidRDefault="000B50EA" w:rsidP="00AF65CF">
      <w:r>
        <w:rPr>
          <w:noProof/>
          <w:lang w:eastAsia="de-CH"/>
        </w:rPr>
        <w:drawing>
          <wp:inline distT="0" distB="0" distL="0" distR="0" wp14:anchorId="585FD6FC" wp14:editId="70DB82C5">
            <wp:extent cx="5760720" cy="13735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7" w:name="_Toc484799293"/>
      <w:r>
        <w:t>Struktur von Shared Memory</w:t>
      </w:r>
      <w:bookmarkEnd w:id="157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77C03A9C" wp14:editId="6BC24E95">
            <wp:extent cx="5760720" cy="26828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8" w:name="_Toc484799294"/>
      <w:r>
        <w:t>Funktionsweise von Shared Memory</w:t>
      </w:r>
      <w:bookmarkEnd w:id="158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14E44ADC" wp14:editId="12F01D95">
            <wp:extent cx="5760720" cy="290258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9" w:name="_Toc484799295"/>
      <w:r>
        <w:lastRenderedPageBreak/>
        <w:t>Beispiel: Addressraum eines Prozesses mit Shared Memory</w:t>
      </w:r>
      <w:bookmarkEnd w:id="159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6024CB9D" wp14:editId="3F9AE818">
            <wp:extent cx="5760720" cy="30111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0" w:name="_Toc484799296"/>
      <w:r>
        <w:t>Systemaufrufe für Shared Memory</w:t>
      </w:r>
      <w:bookmarkEnd w:id="160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1E190023" wp14:editId="28500111">
            <wp:extent cx="5760720" cy="2110740"/>
            <wp:effectExtent l="0" t="0" r="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1" w:name="_Toc484799297"/>
      <w:r>
        <w:t>Beispiel: Memorysharing</w:t>
      </w:r>
      <w:bookmarkEnd w:id="161"/>
    </w:p>
    <w:p w:rsidR="00382D57" w:rsidRDefault="00733F74" w:rsidP="00AF65CF">
      <w:r>
        <w:rPr>
          <w:noProof/>
          <w:lang w:eastAsia="de-CH"/>
        </w:rPr>
        <w:drawing>
          <wp:inline distT="0" distB="0" distL="0" distR="0" wp14:anchorId="21EC573E" wp14:editId="280DECB9">
            <wp:extent cx="5760720" cy="14541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FD" w:rsidRDefault="001250FD" w:rsidP="001250FD">
      <w:pPr>
        <w:pStyle w:val="Heading3"/>
      </w:pPr>
      <w:bookmarkStart w:id="162" w:name="_Toc484799298"/>
      <w:r>
        <w:lastRenderedPageBreak/>
        <w:t>shmem1a.c</w:t>
      </w:r>
      <w:bookmarkEnd w:id="162"/>
    </w:p>
    <w:p w:rsidR="001250FD" w:rsidRDefault="000537D5" w:rsidP="00AF65CF">
      <w:r>
        <w:rPr>
          <w:noProof/>
          <w:lang w:eastAsia="de-CH"/>
        </w:rPr>
        <w:drawing>
          <wp:inline distT="0" distB="0" distL="0" distR="0" wp14:anchorId="6640926D" wp14:editId="28980C6F">
            <wp:extent cx="5760720" cy="301752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3" w:name="_Toc484799299"/>
      <w:r>
        <w:t>shmem1b.c</w:t>
      </w:r>
      <w:bookmarkEnd w:id="163"/>
    </w:p>
    <w:p w:rsidR="000537D5" w:rsidRDefault="000537D5" w:rsidP="00AF65CF">
      <w:r>
        <w:rPr>
          <w:noProof/>
          <w:lang w:eastAsia="de-CH"/>
        </w:rPr>
        <w:drawing>
          <wp:inline distT="0" distB="0" distL="0" distR="0" wp14:anchorId="0A51A43F" wp14:editId="5394DB0D">
            <wp:extent cx="5760720" cy="2980055"/>
            <wp:effectExtent l="0" t="0" r="571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4" w:name="_Toc484799300"/>
      <w:r>
        <w:t>shmem1c.c</w:t>
      </w:r>
      <w:bookmarkEnd w:id="164"/>
    </w:p>
    <w:p w:rsidR="000537D5" w:rsidRDefault="00207E74" w:rsidP="00AF65CF">
      <w:r>
        <w:rPr>
          <w:noProof/>
          <w:lang w:eastAsia="de-CH"/>
        </w:rPr>
        <w:drawing>
          <wp:inline distT="0" distB="0" distL="0" distR="0" wp14:anchorId="279613F7" wp14:editId="62A0ED93">
            <wp:extent cx="5760720" cy="21399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5" w:name="_Toc484799301"/>
      <w:r>
        <w:lastRenderedPageBreak/>
        <w:t>Prozesssynchronisation beim Zugriff auf Shared Memory</w:t>
      </w:r>
      <w:bookmarkEnd w:id="165"/>
    </w:p>
    <w:p w:rsidR="00B33E6D" w:rsidRPr="00B33E6D" w:rsidRDefault="00432B0C" w:rsidP="00B33E6D">
      <w:r>
        <w:rPr>
          <w:noProof/>
          <w:lang w:eastAsia="de-CH"/>
        </w:rPr>
        <w:drawing>
          <wp:inline distT="0" distB="0" distL="0" distR="0" wp14:anchorId="70F93DE0" wp14:editId="5036702F">
            <wp:extent cx="4291200" cy="909610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46570" cy="9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B33E6D" w:rsidP="00B33E6D">
      <w:pPr>
        <w:pStyle w:val="Heading2"/>
      </w:pPr>
      <w:bookmarkStart w:id="166" w:name="_Toc484799302"/>
      <w:r>
        <w:t>Konzepte und Einsatz von Message Queues</w:t>
      </w:r>
      <w:bookmarkEnd w:id="166"/>
    </w:p>
    <w:p w:rsidR="00B33E6D" w:rsidRDefault="00110992" w:rsidP="00AF65CF">
      <w:r>
        <w:rPr>
          <w:noProof/>
          <w:lang w:eastAsia="de-CH"/>
        </w:rPr>
        <w:drawing>
          <wp:inline distT="0" distB="0" distL="0" distR="0" wp14:anchorId="336B6826" wp14:editId="21DF9A24">
            <wp:extent cx="5306400" cy="2500536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11441" cy="25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92" w:rsidRDefault="00110992" w:rsidP="00AF65CF">
      <w:r>
        <w:rPr>
          <w:noProof/>
          <w:lang w:eastAsia="de-CH"/>
        </w:rPr>
        <w:drawing>
          <wp:inline distT="0" distB="0" distL="0" distR="0" wp14:anchorId="2E6D9EC5" wp14:editId="7FE8D297">
            <wp:extent cx="5349600" cy="2050916"/>
            <wp:effectExtent l="0" t="0" r="3810" b="698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20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7" w:name="_Toc484799303"/>
      <w:r>
        <w:t>System V IPC Messages</w:t>
      </w:r>
      <w:bookmarkEnd w:id="167"/>
    </w:p>
    <w:p w:rsidR="00B33E6D" w:rsidRDefault="00104B44" w:rsidP="00AF65CF">
      <w:r>
        <w:rPr>
          <w:noProof/>
          <w:lang w:eastAsia="de-CH"/>
        </w:rPr>
        <w:drawing>
          <wp:inline distT="0" distB="0" distL="0" distR="0" wp14:anchorId="67A19168" wp14:editId="2C21219F">
            <wp:extent cx="4334400" cy="1365011"/>
            <wp:effectExtent l="0" t="0" r="0" b="698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1403" cy="13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8" w:name="_Toc484799304"/>
      <w:r>
        <w:t>Systemaufrufe für Message Queues</w:t>
      </w:r>
      <w:bookmarkEnd w:id="168"/>
    </w:p>
    <w:p w:rsidR="00B33E6D" w:rsidRDefault="00AB594A" w:rsidP="00AB594A">
      <w:r>
        <w:rPr>
          <w:noProof/>
          <w:lang w:eastAsia="de-CH"/>
        </w:rPr>
        <w:drawing>
          <wp:inline distT="0" distB="0" distL="0" distR="0" wp14:anchorId="5AC510CF" wp14:editId="7AC020EE">
            <wp:extent cx="3758400" cy="855915"/>
            <wp:effectExtent l="0" t="0" r="0" b="190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79909" cy="8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9" w:name="_Toc484799305"/>
      <w:r>
        <w:lastRenderedPageBreak/>
        <w:t>Beispiel: Message Queue verwalten</w:t>
      </w:r>
      <w:bookmarkEnd w:id="169"/>
    </w:p>
    <w:p w:rsidR="00B33E6D" w:rsidRDefault="00B04022" w:rsidP="00AF65CF">
      <w:r>
        <w:rPr>
          <w:noProof/>
          <w:lang w:eastAsia="de-CH"/>
        </w:rPr>
        <w:drawing>
          <wp:inline distT="0" distB="0" distL="0" distR="0" wp14:anchorId="04DA5FD1" wp14:editId="0B0371E9">
            <wp:extent cx="4651200" cy="2212806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8723" cy="222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1DF45B08" wp14:editId="3B25B72F">
            <wp:extent cx="4773600" cy="1894812"/>
            <wp:effectExtent l="0" t="0" r="825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03360" cy="19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01FFF4E8" wp14:editId="71C9A483">
            <wp:extent cx="4780800" cy="1603086"/>
            <wp:effectExtent l="0" t="0" r="127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16287" cy="16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68" w:rsidRDefault="00380168" w:rsidP="00AF65CF">
      <w:r>
        <w:rPr>
          <w:noProof/>
          <w:lang w:eastAsia="de-CH"/>
        </w:rPr>
        <w:drawing>
          <wp:inline distT="0" distB="0" distL="0" distR="0" wp14:anchorId="444CB851" wp14:editId="6334F428">
            <wp:extent cx="4788000" cy="1739556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1895" cy="17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9A" w:rsidRDefault="00EC509A" w:rsidP="00AF65CF">
      <w:r>
        <w:rPr>
          <w:noProof/>
          <w:lang w:eastAsia="de-CH"/>
        </w:rPr>
        <w:lastRenderedPageBreak/>
        <w:drawing>
          <wp:inline distT="0" distB="0" distL="0" distR="0" wp14:anchorId="341A95F9" wp14:editId="49AF7B3C">
            <wp:extent cx="4658400" cy="1999025"/>
            <wp:effectExtent l="0" t="0" r="8890" b="127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70865" cy="20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0" w:name="_Toc484799306"/>
      <w:r>
        <w:t>Beispiel: Clientprozess für die Message Queue</w:t>
      </w:r>
      <w:bookmarkEnd w:id="170"/>
    </w:p>
    <w:p w:rsidR="00B33E6D" w:rsidRDefault="00DF0E4E" w:rsidP="00AF65CF">
      <w:r>
        <w:rPr>
          <w:noProof/>
          <w:lang w:eastAsia="de-CH"/>
        </w:rPr>
        <w:drawing>
          <wp:inline distT="0" distB="0" distL="0" distR="0" wp14:anchorId="62549D92" wp14:editId="545DEA9C">
            <wp:extent cx="5760720" cy="2620010"/>
            <wp:effectExtent l="0" t="0" r="0" b="889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1" w:name="_Toc484799307"/>
      <w:r>
        <w:t>Beispiel: Serverprozess für die Message Queue</w:t>
      </w:r>
      <w:bookmarkEnd w:id="171"/>
    </w:p>
    <w:p w:rsidR="00382D57" w:rsidRDefault="00DF0E4E" w:rsidP="00AF65CF">
      <w:r>
        <w:rPr>
          <w:noProof/>
          <w:lang w:eastAsia="de-CH"/>
        </w:rPr>
        <w:drawing>
          <wp:inline distT="0" distB="0" distL="0" distR="0" wp14:anchorId="51941AD3" wp14:editId="65FA0B69">
            <wp:extent cx="5760720" cy="303022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AF65CF"/>
    <w:p w:rsidR="000A2879" w:rsidRDefault="000A2879" w:rsidP="000A2879">
      <w:pPr>
        <w:pStyle w:val="Heading1"/>
      </w:pPr>
      <w:bookmarkStart w:id="172" w:name="_Toc484799308"/>
      <w:r>
        <w:lastRenderedPageBreak/>
        <w:t>Woche 11</w:t>
      </w:r>
      <w:bookmarkEnd w:id="172"/>
    </w:p>
    <w:p w:rsidR="000A2879" w:rsidRDefault="000A2879" w:rsidP="000A2879">
      <w:r>
        <w:t>In Woche 11 fand die Projektwoche statt und somit fiel der Unterricht aus.</w:t>
      </w:r>
    </w:p>
    <w:p w:rsidR="000A2879" w:rsidRDefault="000A2879" w:rsidP="00AF65CF"/>
    <w:p w:rsidR="000A2879" w:rsidRDefault="000A2879" w:rsidP="000A2879">
      <w:pPr>
        <w:pStyle w:val="Heading1"/>
      </w:pPr>
      <w:bookmarkStart w:id="173" w:name="_Toc484799309"/>
      <w:r>
        <w:lastRenderedPageBreak/>
        <w:t>Woche 12</w:t>
      </w:r>
      <w:bookmarkEnd w:id="173"/>
    </w:p>
    <w:p w:rsidR="000A2879" w:rsidRDefault="0070521B" w:rsidP="0070521B">
      <w:pPr>
        <w:pStyle w:val="Heading2"/>
      </w:pPr>
      <w:bookmarkStart w:id="174" w:name="_Toc484799310"/>
      <w:r>
        <w:t>System V IPC Semaphore</w:t>
      </w:r>
      <w:bookmarkEnd w:id="174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3E4ABACC" wp14:editId="09379EA8">
            <wp:extent cx="5760720" cy="10680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5" w:name="_Toc484799311"/>
      <w:r>
        <w:t>Definition einer Semaphore</w:t>
      </w:r>
      <w:bookmarkEnd w:id="175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2BD18396" wp14:editId="5A5EFB73">
            <wp:extent cx="5760720" cy="1518920"/>
            <wp:effectExtent l="0" t="0" r="0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8" w:rsidRDefault="003D7668" w:rsidP="00AF65CF">
      <w:r>
        <w:rPr>
          <w:noProof/>
          <w:lang w:eastAsia="de-CH"/>
        </w:rPr>
        <w:drawing>
          <wp:inline distT="0" distB="0" distL="0" distR="0" wp14:anchorId="23DDFA42" wp14:editId="4D60AC8C">
            <wp:extent cx="5760720" cy="189420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6" w:name="_Toc484799312"/>
      <w:r>
        <w:t>Funktionsweise der P (Proberen) und V (Verhogen) Operationen</w:t>
      </w:r>
      <w:bookmarkEnd w:id="176"/>
    </w:p>
    <w:p w:rsidR="0070521B" w:rsidRDefault="004B6112" w:rsidP="00AF65CF">
      <w:r>
        <w:rPr>
          <w:noProof/>
          <w:lang w:eastAsia="de-CH"/>
        </w:rPr>
        <w:drawing>
          <wp:inline distT="0" distB="0" distL="0" distR="0" wp14:anchorId="7EA5C69D" wp14:editId="2C39308C">
            <wp:extent cx="5760720" cy="2095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7" w:name="_Toc484799313"/>
      <w:r>
        <w:lastRenderedPageBreak/>
        <w:t>Benutzung von Semaphoren für gegenseitigen Ausschluss</w:t>
      </w:r>
      <w:bookmarkEnd w:id="177"/>
    </w:p>
    <w:p w:rsidR="0070521B" w:rsidRDefault="00C7234E" w:rsidP="00AF65CF">
      <w:r>
        <w:rPr>
          <w:noProof/>
          <w:lang w:eastAsia="de-CH"/>
        </w:rPr>
        <w:drawing>
          <wp:inline distT="0" distB="0" distL="0" distR="0" wp14:anchorId="7D8F5BDA" wp14:editId="63058005">
            <wp:extent cx="5760720" cy="153162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8" w:name="_Toc484799314"/>
      <w:r>
        <w:t>Benutzung von Semaphoren für Prozesssynchronisation</w:t>
      </w:r>
      <w:bookmarkEnd w:id="178"/>
    </w:p>
    <w:p w:rsidR="0070521B" w:rsidRDefault="00A25F4D" w:rsidP="00AF65CF">
      <w:r>
        <w:rPr>
          <w:noProof/>
          <w:lang w:eastAsia="de-CH"/>
        </w:rPr>
        <w:drawing>
          <wp:inline distT="0" distB="0" distL="0" distR="0" wp14:anchorId="66E4096C" wp14:editId="7AB56C9F">
            <wp:extent cx="5760720" cy="1294130"/>
            <wp:effectExtent l="0" t="0" r="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9" w:name="_Toc484799315"/>
      <w:r>
        <w:t>Beispiel der Prozesssynchronisation</w:t>
      </w:r>
      <w:bookmarkEnd w:id="179"/>
    </w:p>
    <w:p w:rsidR="0070521B" w:rsidRDefault="00DA4388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68102E62" wp14:editId="3520A0C8">
            <wp:extent cx="5760720" cy="276606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2F" w:rsidRDefault="00595A2F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08162E9E" wp14:editId="31BCF1DD">
            <wp:extent cx="5760720" cy="20078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0" w:name="_Toc484799316"/>
      <w:r>
        <w:lastRenderedPageBreak/>
        <w:t>Semaphor öffnen oder erstellen: semget</w:t>
      </w:r>
      <w:bookmarkEnd w:id="180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0F242809" wp14:editId="79209A36">
            <wp:extent cx="5760720" cy="249872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1" w:name="_Toc484799317"/>
      <w:r>
        <w:t>Semaphor initialisieren: semctl</w:t>
      </w:r>
      <w:bookmarkEnd w:id="181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26381A14" wp14:editId="514D4B54">
            <wp:extent cx="5760720" cy="15817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2" w:name="_Toc484799318"/>
      <w:r>
        <w:t>Semaphor manipulieren: semop</w:t>
      </w:r>
      <w:bookmarkEnd w:id="182"/>
    </w:p>
    <w:p w:rsidR="0070521B" w:rsidRDefault="00822668" w:rsidP="00AF65CF">
      <w:r>
        <w:rPr>
          <w:noProof/>
          <w:lang w:eastAsia="de-CH"/>
        </w:rPr>
        <w:drawing>
          <wp:inline distT="0" distB="0" distL="0" distR="0" wp14:anchorId="717F79CC" wp14:editId="73BC2654">
            <wp:extent cx="5760720" cy="1655445"/>
            <wp:effectExtent l="0" t="0" r="0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1A" w:rsidRDefault="00A9681A" w:rsidP="00AF65CF">
      <w:r>
        <w:rPr>
          <w:noProof/>
          <w:lang w:eastAsia="de-CH"/>
        </w:rPr>
        <w:lastRenderedPageBreak/>
        <w:drawing>
          <wp:inline distT="0" distB="0" distL="0" distR="0" wp14:anchorId="55407321" wp14:editId="1ACBD89A">
            <wp:extent cx="5760720" cy="3104515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3" w:name="_Toc484799319"/>
      <w:r>
        <w:t>Beispiel: Kritische Stelle</w:t>
      </w:r>
      <w:bookmarkEnd w:id="183"/>
    </w:p>
    <w:p w:rsidR="0070521B" w:rsidRDefault="00374CD7" w:rsidP="00AF65CF">
      <w:r>
        <w:rPr>
          <w:noProof/>
          <w:lang w:eastAsia="de-CH"/>
        </w:rPr>
        <w:drawing>
          <wp:inline distT="0" distB="0" distL="0" distR="0" wp14:anchorId="7B0057B6" wp14:editId="05201360">
            <wp:extent cx="5760720" cy="26924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4" w:name="_Toc484799320"/>
      <w:r>
        <w:t>Semaphortypen</w:t>
      </w:r>
      <w:bookmarkEnd w:id="184"/>
    </w:p>
    <w:p w:rsidR="000F4880" w:rsidRDefault="000F4880" w:rsidP="00AF65CF">
      <w:r>
        <w:rPr>
          <w:noProof/>
          <w:lang w:eastAsia="de-CH"/>
        </w:rPr>
        <w:drawing>
          <wp:inline distT="0" distB="0" distL="0" distR="0" wp14:anchorId="16D0C746" wp14:editId="5C6A6243">
            <wp:extent cx="5760720" cy="6572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5" w:name="_Toc484799321"/>
      <w:r>
        <w:t>Lokale IPC: Zusammenfassung der Mechanismen</w:t>
      </w:r>
      <w:bookmarkEnd w:id="185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091AC3FA" wp14:editId="526D92D5">
            <wp:extent cx="5760720" cy="99631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6" w:name="_Toc484799322"/>
      <w:r>
        <w:lastRenderedPageBreak/>
        <w:t>Erstellung/Vernichtung und Verwendung von IPC Objekten</w:t>
      </w:r>
      <w:bookmarkEnd w:id="186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38AE07C5" wp14:editId="2CEAE8C7">
            <wp:extent cx="5760720" cy="1115060"/>
            <wp:effectExtent l="0" t="0" r="0" b="889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2259D" w:rsidP="00C71BA8">
      <w:pPr>
        <w:pStyle w:val="Heading2"/>
      </w:pPr>
      <w:bookmarkStart w:id="187" w:name="_Toc484799323"/>
      <w:r>
        <w:t>Definition und Einsatzzweck eines Remote Procedure Call</w:t>
      </w:r>
      <w:bookmarkEnd w:id="187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3777D544" wp14:editId="56689835">
            <wp:extent cx="5760720" cy="180721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88" w:name="_Toc484799324"/>
      <w:r>
        <w:t>XDR – External Data Representation</w:t>
      </w:r>
      <w:bookmarkEnd w:id="188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1A7547E3" wp14:editId="362DB429">
            <wp:extent cx="5760720" cy="280543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89" w:name="_Toc484799325"/>
      <w:r>
        <w:lastRenderedPageBreak/>
        <w:t>Datenrepräsentation (XDR)</w:t>
      </w:r>
      <w:bookmarkEnd w:id="189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4B4E9D75" wp14:editId="20A90684">
            <wp:extent cx="5760720" cy="2165985"/>
            <wp:effectExtent l="0" t="0" r="0" b="571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AF" w:rsidRDefault="006463AF" w:rsidP="00AF65CF">
      <w:r>
        <w:rPr>
          <w:noProof/>
          <w:lang w:eastAsia="de-CH"/>
        </w:rPr>
        <w:drawing>
          <wp:inline distT="0" distB="0" distL="0" distR="0" wp14:anchorId="3E553DA2" wp14:editId="7ED42CCB">
            <wp:extent cx="5760720" cy="1862455"/>
            <wp:effectExtent l="0" t="0" r="0" b="444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0" w:name="_Toc484799326"/>
      <w:r>
        <w:t>Genereller Aufbau von RPC</w:t>
      </w:r>
      <w:bookmarkEnd w:id="190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7328DCB" wp14:editId="5BAF6D78">
            <wp:extent cx="5760720" cy="2646045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1" w:name="_Toc484799327"/>
      <w:r>
        <w:lastRenderedPageBreak/>
        <w:t>Benutzung und Beschränkung von RPC</w:t>
      </w:r>
      <w:bookmarkEnd w:id="191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343CF1F" wp14:editId="403DF609">
            <wp:extent cx="5760720" cy="1427480"/>
            <wp:effectExtent l="0" t="0" r="0" b="127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2" w:name="_Toc484799328"/>
      <w:r>
        <w:t>Sun RPC</w:t>
      </w:r>
      <w:bookmarkEnd w:id="192"/>
    </w:p>
    <w:p w:rsidR="0072259D" w:rsidRDefault="002D03FA" w:rsidP="00AF65CF">
      <w:r>
        <w:rPr>
          <w:noProof/>
          <w:lang w:eastAsia="de-CH"/>
        </w:rPr>
        <w:drawing>
          <wp:inline distT="0" distB="0" distL="0" distR="0" wp14:anchorId="461EBBC8" wp14:editId="7043D5D3">
            <wp:extent cx="5760720" cy="2048510"/>
            <wp:effectExtent l="0" t="0" r="0" b="889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3" w:name="_Toc484799329"/>
      <w:r>
        <w:t>Parameterübergabe</w:t>
      </w:r>
      <w:bookmarkEnd w:id="193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0FE5EA44" wp14:editId="0CE10D36">
            <wp:extent cx="5760720" cy="10922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4" w:name="_Toc484799330"/>
      <w:r>
        <w:t>Server/Client Bindung</w:t>
      </w:r>
      <w:bookmarkEnd w:id="194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63FD00DD" wp14:editId="24F2BA9B">
            <wp:extent cx="5760720" cy="2601595"/>
            <wp:effectExtent l="0" t="0" r="0" b="825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5" w:name="_Toc484799331"/>
      <w:r>
        <w:lastRenderedPageBreak/>
        <w:t>Definition Portmapper</w:t>
      </w:r>
      <w:bookmarkEnd w:id="195"/>
    </w:p>
    <w:p w:rsidR="0072259D" w:rsidRDefault="007B3F9F" w:rsidP="00AF65CF">
      <w:r>
        <w:rPr>
          <w:noProof/>
          <w:lang w:eastAsia="de-CH"/>
        </w:rPr>
        <w:drawing>
          <wp:inline distT="0" distB="0" distL="0" distR="0" wp14:anchorId="5323D3FA" wp14:editId="20880CDE">
            <wp:extent cx="5760720" cy="141097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6" w:name="_Toc484799332"/>
      <w:r>
        <w:t>Ablauf des RPC Portmapping</w:t>
      </w:r>
      <w:bookmarkEnd w:id="196"/>
    </w:p>
    <w:p w:rsidR="0072259D" w:rsidRDefault="00671C06" w:rsidP="00AF65CF">
      <w:r>
        <w:rPr>
          <w:noProof/>
          <w:lang w:eastAsia="de-CH"/>
        </w:rPr>
        <w:drawing>
          <wp:inline distT="0" distB="0" distL="0" distR="0" wp14:anchorId="1BF7267F" wp14:editId="7D7A3E8F">
            <wp:extent cx="5760720" cy="30099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7" w:name="_Toc484799333"/>
      <w:r>
        <w:t>Auswahl des Transportprotokolls</w:t>
      </w:r>
      <w:bookmarkEnd w:id="197"/>
    </w:p>
    <w:p w:rsidR="0072259D" w:rsidRDefault="00203BD7" w:rsidP="00AF65CF">
      <w:r>
        <w:rPr>
          <w:noProof/>
          <w:lang w:eastAsia="de-CH"/>
        </w:rPr>
        <w:drawing>
          <wp:inline distT="0" distB="0" distL="0" distR="0" wp14:anchorId="4CE00C88" wp14:editId="25CBF90C">
            <wp:extent cx="5760720" cy="109093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8" w:name="_Toc484799334"/>
      <w:r>
        <w:lastRenderedPageBreak/>
        <w:t>RPC Programmierbeispiel</w:t>
      </w:r>
      <w:bookmarkEnd w:id="198"/>
    </w:p>
    <w:p w:rsidR="0072259D" w:rsidRDefault="00081DE8" w:rsidP="00AF65CF">
      <w:r>
        <w:rPr>
          <w:noProof/>
          <w:lang w:eastAsia="de-CH"/>
        </w:rPr>
        <w:drawing>
          <wp:inline distT="0" distB="0" distL="0" distR="0" wp14:anchorId="5E144EAD" wp14:editId="680188C7">
            <wp:extent cx="5173785" cy="2878317"/>
            <wp:effectExtent l="0" t="0" r="825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0917" cy="28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9" w:name="_Toc484799335"/>
      <w:r>
        <w:t>Tool rpcgen</w:t>
      </w:r>
      <w:bookmarkEnd w:id="199"/>
    </w:p>
    <w:p w:rsidR="0072259D" w:rsidRDefault="00ED010B" w:rsidP="00AF65CF">
      <w:r>
        <w:rPr>
          <w:noProof/>
          <w:lang w:eastAsia="de-CH"/>
        </w:rPr>
        <w:drawing>
          <wp:inline distT="0" distB="0" distL="0" distR="0" wp14:anchorId="35095B48" wp14:editId="27B034E5">
            <wp:extent cx="5760720" cy="78930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0" w:name="_Toc484799336"/>
      <w:r>
        <w:t>XDR Spezifikation</w:t>
      </w:r>
      <w:bookmarkEnd w:id="200"/>
    </w:p>
    <w:p w:rsidR="0072259D" w:rsidRDefault="002478C3" w:rsidP="00AF65CF">
      <w:r>
        <w:rPr>
          <w:noProof/>
          <w:lang w:eastAsia="de-CH"/>
        </w:rPr>
        <w:drawing>
          <wp:inline distT="0" distB="0" distL="0" distR="0" wp14:anchorId="39E6AF77" wp14:editId="26F1313C">
            <wp:extent cx="5314462" cy="2391859"/>
            <wp:effectExtent l="0" t="0" r="635" b="889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27" cy="239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1" w:name="_Toc484799337"/>
      <w:r>
        <w:t>Registration der Programmnummer</w:t>
      </w:r>
      <w:bookmarkEnd w:id="201"/>
    </w:p>
    <w:p w:rsidR="0072259D" w:rsidRDefault="00610A59" w:rsidP="00AF65CF">
      <w:r>
        <w:rPr>
          <w:noProof/>
          <w:lang w:eastAsia="de-CH"/>
        </w:rPr>
        <w:drawing>
          <wp:inline distT="0" distB="0" distL="0" distR="0" wp14:anchorId="59602815" wp14:editId="35441259">
            <wp:extent cx="5760720" cy="174244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2" w:name="_Toc484799338"/>
      <w:r>
        <w:lastRenderedPageBreak/>
        <w:t>Beispiel: Client rdate.c</w:t>
      </w:r>
      <w:bookmarkEnd w:id="202"/>
    </w:p>
    <w:p w:rsidR="0072259D" w:rsidRDefault="00C06633" w:rsidP="00AF65CF">
      <w:r>
        <w:rPr>
          <w:noProof/>
          <w:lang w:eastAsia="de-CH"/>
        </w:rPr>
        <w:drawing>
          <wp:inline distT="0" distB="0" distL="0" distR="0" wp14:anchorId="0534B3E4" wp14:editId="0ED5FFC9">
            <wp:extent cx="5760720" cy="276987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C9" w:rsidRDefault="001A60C9" w:rsidP="00AF65CF">
      <w:r>
        <w:rPr>
          <w:noProof/>
          <w:lang w:eastAsia="de-CH"/>
        </w:rPr>
        <w:drawing>
          <wp:inline distT="0" distB="0" distL="0" distR="0" wp14:anchorId="23FEABAC" wp14:editId="2782E756">
            <wp:extent cx="5760720" cy="2677160"/>
            <wp:effectExtent l="0" t="0" r="0" b="8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A" w:rsidRDefault="00122FBA" w:rsidP="00AF65CF">
      <w:r>
        <w:rPr>
          <w:noProof/>
          <w:lang w:eastAsia="de-CH"/>
        </w:rPr>
        <w:drawing>
          <wp:inline distT="0" distB="0" distL="0" distR="0" wp14:anchorId="46652496" wp14:editId="225E8CE5">
            <wp:extent cx="5760720" cy="1668780"/>
            <wp:effectExtent l="0" t="0" r="0" b="762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DC4272" w:rsidP="00C71BA8">
      <w:pPr>
        <w:pStyle w:val="Heading2"/>
      </w:pPr>
      <w:bookmarkStart w:id="203" w:name="_Toc484799339"/>
      <w:r>
        <w:lastRenderedPageBreak/>
        <w:t>Beispiel: Server dataproc.c</w:t>
      </w:r>
      <w:bookmarkEnd w:id="203"/>
    </w:p>
    <w:p w:rsidR="00DC4272" w:rsidRDefault="00011FE5" w:rsidP="00AF65CF">
      <w:r>
        <w:rPr>
          <w:noProof/>
          <w:lang w:eastAsia="de-CH"/>
        </w:rPr>
        <w:drawing>
          <wp:inline distT="0" distB="0" distL="0" distR="0" wp14:anchorId="491E7421" wp14:editId="124862F6">
            <wp:extent cx="5760720" cy="225107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0C" w:rsidRDefault="0061010C" w:rsidP="00AF65CF">
      <w:r>
        <w:rPr>
          <w:noProof/>
          <w:lang w:eastAsia="de-CH"/>
        </w:rPr>
        <w:drawing>
          <wp:inline distT="0" distB="0" distL="0" distR="0" wp14:anchorId="3F9FBCF4" wp14:editId="58601DE2">
            <wp:extent cx="5760720" cy="1729105"/>
            <wp:effectExtent l="0" t="0" r="0" b="444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72" w:rsidRDefault="00687703" w:rsidP="00C71BA8">
      <w:pPr>
        <w:pStyle w:val="Heading2"/>
      </w:pPr>
      <w:bookmarkStart w:id="204" w:name="_Toc484799340"/>
      <w:r>
        <w:t>Makefile</w:t>
      </w:r>
      <w:bookmarkEnd w:id="204"/>
    </w:p>
    <w:p w:rsidR="00687703" w:rsidRDefault="00141878" w:rsidP="00AF65CF">
      <w:r>
        <w:rPr>
          <w:noProof/>
          <w:lang w:eastAsia="de-CH"/>
        </w:rPr>
        <w:drawing>
          <wp:inline distT="0" distB="0" distL="0" distR="0" wp14:anchorId="7AEC2998" wp14:editId="07468250">
            <wp:extent cx="5760720" cy="2836545"/>
            <wp:effectExtent l="0" t="0" r="0" b="190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C71BA8">
      <w:pPr>
        <w:pStyle w:val="Heading2"/>
      </w:pPr>
      <w:bookmarkStart w:id="205" w:name="_Toc484799341"/>
      <w:r>
        <w:lastRenderedPageBreak/>
        <w:t>Ergebnis der Programmausführung</w:t>
      </w:r>
      <w:bookmarkEnd w:id="205"/>
    </w:p>
    <w:p w:rsidR="0070521B" w:rsidRDefault="000D0731" w:rsidP="00AF65CF">
      <w:r>
        <w:rPr>
          <w:noProof/>
          <w:lang w:eastAsia="de-CH"/>
        </w:rPr>
        <w:drawing>
          <wp:inline distT="0" distB="0" distL="0" distR="0" wp14:anchorId="51D740BA" wp14:editId="12D9A414">
            <wp:extent cx="5760720" cy="234315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AF65CF"/>
    <w:p w:rsidR="0070521B" w:rsidRDefault="0070521B" w:rsidP="0070521B">
      <w:pPr>
        <w:pStyle w:val="Heading1"/>
      </w:pPr>
      <w:bookmarkStart w:id="206" w:name="_Toc484799342"/>
      <w:r>
        <w:lastRenderedPageBreak/>
        <w:t>Woche 13</w:t>
      </w:r>
      <w:bookmarkEnd w:id="206"/>
    </w:p>
    <w:p w:rsidR="0070521B" w:rsidRDefault="003D4A9A" w:rsidP="003D4A9A">
      <w:pPr>
        <w:pStyle w:val="Heading2"/>
      </w:pPr>
      <w:bookmarkStart w:id="207" w:name="_Toc484799343"/>
      <w:r>
        <w:t>Netzwerkprotokoll</w:t>
      </w:r>
      <w:bookmarkEnd w:id="207"/>
    </w:p>
    <w:p w:rsidR="003D4A9A" w:rsidRDefault="00F229B2" w:rsidP="00AF65CF">
      <w:r>
        <w:rPr>
          <w:noProof/>
          <w:lang w:eastAsia="de-CH"/>
        </w:rPr>
        <w:drawing>
          <wp:inline distT="0" distB="0" distL="0" distR="0" wp14:anchorId="6427D2C8" wp14:editId="5876F559">
            <wp:extent cx="5760720" cy="218059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08" w:name="_Toc484799344"/>
      <w:r>
        <w:t>TCP und UDP</w:t>
      </w:r>
      <w:bookmarkEnd w:id="208"/>
    </w:p>
    <w:p w:rsidR="003D4A9A" w:rsidRDefault="00F229B2" w:rsidP="00AF65CF">
      <w:r>
        <w:rPr>
          <w:noProof/>
          <w:lang w:eastAsia="de-CH"/>
        </w:rPr>
        <w:drawing>
          <wp:inline distT="0" distB="0" distL="0" distR="0" wp14:anchorId="128A25B9" wp14:editId="3F7258C9">
            <wp:extent cx="5760720" cy="261366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2" w:rsidRDefault="00F229B2" w:rsidP="00AF65CF">
      <w:r>
        <w:rPr>
          <w:noProof/>
          <w:lang w:eastAsia="de-CH"/>
        </w:rPr>
        <w:drawing>
          <wp:inline distT="0" distB="0" distL="0" distR="0" wp14:anchorId="23818704" wp14:editId="244ADF57">
            <wp:extent cx="5760720" cy="14097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09" w:name="_Toc484799345"/>
      <w:r>
        <w:t>Schichtenstruktur der Socketschnittstelle</w:t>
      </w:r>
      <w:bookmarkEnd w:id="209"/>
    </w:p>
    <w:p w:rsidR="003D4A9A" w:rsidRDefault="009F7987" w:rsidP="00AF65CF">
      <w:r>
        <w:rPr>
          <w:noProof/>
          <w:lang w:eastAsia="de-CH"/>
        </w:rPr>
        <w:drawing>
          <wp:inline distT="0" distB="0" distL="0" distR="0" wp14:anchorId="7087FFC3" wp14:editId="3BEE2A0A">
            <wp:extent cx="2825087" cy="1527452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42691" cy="15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0" w:name="_Toc484799346"/>
      <w:r>
        <w:lastRenderedPageBreak/>
        <w:t>Prozesszugang zu Sockets</w:t>
      </w:r>
      <w:bookmarkEnd w:id="210"/>
    </w:p>
    <w:p w:rsidR="003D4A9A" w:rsidRDefault="00137D56" w:rsidP="00AF65CF">
      <w:r>
        <w:rPr>
          <w:noProof/>
          <w:lang w:eastAsia="de-CH"/>
        </w:rPr>
        <w:drawing>
          <wp:inline distT="0" distB="0" distL="0" distR="0" wp14:anchorId="0910F424" wp14:editId="0E1B10B3">
            <wp:extent cx="5760720" cy="2607945"/>
            <wp:effectExtent l="0" t="0" r="0" b="190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1" w:name="_Toc484799347"/>
      <w:r>
        <w:t>Socket</w:t>
      </w:r>
      <w:bookmarkEnd w:id="211"/>
    </w:p>
    <w:p w:rsidR="003D4A9A" w:rsidRDefault="00137D56" w:rsidP="00AF65CF">
      <w:r>
        <w:rPr>
          <w:noProof/>
          <w:lang w:eastAsia="de-CH"/>
        </w:rPr>
        <w:drawing>
          <wp:inline distT="0" distB="0" distL="0" distR="0" wp14:anchorId="706871B9" wp14:editId="50FDC157">
            <wp:extent cx="5760720" cy="2841625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BC330C">
      <w:pPr>
        <w:pStyle w:val="Heading2"/>
      </w:pPr>
      <w:bookmarkStart w:id="212" w:name="_Toc484799348"/>
      <w:r>
        <w:t>Basiskonzepte der Socketschnittstelle</w:t>
      </w:r>
      <w:bookmarkEnd w:id="212"/>
    </w:p>
    <w:p w:rsidR="003D4A9A" w:rsidRDefault="00233D86" w:rsidP="00AF65CF">
      <w:r>
        <w:rPr>
          <w:noProof/>
          <w:lang w:eastAsia="de-CH"/>
        </w:rPr>
        <w:drawing>
          <wp:inline distT="0" distB="0" distL="0" distR="0" wp14:anchorId="3F4B23C2" wp14:editId="72784E9A">
            <wp:extent cx="5760720" cy="185166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BC330C">
      <w:pPr>
        <w:pStyle w:val="Heading2"/>
      </w:pPr>
      <w:bookmarkStart w:id="213" w:name="_Toc484799349"/>
      <w:r>
        <w:lastRenderedPageBreak/>
        <w:t>Internetsockets</w:t>
      </w:r>
      <w:bookmarkEnd w:id="213"/>
    </w:p>
    <w:p w:rsidR="00BC330C" w:rsidRDefault="00B82FC1" w:rsidP="00AF65CF">
      <w:r>
        <w:rPr>
          <w:noProof/>
          <w:lang w:eastAsia="de-CH"/>
        </w:rPr>
        <w:drawing>
          <wp:inline distT="0" distB="0" distL="0" distR="0" wp14:anchorId="46C5205D" wp14:editId="17F4EB61">
            <wp:extent cx="5760720" cy="1978025"/>
            <wp:effectExtent l="0" t="0" r="0" b="317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BC330C" w:rsidP="007A1C11">
      <w:pPr>
        <w:pStyle w:val="Heading2"/>
      </w:pPr>
      <w:bookmarkStart w:id="214" w:name="_Toc484799350"/>
      <w:r>
        <w:t>Ablauf einer Streamsocketkommunikation</w:t>
      </w:r>
      <w:bookmarkEnd w:id="214"/>
    </w:p>
    <w:p w:rsidR="00BC330C" w:rsidRDefault="00C02703" w:rsidP="00AF65CF">
      <w:r>
        <w:rPr>
          <w:noProof/>
          <w:lang w:eastAsia="de-CH"/>
        </w:rPr>
        <w:drawing>
          <wp:inline distT="0" distB="0" distL="0" distR="0" wp14:anchorId="784EE153" wp14:editId="573F89C0">
            <wp:extent cx="5760720" cy="2891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BC330C" w:rsidP="007A1C11">
      <w:pPr>
        <w:pStyle w:val="Heading2"/>
      </w:pPr>
      <w:bookmarkStart w:id="215" w:name="_Toc484799351"/>
      <w:r>
        <w:t>Ablauf einer Datagrammsocketkommunikation</w:t>
      </w:r>
      <w:bookmarkEnd w:id="215"/>
    </w:p>
    <w:p w:rsidR="00BC330C" w:rsidRDefault="008A7256" w:rsidP="00AF65CF">
      <w:r>
        <w:rPr>
          <w:noProof/>
          <w:lang w:eastAsia="de-CH"/>
        </w:rPr>
        <w:drawing>
          <wp:inline distT="0" distB="0" distL="0" distR="0" wp14:anchorId="0829B8A5" wp14:editId="5395682F">
            <wp:extent cx="5760720" cy="1748790"/>
            <wp:effectExtent l="0" t="0" r="0" b="381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6" w:name="_Toc484799352"/>
      <w:r>
        <w:lastRenderedPageBreak/>
        <w:t>Unix-Sockets</w:t>
      </w:r>
      <w:bookmarkEnd w:id="216"/>
    </w:p>
    <w:p w:rsidR="00BC330C" w:rsidRDefault="009D2F7A" w:rsidP="00AF65CF">
      <w:r>
        <w:rPr>
          <w:noProof/>
          <w:lang w:eastAsia="de-CH"/>
        </w:rPr>
        <w:drawing>
          <wp:inline distT="0" distB="0" distL="0" distR="0" wp14:anchorId="49C7515C" wp14:editId="3FD2F172">
            <wp:extent cx="5760720" cy="1367790"/>
            <wp:effectExtent l="0" t="0" r="0" b="381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7" w:name="_Toc484799353"/>
      <w:r>
        <w:t>Erstellen einer Socketverbindung</w:t>
      </w:r>
      <w:bookmarkEnd w:id="217"/>
    </w:p>
    <w:p w:rsidR="00BC330C" w:rsidRDefault="00950A5C" w:rsidP="00AF65CF">
      <w:r>
        <w:rPr>
          <w:noProof/>
          <w:lang w:eastAsia="de-CH"/>
        </w:rPr>
        <w:drawing>
          <wp:inline distT="0" distB="0" distL="0" distR="0" wp14:anchorId="4752B20B" wp14:editId="28A7E2C1">
            <wp:extent cx="5760720" cy="267589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8" w:name="_Toc484799354"/>
      <w:r>
        <w:t>Clientprogrammierung</w:t>
      </w:r>
      <w:bookmarkEnd w:id="218"/>
    </w:p>
    <w:p w:rsidR="00BC330C" w:rsidRDefault="00950A5C" w:rsidP="00AF65CF">
      <w:r>
        <w:rPr>
          <w:noProof/>
          <w:lang w:eastAsia="de-CH"/>
        </w:rPr>
        <w:drawing>
          <wp:inline distT="0" distB="0" distL="0" distR="0" wp14:anchorId="776F31A1" wp14:editId="7C3C486A">
            <wp:extent cx="5760720" cy="1745615"/>
            <wp:effectExtent l="0" t="0" r="0" b="698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9" w:name="_Toc484799355"/>
      <w:r>
        <w:lastRenderedPageBreak/>
        <w:t>Clientprogrammierung mit socket()</w:t>
      </w:r>
      <w:bookmarkEnd w:id="219"/>
    </w:p>
    <w:p w:rsidR="00BC330C" w:rsidRDefault="001A5FA0" w:rsidP="00AF65CF">
      <w:r>
        <w:rPr>
          <w:noProof/>
          <w:lang w:eastAsia="de-CH"/>
        </w:rPr>
        <w:drawing>
          <wp:inline distT="0" distB="0" distL="0" distR="0" wp14:anchorId="1955C6FA" wp14:editId="151BD785">
            <wp:extent cx="5760720" cy="2985135"/>
            <wp:effectExtent l="0" t="0" r="0" b="571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0" w:name="_Toc484799356"/>
      <w:r>
        <w:t>Clientprogrammierung mit connect()</w:t>
      </w:r>
      <w:bookmarkEnd w:id="220"/>
    </w:p>
    <w:p w:rsidR="00BC330C" w:rsidRDefault="001A5FA0" w:rsidP="00AF65CF">
      <w:r>
        <w:rPr>
          <w:noProof/>
          <w:lang w:eastAsia="de-CH"/>
        </w:rPr>
        <w:drawing>
          <wp:inline distT="0" distB="0" distL="0" distR="0" wp14:anchorId="0AD8BAB9" wp14:editId="409C9215">
            <wp:extent cx="5760720" cy="28194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1" w:name="_Toc484799357"/>
      <w:r>
        <w:t>Clientprogrammierung</w:t>
      </w:r>
      <w:bookmarkEnd w:id="221"/>
    </w:p>
    <w:p w:rsidR="00BC330C" w:rsidRDefault="0020293A" w:rsidP="00AF65CF">
      <w:r>
        <w:rPr>
          <w:noProof/>
          <w:lang w:eastAsia="de-CH"/>
        </w:rPr>
        <w:drawing>
          <wp:inline distT="0" distB="0" distL="0" distR="0" wp14:anchorId="194B108F" wp14:editId="4B86956C">
            <wp:extent cx="5760720" cy="1153160"/>
            <wp:effectExtent l="0" t="0" r="0" b="889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2" w:name="_Toc484799358"/>
      <w:r>
        <w:lastRenderedPageBreak/>
        <w:t>Clientprogrammierung mit send() und recv() (TCP)</w:t>
      </w:r>
      <w:bookmarkEnd w:id="222"/>
    </w:p>
    <w:p w:rsidR="00BC330C" w:rsidRDefault="00930F41" w:rsidP="00AF65CF">
      <w:r>
        <w:rPr>
          <w:noProof/>
          <w:lang w:eastAsia="de-CH"/>
        </w:rPr>
        <w:drawing>
          <wp:inline distT="0" distB="0" distL="0" distR="0" wp14:anchorId="4DACE20F" wp14:editId="501932FF">
            <wp:extent cx="5760720" cy="245999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75" w:rsidRDefault="00FB1375" w:rsidP="00AF65CF">
      <w:r>
        <w:rPr>
          <w:noProof/>
          <w:lang w:eastAsia="de-CH"/>
        </w:rPr>
        <w:drawing>
          <wp:inline distT="0" distB="0" distL="0" distR="0" wp14:anchorId="7DB25449" wp14:editId="705D0031">
            <wp:extent cx="5760720" cy="2284730"/>
            <wp:effectExtent l="0" t="0" r="0" b="127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15" w:rsidRDefault="003E5F15" w:rsidP="007A1C11">
      <w:pPr>
        <w:pStyle w:val="Heading2"/>
      </w:pPr>
      <w:bookmarkStart w:id="223" w:name="_Toc484799359"/>
      <w:r>
        <w:t>Clientprogrammierung mit sendto() und recvfrom() (UDP)</w:t>
      </w:r>
      <w:bookmarkEnd w:id="223"/>
    </w:p>
    <w:p w:rsidR="003E5F15" w:rsidRDefault="004B3A67" w:rsidP="00AF65CF">
      <w:r>
        <w:rPr>
          <w:noProof/>
          <w:lang w:eastAsia="de-CH"/>
        </w:rPr>
        <w:drawing>
          <wp:inline distT="0" distB="0" distL="0" distR="0" wp14:anchorId="187C1EF2" wp14:editId="1DBA8A6D">
            <wp:extent cx="5760720" cy="2985135"/>
            <wp:effectExtent l="0" t="0" r="0" b="571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7A1C11" w:rsidP="007A1C11">
      <w:pPr>
        <w:pStyle w:val="Heading2"/>
      </w:pPr>
      <w:bookmarkStart w:id="224" w:name="_Toc484799360"/>
      <w:r>
        <w:lastRenderedPageBreak/>
        <w:t>Clientprogrammierung mit close()</w:t>
      </w:r>
      <w:bookmarkEnd w:id="224"/>
    </w:p>
    <w:p w:rsidR="007A1C11" w:rsidRDefault="00E73CA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43AAEEDB" wp14:editId="70FB2569">
            <wp:extent cx="5760720" cy="106934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11" w:rsidRDefault="007A1C11" w:rsidP="007A1C11">
      <w:pPr>
        <w:pStyle w:val="Heading2"/>
      </w:pPr>
      <w:bookmarkStart w:id="225" w:name="_Toc484799361"/>
      <w:r>
        <w:t>Serverprogrammierung</w:t>
      </w:r>
      <w:bookmarkEnd w:id="225"/>
    </w:p>
    <w:p w:rsidR="007A1C11" w:rsidRDefault="00E964B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1BAC6392" wp14:editId="279FC804">
            <wp:extent cx="5760720" cy="139446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6" w:name="_Toc484799362"/>
      <w:r>
        <w:t>Serverprogrammierung mit bind()</w:t>
      </w:r>
      <w:bookmarkEnd w:id="226"/>
    </w:p>
    <w:p w:rsidR="000D7A3C" w:rsidRDefault="007C2107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7B99D2B" wp14:editId="7AD5E576">
            <wp:extent cx="5760720" cy="2703195"/>
            <wp:effectExtent l="0" t="0" r="0" b="190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A2" w:rsidRDefault="00D268A2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1300E467" wp14:editId="7E55320D">
            <wp:extent cx="5760720" cy="1287145"/>
            <wp:effectExtent l="0" t="0" r="0" b="825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7" w:name="_Toc484799363"/>
      <w:r>
        <w:lastRenderedPageBreak/>
        <w:t>Serverprogrammierung mit listen()</w:t>
      </w:r>
      <w:bookmarkEnd w:id="227"/>
    </w:p>
    <w:p w:rsidR="000D7A3C" w:rsidRDefault="00853E2C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09AC9798" wp14:editId="314E6990">
            <wp:extent cx="5760720" cy="20783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8" w:name="_Toc484799364"/>
      <w:r>
        <w:t>Serverprogrammierung mit accept()</w:t>
      </w:r>
      <w:bookmarkEnd w:id="228"/>
    </w:p>
    <w:p w:rsidR="00BA0CCA" w:rsidRDefault="00853E2C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70EAED4B" wp14:editId="66C0DEB2">
            <wp:extent cx="5760720" cy="303276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CCA" w:rsidRDefault="00BA0CCA">
      <w:pPr>
        <w:jc w:val="left"/>
      </w:pPr>
      <w:r>
        <w:br w:type="page"/>
      </w:r>
    </w:p>
    <w:p w:rsidR="000D7A3C" w:rsidRDefault="000D7A3C" w:rsidP="00047129">
      <w:pPr>
        <w:pStyle w:val="Heading2"/>
      </w:pPr>
      <w:bookmarkStart w:id="229" w:name="_Toc484799365"/>
      <w:r>
        <w:lastRenderedPageBreak/>
        <w:t>Beispiel Black Jack Server</w:t>
      </w:r>
      <w:bookmarkEnd w:id="229"/>
    </w:p>
    <w:p w:rsidR="000D7A3C" w:rsidRDefault="00BA0CCA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7E2F7925" wp14:editId="262B44DD">
            <wp:extent cx="5527344" cy="2879434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30936" cy="28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9A" w:rsidRDefault="002F1B9A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5F491AC6" wp14:editId="6574F75A">
            <wp:extent cx="5554639" cy="280426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65788" cy="28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1D" w:rsidRDefault="00A4451D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22337302" wp14:editId="00A320D5">
            <wp:extent cx="5602406" cy="2687574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0078" cy="26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0B" w:rsidRDefault="00586F0B" w:rsidP="007A1C11">
      <w:pPr>
        <w:tabs>
          <w:tab w:val="left" w:pos="505"/>
        </w:tabs>
      </w:pPr>
      <w:r>
        <w:rPr>
          <w:noProof/>
          <w:lang w:eastAsia="de-CH"/>
        </w:rPr>
        <w:lastRenderedPageBreak/>
        <w:drawing>
          <wp:inline distT="0" distB="0" distL="0" distR="0" wp14:anchorId="4B9C28F7" wp14:editId="5332DEF4">
            <wp:extent cx="5288508" cy="2514257"/>
            <wp:effectExtent l="0" t="0" r="762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09229" cy="252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A0" w:rsidRDefault="00B833A0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2F5C8878" wp14:editId="2D0B2A04">
            <wp:extent cx="5329451" cy="1633731"/>
            <wp:effectExtent l="0" t="0" r="5080" b="508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79713" cy="16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91" w:rsidRDefault="008B669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1126B10" wp14:editId="348DDB00">
            <wp:extent cx="5349923" cy="2339413"/>
            <wp:effectExtent l="0" t="0" r="3175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78368" cy="23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2" w:rsidRDefault="009809B2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5A0EE31E" wp14:editId="72372BDB">
            <wp:extent cx="5370195" cy="2123334"/>
            <wp:effectExtent l="0" t="0" r="1905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4458" cy="21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BD" w:rsidRDefault="008A72BD" w:rsidP="007A1C11">
      <w:pPr>
        <w:tabs>
          <w:tab w:val="left" w:pos="505"/>
        </w:tabs>
      </w:pPr>
      <w:r>
        <w:rPr>
          <w:noProof/>
          <w:lang w:eastAsia="de-CH"/>
        </w:rPr>
        <w:lastRenderedPageBreak/>
        <w:drawing>
          <wp:inline distT="0" distB="0" distL="0" distR="0" wp14:anchorId="2F48195F" wp14:editId="1D1B0528">
            <wp:extent cx="5760720" cy="227266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8B" w:rsidRDefault="00D16128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1DCD5A7" wp14:editId="7732887C">
            <wp:extent cx="5760720" cy="229425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8B" w:rsidRDefault="005B208B">
      <w:pPr>
        <w:jc w:val="left"/>
      </w:pPr>
      <w:r>
        <w:br w:type="page"/>
      </w:r>
    </w:p>
    <w:p w:rsidR="000D7A3C" w:rsidRDefault="000D7A3C" w:rsidP="00047129">
      <w:pPr>
        <w:pStyle w:val="Heading2"/>
      </w:pPr>
      <w:bookmarkStart w:id="230" w:name="_Toc484799366"/>
      <w:r>
        <w:lastRenderedPageBreak/>
        <w:t>Beispiel Black Jack Client</w:t>
      </w:r>
      <w:bookmarkEnd w:id="230"/>
    </w:p>
    <w:p w:rsidR="003D4A9A" w:rsidRDefault="008A7CAB" w:rsidP="00AF65CF">
      <w:r>
        <w:rPr>
          <w:noProof/>
          <w:lang w:eastAsia="de-CH"/>
        </w:rPr>
        <w:drawing>
          <wp:inline distT="0" distB="0" distL="0" distR="0" wp14:anchorId="46D0D66B" wp14:editId="3D3E1076">
            <wp:extent cx="5760720" cy="22510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5B208B" w:rsidP="00AF65CF">
      <w:r>
        <w:rPr>
          <w:noProof/>
          <w:lang w:eastAsia="de-CH"/>
        </w:rPr>
        <w:drawing>
          <wp:inline distT="0" distB="0" distL="0" distR="0" wp14:anchorId="6DD8238E" wp14:editId="2E7F747E">
            <wp:extent cx="5760720" cy="284162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AF65CF">
      <w:r>
        <w:rPr>
          <w:noProof/>
          <w:lang w:eastAsia="de-CH"/>
        </w:rPr>
        <w:drawing>
          <wp:inline distT="0" distB="0" distL="0" distR="0" wp14:anchorId="4582EBD5" wp14:editId="0D01539F">
            <wp:extent cx="5760720" cy="20224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8" w:rsidRDefault="00E31AF8" w:rsidP="00AF65CF">
      <w:r>
        <w:rPr>
          <w:noProof/>
          <w:lang w:eastAsia="de-CH"/>
        </w:rPr>
        <w:lastRenderedPageBreak/>
        <w:drawing>
          <wp:inline distT="0" distB="0" distL="0" distR="0" wp14:anchorId="36AECF5C" wp14:editId="1AAD994A">
            <wp:extent cx="5760720" cy="2546985"/>
            <wp:effectExtent l="0" t="0" r="0" b="571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D241E7" w:rsidP="00AF65CF">
      <w:r>
        <w:rPr>
          <w:noProof/>
          <w:lang w:eastAsia="de-CH"/>
        </w:rPr>
        <w:drawing>
          <wp:inline distT="0" distB="0" distL="0" distR="0" wp14:anchorId="78237743" wp14:editId="3D35B180">
            <wp:extent cx="5760720" cy="23964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146B57" w:rsidP="00AF65CF">
      <w:r>
        <w:rPr>
          <w:noProof/>
          <w:lang w:eastAsia="de-CH"/>
        </w:rPr>
        <w:drawing>
          <wp:inline distT="0" distB="0" distL="0" distR="0" wp14:anchorId="5C8ACCD5" wp14:editId="507AD244">
            <wp:extent cx="5760720" cy="297751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603B00" w:rsidP="00AF65CF">
      <w:r>
        <w:rPr>
          <w:noProof/>
          <w:lang w:eastAsia="de-CH"/>
        </w:rPr>
        <w:lastRenderedPageBreak/>
        <w:drawing>
          <wp:inline distT="0" distB="0" distL="0" distR="0" wp14:anchorId="4A228E1E" wp14:editId="4F3C702B">
            <wp:extent cx="5760720" cy="3001010"/>
            <wp:effectExtent l="0" t="0" r="0" b="889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51" w:rsidRDefault="00672451" w:rsidP="00AF65CF">
      <w:r>
        <w:rPr>
          <w:noProof/>
          <w:lang w:eastAsia="de-CH"/>
        </w:rPr>
        <w:drawing>
          <wp:inline distT="0" distB="0" distL="0" distR="0" wp14:anchorId="766B453D" wp14:editId="2DC88DBC">
            <wp:extent cx="5760720" cy="127889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51" w:rsidRDefault="00672451" w:rsidP="00AF65CF"/>
    <w:p w:rsidR="004E42EE" w:rsidRDefault="00260D3A" w:rsidP="004E42EE">
      <w:pPr>
        <w:pStyle w:val="Heading1"/>
      </w:pPr>
      <w:bookmarkStart w:id="231" w:name="_Toc484799367"/>
      <w:r>
        <w:lastRenderedPageBreak/>
        <w:t>Woche 14</w:t>
      </w:r>
      <w:bookmarkEnd w:id="231"/>
    </w:p>
    <w:p w:rsidR="004E42EE" w:rsidRDefault="00B502FB" w:rsidP="00260D3A">
      <w:pPr>
        <w:pStyle w:val="Heading2"/>
      </w:pPr>
      <w:bookmarkStart w:id="232" w:name="_Toc484799368"/>
      <w:r>
        <w:t>Vorbereitung: Prozesse und Pipes</w:t>
      </w:r>
      <w:bookmarkEnd w:id="232"/>
    </w:p>
    <w:p w:rsidR="00B502FB" w:rsidRDefault="00FA2C52" w:rsidP="00AF65CF">
      <w:r>
        <w:rPr>
          <w:noProof/>
          <w:lang w:eastAsia="de-CH"/>
        </w:rPr>
        <w:drawing>
          <wp:inline distT="0" distB="0" distL="0" distR="0" wp14:anchorId="4FFB6F02" wp14:editId="5A11A786">
            <wp:extent cx="5760720" cy="2453640"/>
            <wp:effectExtent l="0" t="0" r="0" b="381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3" w:name="_Toc484799369"/>
      <w:r>
        <w:t>Vorbereitung: Signale</w:t>
      </w:r>
      <w:bookmarkEnd w:id="233"/>
    </w:p>
    <w:p w:rsidR="00B502FB" w:rsidRDefault="00145D19" w:rsidP="00AF65CF">
      <w:r>
        <w:rPr>
          <w:noProof/>
          <w:lang w:eastAsia="de-CH"/>
        </w:rPr>
        <w:drawing>
          <wp:inline distT="0" distB="0" distL="0" distR="0" wp14:anchorId="60F022C8" wp14:editId="306D1850">
            <wp:extent cx="5760720" cy="1210310"/>
            <wp:effectExtent l="0" t="0" r="0" b="889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4" w:name="_Toc484799370"/>
      <w:r>
        <w:t>Vorbereitung: IPC</w:t>
      </w:r>
      <w:bookmarkEnd w:id="234"/>
    </w:p>
    <w:p w:rsidR="00B502FB" w:rsidRDefault="000D3A5F" w:rsidP="000D3A5F">
      <w:pPr>
        <w:tabs>
          <w:tab w:val="left" w:pos="927"/>
        </w:tabs>
      </w:pPr>
      <w:r>
        <w:rPr>
          <w:noProof/>
          <w:lang w:eastAsia="de-CH"/>
        </w:rPr>
        <w:drawing>
          <wp:inline distT="0" distB="0" distL="0" distR="0" wp14:anchorId="0A5D81D0" wp14:editId="603784BB">
            <wp:extent cx="5760720" cy="2425065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5" w:name="_Toc484799371"/>
      <w:r>
        <w:lastRenderedPageBreak/>
        <w:t>Vorbereitung: Schlüssel für IPC Objekte</w:t>
      </w:r>
      <w:bookmarkEnd w:id="235"/>
    </w:p>
    <w:p w:rsidR="00B502FB" w:rsidRDefault="000D3A5F" w:rsidP="00AF65CF">
      <w:r>
        <w:rPr>
          <w:noProof/>
          <w:lang w:eastAsia="de-CH"/>
        </w:rPr>
        <w:drawing>
          <wp:inline distT="0" distB="0" distL="0" distR="0" wp14:anchorId="0F6098FF" wp14:editId="1D99526A">
            <wp:extent cx="5760720" cy="246507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86" w:rsidRDefault="00D46886" w:rsidP="00AF65CF">
      <w:r>
        <w:rPr>
          <w:noProof/>
          <w:lang w:eastAsia="de-CH"/>
        </w:rPr>
        <w:drawing>
          <wp:inline distT="0" distB="0" distL="0" distR="0" wp14:anchorId="60BC417C" wp14:editId="2ACACBDE">
            <wp:extent cx="5274934" cy="1932166"/>
            <wp:effectExtent l="0" t="0" r="254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82867" cy="193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6" w:name="_Toc484799372"/>
      <w:r>
        <w:t>Vorbereitung: Shared Memory</w:t>
      </w:r>
      <w:bookmarkEnd w:id="236"/>
    </w:p>
    <w:p w:rsidR="00B502FB" w:rsidRDefault="00BD4FD7" w:rsidP="00AF65CF">
      <w:r>
        <w:rPr>
          <w:noProof/>
          <w:lang w:eastAsia="de-CH"/>
        </w:rPr>
        <w:drawing>
          <wp:inline distT="0" distB="0" distL="0" distR="0" wp14:anchorId="1F097F58" wp14:editId="67557741">
            <wp:extent cx="5760720" cy="267335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FF" w:rsidRDefault="000800FF" w:rsidP="00AF65CF">
      <w:r>
        <w:rPr>
          <w:noProof/>
          <w:lang w:eastAsia="de-CH"/>
        </w:rPr>
        <w:drawing>
          <wp:inline distT="0" distB="0" distL="0" distR="0" wp14:anchorId="10DFD6AF" wp14:editId="1932FFE7">
            <wp:extent cx="5760720" cy="122110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7" w:name="_Toc484799373"/>
      <w:r>
        <w:lastRenderedPageBreak/>
        <w:t>Vorbereitung: Message Queue</w:t>
      </w:r>
      <w:bookmarkEnd w:id="237"/>
    </w:p>
    <w:p w:rsidR="00B502FB" w:rsidRDefault="000800FF" w:rsidP="00AF65CF">
      <w:r>
        <w:rPr>
          <w:noProof/>
          <w:lang w:eastAsia="de-CH"/>
        </w:rPr>
        <w:drawing>
          <wp:inline distT="0" distB="0" distL="0" distR="0" wp14:anchorId="0608D7C5" wp14:editId="228C4DCA">
            <wp:extent cx="5760720" cy="2855595"/>
            <wp:effectExtent l="0" t="0" r="0" b="190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5B8" w:rsidRDefault="002215B8" w:rsidP="00AF65CF">
      <w:r>
        <w:rPr>
          <w:noProof/>
          <w:lang w:eastAsia="de-CH"/>
        </w:rPr>
        <w:drawing>
          <wp:inline distT="0" distB="0" distL="0" distR="0" wp14:anchorId="551790E9" wp14:editId="2F1E7FB4">
            <wp:extent cx="5760720" cy="2406015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DDE" w:rsidRDefault="007B3DDE" w:rsidP="00AF65CF">
      <w:r>
        <w:rPr>
          <w:noProof/>
          <w:lang w:eastAsia="de-CH"/>
        </w:rPr>
        <w:drawing>
          <wp:inline distT="0" distB="0" distL="0" distR="0" wp14:anchorId="336D0364" wp14:editId="4871E497">
            <wp:extent cx="5760720" cy="250444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8" w:name="_Toc484799374"/>
      <w:r>
        <w:lastRenderedPageBreak/>
        <w:t>Vorbereitung: Semaphoren</w:t>
      </w:r>
      <w:bookmarkEnd w:id="238"/>
    </w:p>
    <w:p w:rsidR="00B502FB" w:rsidRDefault="000A69E2" w:rsidP="00AF65CF">
      <w:r>
        <w:rPr>
          <w:noProof/>
          <w:lang w:eastAsia="de-CH"/>
        </w:rPr>
        <w:drawing>
          <wp:inline distT="0" distB="0" distL="0" distR="0" wp14:anchorId="270F209F" wp14:editId="0E2D546C">
            <wp:extent cx="5760720" cy="2891790"/>
            <wp:effectExtent l="0" t="0" r="0" b="381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F4E" w:rsidRDefault="00965F4E" w:rsidP="00AF65CF">
      <w:r>
        <w:rPr>
          <w:noProof/>
          <w:lang w:eastAsia="de-CH"/>
        </w:rPr>
        <w:drawing>
          <wp:inline distT="0" distB="0" distL="0" distR="0" wp14:anchorId="18F282EB" wp14:editId="3743F2F9">
            <wp:extent cx="5760720" cy="3063240"/>
            <wp:effectExtent l="0" t="0" r="0" b="381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39" w:name="_Toc484799375"/>
      <w:r>
        <w:t>Vorbereitung: IPC</w:t>
      </w:r>
      <w:bookmarkEnd w:id="239"/>
    </w:p>
    <w:p w:rsidR="00B502FB" w:rsidRDefault="00B522DC" w:rsidP="00AF65CF">
      <w:r>
        <w:rPr>
          <w:noProof/>
          <w:lang w:eastAsia="de-CH"/>
        </w:rPr>
        <w:drawing>
          <wp:inline distT="0" distB="0" distL="0" distR="0" wp14:anchorId="7E644B72" wp14:editId="50A64307">
            <wp:extent cx="5128592" cy="24224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43201" cy="24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0" w:name="_Toc484799376"/>
      <w:r>
        <w:lastRenderedPageBreak/>
        <w:t>Vorbereitung: Networking mittels Server</w:t>
      </w:r>
      <w:bookmarkEnd w:id="240"/>
    </w:p>
    <w:p w:rsidR="00B502FB" w:rsidRDefault="00F731CC" w:rsidP="00AF65CF">
      <w:r>
        <w:rPr>
          <w:noProof/>
          <w:lang w:eastAsia="de-CH"/>
        </w:rPr>
        <w:drawing>
          <wp:inline distT="0" distB="0" distL="0" distR="0" wp14:anchorId="1D099CBD" wp14:editId="3A1FFEE5">
            <wp:extent cx="5760720" cy="1177925"/>
            <wp:effectExtent l="0" t="0" r="0" b="317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58E" w:rsidRDefault="002C658E" w:rsidP="00AF65CF">
      <w:r>
        <w:rPr>
          <w:noProof/>
          <w:lang w:eastAsia="de-CH"/>
        </w:rPr>
        <w:drawing>
          <wp:inline distT="0" distB="0" distL="0" distR="0" wp14:anchorId="1AC5F245" wp14:editId="04544C9B">
            <wp:extent cx="5760720" cy="2833370"/>
            <wp:effectExtent l="0" t="0" r="0" b="508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B70" w:rsidRDefault="00DF6B70" w:rsidP="00AF65CF">
      <w:r>
        <w:rPr>
          <w:noProof/>
          <w:lang w:eastAsia="de-CH"/>
        </w:rPr>
        <w:drawing>
          <wp:inline distT="0" distB="0" distL="0" distR="0" wp14:anchorId="03041405" wp14:editId="3FC77D05">
            <wp:extent cx="5760720" cy="28829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1" w:name="_Toc484799377"/>
      <w:r>
        <w:lastRenderedPageBreak/>
        <w:t>Beispiel eines Servers</w:t>
      </w:r>
      <w:bookmarkEnd w:id="241"/>
    </w:p>
    <w:p w:rsidR="00B502FB" w:rsidRDefault="002317D7" w:rsidP="00AF65CF">
      <w:r>
        <w:rPr>
          <w:noProof/>
          <w:lang w:eastAsia="de-CH"/>
        </w:rPr>
        <w:drawing>
          <wp:inline distT="0" distB="0" distL="0" distR="0" wp14:anchorId="733C4E6A" wp14:editId="19A5DDE6">
            <wp:extent cx="5760720" cy="3253105"/>
            <wp:effectExtent l="0" t="0" r="0" b="444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C" w:rsidRDefault="00515DAE" w:rsidP="00AF65CF">
      <w:r>
        <w:rPr>
          <w:noProof/>
          <w:lang w:eastAsia="de-CH"/>
        </w:rPr>
        <w:drawing>
          <wp:inline distT="0" distB="0" distL="0" distR="0" wp14:anchorId="442726FC" wp14:editId="49C8FB14">
            <wp:extent cx="5760720" cy="3118485"/>
            <wp:effectExtent l="0" t="0" r="0" b="571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2" w:name="_Toc484799378"/>
      <w:r>
        <w:t>Vorbereitung: Networking mittels Client</w:t>
      </w:r>
      <w:bookmarkEnd w:id="242"/>
    </w:p>
    <w:p w:rsidR="00B502FB" w:rsidRDefault="00A379BC" w:rsidP="00AF65CF">
      <w:r>
        <w:rPr>
          <w:noProof/>
          <w:lang w:eastAsia="de-CH"/>
        </w:rPr>
        <w:drawing>
          <wp:inline distT="0" distB="0" distL="0" distR="0" wp14:anchorId="6491928D" wp14:editId="3B3C4738">
            <wp:extent cx="5760720" cy="1344295"/>
            <wp:effectExtent l="0" t="0" r="0" b="825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B502FB" w:rsidP="00260D3A">
      <w:pPr>
        <w:pStyle w:val="Heading2"/>
      </w:pPr>
      <w:bookmarkStart w:id="243" w:name="_Toc484799379"/>
      <w:r>
        <w:lastRenderedPageBreak/>
        <w:t>Beispiel eines Clients</w:t>
      </w:r>
      <w:bookmarkEnd w:id="243"/>
    </w:p>
    <w:p w:rsidR="00B502FB" w:rsidRDefault="00A379BC" w:rsidP="00AF65CF">
      <w:r>
        <w:rPr>
          <w:noProof/>
          <w:lang w:eastAsia="de-CH"/>
        </w:rPr>
        <w:drawing>
          <wp:inline distT="0" distB="0" distL="0" distR="0" wp14:anchorId="5DF66992" wp14:editId="3034A6AF">
            <wp:extent cx="5760720" cy="1441450"/>
            <wp:effectExtent l="0" t="0" r="0" b="635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FB" w:rsidRDefault="00A379BC" w:rsidP="00AF65CF">
      <w:r>
        <w:rPr>
          <w:noProof/>
          <w:lang w:eastAsia="de-CH"/>
        </w:rPr>
        <w:drawing>
          <wp:inline distT="0" distB="0" distL="0" distR="0" wp14:anchorId="716A7803" wp14:editId="69F40DB8">
            <wp:extent cx="5760720" cy="314325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C" w:rsidRDefault="00A379BC" w:rsidP="00AF65CF">
      <w:r>
        <w:rPr>
          <w:noProof/>
          <w:lang w:eastAsia="de-CH"/>
        </w:rPr>
        <w:drawing>
          <wp:inline distT="0" distB="0" distL="0" distR="0" wp14:anchorId="44F1CA0C" wp14:editId="2DEF2FB2">
            <wp:extent cx="5760720" cy="2908935"/>
            <wp:effectExtent l="0" t="0" r="0" b="571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BC" w:rsidRDefault="00A379BC" w:rsidP="00AF65CF"/>
    <w:p w:rsidR="00260D3A" w:rsidRDefault="00260D3A" w:rsidP="00260D3A">
      <w:pPr>
        <w:pStyle w:val="Heading1"/>
      </w:pPr>
      <w:bookmarkStart w:id="244" w:name="_Toc484799380"/>
      <w:r>
        <w:lastRenderedPageBreak/>
        <w:t>Woche 15</w:t>
      </w:r>
      <w:bookmarkEnd w:id="244"/>
    </w:p>
    <w:p w:rsidR="00396F35" w:rsidRDefault="00396F35" w:rsidP="00396F35">
      <w:r>
        <w:t>In Woche 15</w:t>
      </w:r>
      <w:r>
        <w:t xml:space="preserve"> fand die </w:t>
      </w:r>
      <w:r>
        <w:t xml:space="preserve">zweite </w:t>
      </w:r>
      <w:r>
        <w:t>Prüfung statt und somit fiel der Unterricht aus.</w:t>
      </w:r>
    </w:p>
    <w:p w:rsidR="00260D3A" w:rsidRDefault="00260D3A" w:rsidP="00AF65CF"/>
    <w:p w:rsidR="00396F35" w:rsidRDefault="00396F35" w:rsidP="00396F35">
      <w:pPr>
        <w:pStyle w:val="Heading1"/>
      </w:pPr>
      <w:bookmarkStart w:id="245" w:name="_Toc484799381"/>
      <w:r>
        <w:lastRenderedPageBreak/>
        <w:t>Woche 16</w:t>
      </w:r>
      <w:bookmarkEnd w:id="245"/>
    </w:p>
    <w:p w:rsidR="00396F35" w:rsidRPr="00AF65CF" w:rsidRDefault="00396F35" w:rsidP="00AF65CF"/>
    <w:sectPr w:rsidR="00396F35" w:rsidRPr="00AF65CF" w:rsidSect="00164DB6">
      <w:headerReference w:type="default" r:id="rId314"/>
      <w:footerReference w:type="default" r:id="rId31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0300" w:rsidRDefault="00D90300" w:rsidP="006B5E49">
      <w:pPr>
        <w:spacing w:after="0" w:line="240" w:lineRule="auto"/>
      </w:pPr>
      <w:r>
        <w:separator/>
      </w:r>
    </w:p>
  </w:endnote>
  <w:endnote w:type="continuationSeparator" w:id="0">
    <w:p w:rsidR="00D90300" w:rsidRDefault="00D9030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Pr="003037A4" w:rsidRDefault="0072259D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684C15">
      <w:rPr>
        <w:noProof/>
      </w:rPr>
      <w:t>7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684C15">
      <w:rPr>
        <w:noProof/>
      </w:rPr>
      <w:t>111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0300" w:rsidRDefault="00D90300" w:rsidP="006B5E49">
      <w:pPr>
        <w:spacing w:after="0" w:line="240" w:lineRule="auto"/>
      </w:pPr>
      <w:r>
        <w:separator/>
      </w:r>
    </w:p>
  </w:footnote>
  <w:footnote w:type="continuationSeparator" w:id="0">
    <w:p w:rsidR="00D90300" w:rsidRDefault="00D9030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Default="0072259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11FE5"/>
    <w:rsid w:val="0002344B"/>
    <w:rsid w:val="00047129"/>
    <w:rsid w:val="00053384"/>
    <w:rsid w:val="000537D5"/>
    <w:rsid w:val="00057AA2"/>
    <w:rsid w:val="00057E88"/>
    <w:rsid w:val="00071F2F"/>
    <w:rsid w:val="000800FF"/>
    <w:rsid w:val="00081DE8"/>
    <w:rsid w:val="000A251E"/>
    <w:rsid w:val="000A2879"/>
    <w:rsid w:val="000A69E2"/>
    <w:rsid w:val="000A7BA7"/>
    <w:rsid w:val="000B50EA"/>
    <w:rsid w:val="000B6580"/>
    <w:rsid w:val="000C44E5"/>
    <w:rsid w:val="000D0731"/>
    <w:rsid w:val="000D3A5F"/>
    <w:rsid w:val="000D4AF4"/>
    <w:rsid w:val="000D7A3C"/>
    <w:rsid w:val="000E01D5"/>
    <w:rsid w:val="000E0DEE"/>
    <w:rsid w:val="000E1AE4"/>
    <w:rsid w:val="000F4880"/>
    <w:rsid w:val="00104B44"/>
    <w:rsid w:val="00105030"/>
    <w:rsid w:val="00110992"/>
    <w:rsid w:val="00111269"/>
    <w:rsid w:val="00113722"/>
    <w:rsid w:val="00122FBA"/>
    <w:rsid w:val="0012397E"/>
    <w:rsid w:val="001250FD"/>
    <w:rsid w:val="00137D56"/>
    <w:rsid w:val="00141878"/>
    <w:rsid w:val="00145D19"/>
    <w:rsid w:val="00146B57"/>
    <w:rsid w:val="001572EC"/>
    <w:rsid w:val="00160860"/>
    <w:rsid w:val="00164748"/>
    <w:rsid w:val="00164DB6"/>
    <w:rsid w:val="00166879"/>
    <w:rsid w:val="0017248F"/>
    <w:rsid w:val="001A52D5"/>
    <w:rsid w:val="001A5FA0"/>
    <w:rsid w:val="001A60C9"/>
    <w:rsid w:val="001A6B64"/>
    <w:rsid w:val="001B239B"/>
    <w:rsid w:val="001C12F7"/>
    <w:rsid w:val="001E32AD"/>
    <w:rsid w:val="0020293A"/>
    <w:rsid w:val="00203BD7"/>
    <w:rsid w:val="00207E74"/>
    <w:rsid w:val="00220195"/>
    <w:rsid w:val="002215B8"/>
    <w:rsid w:val="002317D7"/>
    <w:rsid w:val="00233D86"/>
    <w:rsid w:val="002478C3"/>
    <w:rsid w:val="00260D3A"/>
    <w:rsid w:val="0026725B"/>
    <w:rsid w:val="00271144"/>
    <w:rsid w:val="002865EA"/>
    <w:rsid w:val="002C658E"/>
    <w:rsid w:val="002C7B25"/>
    <w:rsid w:val="002D03FA"/>
    <w:rsid w:val="002E1087"/>
    <w:rsid w:val="002F1B9A"/>
    <w:rsid w:val="003037A4"/>
    <w:rsid w:val="00307913"/>
    <w:rsid w:val="00312EDD"/>
    <w:rsid w:val="00326676"/>
    <w:rsid w:val="0033460C"/>
    <w:rsid w:val="00342602"/>
    <w:rsid w:val="0036532C"/>
    <w:rsid w:val="003661A5"/>
    <w:rsid w:val="00373CE9"/>
    <w:rsid w:val="00374CD7"/>
    <w:rsid w:val="00380168"/>
    <w:rsid w:val="00382D57"/>
    <w:rsid w:val="0038683A"/>
    <w:rsid w:val="003917D7"/>
    <w:rsid w:val="00396F35"/>
    <w:rsid w:val="003A70B0"/>
    <w:rsid w:val="003B27B1"/>
    <w:rsid w:val="003D4A9A"/>
    <w:rsid w:val="003D5735"/>
    <w:rsid w:val="003D7668"/>
    <w:rsid w:val="003E53D8"/>
    <w:rsid w:val="003E5F15"/>
    <w:rsid w:val="004254A8"/>
    <w:rsid w:val="00432B0C"/>
    <w:rsid w:val="00441032"/>
    <w:rsid w:val="00463687"/>
    <w:rsid w:val="00471D59"/>
    <w:rsid w:val="00481DFD"/>
    <w:rsid w:val="004A37B5"/>
    <w:rsid w:val="004B3A67"/>
    <w:rsid w:val="004B5461"/>
    <w:rsid w:val="004B6112"/>
    <w:rsid w:val="004B776C"/>
    <w:rsid w:val="004C1497"/>
    <w:rsid w:val="004D2AD4"/>
    <w:rsid w:val="004E410A"/>
    <w:rsid w:val="004E42EE"/>
    <w:rsid w:val="004E5D06"/>
    <w:rsid w:val="004E7DCF"/>
    <w:rsid w:val="004F0918"/>
    <w:rsid w:val="004F24E5"/>
    <w:rsid w:val="004F3575"/>
    <w:rsid w:val="00510030"/>
    <w:rsid w:val="00513857"/>
    <w:rsid w:val="00515DAE"/>
    <w:rsid w:val="0055232C"/>
    <w:rsid w:val="00555720"/>
    <w:rsid w:val="00561E00"/>
    <w:rsid w:val="005624E0"/>
    <w:rsid w:val="005717C9"/>
    <w:rsid w:val="00582DBF"/>
    <w:rsid w:val="00583E6D"/>
    <w:rsid w:val="00586F0B"/>
    <w:rsid w:val="00594DFF"/>
    <w:rsid w:val="00595A2F"/>
    <w:rsid w:val="005A1DEA"/>
    <w:rsid w:val="005A3A49"/>
    <w:rsid w:val="005B208B"/>
    <w:rsid w:val="005C62A4"/>
    <w:rsid w:val="005D0142"/>
    <w:rsid w:val="00603B00"/>
    <w:rsid w:val="00606044"/>
    <w:rsid w:val="0061010C"/>
    <w:rsid w:val="00610A59"/>
    <w:rsid w:val="00621C8E"/>
    <w:rsid w:val="00633D9E"/>
    <w:rsid w:val="00643C84"/>
    <w:rsid w:val="006463AF"/>
    <w:rsid w:val="00671C06"/>
    <w:rsid w:val="0067227E"/>
    <w:rsid w:val="00672451"/>
    <w:rsid w:val="00684C15"/>
    <w:rsid w:val="00687703"/>
    <w:rsid w:val="00695C4B"/>
    <w:rsid w:val="006A6BF8"/>
    <w:rsid w:val="006B5E49"/>
    <w:rsid w:val="006C267E"/>
    <w:rsid w:val="006D62FC"/>
    <w:rsid w:val="006E2F0C"/>
    <w:rsid w:val="006E35E8"/>
    <w:rsid w:val="006E6E2A"/>
    <w:rsid w:val="0070521B"/>
    <w:rsid w:val="00720C15"/>
    <w:rsid w:val="0072259D"/>
    <w:rsid w:val="00725BF2"/>
    <w:rsid w:val="00733F74"/>
    <w:rsid w:val="007507F6"/>
    <w:rsid w:val="0075679C"/>
    <w:rsid w:val="007A1C11"/>
    <w:rsid w:val="007B0CD9"/>
    <w:rsid w:val="007B3DDE"/>
    <w:rsid w:val="007B3F9F"/>
    <w:rsid w:val="007B68D0"/>
    <w:rsid w:val="007C2107"/>
    <w:rsid w:val="007F4A1A"/>
    <w:rsid w:val="00812EBA"/>
    <w:rsid w:val="00816887"/>
    <w:rsid w:val="008179B2"/>
    <w:rsid w:val="00822668"/>
    <w:rsid w:val="00830D1D"/>
    <w:rsid w:val="00853E2C"/>
    <w:rsid w:val="00871BE4"/>
    <w:rsid w:val="00877003"/>
    <w:rsid w:val="0088601B"/>
    <w:rsid w:val="00886CD6"/>
    <w:rsid w:val="00897644"/>
    <w:rsid w:val="008A31AD"/>
    <w:rsid w:val="008A582E"/>
    <w:rsid w:val="008A6EB5"/>
    <w:rsid w:val="008A7256"/>
    <w:rsid w:val="008A72BD"/>
    <w:rsid w:val="008A7CAB"/>
    <w:rsid w:val="008B6691"/>
    <w:rsid w:val="008C1085"/>
    <w:rsid w:val="008D2592"/>
    <w:rsid w:val="008D68BE"/>
    <w:rsid w:val="008D79B3"/>
    <w:rsid w:val="008E77AC"/>
    <w:rsid w:val="00901C88"/>
    <w:rsid w:val="00923291"/>
    <w:rsid w:val="00930F41"/>
    <w:rsid w:val="00936BBA"/>
    <w:rsid w:val="0095096E"/>
    <w:rsid w:val="00950A5C"/>
    <w:rsid w:val="00957A68"/>
    <w:rsid w:val="009637E6"/>
    <w:rsid w:val="00965F4E"/>
    <w:rsid w:val="00971A04"/>
    <w:rsid w:val="009725B8"/>
    <w:rsid w:val="00973D65"/>
    <w:rsid w:val="009809B2"/>
    <w:rsid w:val="00982534"/>
    <w:rsid w:val="00990E7F"/>
    <w:rsid w:val="009B342F"/>
    <w:rsid w:val="009B3CA9"/>
    <w:rsid w:val="009D029D"/>
    <w:rsid w:val="009D2F7A"/>
    <w:rsid w:val="009F7987"/>
    <w:rsid w:val="00A25F4D"/>
    <w:rsid w:val="00A26CA9"/>
    <w:rsid w:val="00A32E09"/>
    <w:rsid w:val="00A379BC"/>
    <w:rsid w:val="00A4451D"/>
    <w:rsid w:val="00A72B53"/>
    <w:rsid w:val="00A9681A"/>
    <w:rsid w:val="00AA0415"/>
    <w:rsid w:val="00AA459C"/>
    <w:rsid w:val="00AB1792"/>
    <w:rsid w:val="00AB594A"/>
    <w:rsid w:val="00AC2ACA"/>
    <w:rsid w:val="00AD010D"/>
    <w:rsid w:val="00AE26E4"/>
    <w:rsid w:val="00AE2914"/>
    <w:rsid w:val="00AF4264"/>
    <w:rsid w:val="00AF65CF"/>
    <w:rsid w:val="00AF7A48"/>
    <w:rsid w:val="00B04022"/>
    <w:rsid w:val="00B25571"/>
    <w:rsid w:val="00B33E6D"/>
    <w:rsid w:val="00B502FB"/>
    <w:rsid w:val="00B51908"/>
    <w:rsid w:val="00B522DC"/>
    <w:rsid w:val="00B651C1"/>
    <w:rsid w:val="00B70D48"/>
    <w:rsid w:val="00B7241C"/>
    <w:rsid w:val="00B82FC1"/>
    <w:rsid w:val="00B833A0"/>
    <w:rsid w:val="00B91E74"/>
    <w:rsid w:val="00BA0CCA"/>
    <w:rsid w:val="00BA56D8"/>
    <w:rsid w:val="00BB78F3"/>
    <w:rsid w:val="00BC330C"/>
    <w:rsid w:val="00BC693F"/>
    <w:rsid w:val="00BC7B70"/>
    <w:rsid w:val="00BC7B8D"/>
    <w:rsid w:val="00BD38E9"/>
    <w:rsid w:val="00BD4FD7"/>
    <w:rsid w:val="00BE3C49"/>
    <w:rsid w:val="00BF0C5F"/>
    <w:rsid w:val="00C02703"/>
    <w:rsid w:val="00C06633"/>
    <w:rsid w:val="00C20C1C"/>
    <w:rsid w:val="00C22D2A"/>
    <w:rsid w:val="00C36948"/>
    <w:rsid w:val="00C53E70"/>
    <w:rsid w:val="00C569D5"/>
    <w:rsid w:val="00C62EB7"/>
    <w:rsid w:val="00C6413D"/>
    <w:rsid w:val="00C71BA8"/>
    <w:rsid w:val="00C7234E"/>
    <w:rsid w:val="00C73479"/>
    <w:rsid w:val="00C801C1"/>
    <w:rsid w:val="00CB4AED"/>
    <w:rsid w:val="00CB60E0"/>
    <w:rsid w:val="00CC1F1F"/>
    <w:rsid w:val="00CD004D"/>
    <w:rsid w:val="00CE6908"/>
    <w:rsid w:val="00D025C1"/>
    <w:rsid w:val="00D10124"/>
    <w:rsid w:val="00D16128"/>
    <w:rsid w:val="00D20013"/>
    <w:rsid w:val="00D22694"/>
    <w:rsid w:val="00D241E7"/>
    <w:rsid w:val="00D268A2"/>
    <w:rsid w:val="00D26E75"/>
    <w:rsid w:val="00D27EF7"/>
    <w:rsid w:val="00D34620"/>
    <w:rsid w:val="00D43E4A"/>
    <w:rsid w:val="00D43ED4"/>
    <w:rsid w:val="00D46886"/>
    <w:rsid w:val="00D468D4"/>
    <w:rsid w:val="00D55397"/>
    <w:rsid w:val="00D65301"/>
    <w:rsid w:val="00D90300"/>
    <w:rsid w:val="00D954D2"/>
    <w:rsid w:val="00DA35F8"/>
    <w:rsid w:val="00DA4388"/>
    <w:rsid w:val="00DB14AE"/>
    <w:rsid w:val="00DB41F1"/>
    <w:rsid w:val="00DC4272"/>
    <w:rsid w:val="00DD04C4"/>
    <w:rsid w:val="00DD6959"/>
    <w:rsid w:val="00DE52B5"/>
    <w:rsid w:val="00DE60A2"/>
    <w:rsid w:val="00DF0E4E"/>
    <w:rsid w:val="00DF1936"/>
    <w:rsid w:val="00DF6B70"/>
    <w:rsid w:val="00E01562"/>
    <w:rsid w:val="00E10F89"/>
    <w:rsid w:val="00E3085B"/>
    <w:rsid w:val="00E308A9"/>
    <w:rsid w:val="00E31AF8"/>
    <w:rsid w:val="00E3526C"/>
    <w:rsid w:val="00E376F9"/>
    <w:rsid w:val="00E52C9A"/>
    <w:rsid w:val="00E571CE"/>
    <w:rsid w:val="00E66A82"/>
    <w:rsid w:val="00E720E8"/>
    <w:rsid w:val="00E73CA1"/>
    <w:rsid w:val="00E8076E"/>
    <w:rsid w:val="00E964B1"/>
    <w:rsid w:val="00EA2296"/>
    <w:rsid w:val="00EA3288"/>
    <w:rsid w:val="00EB766F"/>
    <w:rsid w:val="00EC509A"/>
    <w:rsid w:val="00ED010B"/>
    <w:rsid w:val="00ED241C"/>
    <w:rsid w:val="00EE02A2"/>
    <w:rsid w:val="00F0792F"/>
    <w:rsid w:val="00F15E66"/>
    <w:rsid w:val="00F229B2"/>
    <w:rsid w:val="00F27DB0"/>
    <w:rsid w:val="00F34BB8"/>
    <w:rsid w:val="00F36F0D"/>
    <w:rsid w:val="00F40999"/>
    <w:rsid w:val="00F44376"/>
    <w:rsid w:val="00F456C8"/>
    <w:rsid w:val="00F653D2"/>
    <w:rsid w:val="00F66CE3"/>
    <w:rsid w:val="00F731CC"/>
    <w:rsid w:val="00F969C9"/>
    <w:rsid w:val="00FA13A4"/>
    <w:rsid w:val="00FA2C52"/>
    <w:rsid w:val="00FA462E"/>
    <w:rsid w:val="00FB1375"/>
    <w:rsid w:val="00FC4806"/>
    <w:rsid w:val="00FC6A8D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1B80260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9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header" Target="header1.xml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footer" Target="footer1.xml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fontTable" Target="fontTable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312" Type="http://schemas.openxmlformats.org/officeDocument/2006/relationships/image" Target="media/image304.png"/><Relationship Id="rId31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B571398-01EE-4CA1-96C5-0810070C89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112</Pages>
  <Words>4282</Words>
  <Characters>26977</Characters>
  <Application>Microsoft Office Word</Application>
  <DocSecurity>0</DocSecurity>
  <Lines>224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243</cp:revision>
  <dcterms:created xsi:type="dcterms:W3CDTF">2017-02-20T14:51:00Z</dcterms:created>
  <dcterms:modified xsi:type="dcterms:W3CDTF">2017-06-09T17:10:00Z</dcterms:modified>
</cp:coreProperties>
</file>
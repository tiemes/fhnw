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250FD" w:rsidRPr="003E53D8" w:rsidRDefault="00D43E4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250F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1250FD" w:rsidRDefault="001250F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1250FD" w:rsidRPr="00AF65CF" w:rsidRDefault="001250F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1250FD" w:rsidRPr="003E53D8" w:rsidRDefault="001250F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1250FD" w:rsidRDefault="001250F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1250FD" w:rsidRPr="00AF65CF" w:rsidRDefault="001250F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250FD" w:rsidRDefault="001250F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250FD" w:rsidRDefault="001250F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D010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441632" w:history="1">
            <w:r w:rsidR="00AD010D" w:rsidRPr="00157093">
              <w:rPr>
                <w:rStyle w:val="Hyperlink"/>
                <w:noProof/>
              </w:rPr>
              <w:t>1</w:t>
            </w:r>
            <w:r w:rsidR="00AD010D">
              <w:rPr>
                <w:rFonts w:eastAsiaTheme="minorEastAsia"/>
                <w:noProof/>
                <w:lang w:eastAsia="de-CH"/>
              </w:rPr>
              <w:tab/>
            </w:r>
            <w:r w:rsidR="00AD010D" w:rsidRPr="00157093">
              <w:rPr>
                <w:rStyle w:val="Hyperlink"/>
                <w:noProof/>
              </w:rPr>
              <w:t>Einleitung</w:t>
            </w:r>
            <w:r w:rsidR="00AD010D">
              <w:rPr>
                <w:noProof/>
                <w:webHidden/>
              </w:rPr>
              <w:tab/>
            </w:r>
            <w:r w:rsidR="00AD010D">
              <w:rPr>
                <w:noProof/>
                <w:webHidden/>
              </w:rPr>
              <w:fldChar w:fldCharType="begin"/>
            </w:r>
            <w:r w:rsidR="00AD010D">
              <w:rPr>
                <w:noProof/>
                <w:webHidden/>
              </w:rPr>
              <w:instrText xml:space="preserve"> PAGEREF _Toc482441632 \h </w:instrText>
            </w:r>
            <w:r w:rsidR="00AD010D">
              <w:rPr>
                <w:noProof/>
                <w:webHidden/>
              </w:rPr>
            </w:r>
            <w:r w:rsidR="00AD010D">
              <w:rPr>
                <w:noProof/>
                <w:webHidden/>
              </w:rPr>
              <w:fldChar w:fldCharType="separate"/>
            </w:r>
            <w:r w:rsidR="00AD010D">
              <w:rPr>
                <w:noProof/>
                <w:webHidden/>
              </w:rPr>
              <w:t>6</w:t>
            </w:r>
            <w:r w:rsidR="00AD010D"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3" w:history="1">
            <w:r w:rsidRPr="0015709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4" w:history="1">
            <w:r w:rsidRPr="0015709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5" w:history="1">
            <w:r w:rsidRPr="0015709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36" w:history="1">
            <w:r w:rsidRPr="0015709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7" w:history="1">
            <w:r w:rsidRPr="0015709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8" w:history="1">
            <w:r w:rsidRPr="0015709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39" w:history="1">
            <w:r w:rsidRPr="0015709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0" w:history="1">
            <w:r w:rsidRPr="00157093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1" w:history="1">
            <w:r w:rsidRPr="00157093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2" w:history="1">
            <w:r w:rsidRPr="00157093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3" w:history="1">
            <w:r w:rsidRPr="00157093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4" w:history="1">
            <w:r w:rsidRPr="00157093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5" w:history="1">
            <w:r w:rsidRPr="00157093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6" w:history="1">
            <w:r w:rsidRPr="00157093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47" w:history="1">
            <w:r w:rsidRPr="0015709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8" w:history="1">
            <w:r w:rsidRPr="0015709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49" w:history="1">
            <w:r w:rsidRPr="00157093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0" w:history="1">
            <w:r w:rsidRPr="00157093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1" w:history="1">
            <w:r w:rsidRPr="00157093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2" w:history="1">
            <w:r w:rsidRPr="00157093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3" w:history="1">
            <w:r w:rsidRPr="00157093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4" w:history="1">
            <w:r w:rsidRPr="00157093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5" w:history="1">
            <w:r w:rsidRPr="00157093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6" w:history="1">
            <w:r w:rsidRPr="00157093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7" w:history="1">
            <w:r w:rsidRPr="00157093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58" w:history="1">
            <w:r w:rsidRPr="00157093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59" w:history="1">
            <w:r w:rsidRPr="0015709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60" w:history="1">
            <w:r w:rsidRPr="0015709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1" w:history="1">
            <w:r w:rsidRPr="0015709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2" w:history="1">
            <w:r w:rsidRPr="0015709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3" w:history="1">
            <w:r w:rsidRPr="0015709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4" w:history="1">
            <w:r w:rsidRPr="00157093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5" w:history="1">
            <w:r w:rsidRPr="00157093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6" w:history="1">
            <w:r w:rsidRPr="00157093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7" w:history="1">
            <w:r w:rsidRPr="00157093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68" w:history="1">
            <w:r w:rsidRPr="00157093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69" w:history="1">
            <w:r w:rsidRPr="0015709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0" w:history="1">
            <w:r w:rsidRPr="0015709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1" w:history="1">
            <w:r w:rsidRPr="00157093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2" w:history="1">
            <w:r w:rsidRPr="00157093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3" w:history="1">
            <w:r w:rsidRPr="00157093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4" w:history="1">
            <w:r w:rsidRPr="00157093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5" w:history="1">
            <w:r w:rsidRPr="00157093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6" w:history="1">
            <w:r w:rsidRPr="00157093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7" w:history="1">
            <w:r w:rsidRPr="00157093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8" w:history="1">
            <w:r w:rsidRPr="00157093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79" w:history="1">
            <w:r w:rsidRPr="00157093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0" w:history="1">
            <w:r w:rsidRPr="00157093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1" w:history="1">
            <w:r w:rsidRPr="00157093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2" w:history="1">
            <w:r w:rsidRPr="00157093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3" w:history="1">
            <w:r w:rsidRPr="00157093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4" w:history="1">
            <w:r w:rsidRPr="00157093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5" w:history="1">
            <w:r w:rsidRPr="00157093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6" w:history="1">
            <w:r w:rsidRPr="00157093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7" w:history="1">
            <w:r w:rsidRPr="00157093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8" w:history="1">
            <w:r w:rsidRPr="00157093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89" w:history="1">
            <w:r w:rsidRPr="00157093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0" w:history="1">
            <w:r w:rsidRPr="00157093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1" w:history="1">
            <w:r w:rsidRPr="00157093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2" w:history="1">
            <w:r w:rsidRPr="00157093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3" w:history="1">
            <w:r w:rsidRPr="00157093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4" w:history="1">
            <w:r w:rsidRPr="00157093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5" w:history="1">
            <w:r w:rsidRPr="00157093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6" w:history="1">
            <w:r w:rsidRPr="00157093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7" w:history="1">
            <w:r w:rsidRPr="00157093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698" w:history="1">
            <w:r w:rsidRPr="0015709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699" w:history="1">
            <w:r w:rsidRPr="00157093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0" w:history="1">
            <w:r w:rsidRPr="00157093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1" w:history="1">
            <w:r w:rsidRPr="00157093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2" w:history="1">
            <w:r w:rsidRPr="00157093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3" w:history="1">
            <w:r w:rsidRPr="00157093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4" w:history="1">
            <w:r w:rsidRPr="00157093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5" w:history="1">
            <w:r w:rsidRPr="00157093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6" w:history="1">
            <w:r w:rsidRPr="00157093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7" w:history="1">
            <w:r w:rsidRPr="00157093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8" w:history="1">
            <w:r w:rsidRPr="00157093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09" w:history="1">
            <w:r w:rsidRPr="00157093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0" w:history="1">
            <w:r w:rsidRPr="00157093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1" w:history="1">
            <w:r w:rsidRPr="00157093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2" w:history="1">
            <w:r w:rsidRPr="00157093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3" w:history="1">
            <w:r w:rsidRPr="00157093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4" w:history="1">
            <w:r w:rsidRPr="00157093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5" w:history="1">
            <w:r w:rsidRPr="00157093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6" w:history="1">
            <w:r w:rsidRPr="00157093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7" w:history="1">
            <w:r w:rsidRPr="00157093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8" w:history="1">
            <w:r w:rsidRPr="00157093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19" w:history="1">
            <w:r w:rsidRPr="00157093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0" w:history="1">
            <w:r w:rsidRPr="00157093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21" w:history="1">
            <w:r w:rsidRPr="0015709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2" w:history="1">
            <w:r w:rsidRPr="0015709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3" w:history="1">
            <w:r w:rsidRPr="00157093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4" w:history="1">
            <w:r w:rsidRPr="00157093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5" w:history="1">
            <w:r w:rsidRPr="00157093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6" w:history="1">
            <w:r w:rsidRPr="00157093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7" w:history="1">
            <w:r w:rsidRPr="00157093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8" w:history="1">
            <w:r w:rsidRPr="00157093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29" w:history="1">
            <w:r w:rsidRPr="00157093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0" w:history="1">
            <w:r w:rsidRPr="00157093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1" w:history="1">
            <w:r w:rsidRPr="00157093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2" w:history="1">
            <w:r w:rsidRPr="00157093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3" w:history="1">
            <w:r w:rsidRPr="00157093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4" w:history="1">
            <w:r w:rsidRPr="00157093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5" w:history="1">
            <w:r w:rsidRPr="00157093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6" w:history="1">
            <w:r w:rsidRPr="00157093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7" w:history="1">
            <w:r w:rsidRPr="00157093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8" w:history="1">
            <w:r w:rsidRPr="00157093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39" w:history="1">
            <w:r w:rsidRPr="00157093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0" w:history="1">
            <w:r w:rsidRPr="00157093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1" w:history="1">
            <w:r w:rsidRPr="00157093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2" w:history="1">
            <w:r w:rsidRPr="00157093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3" w:history="1">
            <w:r w:rsidRPr="00157093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4" w:history="1">
            <w:r w:rsidRPr="00157093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5" w:history="1">
            <w:r w:rsidRPr="00157093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6" w:history="1">
            <w:r w:rsidRPr="00157093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7" w:history="1">
            <w:r w:rsidRPr="00157093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8" w:history="1">
            <w:r w:rsidRPr="00157093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49" w:history="1">
            <w:r w:rsidRPr="00157093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0" w:history="1">
            <w:r w:rsidRPr="00157093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1" w:history="1">
            <w:r w:rsidRPr="00157093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2" w:history="1">
            <w:r w:rsidRPr="00157093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53" w:history="1">
            <w:r w:rsidRPr="0015709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4" w:history="1">
            <w:r w:rsidRPr="00157093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5" w:history="1">
            <w:r w:rsidRPr="00157093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6" w:history="1">
            <w:r w:rsidRPr="00157093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7" w:history="1">
            <w:r w:rsidRPr="00157093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8" w:history="1">
            <w:r w:rsidRPr="00157093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59" w:history="1">
            <w:r w:rsidRPr="00157093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0" w:history="1">
            <w:r w:rsidRPr="00157093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1" w:history="1">
            <w:r w:rsidRPr="00157093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2" w:history="1">
            <w:r w:rsidRPr="00157093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3" w:history="1">
            <w:r w:rsidRPr="00157093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4" w:history="1">
            <w:r w:rsidRPr="00157093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5" w:history="1">
            <w:r w:rsidRPr="00157093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66" w:history="1">
            <w:r w:rsidRPr="0015709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67" w:history="1">
            <w:r w:rsidRPr="0015709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8" w:history="1">
            <w:r w:rsidRPr="00157093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69" w:history="1">
            <w:r w:rsidRPr="00157093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0" w:history="1">
            <w:r w:rsidRPr="00157093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1" w:history="1">
            <w:r w:rsidRPr="00157093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2" w:history="1">
            <w:r w:rsidRPr="00157093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3" w:history="1">
            <w:r w:rsidRPr="00157093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4" w:history="1">
            <w:r w:rsidRPr="00157093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5" w:history="1">
            <w:r w:rsidRPr="00157093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6" w:history="1">
            <w:r w:rsidRPr="00157093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7" w:history="1">
            <w:r w:rsidRPr="00157093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8" w:history="1">
            <w:r w:rsidRPr="00157093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79" w:history="1">
            <w:r w:rsidRPr="00157093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0" w:history="1">
            <w:r w:rsidRPr="00157093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1" w:history="1">
            <w:r w:rsidRPr="00157093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2" w:history="1">
            <w:r w:rsidRPr="00157093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3" w:history="1">
            <w:r w:rsidRPr="00157093">
              <w:rPr>
                <w:rStyle w:val="Hyperlink"/>
                <w:noProof/>
              </w:rPr>
              <w:t>11.15.1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4" w:history="1">
            <w:r w:rsidRPr="00157093">
              <w:rPr>
                <w:rStyle w:val="Hyperlink"/>
                <w:noProof/>
              </w:rPr>
              <w:t>11.15.2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5" w:history="1">
            <w:r w:rsidRPr="00157093">
              <w:rPr>
                <w:rStyle w:val="Hyperlink"/>
                <w:noProof/>
              </w:rPr>
              <w:t>11.15.3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6" w:history="1">
            <w:r w:rsidRPr="00157093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7" w:history="1">
            <w:r w:rsidRPr="00157093">
              <w:rPr>
                <w:rStyle w:val="Hyperlink"/>
                <w:noProof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8" w:history="1">
            <w:r w:rsidRPr="00157093">
              <w:rPr>
                <w:rStyle w:val="Hyperlink"/>
                <w:noProof/>
              </w:rPr>
              <w:t>11.18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89" w:history="1">
            <w:r w:rsidRPr="00157093">
              <w:rPr>
                <w:rStyle w:val="Hyperlink"/>
                <w:noProof/>
              </w:rPr>
              <w:t>11.19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90" w:history="1">
            <w:r w:rsidRPr="00157093">
              <w:rPr>
                <w:rStyle w:val="Hyperlink"/>
                <w:noProof/>
              </w:rPr>
              <w:t>11.20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91" w:history="1">
            <w:r w:rsidRPr="00157093">
              <w:rPr>
                <w:rStyle w:val="Hyperlink"/>
                <w:noProof/>
              </w:rPr>
              <w:t>11.21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1792" w:history="1">
            <w:r w:rsidRPr="00157093">
              <w:rPr>
                <w:rStyle w:val="Hyperlink"/>
                <w:noProof/>
              </w:rPr>
              <w:t>11.22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93" w:history="1">
            <w:r w:rsidRPr="00157093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10D" w:rsidRDefault="00AD010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1794" w:history="1">
            <w:r w:rsidRPr="0015709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09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_Toc482441794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44163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44163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44163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441635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441636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2441637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2441638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2441639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2441640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2441641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2441642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2441643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2441644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2441645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2441646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2441647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2441648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2441649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2441650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2441651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2441652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2441653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2441654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2441655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2441656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2441657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2441658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2441659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2441660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2441661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2441662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2441663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2441664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2441665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2441666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2441667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2441668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2441669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2441670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2441671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2441672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2441673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2441674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2441675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2441676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2441677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2441678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2441679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2441680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2441681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2441682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2441683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2441684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2441685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2441686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2441687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2441688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2441689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2441690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2441691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2441692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2441693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2441694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2441695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2441696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2441697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2441698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82441699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2441700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2441701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2441702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2441703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2441704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2441705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2441706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2441707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2441708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2441709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2441710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2441711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2441712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2441713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2441714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2441715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2441716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2441717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2441718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2441719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2441720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82441721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Heading2"/>
      </w:pPr>
      <w:bookmarkStart w:id="102" w:name="_Toc482441722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2441723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2441724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2441725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2441726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2441727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2441728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82441729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2441730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82441731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2441732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2441733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82441734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2441735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2441736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82441737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8" w:name="_Toc482441738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2441739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2441740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2441741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2441742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2441743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2441744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2441745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6" w:name="_Toc482441746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2441747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2441748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2441749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30" w:name="_Toc482441750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2441751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2" w:name="_Toc482441752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3" w:name="_Toc482441753"/>
      <w:r>
        <w:lastRenderedPageBreak/>
        <w:t>Woche 9</w:t>
      </w:r>
      <w:bookmarkEnd w:id="133"/>
    </w:p>
    <w:p w:rsidR="00830D1D" w:rsidRDefault="008A582E" w:rsidP="008A582E">
      <w:pPr>
        <w:pStyle w:val="Heading2"/>
      </w:pPr>
      <w:bookmarkStart w:id="134" w:name="_Toc482441754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2441755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2441756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7" w:name="_Toc482441757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2441758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9" w:name="_Toc482441759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2441760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2441761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2441762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3" w:name="_Toc482441763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2441764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5" w:name="_Toc482441765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6" w:name="_Toc482441766"/>
      <w:r>
        <w:lastRenderedPageBreak/>
        <w:t>Woche 9</w:t>
      </w:r>
      <w:bookmarkEnd w:id="146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7" w:name="_Toc482441767"/>
      <w:r>
        <w:lastRenderedPageBreak/>
        <w:t>Woche 10</w:t>
      </w:r>
      <w:bookmarkEnd w:id="147"/>
    </w:p>
    <w:p w:rsidR="00EE02A2" w:rsidRDefault="00382D57" w:rsidP="00B33E6D">
      <w:pPr>
        <w:pStyle w:val="Heading2"/>
      </w:pPr>
      <w:bookmarkStart w:id="148" w:name="_Toc482441768"/>
      <w:r>
        <w:t>Definition von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2441769"/>
      <w:r>
        <w:t>Methoden und Mechanismen zur Datenübertragung der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2441770"/>
      <w:r>
        <w:t>Konzepte von System V IPC</w:t>
      </w:r>
      <w:bookmarkEnd w:id="150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2441771"/>
      <w:r>
        <w:lastRenderedPageBreak/>
        <w:t>Verwaltung von System V IPC Objekten in einer Shell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2441772"/>
      <w:r>
        <w:t>Verwaltung numerischer Schlüssel</w:t>
      </w:r>
      <w:bookmarkEnd w:id="152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2441773"/>
      <w:r>
        <w:t>Beispiel: Schlüsselwert bestimmen</w:t>
      </w:r>
      <w:bookmarkEnd w:id="153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2441774"/>
      <w:r>
        <w:lastRenderedPageBreak/>
        <w:t>Erstellung von IPC Objekten</w:t>
      </w:r>
      <w:bookmarkEnd w:id="154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2441775"/>
      <w:r>
        <w:t>Verwaltung von IPC Objekten</w:t>
      </w:r>
      <w:bookmarkEnd w:id="155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2441776"/>
      <w:r>
        <w:t>Kontrolle von IPC Objekten</w:t>
      </w:r>
      <w:bookmarkEnd w:id="156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2441777"/>
      <w:r>
        <w:lastRenderedPageBreak/>
        <w:t>System V IPC Shared Memory</w:t>
      </w:r>
      <w:bookmarkEnd w:id="157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2441778"/>
      <w:r>
        <w:t>Struktur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2441779"/>
      <w:r>
        <w:t>Funktionsweise von Shared Memory</w:t>
      </w:r>
      <w:bookmarkEnd w:id="159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2441780"/>
      <w:r>
        <w:lastRenderedPageBreak/>
        <w:t>Beispiel: Addressraum eines Prozesses mit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2441781"/>
      <w:r>
        <w:t>Systemaufrufe für Shared Memory</w:t>
      </w:r>
      <w:bookmarkEnd w:id="161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2" w:name="_Toc482441782"/>
      <w:r>
        <w:t>Beispiel: Memorysharing</w:t>
      </w:r>
      <w:bookmarkEnd w:id="162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3" w:name="_Toc482441783"/>
      <w:r>
        <w:lastRenderedPageBreak/>
        <w:t>shmem1a.c</w:t>
      </w:r>
      <w:bookmarkEnd w:id="163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2441784"/>
      <w:r>
        <w:t>shmem1b.c</w:t>
      </w:r>
      <w:bookmarkEnd w:id="164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5" w:name="_Toc482441785"/>
      <w:r>
        <w:t>shmem1c.c</w:t>
      </w:r>
      <w:bookmarkEnd w:id="165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6" w:name="_Toc482441786"/>
      <w:r>
        <w:lastRenderedPageBreak/>
        <w:t>Prozesssynchronisation beim Zugriff auf Shared Memory</w:t>
      </w:r>
      <w:bookmarkEnd w:id="166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7" w:name="_Toc482441787"/>
      <w:r>
        <w:t>Konzepte und Einsatz von Message Queues</w:t>
      </w:r>
      <w:bookmarkEnd w:id="167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2441788"/>
      <w:r>
        <w:t>System V IPC Messages</w:t>
      </w:r>
      <w:bookmarkEnd w:id="168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2441789"/>
      <w:r>
        <w:t>Systemaufrufe für Message Queues</w:t>
      </w:r>
      <w:bookmarkEnd w:id="169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2441790"/>
      <w:r>
        <w:lastRenderedPageBreak/>
        <w:t>Beispiel: Message Queue verwalten</w:t>
      </w:r>
      <w:bookmarkEnd w:id="170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2441791"/>
      <w:r>
        <w:t>Beispiel: Clientprozess für die Message Queue</w:t>
      </w:r>
      <w:bookmarkEnd w:id="171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2" w:name="_Toc482441792"/>
      <w:r>
        <w:t>Beispiel: Serverprozess für die Message Queue</w:t>
      </w:r>
      <w:bookmarkEnd w:id="172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3" w:name="_Toc482441793"/>
      <w:r>
        <w:lastRenderedPageBreak/>
        <w:t>Woche 11</w:t>
      </w:r>
      <w:bookmarkEnd w:id="173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4" w:name="_Toc482441794"/>
      <w:r>
        <w:lastRenderedPageBreak/>
        <w:t>Woche 12</w:t>
      </w:r>
      <w:bookmarkEnd w:id="174"/>
    </w:p>
    <w:p w:rsidR="000A2879" w:rsidRPr="00AF65CF" w:rsidRDefault="000A2879" w:rsidP="00AF65CF"/>
    <w:sectPr w:rsidR="000A2879" w:rsidRPr="00AF65CF" w:rsidSect="00164DB6">
      <w:headerReference w:type="default" r:id="rId211"/>
      <w:footerReference w:type="default" r:id="rId21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E4A" w:rsidRDefault="00D43E4A" w:rsidP="006B5E49">
      <w:pPr>
        <w:spacing w:after="0" w:line="240" w:lineRule="auto"/>
      </w:pPr>
      <w:r>
        <w:separator/>
      </w:r>
    </w:p>
  </w:endnote>
  <w:endnote w:type="continuationSeparator" w:id="0">
    <w:p w:rsidR="00D43E4A" w:rsidRDefault="00D43E4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0FD" w:rsidRPr="003037A4" w:rsidRDefault="001250F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AD010D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AD010D">
      <w:rPr>
        <w:noProof/>
      </w:rPr>
      <w:t>75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E4A" w:rsidRDefault="00D43E4A" w:rsidP="006B5E49">
      <w:pPr>
        <w:spacing w:after="0" w:line="240" w:lineRule="auto"/>
      </w:pPr>
      <w:r>
        <w:separator/>
      </w:r>
    </w:p>
  </w:footnote>
  <w:footnote w:type="continuationSeparator" w:id="0">
    <w:p w:rsidR="00D43E4A" w:rsidRDefault="00D43E4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0FD" w:rsidRDefault="001250F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2344B"/>
    <w:rsid w:val="00053384"/>
    <w:rsid w:val="000537D5"/>
    <w:rsid w:val="00057AA2"/>
    <w:rsid w:val="00057E88"/>
    <w:rsid w:val="00071F2F"/>
    <w:rsid w:val="000A251E"/>
    <w:rsid w:val="000A2879"/>
    <w:rsid w:val="000A7BA7"/>
    <w:rsid w:val="000B50EA"/>
    <w:rsid w:val="000B6580"/>
    <w:rsid w:val="000C44E5"/>
    <w:rsid w:val="000D4AF4"/>
    <w:rsid w:val="000E01D5"/>
    <w:rsid w:val="000E0DEE"/>
    <w:rsid w:val="000E1AE4"/>
    <w:rsid w:val="00104B44"/>
    <w:rsid w:val="00105030"/>
    <w:rsid w:val="00110992"/>
    <w:rsid w:val="00111269"/>
    <w:rsid w:val="0012397E"/>
    <w:rsid w:val="001250FD"/>
    <w:rsid w:val="001572EC"/>
    <w:rsid w:val="00160860"/>
    <w:rsid w:val="00164748"/>
    <w:rsid w:val="00164DB6"/>
    <w:rsid w:val="00166879"/>
    <w:rsid w:val="0017248F"/>
    <w:rsid w:val="001A52D5"/>
    <w:rsid w:val="001A6B64"/>
    <w:rsid w:val="001C12F7"/>
    <w:rsid w:val="001E32AD"/>
    <w:rsid w:val="00207E74"/>
    <w:rsid w:val="0026725B"/>
    <w:rsid w:val="00271144"/>
    <w:rsid w:val="002865EA"/>
    <w:rsid w:val="002C7B25"/>
    <w:rsid w:val="002E1087"/>
    <w:rsid w:val="003037A4"/>
    <w:rsid w:val="00307913"/>
    <w:rsid w:val="00312EDD"/>
    <w:rsid w:val="00326676"/>
    <w:rsid w:val="0033460C"/>
    <w:rsid w:val="00342602"/>
    <w:rsid w:val="0036532C"/>
    <w:rsid w:val="003661A5"/>
    <w:rsid w:val="00373CE9"/>
    <w:rsid w:val="00380168"/>
    <w:rsid w:val="00382D57"/>
    <w:rsid w:val="0038683A"/>
    <w:rsid w:val="003917D7"/>
    <w:rsid w:val="003A70B0"/>
    <w:rsid w:val="003B27B1"/>
    <w:rsid w:val="003D5735"/>
    <w:rsid w:val="003E53D8"/>
    <w:rsid w:val="004254A8"/>
    <w:rsid w:val="00432B0C"/>
    <w:rsid w:val="00441032"/>
    <w:rsid w:val="00463687"/>
    <w:rsid w:val="00471D59"/>
    <w:rsid w:val="00481DFD"/>
    <w:rsid w:val="004A37B5"/>
    <w:rsid w:val="004B5461"/>
    <w:rsid w:val="004B776C"/>
    <w:rsid w:val="004C1497"/>
    <w:rsid w:val="004D2AD4"/>
    <w:rsid w:val="004E410A"/>
    <w:rsid w:val="004E5D06"/>
    <w:rsid w:val="004E7DCF"/>
    <w:rsid w:val="004F0918"/>
    <w:rsid w:val="004F24E5"/>
    <w:rsid w:val="004F3575"/>
    <w:rsid w:val="00510030"/>
    <w:rsid w:val="0055232C"/>
    <w:rsid w:val="00555720"/>
    <w:rsid w:val="00561E00"/>
    <w:rsid w:val="005624E0"/>
    <w:rsid w:val="005717C9"/>
    <w:rsid w:val="00582DBF"/>
    <w:rsid w:val="00583E6D"/>
    <w:rsid w:val="00594DFF"/>
    <w:rsid w:val="005A1DEA"/>
    <w:rsid w:val="005A3A49"/>
    <w:rsid w:val="005C62A4"/>
    <w:rsid w:val="005D0142"/>
    <w:rsid w:val="00606044"/>
    <w:rsid w:val="00621C8E"/>
    <w:rsid w:val="00633D9E"/>
    <w:rsid w:val="00643C84"/>
    <w:rsid w:val="0067227E"/>
    <w:rsid w:val="00695C4B"/>
    <w:rsid w:val="006A6BF8"/>
    <w:rsid w:val="006B5E49"/>
    <w:rsid w:val="006C267E"/>
    <w:rsid w:val="006D62FC"/>
    <w:rsid w:val="006E2F0C"/>
    <w:rsid w:val="006E35E8"/>
    <w:rsid w:val="006E6E2A"/>
    <w:rsid w:val="00720C15"/>
    <w:rsid w:val="00725BF2"/>
    <w:rsid w:val="00733F74"/>
    <w:rsid w:val="007507F6"/>
    <w:rsid w:val="0075679C"/>
    <w:rsid w:val="007B0CD9"/>
    <w:rsid w:val="007B68D0"/>
    <w:rsid w:val="007F4A1A"/>
    <w:rsid w:val="00812EBA"/>
    <w:rsid w:val="00816887"/>
    <w:rsid w:val="008179B2"/>
    <w:rsid w:val="00830D1D"/>
    <w:rsid w:val="00877003"/>
    <w:rsid w:val="0088601B"/>
    <w:rsid w:val="00886CD6"/>
    <w:rsid w:val="008A31AD"/>
    <w:rsid w:val="008A582E"/>
    <w:rsid w:val="008C1085"/>
    <w:rsid w:val="008D2592"/>
    <w:rsid w:val="008D68BE"/>
    <w:rsid w:val="008D79B3"/>
    <w:rsid w:val="00923291"/>
    <w:rsid w:val="00936BBA"/>
    <w:rsid w:val="0095096E"/>
    <w:rsid w:val="00957A68"/>
    <w:rsid w:val="009637E6"/>
    <w:rsid w:val="00971A04"/>
    <w:rsid w:val="00973D65"/>
    <w:rsid w:val="00982534"/>
    <w:rsid w:val="00990E7F"/>
    <w:rsid w:val="009B342F"/>
    <w:rsid w:val="009B3CA9"/>
    <w:rsid w:val="009D029D"/>
    <w:rsid w:val="00A26CA9"/>
    <w:rsid w:val="00A32E09"/>
    <w:rsid w:val="00A72B53"/>
    <w:rsid w:val="00AA0415"/>
    <w:rsid w:val="00AA459C"/>
    <w:rsid w:val="00AB1792"/>
    <w:rsid w:val="00AB594A"/>
    <w:rsid w:val="00AC2ACA"/>
    <w:rsid w:val="00AD010D"/>
    <w:rsid w:val="00AE26E4"/>
    <w:rsid w:val="00AF65CF"/>
    <w:rsid w:val="00AF7A48"/>
    <w:rsid w:val="00B04022"/>
    <w:rsid w:val="00B25571"/>
    <w:rsid w:val="00B33E6D"/>
    <w:rsid w:val="00B51908"/>
    <w:rsid w:val="00B651C1"/>
    <w:rsid w:val="00B70D48"/>
    <w:rsid w:val="00B7241C"/>
    <w:rsid w:val="00BA56D8"/>
    <w:rsid w:val="00BB78F3"/>
    <w:rsid w:val="00BC693F"/>
    <w:rsid w:val="00BC7B70"/>
    <w:rsid w:val="00BC7B8D"/>
    <w:rsid w:val="00BE3C49"/>
    <w:rsid w:val="00BF0C5F"/>
    <w:rsid w:val="00C20C1C"/>
    <w:rsid w:val="00C22D2A"/>
    <w:rsid w:val="00C36948"/>
    <w:rsid w:val="00C53E70"/>
    <w:rsid w:val="00C569D5"/>
    <w:rsid w:val="00C62EB7"/>
    <w:rsid w:val="00C6413D"/>
    <w:rsid w:val="00C73479"/>
    <w:rsid w:val="00C801C1"/>
    <w:rsid w:val="00CB4AED"/>
    <w:rsid w:val="00CB60E0"/>
    <w:rsid w:val="00CC1F1F"/>
    <w:rsid w:val="00CE6908"/>
    <w:rsid w:val="00D025C1"/>
    <w:rsid w:val="00D10124"/>
    <w:rsid w:val="00D20013"/>
    <w:rsid w:val="00D22694"/>
    <w:rsid w:val="00D26E75"/>
    <w:rsid w:val="00D27EF7"/>
    <w:rsid w:val="00D34620"/>
    <w:rsid w:val="00D43E4A"/>
    <w:rsid w:val="00D43ED4"/>
    <w:rsid w:val="00D468D4"/>
    <w:rsid w:val="00D65301"/>
    <w:rsid w:val="00DA35F8"/>
    <w:rsid w:val="00DB14AE"/>
    <w:rsid w:val="00DB41F1"/>
    <w:rsid w:val="00DD04C4"/>
    <w:rsid w:val="00DD6959"/>
    <w:rsid w:val="00DE52B5"/>
    <w:rsid w:val="00DE60A2"/>
    <w:rsid w:val="00DF0E4E"/>
    <w:rsid w:val="00DF1936"/>
    <w:rsid w:val="00E01562"/>
    <w:rsid w:val="00E10F89"/>
    <w:rsid w:val="00E3085B"/>
    <w:rsid w:val="00E308A9"/>
    <w:rsid w:val="00E3526C"/>
    <w:rsid w:val="00E376F9"/>
    <w:rsid w:val="00E52C9A"/>
    <w:rsid w:val="00E571CE"/>
    <w:rsid w:val="00E66A82"/>
    <w:rsid w:val="00E8076E"/>
    <w:rsid w:val="00EB766F"/>
    <w:rsid w:val="00EC509A"/>
    <w:rsid w:val="00ED241C"/>
    <w:rsid w:val="00EE02A2"/>
    <w:rsid w:val="00F0792F"/>
    <w:rsid w:val="00F34BB8"/>
    <w:rsid w:val="00F36F0D"/>
    <w:rsid w:val="00F40999"/>
    <w:rsid w:val="00F44376"/>
    <w:rsid w:val="00F456C8"/>
    <w:rsid w:val="00F653D2"/>
    <w:rsid w:val="00F66CE3"/>
    <w:rsid w:val="00F969C9"/>
    <w:rsid w:val="00FA13A4"/>
    <w:rsid w:val="00FA462E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1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B3756E-8140-4F6D-971F-4D5EEEEBA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76</Pages>
  <Words>2970</Words>
  <Characters>18713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132</cp:revision>
  <dcterms:created xsi:type="dcterms:W3CDTF">2017-02-20T14:51:00Z</dcterms:created>
  <dcterms:modified xsi:type="dcterms:W3CDTF">2017-05-13T10:22:00Z</dcterms:modified>
</cp:coreProperties>
</file>
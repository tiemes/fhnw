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61A5" w:rsidRPr="003E53D8" w:rsidRDefault="00E3085B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661A5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661A5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3661A5" w:rsidRPr="00AF65CF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661A5" w:rsidRPr="003E53D8" w:rsidRDefault="000A7BA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661A5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661A5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3661A5" w:rsidRPr="00AF65CF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661A5" w:rsidRDefault="003661A5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661A5" w:rsidRDefault="003661A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E02A2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075223" w:history="1">
            <w:r w:rsidR="00EE02A2" w:rsidRPr="006B6924">
              <w:rPr>
                <w:rStyle w:val="Hyperlink"/>
                <w:noProof/>
              </w:rPr>
              <w:t>1</w:t>
            </w:r>
            <w:r w:rsidR="00EE02A2">
              <w:rPr>
                <w:rFonts w:eastAsiaTheme="minorEastAsia"/>
                <w:noProof/>
                <w:lang w:eastAsia="de-CH"/>
              </w:rPr>
              <w:tab/>
            </w:r>
            <w:r w:rsidR="00EE02A2" w:rsidRPr="006B6924">
              <w:rPr>
                <w:rStyle w:val="Hyperlink"/>
                <w:noProof/>
              </w:rPr>
              <w:t>Einleitung</w:t>
            </w:r>
            <w:r w:rsidR="00EE02A2">
              <w:rPr>
                <w:noProof/>
                <w:webHidden/>
              </w:rPr>
              <w:tab/>
            </w:r>
            <w:r w:rsidR="00EE02A2">
              <w:rPr>
                <w:noProof/>
                <w:webHidden/>
              </w:rPr>
              <w:fldChar w:fldCharType="begin"/>
            </w:r>
            <w:r w:rsidR="00EE02A2">
              <w:rPr>
                <w:noProof/>
                <w:webHidden/>
              </w:rPr>
              <w:instrText xml:space="preserve"> PAGEREF _Toc481075223 \h </w:instrText>
            </w:r>
            <w:r w:rsidR="00EE02A2">
              <w:rPr>
                <w:noProof/>
                <w:webHidden/>
              </w:rPr>
            </w:r>
            <w:r w:rsidR="00EE02A2">
              <w:rPr>
                <w:noProof/>
                <w:webHidden/>
              </w:rPr>
              <w:fldChar w:fldCharType="separate"/>
            </w:r>
            <w:r w:rsidR="00EE02A2">
              <w:rPr>
                <w:noProof/>
                <w:webHidden/>
              </w:rPr>
              <w:t>5</w:t>
            </w:r>
            <w:r w:rsidR="00EE02A2"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24" w:history="1">
            <w:r w:rsidRPr="006B692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25" w:history="1">
            <w:r w:rsidRPr="006B692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26" w:history="1">
            <w:r w:rsidRPr="006B692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27" w:history="1">
            <w:r w:rsidRPr="006B692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28" w:history="1">
            <w:r w:rsidRPr="006B692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29" w:history="1">
            <w:r w:rsidRPr="006B692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0" w:history="1">
            <w:r w:rsidRPr="006B692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1" w:history="1">
            <w:r w:rsidRPr="006B692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2" w:history="1">
            <w:r w:rsidRPr="006B692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3" w:history="1">
            <w:r w:rsidRPr="006B692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4" w:history="1">
            <w:r w:rsidRPr="006B692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5" w:history="1">
            <w:r w:rsidRPr="006B692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6" w:history="1">
            <w:r w:rsidRPr="006B6924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7" w:history="1">
            <w:r w:rsidRPr="006B6924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38" w:history="1">
            <w:r w:rsidRPr="006B692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39" w:history="1">
            <w:r w:rsidRPr="006B692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0" w:history="1">
            <w:r w:rsidRPr="006B692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1" w:history="1">
            <w:r w:rsidRPr="006B692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2" w:history="1">
            <w:r w:rsidRPr="006B692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3" w:history="1">
            <w:r w:rsidRPr="006B692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4" w:history="1">
            <w:r w:rsidRPr="006B692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5" w:history="1">
            <w:r w:rsidRPr="006B692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6" w:history="1">
            <w:r w:rsidRPr="006B6924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7" w:history="1">
            <w:r w:rsidRPr="006B6924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8" w:history="1">
            <w:r w:rsidRPr="006B6924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49" w:history="1">
            <w:r w:rsidRPr="006B6924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50" w:history="1">
            <w:r w:rsidRPr="006B692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51" w:history="1">
            <w:r w:rsidRPr="006B692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2" w:history="1">
            <w:r w:rsidRPr="006B692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3" w:history="1">
            <w:r w:rsidRPr="006B692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4" w:history="1">
            <w:r w:rsidRPr="006B692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5" w:history="1">
            <w:r w:rsidRPr="006B692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6" w:history="1">
            <w:r w:rsidRPr="006B6924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7" w:history="1">
            <w:r w:rsidRPr="006B6924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8" w:history="1">
            <w:r w:rsidRPr="006B6924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59" w:history="1">
            <w:r w:rsidRPr="006B6924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60" w:history="1">
            <w:r w:rsidRPr="006B692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1" w:history="1">
            <w:r w:rsidRPr="006B692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2" w:history="1">
            <w:r w:rsidRPr="006B692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3" w:history="1">
            <w:r w:rsidRPr="006B692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4" w:history="1">
            <w:r w:rsidRPr="006B692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5" w:history="1">
            <w:r w:rsidRPr="006B692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6" w:history="1">
            <w:r w:rsidRPr="006B692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7" w:history="1">
            <w:r w:rsidRPr="006B692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8" w:history="1">
            <w:r w:rsidRPr="006B692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69" w:history="1">
            <w:r w:rsidRPr="006B692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0" w:history="1">
            <w:r w:rsidRPr="006B692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1" w:history="1">
            <w:r w:rsidRPr="006B6924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2" w:history="1">
            <w:r w:rsidRPr="006B6924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3" w:history="1">
            <w:r w:rsidRPr="006B6924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4" w:history="1">
            <w:r w:rsidRPr="006B6924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5" w:history="1">
            <w:r w:rsidRPr="006B6924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6" w:history="1">
            <w:r w:rsidRPr="006B6924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7" w:history="1">
            <w:r w:rsidRPr="006B6924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8" w:history="1">
            <w:r w:rsidRPr="006B6924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79" w:history="1">
            <w:r w:rsidRPr="006B6924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0" w:history="1">
            <w:r w:rsidRPr="006B6924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1" w:history="1">
            <w:r w:rsidRPr="006B6924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2" w:history="1">
            <w:r w:rsidRPr="006B6924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3" w:history="1">
            <w:r w:rsidRPr="006B6924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4" w:history="1">
            <w:r w:rsidRPr="006B6924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5" w:history="1">
            <w:r w:rsidRPr="006B6924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6" w:history="1">
            <w:r w:rsidRPr="006B6924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7" w:history="1">
            <w:r w:rsidRPr="006B6924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88" w:history="1">
            <w:r w:rsidRPr="006B6924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289" w:history="1">
            <w:r w:rsidRPr="006B692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0" w:history="1">
            <w:r w:rsidRPr="006B692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1" w:history="1">
            <w:r w:rsidRPr="006B692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2" w:history="1">
            <w:r w:rsidRPr="006B692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3" w:history="1">
            <w:r w:rsidRPr="006B692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4" w:history="1">
            <w:r w:rsidRPr="006B692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5" w:history="1">
            <w:r w:rsidRPr="006B692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6" w:history="1">
            <w:r w:rsidRPr="006B6924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7" w:history="1">
            <w:r w:rsidRPr="006B692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8" w:history="1">
            <w:r w:rsidRPr="006B6924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299" w:history="1">
            <w:r w:rsidRPr="006B6924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0" w:history="1">
            <w:r w:rsidRPr="006B6924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1" w:history="1">
            <w:r w:rsidRPr="006B6924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2" w:history="1">
            <w:r w:rsidRPr="006B6924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3" w:history="1">
            <w:r w:rsidRPr="006B6924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4" w:history="1">
            <w:r w:rsidRPr="006B6924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5" w:history="1">
            <w:r w:rsidRPr="006B6924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6" w:history="1">
            <w:r w:rsidRPr="006B6924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7" w:history="1">
            <w:r w:rsidRPr="006B6924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8" w:history="1">
            <w:r w:rsidRPr="006B6924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09" w:history="1">
            <w:r w:rsidRPr="006B6924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0" w:history="1">
            <w:r w:rsidRPr="006B6924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1" w:history="1">
            <w:r w:rsidRPr="006B6924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312" w:history="1">
            <w:r w:rsidRPr="006B692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3" w:history="1">
            <w:r w:rsidRPr="006B692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4" w:history="1">
            <w:r w:rsidRPr="006B6924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5" w:history="1">
            <w:r w:rsidRPr="006B6924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6" w:history="1">
            <w:r w:rsidRPr="006B6924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7" w:history="1">
            <w:r w:rsidRPr="006B6924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8" w:history="1">
            <w:r w:rsidRPr="006B6924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19" w:history="1">
            <w:r w:rsidRPr="006B6924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0" w:history="1">
            <w:r w:rsidRPr="006B6924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1" w:history="1">
            <w:r w:rsidRPr="006B6924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2" w:history="1">
            <w:r w:rsidRPr="006B6924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3" w:history="1">
            <w:r w:rsidRPr="006B6924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4" w:history="1">
            <w:r w:rsidRPr="006B6924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5" w:history="1">
            <w:r w:rsidRPr="006B6924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6" w:history="1">
            <w:r w:rsidRPr="006B6924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7" w:history="1">
            <w:r w:rsidRPr="006B6924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8" w:history="1">
            <w:r w:rsidRPr="006B6924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29" w:history="1">
            <w:r w:rsidRPr="006B6924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0" w:history="1">
            <w:r w:rsidRPr="006B6924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1" w:history="1">
            <w:r w:rsidRPr="006B6924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2" w:history="1">
            <w:r w:rsidRPr="006B6924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3" w:history="1">
            <w:r w:rsidRPr="006B6924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4" w:history="1">
            <w:r w:rsidRPr="006B6924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5" w:history="1">
            <w:r w:rsidRPr="006B6924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6" w:history="1">
            <w:r w:rsidRPr="006B6924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7" w:history="1">
            <w:r w:rsidRPr="006B6924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8" w:history="1">
            <w:r w:rsidRPr="006B6924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39" w:history="1">
            <w:r w:rsidRPr="006B6924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0" w:history="1">
            <w:r w:rsidRPr="006B6924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1" w:history="1">
            <w:r w:rsidRPr="006B6924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2" w:history="1">
            <w:r w:rsidRPr="006B6924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3" w:history="1">
            <w:r w:rsidRPr="006B6924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344" w:history="1">
            <w:r w:rsidRPr="006B692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5" w:history="1">
            <w:r w:rsidRPr="006B692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6" w:history="1">
            <w:r w:rsidRPr="006B692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7" w:history="1">
            <w:r w:rsidRPr="006B692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8" w:history="1">
            <w:r w:rsidRPr="006B6924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49" w:history="1">
            <w:r w:rsidRPr="006B6924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0" w:history="1">
            <w:r w:rsidRPr="006B6924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1" w:history="1">
            <w:r w:rsidRPr="006B6924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2" w:history="1">
            <w:r w:rsidRPr="006B6924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3" w:history="1">
            <w:r w:rsidRPr="006B6924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4" w:history="1">
            <w:r w:rsidRPr="006B6924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5" w:history="1">
            <w:r w:rsidRPr="006B6924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075356" w:history="1">
            <w:r w:rsidRPr="006B6924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357" w:history="1">
            <w:r w:rsidRPr="006B692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02A2" w:rsidRDefault="00EE02A2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075358" w:history="1">
            <w:r w:rsidRPr="006B692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692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_Toc481075358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107522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107522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107522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enabsatz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enabsatz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enabsatz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enabsatz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enabsatz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enabsatz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enabsatz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enabsatz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1075226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1075227"/>
      <w:r>
        <w:lastRenderedPageBreak/>
        <w:t>Woche 1</w:t>
      </w:r>
      <w:bookmarkEnd w:id="16"/>
    </w:p>
    <w:p w:rsidR="00973D65" w:rsidRDefault="00816887" w:rsidP="00816887">
      <w:pPr>
        <w:pStyle w:val="berschrift2"/>
      </w:pPr>
      <w:bookmarkStart w:id="17" w:name="_Toc481075228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18" w:name="_Toc481075229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19" w:name="_Toc481075230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0" w:name="_Toc481075231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1" w:name="_Toc481075232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2" w:name="_Toc481075233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3" w:name="_Toc481075234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4" w:name="_Toc481075235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5" w:name="_Toc481075236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berschrift2"/>
      </w:pPr>
      <w:bookmarkStart w:id="26" w:name="_Toc481075237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berschrift1"/>
      </w:pPr>
      <w:bookmarkStart w:id="27" w:name="_Toc481075238"/>
      <w:r>
        <w:lastRenderedPageBreak/>
        <w:t>Woche 2</w:t>
      </w:r>
      <w:bookmarkEnd w:id="27"/>
    </w:p>
    <w:p w:rsidR="00812EBA" w:rsidRDefault="00D26E75" w:rsidP="00D26E75">
      <w:pPr>
        <w:pStyle w:val="berschrift2"/>
      </w:pPr>
      <w:bookmarkStart w:id="28" w:name="_Toc481075239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29" w:name="_Toc481075240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0" w:name="_Toc481075241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1" w:name="_Toc481075242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2" w:name="_Toc481075243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3" w:name="_Toc481075244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4" w:name="_Toc481075245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5" w:name="_Toc481075246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6" w:name="_Toc481075247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berschrift2"/>
      </w:pPr>
      <w:bookmarkStart w:id="37" w:name="_Toc481075248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berschrift2"/>
      </w:pPr>
      <w:bookmarkStart w:id="38" w:name="_Toc481075249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berschrift1"/>
      </w:pPr>
      <w:bookmarkStart w:id="39" w:name="_Toc481075250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berschrift1"/>
      </w:pPr>
      <w:bookmarkStart w:id="40" w:name="_Toc481075251"/>
      <w:r>
        <w:lastRenderedPageBreak/>
        <w:t>Woche 4</w:t>
      </w:r>
      <w:bookmarkEnd w:id="40"/>
    </w:p>
    <w:p w:rsidR="00E308A9" w:rsidRDefault="00166879" w:rsidP="00166879">
      <w:pPr>
        <w:pStyle w:val="berschrift2"/>
      </w:pPr>
      <w:bookmarkStart w:id="41" w:name="_Toc481075252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2" w:name="_Toc481075253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3" w:name="_Toc481075254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4" w:name="_Toc481075255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5" w:name="_Toc481075256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6" w:name="_Toc481075257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7" w:name="_Toc481075258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berschrift2"/>
      </w:pPr>
      <w:bookmarkStart w:id="48" w:name="_Toc481075259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berschrift1"/>
      </w:pPr>
      <w:bookmarkStart w:id="49" w:name="_Toc481075260"/>
      <w:r>
        <w:lastRenderedPageBreak/>
        <w:t>Woche 5</w:t>
      </w:r>
      <w:bookmarkEnd w:id="49"/>
    </w:p>
    <w:p w:rsidR="0088601B" w:rsidRDefault="0088601B" w:rsidP="0088601B">
      <w:pPr>
        <w:pStyle w:val="berschrift2"/>
      </w:pPr>
      <w:bookmarkStart w:id="50" w:name="_Toc481075261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1" w:name="_Toc481075262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2" w:name="_Toc481075263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3" w:name="_Toc481075264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4" w:name="_Toc481075265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5" w:name="_Toc481075266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6" w:name="_Toc481075267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7" w:name="_Toc481075268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8" w:name="_Toc481075269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59" w:name="_Toc481075270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60" w:name="_Toc481075271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berschrift2"/>
      </w:pPr>
      <w:bookmarkStart w:id="61" w:name="_Toc481075272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berschrift2"/>
      </w:pPr>
      <w:bookmarkStart w:id="62" w:name="_Toc481075273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3" w:name="_Toc481075274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4" w:name="_Toc481075275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5" w:name="_Toc481075276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6" w:name="_Toc481075277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7" w:name="_Toc481075278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8" w:name="_Toc481075279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69" w:name="_Toc481075280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0" w:name="_Toc481075281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1" w:name="_Toc481075282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2" w:name="_Toc481075283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3" w:name="_Toc481075284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4" w:name="_Toc481075285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5" w:name="_Toc481075286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6" w:name="_Toc481075287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berschrift2"/>
      </w:pPr>
      <w:bookmarkStart w:id="77" w:name="_Toc481075288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berschrift1"/>
      </w:pPr>
      <w:bookmarkStart w:id="78" w:name="_Toc481075289"/>
      <w:r>
        <w:lastRenderedPageBreak/>
        <w:t>Woche 6</w:t>
      </w:r>
      <w:bookmarkEnd w:id="78"/>
    </w:p>
    <w:p w:rsidR="005A3A49" w:rsidRDefault="00C801C1" w:rsidP="009B3CA9">
      <w:pPr>
        <w:pStyle w:val="berschrift2"/>
      </w:pPr>
      <w:bookmarkStart w:id="79" w:name="_Toc481075290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0" w:name="_Toc481075291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1" w:name="_Toc481075292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2" w:name="_Toc481075293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3" w:name="_Toc481075294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4" w:name="_Toc481075295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5" w:name="_Toc481075296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6" w:name="_Toc481075297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7" w:name="_Toc481075298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8" w:name="_Toc481075299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berschrift2"/>
      </w:pPr>
      <w:bookmarkStart w:id="89" w:name="_Toc481075300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berschrift2"/>
      </w:pPr>
      <w:bookmarkStart w:id="90" w:name="_Toc481075301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berschrift2"/>
      </w:pPr>
      <w:bookmarkStart w:id="91" w:name="_Toc481075302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berschrift2"/>
      </w:pPr>
      <w:bookmarkStart w:id="92" w:name="_Toc481075303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berschrift2"/>
      </w:pPr>
      <w:bookmarkStart w:id="93" w:name="_Toc481075304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berschrift2"/>
      </w:pPr>
      <w:bookmarkStart w:id="94" w:name="_Toc481075305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berschrift2"/>
      </w:pPr>
      <w:bookmarkStart w:id="95" w:name="_Toc481075306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berschrift2"/>
      </w:pPr>
      <w:bookmarkStart w:id="96" w:name="_Toc481075307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berschrift2"/>
      </w:pPr>
      <w:bookmarkStart w:id="97" w:name="_Toc481075308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berschrift2"/>
      </w:pPr>
      <w:bookmarkStart w:id="98" w:name="_Toc481075309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berschrift2"/>
      </w:pPr>
      <w:bookmarkStart w:id="99" w:name="_Toc481075310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berschrift2"/>
      </w:pPr>
      <w:bookmarkStart w:id="100" w:name="_Toc481075311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berschrift1"/>
      </w:pPr>
      <w:bookmarkStart w:id="101" w:name="_Toc481075312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berschrift2"/>
      </w:pPr>
      <w:bookmarkStart w:id="102" w:name="_Toc481075313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3" w:name="_Toc481075314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4" w:name="_Toc481075315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5" w:name="_Toc481075316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6" w:name="_Toc481075317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7" w:name="_Toc481075318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8" w:name="_Toc481075319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berschrift2"/>
      </w:pPr>
      <w:bookmarkStart w:id="109" w:name="_Toc481075320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berschrift2"/>
      </w:pPr>
      <w:bookmarkStart w:id="110" w:name="_Toc481075321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berschrift2"/>
      </w:pPr>
      <w:bookmarkStart w:id="111" w:name="_Toc481075322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berschrift2"/>
      </w:pPr>
      <w:bookmarkStart w:id="112" w:name="_Toc481075323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berschrift2"/>
      </w:pPr>
      <w:bookmarkStart w:id="113" w:name="_Toc481075324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berschrift2"/>
      </w:pPr>
      <w:bookmarkStart w:id="114" w:name="_Toc481075325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berschrift2"/>
      </w:pPr>
      <w:bookmarkStart w:id="115" w:name="_Toc481075326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berschrift2"/>
      </w:pPr>
      <w:bookmarkStart w:id="116" w:name="_Toc481075327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berschrift2"/>
      </w:pPr>
      <w:bookmarkStart w:id="117" w:name="_Toc481075328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berschrift2"/>
      </w:pPr>
      <w:bookmarkStart w:id="118" w:name="_Toc481075329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19" w:name="_Toc481075330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0" w:name="_Toc481075331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1" w:name="_Toc481075332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2" w:name="_Toc481075333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3" w:name="_Toc481075334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4" w:name="_Toc481075335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5" w:name="_Toc481075336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berschrift2"/>
      </w:pPr>
      <w:bookmarkStart w:id="126" w:name="_Toc481075337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berschrift2"/>
      </w:pPr>
      <w:bookmarkStart w:id="127" w:name="_Toc481075338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berschrift2"/>
      </w:pPr>
      <w:bookmarkStart w:id="128" w:name="_Toc481075339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berschrift2"/>
      </w:pPr>
      <w:bookmarkStart w:id="129" w:name="_Toc481075340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berschrift2"/>
      </w:pPr>
      <w:bookmarkStart w:id="130" w:name="_Toc481075341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berschrift2"/>
      </w:pPr>
      <w:bookmarkStart w:id="131" w:name="_Toc481075342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berschrift2"/>
      </w:pPr>
      <w:bookmarkStart w:id="132" w:name="_Toc481075343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berschrift1"/>
      </w:pPr>
      <w:bookmarkStart w:id="133" w:name="_Toc481075344"/>
      <w:r>
        <w:lastRenderedPageBreak/>
        <w:t>Woche 9</w:t>
      </w:r>
      <w:bookmarkEnd w:id="133"/>
    </w:p>
    <w:p w:rsidR="00830D1D" w:rsidRDefault="008A582E" w:rsidP="008A582E">
      <w:pPr>
        <w:pStyle w:val="berschrift2"/>
      </w:pPr>
      <w:bookmarkStart w:id="134" w:name="_Toc481075345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35" w:name="_Toc481075346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36" w:name="_Toc481075347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37" w:name="_Toc481075348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berschrift2"/>
      </w:pPr>
      <w:bookmarkStart w:id="138" w:name="_Toc481075349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berschrift2"/>
      </w:pPr>
      <w:bookmarkStart w:id="139" w:name="_Toc481075350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40" w:name="_Toc481075351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41" w:name="_Toc481075352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42" w:name="_Toc481075353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berschrift2"/>
      </w:pPr>
      <w:bookmarkStart w:id="143" w:name="_Toc481075354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berschrift2"/>
      </w:pPr>
      <w:bookmarkStart w:id="144" w:name="_Toc481075355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berschrift2"/>
      </w:pPr>
      <w:bookmarkStart w:id="145" w:name="_Toc481075356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berschrift1"/>
      </w:pPr>
      <w:bookmarkStart w:id="146" w:name="_Toc481075357"/>
      <w:r>
        <w:lastRenderedPageBreak/>
        <w:t>Woche 9</w:t>
      </w:r>
      <w:bookmarkEnd w:id="146"/>
    </w:p>
    <w:p w:rsidR="00EE02A2" w:rsidRDefault="00EE02A2" w:rsidP="00EE02A2">
      <w:r>
        <w:t>In Woche 9</w:t>
      </w:r>
      <w:r>
        <w:t xml:space="preserve">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berschrift1"/>
      </w:pPr>
      <w:bookmarkStart w:id="147" w:name="_Toc481075358"/>
      <w:r>
        <w:lastRenderedPageBreak/>
        <w:t>Woche 10</w:t>
      </w:r>
      <w:bookmarkEnd w:id="147"/>
    </w:p>
    <w:p w:rsidR="00EE02A2" w:rsidRPr="00AF65CF" w:rsidRDefault="00EE02A2" w:rsidP="00AF65CF"/>
    <w:sectPr w:rsidR="00EE02A2" w:rsidRPr="00AF65CF" w:rsidSect="00164DB6">
      <w:headerReference w:type="default" r:id="rId181"/>
      <w:footerReference w:type="default" r:id="rId18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85B" w:rsidRDefault="00E3085B" w:rsidP="006B5E49">
      <w:pPr>
        <w:spacing w:after="0" w:line="240" w:lineRule="auto"/>
      </w:pPr>
      <w:r>
        <w:separator/>
      </w:r>
    </w:p>
  </w:endnote>
  <w:endnote w:type="continuationSeparator" w:id="0">
    <w:p w:rsidR="00E3085B" w:rsidRDefault="00E3085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Pr="003037A4" w:rsidRDefault="003661A5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E02A2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E02A2">
      <w:rPr>
        <w:noProof/>
      </w:rPr>
      <w:t>64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85B" w:rsidRDefault="00E3085B" w:rsidP="006B5E49">
      <w:pPr>
        <w:spacing w:after="0" w:line="240" w:lineRule="auto"/>
      </w:pPr>
      <w:r>
        <w:separator/>
      </w:r>
    </w:p>
  </w:footnote>
  <w:footnote w:type="continuationSeparator" w:id="0">
    <w:p w:rsidR="00E3085B" w:rsidRDefault="00E3085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Default="003661A5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2344B"/>
    <w:rsid w:val="00057AA2"/>
    <w:rsid w:val="00057E88"/>
    <w:rsid w:val="00071F2F"/>
    <w:rsid w:val="000A251E"/>
    <w:rsid w:val="000A7BA7"/>
    <w:rsid w:val="000B6580"/>
    <w:rsid w:val="000C44E5"/>
    <w:rsid w:val="000D4AF4"/>
    <w:rsid w:val="000E01D5"/>
    <w:rsid w:val="000E0DEE"/>
    <w:rsid w:val="000E1AE4"/>
    <w:rsid w:val="00105030"/>
    <w:rsid w:val="00111269"/>
    <w:rsid w:val="0012397E"/>
    <w:rsid w:val="001572EC"/>
    <w:rsid w:val="00160860"/>
    <w:rsid w:val="00164748"/>
    <w:rsid w:val="00164DB6"/>
    <w:rsid w:val="00166879"/>
    <w:rsid w:val="0017248F"/>
    <w:rsid w:val="001A52D5"/>
    <w:rsid w:val="001A6B64"/>
    <w:rsid w:val="001C12F7"/>
    <w:rsid w:val="001E32AD"/>
    <w:rsid w:val="0026725B"/>
    <w:rsid w:val="00271144"/>
    <w:rsid w:val="002865EA"/>
    <w:rsid w:val="002C7B25"/>
    <w:rsid w:val="002E1087"/>
    <w:rsid w:val="003037A4"/>
    <w:rsid w:val="00307913"/>
    <w:rsid w:val="00312EDD"/>
    <w:rsid w:val="0033460C"/>
    <w:rsid w:val="00342602"/>
    <w:rsid w:val="0036532C"/>
    <w:rsid w:val="003661A5"/>
    <w:rsid w:val="00373CE9"/>
    <w:rsid w:val="0038683A"/>
    <w:rsid w:val="003917D7"/>
    <w:rsid w:val="003A70B0"/>
    <w:rsid w:val="003B27B1"/>
    <w:rsid w:val="003D5735"/>
    <w:rsid w:val="003E53D8"/>
    <w:rsid w:val="004254A8"/>
    <w:rsid w:val="00441032"/>
    <w:rsid w:val="00463687"/>
    <w:rsid w:val="00471D59"/>
    <w:rsid w:val="004A37B5"/>
    <w:rsid w:val="004B5461"/>
    <w:rsid w:val="004B776C"/>
    <w:rsid w:val="004C1497"/>
    <w:rsid w:val="004D2AD4"/>
    <w:rsid w:val="004E410A"/>
    <w:rsid w:val="004E5D06"/>
    <w:rsid w:val="004E7DCF"/>
    <w:rsid w:val="004F0918"/>
    <w:rsid w:val="004F24E5"/>
    <w:rsid w:val="004F3575"/>
    <w:rsid w:val="00510030"/>
    <w:rsid w:val="00555720"/>
    <w:rsid w:val="00561E00"/>
    <w:rsid w:val="005624E0"/>
    <w:rsid w:val="005717C9"/>
    <w:rsid w:val="00583E6D"/>
    <w:rsid w:val="00594DFF"/>
    <w:rsid w:val="005A1DEA"/>
    <w:rsid w:val="005A3A49"/>
    <w:rsid w:val="005C62A4"/>
    <w:rsid w:val="00606044"/>
    <w:rsid w:val="00621C8E"/>
    <w:rsid w:val="00633D9E"/>
    <w:rsid w:val="00643C84"/>
    <w:rsid w:val="0067227E"/>
    <w:rsid w:val="00695C4B"/>
    <w:rsid w:val="006A6BF8"/>
    <w:rsid w:val="006B5E49"/>
    <w:rsid w:val="006C267E"/>
    <w:rsid w:val="006D62FC"/>
    <w:rsid w:val="006E2F0C"/>
    <w:rsid w:val="006E35E8"/>
    <w:rsid w:val="006E6E2A"/>
    <w:rsid w:val="00720C15"/>
    <w:rsid w:val="00725BF2"/>
    <w:rsid w:val="007507F6"/>
    <w:rsid w:val="007B0CD9"/>
    <w:rsid w:val="007B68D0"/>
    <w:rsid w:val="007F4A1A"/>
    <w:rsid w:val="00812EBA"/>
    <w:rsid w:val="00816887"/>
    <w:rsid w:val="008179B2"/>
    <w:rsid w:val="00830D1D"/>
    <w:rsid w:val="00877003"/>
    <w:rsid w:val="0088601B"/>
    <w:rsid w:val="00886CD6"/>
    <w:rsid w:val="008A31AD"/>
    <w:rsid w:val="008A582E"/>
    <w:rsid w:val="008C1085"/>
    <w:rsid w:val="008D68BE"/>
    <w:rsid w:val="008D79B3"/>
    <w:rsid w:val="00923291"/>
    <w:rsid w:val="00936BBA"/>
    <w:rsid w:val="0095096E"/>
    <w:rsid w:val="00957A68"/>
    <w:rsid w:val="009637E6"/>
    <w:rsid w:val="00971A04"/>
    <w:rsid w:val="00973D65"/>
    <w:rsid w:val="00982534"/>
    <w:rsid w:val="00990E7F"/>
    <w:rsid w:val="009B342F"/>
    <w:rsid w:val="009B3CA9"/>
    <w:rsid w:val="009D029D"/>
    <w:rsid w:val="00A26CA9"/>
    <w:rsid w:val="00A72B53"/>
    <w:rsid w:val="00AA0415"/>
    <w:rsid w:val="00AA459C"/>
    <w:rsid w:val="00AB1792"/>
    <w:rsid w:val="00AC2ACA"/>
    <w:rsid w:val="00AE26E4"/>
    <w:rsid w:val="00AF65CF"/>
    <w:rsid w:val="00AF7A48"/>
    <w:rsid w:val="00B25571"/>
    <w:rsid w:val="00B51908"/>
    <w:rsid w:val="00B651C1"/>
    <w:rsid w:val="00B70D48"/>
    <w:rsid w:val="00B7241C"/>
    <w:rsid w:val="00BB78F3"/>
    <w:rsid w:val="00BC693F"/>
    <w:rsid w:val="00BC7B70"/>
    <w:rsid w:val="00BC7B8D"/>
    <w:rsid w:val="00BE3C49"/>
    <w:rsid w:val="00BF0C5F"/>
    <w:rsid w:val="00C20C1C"/>
    <w:rsid w:val="00C36948"/>
    <w:rsid w:val="00C53E70"/>
    <w:rsid w:val="00C569D5"/>
    <w:rsid w:val="00C62EB7"/>
    <w:rsid w:val="00C6413D"/>
    <w:rsid w:val="00C73479"/>
    <w:rsid w:val="00C801C1"/>
    <w:rsid w:val="00CB4AED"/>
    <w:rsid w:val="00CB60E0"/>
    <w:rsid w:val="00CC1F1F"/>
    <w:rsid w:val="00CE6908"/>
    <w:rsid w:val="00D025C1"/>
    <w:rsid w:val="00D10124"/>
    <w:rsid w:val="00D20013"/>
    <w:rsid w:val="00D22694"/>
    <w:rsid w:val="00D26E75"/>
    <w:rsid w:val="00D27EF7"/>
    <w:rsid w:val="00D34620"/>
    <w:rsid w:val="00D43ED4"/>
    <w:rsid w:val="00D468D4"/>
    <w:rsid w:val="00D65301"/>
    <w:rsid w:val="00DA35F8"/>
    <w:rsid w:val="00DB14AE"/>
    <w:rsid w:val="00DB41F1"/>
    <w:rsid w:val="00DD04C4"/>
    <w:rsid w:val="00DD6959"/>
    <w:rsid w:val="00DE52B5"/>
    <w:rsid w:val="00DE60A2"/>
    <w:rsid w:val="00DF1936"/>
    <w:rsid w:val="00E01562"/>
    <w:rsid w:val="00E10F89"/>
    <w:rsid w:val="00E3085B"/>
    <w:rsid w:val="00E308A9"/>
    <w:rsid w:val="00E3526C"/>
    <w:rsid w:val="00E376F9"/>
    <w:rsid w:val="00E52C9A"/>
    <w:rsid w:val="00E571CE"/>
    <w:rsid w:val="00E66A82"/>
    <w:rsid w:val="00E8076E"/>
    <w:rsid w:val="00EB766F"/>
    <w:rsid w:val="00ED241C"/>
    <w:rsid w:val="00EE02A2"/>
    <w:rsid w:val="00F0792F"/>
    <w:rsid w:val="00F34BB8"/>
    <w:rsid w:val="00F36F0D"/>
    <w:rsid w:val="00F40999"/>
    <w:rsid w:val="00F44376"/>
    <w:rsid w:val="00F456C8"/>
    <w:rsid w:val="00F653D2"/>
    <w:rsid w:val="00F66CE3"/>
    <w:rsid w:val="00F969C9"/>
    <w:rsid w:val="00FA13A4"/>
    <w:rsid w:val="00FA462E"/>
    <w:rsid w:val="00FC4806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0577444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153B04-3292-4F95-ADED-426790ACC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65</Pages>
  <Words>2456</Words>
  <Characters>15480</Characters>
  <Application>Microsoft Office Word</Application>
  <DocSecurity>0</DocSecurity>
  <Lines>129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17901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106</cp:revision>
  <dcterms:created xsi:type="dcterms:W3CDTF">2017-02-20T14:51:00Z</dcterms:created>
  <dcterms:modified xsi:type="dcterms:W3CDTF">2017-04-27T14:51:00Z</dcterms:modified>
</cp:coreProperties>
</file>